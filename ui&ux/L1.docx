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36A8D8CA" w:rsidR="00141DAA" w:rsidRPr="00AA689E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AA689E" w:rsidRPr="00AA689E">
        <w:rPr>
          <w:b/>
          <w:spacing w:val="-10"/>
          <w:sz w:val="28"/>
          <w:szCs w:val="28"/>
          <w:lang w:eastAsia="uk-UA"/>
        </w:rPr>
        <w:t>1</w:t>
      </w:r>
    </w:p>
    <w:p w14:paraId="53343040" w14:textId="4B591205" w:rsidR="001C489D" w:rsidRDefault="009044E7" w:rsidP="009044E7">
      <w:pPr>
        <w:ind w:firstLine="0"/>
        <w:jc w:val="center"/>
        <w:rPr>
          <w:b/>
          <w:bCs/>
          <w:sz w:val="28"/>
          <w:szCs w:val="28"/>
          <w:lang w:val="uk-UA"/>
        </w:rPr>
      </w:pPr>
      <w:r w:rsidRPr="009044E7">
        <w:rPr>
          <w:b/>
          <w:bCs/>
          <w:sz w:val="28"/>
          <w:szCs w:val="28"/>
          <w:lang w:val="uk-UA"/>
        </w:rPr>
        <w:t>Розробка інтерфейсу користувача: етапи попереднього та високорівневого проектуванн</w:t>
      </w:r>
      <w:r>
        <w:rPr>
          <w:b/>
          <w:bCs/>
          <w:sz w:val="28"/>
          <w:szCs w:val="28"/>
          <w:lang w:val="uk-UA"/>
        </w:rPr>
        <w:t>я</w:t>
      </w:r>
    </w:p>
    <w:p w14:paraId="6A39885D" w14:textId="77777777" w:rsidR="009044E7" w:rsidRPr="00135EF4" w:rsidRDefault="009044E7" w:rsidP="009044E7">
      <w:pPr>
        <w:ind w:firstLine="0"/>
        <w:jc w:val="center"/>
        <w:rPr>
          <w:rStyle w:val="fontstyle01"/>
          <w:lang w:val="uk-UA"/>
        </w:rPr>
      </w:pPr>
    </w:p>
    <w:p w14:paraId="1666AC94" w14:textId="77777777" w:rsidR="00135EF4" w:rsidRPr="00135EF4" w:rsidRDefault="001C489D" w:rsidP="00135EF4">
      <w:pPr>
        <w:spacing w:line="360" w:lineRule="auto"/>
        <w:ind w:firstLine="851"/>
        <w:rPr>
          <w:sz w:val="28"/>
          <w:szCs w:val="28"/>
          <w:lang w:val="uk-UA"/>
        </w:rPr>
      </w:pPr>
      <w:r w:rsidRPr="00135EF4">
        <w:rPr>
          <w:rStyle w:val="fontstyle01"/>
          <w:lang w:val="uk-UA"/>
        </w:rPr>
        <w:t>Мета:</w:t>
      </w:r>
      <w:r w:rsidRPr="00135EF4"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135EF4" w:rsidRPr="00135EF4">
        <w:rPr>
          <w:sz w:val="28"/>
          <w:szCs w:val="28"/>
          <w:lang w:val="uk-UA"/>
        </w:rPr>
        <w:t>використання навичок вибору моделі проектування для конкретного проекту.</w:t>
      </w:r>
    </w:p>
    <w:p w14:paraId="06495836" w14:textId="7BF75C30" w:rsidR="00217CE0" w:rsidRPr="00135EF4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135EF4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30A736F4" w14:textId="77777777" w:rsidR="009044E7" w:rsidRDefault="009044E7" w:rsidP="009044E7">
      <w:pPr>
        <w:pStyle w:val="40"/>
        <w:numPr>
          <w:ilvl w:val="0"/>
          <w:numId w:val="24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Виділити профілі користувачів і описати їх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. </w:t>
      </w:r>
      <w:r w:rsidRPr="00523661">
        <w:rPr>
          <w:rFonts w:ascii="Times New Roman" w:hAnsi="Times New Roman"/>
          <w:b w:val="0"/>
          <w:bCs w:val="0"/>
          <w:sz w:val="28"/>
          <w:szCs w:val="28"/>
        </w:rPr>
        <w:t>Найбільш загальний шаблон профілю містить в собі такі розділи:</w:t>
      </w:r>
    </w:p>
    <w:p w14:paraId="19F3F2E7" w14:textId="77777777" w:rsidR="009044E7" w:rsidRDefault="009044E7" w:rsidP="009044E7">
      <w:pPr>
        <w:pStyle w:val="40"/>
        <w:numPr>
          <w:ilvl w:val="0"/>
          <w:numId w:val="25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соціальні характеристики;</w:t>
      </w:r>
    </w:p>
    <w:p w14:paraId="3EBA4D9A" w14:textId="77777777" w:rsidR="009044E7" w:rsidRDefault="009044E7" w:rsidP="009044E7">
      <w:pPr>
        <w:pStyle w:val="40"/>
        <w:numPr>
          <w:ilvl w:val="0"/>
          <w:numId w:val="25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навички та вміння роботи з комп'ютером;</w:t>
      </w:r>
    </w:p>
    <w:p w14:paraId="0C3FE3F1" w14:textId="77777777" w:rsidR="009044E7" w:rsidRDefault="009044E7" w:rsidP="009044E7">
      <w:pPr>
        <w:pStyle w:val="40"/>
        <w:numPr>
          <w:ilvl w:val="0"/>
          <w:numId w:val="25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мотиваційно-цільова середовище;</w:t>
      </w:r>
    </w:p>
    <w:p w14:paraId="0A18439C" w14:textId="77777777" w:rsidR="009044E7" w:rsidRDefault="009044E7" w:rsidP="009044E7">
      <w:pPr>
        <w:pStyle w:val="40"/>
        <w:numPr>
          <w:ilvl w:val="0"/>
          <w:numId w:val="25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робоче середовище;</w:t>
      </w:r>
    </w:p>
    <w:p w14:paraId="5FE66DD8" w14:textId="77777777" w:rsidR="009044E7" w:rsidRDefault="009044E7" w:rsidP="009044E7">
      <w:pPr>
        <w:pStyle w:val="40"/>
        <w:numPr>
          <w:ilvl w:val="0"/>
          <w:numId w:val="25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особливості взаємодії з комп'ютером (специфічні вимоги користувачів, необхідні інформаційні технології та ін.).</w:t>
      </w:r>
    </w:p>
    <w:p w14:paraId="2610DDD3" w14:textId="77777777" w:rsidR="009044E7" w:rsidRDefault="009044E7" w:rsidP="009044E7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Профілі користувачів можуть в разі потреби розширюватися за рахунок додавання інших (значущих з точки зору проектувальника) характеристик користувачів.</w:t>
      </w:r>
    </w:p>
    <w:p w14:paraId="701A9FC5" w14:textId="77777777" w:rsidR="009044E7" w:rsidRDefault="009044E7" w:rsidP="009044E7">
      <w:pPr>
        <w:pStyle w:val="40"/>
        <w:numPr>
          <w:ilvl w:val="0"/>
          <w:numId w:val="24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Вибрати ключового користувача, обґрунтувати вибір</w:t>
      </w:r>
      <w:r>
        <w:rPr>
          <w:rFonts w:ascii="Times New Roman" w:hAnsi="Times New Roman"/>
          <w:b w:val="0"/>
          <w:bCs w:val="0"/>
          <w:sz w:val="28"/>
          <w:szCs w:val="28"/>
        </w:rPr>
        <w:t>.</w:t>
      </w:r>
    </w:p>
    <w:p w14:paraId="48704AA4" w14:textId="77777777" w:rsidR="009044E7" w:rsidRDefault="009044E7" w:rsidP="009044E7">
      <w:pPr>
        <w:pStyle w:val="40"/>
        <w:numPr>
          <w:ilvl w:val="0"/>
          <w:numId w:val="24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523661">
        <w:rPr>
          <w:rFonts w:ascii="Times New Roman" w:hAnsi="Times New Roman"/>
          <w:b w:val="0"/>
          <w:bCs w:val="0"/>
          <w:sz w:val="28"/>
          <w:szCs w:val="28"/>
        </w:rPr>
        <w:t>Сформувати функціональні вимоги до П</w:t>
      </w:r>
      <w:r>
        <w:rPr>
          <w:rFonts w:ascii="Times New Roman" w:hAnsi="Times New Roman"/>
          <w:b w:val="0"/>
          <w:bCs w:val="0"/>
          <w:sz w:val="28"/>
          <w:szCs w:val="28"/>
        </w:rPr>
        <w:t>З.</w:t>
      </w:r>
    </w:p>
    <w:p w14:paraId="106FC164" w14:textId="77777777" w:rsidR="009C3651" w:rsidRDefault="009C3651">
      <w:pPr>
        <w:ind w:firstLine="0"/>
        <w:jc w:val="left"/>
        <w:rPr>
          <w:caps/>
          <w:lang w:val="uk-UA"/>
        </w:rPr>
      </w:pPr>
    </w:p>
    <w:p w14:paraId="756FE040" w14:textId="77777777" w:rsidR="009C3651" w:rsidRPr="00A64769" w:rsidRDefault="009C3651" w:rsidP="009C3651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t>Хід роботи</w:t>
      </w:r>
    </w:p>
    <w:p w14:paraId="46496764" w14:textId="0F8E098F" w:rsidR="009044E7" w:rsidRDefault="009044E7" w:rsidP="009044E7">
      <w:pPr>
        <w:pStyle w:val="40"/>
        <w:shd w:val="clear" w:color="auto" w:fill="auto"/>
        <w:spacing w:before="0" w:line="360" w:lineRule="auto"/>
        <w:ind w:firstLine="36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В результаті аналізу предметної галузі «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Memory</w:t>
      </w:r>
      <w:r w:rsidRPr="009044E7">
        <w:rPr>
          <w:rFonts w:ascii="Times New Roman" w:hAnsi="Times New Roman"/>
          <w:b w:val="0"/>
          <w:bCs w:val="0"/>
          <w:sz w:val="28"/>
          <w:szCs w:val="28"/>
          <w:lang w:val="ru-RU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pro</w:t>
      </w:r>
      <w:r>
        <w:rPr>
          <w:rFonts w:ascii="Times New Roman" w:hAnsi="Times New Roman"/>
          <w:b w:val="0"/>
          <w:bCs w:val="0"/>
          <w:sz w:val="28"/>
          <w:szCs w:val="28"/>
        </w:rPr>
        <w:t>» було виявлено наступні профілі користувачів програми.</w:t>
      </w:r>
    </w:p>
    <w:p w14:paraId="09103DCD" w14:textId="77777777" w:rsidR="009044E7" w:rsidRDefault="009044E7" w:rsidP="009044E7">
      <w:pPr>
        <w:pStyle w:val="40"/>
        <w:shd w:val="clear" w:color="auto" w:fill="auto"/>
        <w:spacing w:before="0" w:line="360" w:lineRule="auto"/>
        <w:ind w:firstLine="36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Таблиця 1 – Загальний шаблон профілю користувачів ПЗ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975"/>
      </w:tblGrid>
      <w:tr w:rsidR="009044E7" w:rsidRPr="00273233" w14:paraId="410D8F5D" w14:textId="77777777" w:rsidTr="009044E7">
        <w:tc>
          <w:tcPr>
            <w:tcW w:w="2943" w:type="dxa"/>
          </w:tcPr>
          <w:p w14:paraId="581A7EBC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 w:rsidRPr="00273233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6975" w:type="dxa"/>
          </w:tcPr>
          <w:p w14:paraId="0B7CDF52" w14:textId="6C4D3F04" w:rsidR="009044E7" w:rsidRPr="00273233" w:rsidRDefault="0028527F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</w:t>
            </w:r>
          </w:p>
        </w:tc>
      </w:tr>
      <w:tr w:rsidR="009044E7" w:rsidRPr="00273233" w14:paraId="37CE8F35" w14:textId="77777777" w:rsidTr="009044E7">
        <w:tc>
          <w:tcPr>
            <w:tcW w:w="2943" w:type="dxa"/>
          </w:tcPr>
          <w:p w14:paraId="4041C431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Цілі</w:t>
            </w:r>
          </w:p>
        </w:tc>
        <w:tc>
          <w:tcPr>
            <w:tcW w:w="6975" w:type="dxa"/>
          </w:tcPr>
          <w:p w14:paraId="36106ABC" w14:textId="66E4350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Розвиток та тренування пам’яті. Вибір типу тренувань, перегляд своїх результатів, перегляд статистики (своєї та загальної)</w:t>
            </w:r>
          </w:p>
        </w:tc>
      </w:tr>
      <w:tr w:rsidR="009044E7" w:rsidRPr="00273233" w14:paraId="75B93FC3" w14:textId="77777777" w:rsidTr="009044E7">
        <w:tc>
          <w:tcPr>
            <w:tcW w:w="2943" w:type="dxa"/>
          </w:tcPr>
          <w:p w14:paraId="0A58A598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Опис користувача</w:t>
            </w:r>
          </w:p>
        </w:tc>
        <w:tc>
          <w:tcPr>
            <w:tcW w:w="6975" w:type="dxa"/>
          </w:tcPr>
          <w:p w14:paraId="05D57AAF" w14:textId="77D163D7" w:rsidR="009044E7" w:rsidRPr="00C478EF" w:rsidRDefault="006F46D2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Людина віком 15-35 років,</w:t>
            </w:r>
            <w:r w:rsidR="009044E7">
              <w:rPr>
                <w:sz w:val="28"/>
                <w:szCs w:val="28"/>
                <w:lang w:val="uk-UA"/>
              </w:rPr>
              <w:t xml:space="preserve"> вища або середня освіта, середній рівень комп’ютерної грамотності.</w:t>
            </w:r>
          </w:p>
        </w:tc>
      </w:tr>
      <w:tr w:rsidR="009044E7" w:rsidRPr="00273233" w14:paraId="18DB4BAC" w14:textId="77777777" w:rsidTr="009044E7">
        <w:tc>
          <w:tcPr>
            <w:tcW w:w="2943" w:type="dxa"/>
          </w:tcPr>
          <w:p w14:paraId="5ED00EA1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Соціальні характеристики</w:t>
            </w:r>
          </w:p>
        </w:tc>
        <w:tc>
          <w:tcPr>
            <w:tcW w:w="6975" w:type="dxa"/>
          </w:tcPr>
          <w:p w14:paraId="6ECE1AD1" w14:textId="189809FF" w:rsidR="009044E7" w:rsidRPr="006D5CEF" w:rsidRDefault="006F46D2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Мова: англійська або будь-яка, робота пов’язана з інтелектуальною працею</w:t>
            </w:r>
          </w:p>
        </w:tc>
      </w:tr>
      <w:tr w:rsidR="009044E7" w:rsidRPr="00AA689E" w14:paraId="36C1F504" w14:textId="77777777" w:rsidTr="009044E7">
        <w:tc>
          <w:tcPr>
            <w:tcW w:w="2943" w:type="dxa"/>
          </w:tcPr>
          <w:p w14:paraId="2FF2C972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Мотиваційне середовище</w:t>
            </w:r>
          </w:p>
        </w:tc>
        <w:tc>
          <w:tcPr>
            <w:tcW w:w="6975" w:type="dxa"/>
          </w:tcPr>
          <w:p w14:paraId="1026EA97" w14:textId="17F0E6B9" w:rsidR="009044E7" w:rsidRPr="006D5CEF" w:rsidRDefault="006F46D2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Бажання розвиватися на працювати над собою; необхідність запам’ятовувати великі обсяги точної інформації; бажання «вразити друзів», тренування пам’яті в контексті підготовки до змагань з тренувань пам’яті</w:t>
            </w:r>
          </w:p>
        </w:tc>
      </w:tr>
      <w:tr w:rsidR="009044E7" w:rsidRPr="00273233" w14:paraId="1265DEAC" w14:textId="77777777" w:rsidTr="009044E7">
        <w:tc>
          <w:tcPr>
            <w:tcW w:w="2943" w:type="dxa"/>
          </w:tcPr>
          <w:p w14:paraId="49E15EB6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Вимоги до ПЗ</w:t>
            </w:r>
          </w:p>
        </w:tc>
        <w:tc>
          <w:tcPr>
            <w:tcW w:w="6975" w:type="dxa"/>
          </w:tcPr>
          <w:p w14:paraId="65FB5829" w14:textId="6FDE05E5" w:rsidR="009044E7" w:rsidRPr="006D5CEF" w:rsidRDefault="006F46D2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Можливість користуватися сервісом з будь-якого сучасного пристрою на якому встановлено будь-який сучасних браузер (комп’ютер, ноутбук, планшет, мобільних телефон). Користувачі повинні мати доступ до своїх даних у будь-який час з будь-якого </w:t>
            </w:r>
            <w:r w:rsidR="00AE1757">
              <w:rPr>
                <w:sz w:val="28"/>
                <w:szCs w:val="28"/>
                <w:lang w:val="uk-UA"/>
              </w:rPr>
              <w:t>пристрою</w:t>
            </w:r>
          </w:p>
        </w:tc>
      </w:tr>
      <w:tr w:rsidR="009044E7" w:rsidRPr="00273233" w14:paraId="1FBA0646" w14:textId="77777777" w:rsidTr="009044E7">
        <w:tc>
          <w:tcPr>
            <w:tcW w:w="2943" w:type="dxa"/>
          </w:tcPr>
          <w:p w14:paraId="691C22A8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Задачі користувача</w:t>
            </w:r>
          </w:p>
        </w:tc>
        <w:tc>
          <w:tcPr>
            <w:tcW w:w="6975" w:type="dxa"/>
          </w:tcPr>
          <w:p w14:paraId="48F32716" w14:textId="0DDE474C" w:rsidR="009044E7" w:rsidRPr="006D5CEF" w:rsidRDefault="00AE175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Тренування в заданому режимі та типі (запам’ятовування цифр, слів, гральних карт, картинок, історичних дат тощо); перегляд своєї статистики; перегляд статистики інших користувачів; перегляд загальної статистики</w:t>
            </w:r>
            <w:r w:rsidR="009044E7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9044E7" w:rsidRPr="006D5CEF" w14:paraId="57E38110" w14:textId="77777777" w:rsidTr="009044E7">
        <w:tc>
          <w:tcPr>
            <w:tcW w:w="2943" w:type="dxa"/>
          </w:tcPr>
          <w:p w14:paraId="3E8F5D08" w14:textId="77777777" w:rsidR="009044E7" w:rsidRPr="00273233" w:rsidRDefault="009044E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Робоче середовище</w:t>
            </w:r>
          </w:p>
        </w:tc>
        <w:tc>
          <w:tcPr>
            <w:tcW w:w="6975" w:type="dxa"/>
          </w:tcPr>
          <w:p w14:paraId="1CF0DF30" w14:textId="63AC567A" w:rsidR="009044E7" w:rsidRPr="006D5CEF" w:rsidRDefault="00AE1757" w:rsidP="000F771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 повинен мати мінімальних набір пристроїв та інструментів для роботи на тій системі що йому необхідна а також на системі повинен бути встановлений сучасний браузер. Пристрій повинен мати доступ до інтернету.</w:t>
            </w:r>
          </w:p>
        </w:tc>
      </w:tr>
    </w:tbl>
    <w:p w14:paraId="314FBEB3" w14:textId="59C396B0" w:rsidR="00BF0DAE" w:rsidRDefault="00C74A0B" w:rsidP="00AE1757">
      <w:pPr>
        <w:ind w:firstLine="0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br w:type="page"/>
      </w:r>
      <w:r w:rsidR="001128B3">
        <w:rPr>
          <w:rStyle w:val="longtext"/>
          <w:sz w:val="28"/>
          <w:szCs w:val="32"/>
          <w:lang w:val="uk-UA"/>
        </w:rPr>
        <w:lastRenderedPageBreak/>
        <w:t>Користувачу</w:t>
      </w:r>
      <w:r w:rsidR="001128B3">
        <w:rPr>
          <w:rStyle w:val="longtext"/>
          <w:sz w:val="28"/>
          <w:szCs w:val="32"/>
        </w:rPr>
        <w:t xml:space="preserve"> серв</w:t>
      </w:r>
      <w:r w:rsidR="001128B3">
        <w:rPr>
          <w:rStyle w:val="longtext"/>
          <w:sz w:val="28"/>
          <w:szCs w:val="32"/>
          <w:lang w:val="uk-UA"/>
        </w:rPr>
        <w:t xml:space="preserve">ісу  </w:t>
      </w:r>
      <w:r w:rsidR="001128B3" w:rsidRPr="001128B3">
        <w:rPr>
          <w:rStyle w:val="longtext"/>
          <w:sz w:val="28"/>
          <w:szCs w:val="32"/>
        </w:rPr>
        <w:t>“</w:t>
      </w:r>
      <w:r w:rsidR="001128B3">
        <w:rPr>
          <w:rStyle w:val="longtext"/>
          <w:sz w:val="28"/>
          <w:szCs w:val="32"/>
          <w:lang w:val="en-US"/>
        </w:rPr>
        <w:t>Memory</w:t>
      </w:r>
      <w:r w:rsidR="001128B3" w:rsidRPr="001128B3">
        <w:rPr>
          <w:rStyle w:val="longtext"/>
          <w:sz w:val="28"/>
          <w:szCs w:val="32"/>
        </w:rPr>
        <w:t>.</w:t>
      </w:r>
      <w:r w:rsidR="001128B3">
        <w:rPr>
          <w:rStyle w:val="longtext"/>
          <w:sz w:val="28"/>
          <w:szCs w:val="32"/>
          <w:lang w:val="en-US"/>
        </w:rPr>
        <w:t>pro</w:t>
      </w:r>
      <w:r w:rsidR="001128B3" w:rsidRPr="001128B3">
        <w:rPr>
          <w:rStyle w:val="longtext"/>
          <w:sz w:val="28"/>
          <w:szCs w:val="32"/>
        </w:rPr>
        <w:t>”</w:t>
      </w:r>
      <w:r w:rsidR="001128B3">
        <w:rPr>
          <w:rStyle w:val="longtext"/>
          <w:sz w:val="28"/>
          <w:szCs w:val="32"/>
          <w:lang w:val="uk-UA"/>
        </w:rPr>
        <w:t xml:space="preserve"> доступні такі функції:</w:t>
      </w:r>
    </w:p>
    <w:p w14:paraId="3F78CC4F" w14:textId="476DAAE2" w:rsidR="001128B3" w:rsidRDefault="001128B3" w:rsidP="001128B3">
      <w:pPr>
        <w:ind w:firstLine="0"/>
        <w:jc w:val="left"/>
        <w:rPr>
          <w:rStyle w:val="longtext"/>
          <w:sz w:val="28"/>
          <w:szCs w:val="32"/>
          <w:lang w:val="uk-UA"/>
        </w:rPr>
      </w:pPr>
    </w:p>
    <w:p w14:paraId="55418182" w14:textId="0CB87034" w:rsidR="001128B3" w:rsidRDefault="001128B3" w:rsidP="001128B3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Перегляд доступних типів тренувань</w:t>
      </w:r>
    </w:p>
    <w:p w14:paraId="1AB53B2F" w14:textId="35B61316" w:rsidR="001128B3" w:rsidRDefault="001128B3" w:rsidP="001128B3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Перегляд своєї статистики</w:t>
      </w:r>
    </w:p>
    <w:p w14:paraId="2506F7B4" w14:textId="21537EED" w:rsidR="001128B3" w:rsidRDefault="001128B3" w:rsidP="001128B3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Перегляд статистики інших користувачів</w:t>
      </w:r>
    </w:p>
    <w:p w14:paraId="35547095" w14:textId="188BA582" w:rsidR="001128B3" w:rsidRDefault="001128B3" w:rsidP="001128B3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Тренування у вибраному режимі</w:t>
      </w:r>
    </w:p>
    <w:p w14:paraId="40593176" w14:textId="0E20D3CD" w:rsidR="001128B3" w:rsidRDefault="001128B3" w:rsidP="001128B3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Перегляд загальної статистки</w:t>
      </w:r>
    </w:p>
    <w:p w14:paraId="1C6A0EC1" w14:textId="66327525" w:rsidR="001128B3" w:rsidRPr="001128B3" w:rsidRDefault="001128B3" w:rsidP="001128B3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Редагування своїх даних</w:t>
      </w:r>
    </w:p>
    <w:p w14:paraId="001C330B" w14:textId="75B561C2" w:rsidR="001128B3" w:rsidRDefault="001128B3" w:rsidP="00AE1757">
      <w:pPr>
        <w:ind w:firstLine="0"/>
        <w:jc w:val="left"/>
        <w:rPr>
          <w:rStyle w:val="longtext"/>
          <w:sz w:val="28"/>
          <w:szCs w:val="32"/>
          <w:lang w:val="uk-UA"/>
        </w:rPr>
      </w:pPr>
    </w:p>
    <w:p w14:paraId="4A744497" w14:textId="4F488D20" w:rsidR="001128B3" w:rsidRPr="001128B3" w:rsidRDefault="001128B3" w:rsidP="00AE3DAA">
      <w:pPr>
        <w:ind w:firstLine="0"/>
        <w:jc w:val="center"/>
        <w:rPr>
          <w:rStyle w:val="longtext"/>
          <w:i/>
          <w:iCs/>
          <w:sz w:val="28"/>
          <w:szCs w:val="32"/>
          <w:lang w:val="uk-UA"/>
        </w:rPr>
      </w:pPr>
      <w:r w:rsidRPr="001128B3">
        <w:rPr>
          <w:rStyle w:val="longtext"/>
          <w:i/>
          <w:iCs/>
          <w:sz w:val="28"/>
          <w:szCs w:val="32"/>
          <w:lang w:val="uk-UA"/>
        </w:rPr>
        <w:t>Опис Робочого процесу користувача</w:t>
      </w:r>
    </w:p>
    <w:p w14:paraId="73D2C410" w14:textId="4089C490" w:rsidR="001128B3" w:rsidRDefault="001128B3" w:rsidP="00AE1757">
      <w:pPr>
        <w:ind w:firstLine="0"/>
        <w:jc w:val="left"/>
        <w:rPr>
          <w:rStyle w:val="longtext"/>
          <w:sz w:val="28"/>
          <w:szCs w:val="32"/>
          <w:lang w:val="uk-UA"/>
        </w:rPr>
      </w:pPr>
    </w:p>
    <w:p w14:paraId="5D7BD975" w14:textId="068CB70D" w:rsidR="00AE3DAA" w:rsidRPr="00AE3DAA" w:rsidRDefault="001128B3" w:rsidP="00AE3DAA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i/>
          <w:iCs/>
          <w:sz w:val="28"/>
          <w:szCs w:val="32"/>
          <w:lang w:val="uk-UA"/>
        </w:rPr>
      </w:pPr>
      <w:r w:rsidRPr="00AE3DAA">
        <w:rPr>
          <w:rStyle w:val="longtext"/>
          <w:i/>
          <w:iCs/>
          <w:sz w:val="28"/>
          <w:szCs w:val="32"/>
          <w:lang w:val="uk-UA"/>
        </w:rPr>
        <w:t>Нормальні умови робочого процесу користувача</w:t>
      </w:r>
    </w:p>
    <w:p w14:paraId="7550F346" w14:textId="4A37E5E8" w:rsidR="00AE3DAA" w:rsidRPr="00AE3DAA" w:rsidRDefault="001128B3" w:rsidP="00AE3DAA">
      <w:pPr>
        <w:spacing w:line="360" w:lineRule="auto"/>
        <w:ind w:left="360" w:firstLine="360"/>
        <w:jc w:val="left"/>
        <w:rPr>
          <w:rStyle w:val="longtext"/>
          <w:sz w:val="28"/>
          <w:szCs w:val="32"/>
          <w:lang w:val="uk-UA"/>
        </w:rPr>
      </w:pPr>
      <w:r w:rsidRPr="00AE3DAA">
        <w:rPr>
          <w:rStyle w:val="longtext"/>
          <w:sz w:val="28"/>
          <w:szCs w:val="32"/>
          <w:lang w:val="uk-UA"/>
        </w:rPr>
        <w:t xml:space="preserve">Вважається, що середньостатистичний користувач сервісу </w:t>
      </w:r>
      <w:r w:rsidRPr="00AE3DAA">
        <w:rPr>
          <w:rStyle w:val="longtext"/>
          <w:sz w:val="28"/>
          <w:szCs w:val="32"/>
          <w:lang w:val="en-US"/>
        </w:rPr>
        <w:t>memory</w:t>
      </w:r>
      <w:r w:rsidRPr="00AE3DAA">
        <w:rPr>
          <w:rStyle w:val="longtext"/>
          <w:sz w:val="28"/>
          <w:szCs w:val="32"/>
        </w:rPr>
        <w:t>-</w:t>
      </w:r>
      <w:r w:rsidRPr="00AE3DAA">
        <w:rPr>
          <w:rStyle w:val="longtext"/>
          <w:sz w:val="28"/>
          <w:szCs w:val="32"/>
          <w:lang w:val="en-US"/>
        </w:rPr>
        <w:t>pro</w:t>
      </w:r>
      <w:r w:rsidRPr="00AE3DAA">
        <w:rPr>
          <w:rStyle w:val="longtext"/>
          <w:sz w:val="28"/>
          <w:szCs w:val="32"/>
        </w:rPr>
        <w:t xml:space="preserve"> </w:t>
      </w:r>
      <w:r w:rsidRPr="00AE3DAA">
        <w:rPr>
          <w:rStyle w:val="longtext"/>
          <w:sz w:val="28"/>
          <w:szCs w:val="32"/>
          <w:lang w:val="uk-UA"/>
        </w:rPr>
        <w:t xml:space="preserve">більшу частину часу користується сервісом у нормальних умовах. Нормальними умовами для сервісу вважається: відсутність будь-якого зайвого шуму в кімнаті де перебуває користувач. Під час тренування користувач має мати можливість </w:t>
      </w:r>
      <w:r w:rsidR="00AE3DAA" w:rsidRPr="00AE3DAA">
        <w:rPr>
          <w:rStyle w:val="longtext"/>
          <w:sz w:val="28"/>
          <w:szCs w:val="32"/>
          <w:lang w:val="uk-UA"/>
        </w:rPr>
        <w:t>направити усю свою увагу на запам’ятовування та згадування протягом відносно довгого періоду часу (в залежності від рівня користувача, до години).</w:t>
      </w:r>
    </w:p>
    <w:p w14:paraId="27449C3B" w14:textId="6639F88A" w:rsidR="001128B3" w:rsidRPr="00AE3DAA" w:rsidRDefault="00AE3DAA" w:rsidP="00AE3DAA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en-US"/>
        </w:rPr>
      </w:pPr>
      <w:r>
        <w:rPr>
          <w:rStyle w:val="longtext"/>
          <w:sz w:val="28"/>
          <w:szCs w:val="32"/>
          <w:lang w:val="uk-UA"/>
        </w:rPr>
        <w:t>Інші умови робочого процесу</w:t>
      </w:r>
    </w:p>
    <w:p w14:paraId="538F6C62" w14:textId="77777777" w:rsidR="008246D1" w:rsidRDefault="00AE3DAA" w:rsidP="00AE3DAA">
      <w:p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Користувач повинен мати можливість користуватись сервісом в будь-яких умовах коли він має доступ до сервісу – громадському транспорті, черзі, під час обідньої перерви тощо</w:t>
      </w:r>
      <w:r w:rsidR="008246D1">
        <w:rPr>
          <w:rStyle w:val="longtext"/>
          <w:sz w:val="28"/>
          <w:szCs w:val="32"/>
          <w:lang w:val="uk-UA"/>
        </w:rPr>
        <w:t xml:space="preserve"> (одна з цілей користувачів </w:t>
      </w:r>
      <w:r w:rsidR="008246D1">
        <w:rPr>
          <w:rStyle w:val="longtext"/>
          <w:sz w:val="28"/>
          <w:szCs w:val="32"/>
        </w:rPr>
        <w:t>серв</w:t>
      </w:r>
      <w:r w:rsidR="008246D1">
        <w:rPr>
          <w:rStyle w:val="longtext"/>
          <w:sz w:val="28"/>
          <w:szCs w:val="32"/>
          <w:lang w:val="uk-UA"/>
        </w:rPr>
        <w:t>ісу є розвиток концентрації уваги, тому деякі користувачі можуть тренуватись у максимально жорстких умовах. А також, з іншого боку, у деяких користувачів немає достатньо часу для тренувань, тому вони можуть тренуватись під час поїздки у громадському транспорті або обідньої перерви тощо.</w:t>
      </w:r>
    </w:p>
    <w:p w14:paraId="28C53977" w14:textId="77777777" w:rsidR="008246D1" w:rsidRDefault="008246D1" w:rsidP="008246D1">
      <w:pPr>
        <w:pStyle w:val="ListParagraph"/>
        <w:numPr>
          <w:ilvl w:val="0"/>
          <w:numId w:val="28"/>
        </w:numPr>
        <w:spacing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Недопустимі умови робочого процесу</w:t>
      </w:r>
    </w:p>
    <w:p w14:paraId="5900BB52" w14:textId="1D6456EF" w:rsidR="00AE3DAA" w:rsidRPr="008246D1" w:rsidRDefault="008246D1" w:rsidP="008246D1">
      <w:pPr>
        <w:spacing w:line="360" w:lineRule="auto"/>
        <w:jc w:val="left"/>
        <w:rPr>
          <w:rStyle w:val="longtext"/>
          <w:sz w:val="28"/>
          <w:szCs w:val="32"/>
          <w:lang w:val="uk-UA"/>
        </w:rPr>
      </w:pPr>
      <w:r w:rsidRPr="008246D1">
        <w:rPr>
          <w:rStyle w:val="longtext"/>
          <w:sz w:val="28"/>
          <w:szCs w:val="32"/>
          <w:lang w:val="uk-UA"/>
        </w:rPr>
        <w:t xml:space="preserve">Тренування у сервісі </w:t>
      </w:r>
      <w:r w:rsidRPr="008246D1">
        <w:rPr>
          <w:rStyle w:val="longtext"/>
          <w:sz w:val="28"/>
          <w:szCs w:val="32"/>
          <w:lang w:val="en-US"/>
        </w:rPr>
        <w:t>Memory</w:t>
      </w:r>
      <w:r w:rsidRPr="008246D1">
        <w:rPr>
          <w:rStyle w:val="longtext"/>
          <w:sz w:val="28"/>
          <w:szCs w:val="32"/>
          <w:lang w:val="uk-UA"/>
        </w:rPr>
        <w:t>.</w:t>
      </w:r>
      <w:r w:rsidRPr="008246D1">
        <w:rPr>
          <w:rStyle w:val="longtext"/>
          <w:sz w:val="28"/>
          <w:szCs w:val="32"/>
          <w:lang w:val="en-US"/>
        </w:rPr>
        <w:t>pro</w:t>
      </w:r>
      <w:r w:rsidRPr="008246D1">
        <w:rPr>
          <w:rStyle w:val="longtext"/>
          <w:sz w:val="28"/>
          <w:szCs w:val="32"/>
          <w:lang w:val="uk-UA"/>
        </w:rPr>
        <w:t xml:space="preserve"> потребує досить великої концентрації та уявлені образів для запам’ятовування</w:t>
      </w:r>
      <w:r>
        <w:rPr>
          <w:rStyle w:val="longtext"/>
          <w:sz w:val="28"/>
          <w:szCs w:val="32"/>
          <w:lang w:val="uk-UA"/>
        </w:rPr>
        <w:t xml:space="preserve">. Тому користуватись сервісом під час керування автомобілем але виконані інших небезпечних дій, що потребуюсь максимальної уваги та обережності суворо </w:t>
      </w:r>
      <w:r w:rsidRPr="008246D1">
        <w:rPr>
          <w:rStyle w:val="longtext"/>
          <w:b/>
          <w:bCs/>
          <w:sz w:val="28"/>
          <w:szCs w:val="32"/>
          <w:lang w:val="uk-UA"/>
        </w:rPr>
        <w:t>заборонено</w:t>
      </w:r>
      <w:r>
        <w:rPr>
          <w:rStyle w:val="longtext"/>
          <w:sz w:val="28"/>
          <w:szCs w:val="32"/>
          <w:lang w:val="uk-UA"/>
        </w:rPr>
        <w:t>.</w:t>
      </w:r>
    </w:p>
    <w:p w14:paraId="757602D4" w14:textId="77777777" w:rsidR="00AE1757" w:rsidRDefault="00AE1757" w:rsidP="00AE1757">
      <w:pPr>
        <w:ind w:firstLine="0"/>
        <w:jc w:val="left"/>
        <w:rPr>
          <w:rStyle w:val="longtext"/>
          <w:sz w:val="28"/>
          <w:szCs w:val="32"/>
          <w:lang w:val="uk-UA"/>
        </w:rPr>
      </w:pPr>
    </w:p>
    <w:p w14:paraId="167A61DC" w14:textId="3F238EA4" w:rsidR="008246D1" w:rsidRPr="00964575" w:rsidRDefault="00A05214" w:rsidP="008246D1">
      <w:pPr>
        <w:pStyle w:val="rvps2"/>
        <w:spacing w:line="360" w:lineRule="auto"/>
        <w:ind w:firstLine="720"/>
        <w:jc w:val="both"/>
        <w:rPr>
          <w:color w:val="000000"/>
          <w:sz w:val="28"/>
          <w:szCs w:val="19"/>
          <w:lang w:val="uk-UA" w:eastAsia="uk-UA"/>
        </w:rPr>
      </w:pPr>
      <w:r>
        <w:rPr>
          <w:rStyle w:val="longtext"/>
          <w:sz w:val="28"/>
          <w:szCs w:val="32"/>
          <w:lang w:val="uk-UA"/>
        </w:rPr>
        <w:t xml:space="preserve"> </w:t>
      </w:r>
      <w:r w:rsidR="006E2DE5" w:rsidRPr="00C547CA">
        <w:rPr>
          <w:b/>
          <w:sz w:val="28"/>
          <w:szCs w:val="28"/>
          <w:lang w:val="uk-UA"/>
        </w:rPr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під час виконання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 xml:space="preserve"> лабораторн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 xml:space="preserve">ої 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робот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и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, я</w:t>
      </w:r>
      <w:r w:rsidR="008246D1">
        <w:rPr>
          <w:color w:val="000000"/>
          <w:sz w:val="28"/>
          <w:szCs w:val="19"/>
          <w:lang w:val="uk-UA" w:eastAsia="uk-UA"/>
        </w:rPr>
        <w:t xml:space="preserve"> </w:t>
      </w:r>
      <w:r w:rsidR="008246D1" w:rsidRPr="00002455">
        <w:rPr>
          <w:bCs/>
          <w:sz w:val="28"/>
          <w:szCs w:val="28"/>
          <w:lang w:val="uk-UA"/>
        </w:rPr>
        <w:t>набу</w:t>
      </w:r>
      <w:r w:rsidR="008246D1">
        <w:rPr>
          <w:bCs/>
          <w:sz w:val="28"/>
          <w:szCs w:val="28"/>
          <w:lang w:val="uk-UA"/>
        </w:rPr>
        <w:t>в</w:t>
      </w:r>
      <w:r w:rsidR="008246D1" w:rsidRPr="00002455">
        <w:rPr>
          <w:bCs/>
          <w:sz w:val="28"/>
          <w:szCs w:val="28"/>
          <w:lang w:val="uk-UA"/>
        </w:rPr>
        <w:t xml:space="preserve"> теоретичних знань та практичних навичок </w:t>
      </w:r>
      <w:r w:rsidR="008246D1">
        <w:rPr>
          <w:bCs/>
          <w:sz w:val="28"/>
          <w:szCs w:val="28"/>
          <w:lang w:val="uk-UA"/>
        </w:rPr>
        <w:t>попереднього та високорівневого проектування інтерфейсу користувача</w:t>
      </w:r>
      <w:r w:rsidR="008246D1" w:rsidRPr="00002455">
        <w:rPr>
          <w:bCs/>
          <w:sz w:val="28"/>
          <w:szCs w:val="28"/>
          <w:lang w:val="uk-UA"/>
        </w:rPr>
        <w:t>.</w:t>
      </w:r>
    </w:p>
    <w:p w14:paraId="440C568C" w14:textId="7008FEF3" w:rsidR="00FD7F2E" w:rsidRDefault="00FD7F2E" w:rsidP="00BF0DAE">
      <w:pPr>
        <w:spacing w:line="360" w:lineRule="auto"/>
        <w:ind w:firstLine="630"/>
        <w:jc w:val="left"/>
        <w:rPr>
          <w:color w:val="000000"/>
          <w:sz w:val="28"/>
          <w:szCs w:val="19"/>
          <w:lang w:val="uk-UA" w:eastAsia="uk-UA"/>
        </w:rPr>
      </w:pPr>
    </w:p>
    <w:p w14:paraId="6FC82D87" w14:textId="28610510" w:rsidR="00217CE0" w:rsidRPr="000C44F6" w:rsidRDefault="00217CE0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  <w:lang w:val="uk-UA"/>
        </w:rPr>
      </w:pP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54126" w14:textId="77777777" w:rsidR="00EC5052" w:rsidRDefault="00EC5052">
      <w:r>
        <w:separator/>
      </w:r>
    </w:p>
  </w:endnote>
  <w:endnote w:type="continuationSeparator" w:id="0">
    <w:p w14:paraId="31B6422C" w14:textId="77777777" w:rsidR="00EC5052" w:rsidRDefault="00EC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B78A391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1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71BFDAB" w:rsidR="00310C37" w:rsidRPr="009044E7" w:rsidRDefault="009044E7" w:rsidP="00646781">
          <w:pPr>
            <w:ind w:firstLine="0"/>
            <w:jc w:val="center"/>
            <w:rPr>
              <w:b/>
              <w:sz w:val="28"/>
              <w:szCs w:val="28"/>
              <w:lang w:val="uk-UA"/>
            </w:rPr>
          </w:pPr>
          <w:r>
            <w:rPr>
              <w:rStyle w:val="longtext"/>
              <w:bCs/>
              <w:sz w:val="28"/>
              <w:szCs w:val="28"/>
              <w:lang w:val="uk-UA"/>
            </w:rPr>
            <w:t>Розробка інтерфейсу користувача: етапи попереднього та високорівневого проектування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Гусєва-Божаткіна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10C3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472DE42" w:rsidR="00310C37" w:rsidRPr="00135EF4" w:rsidRDefault="00310C37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10C3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10C37" w:rsidRPr="00BF7874" w:rsidRDefault="00310C37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10C3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10C37" w:rsidRDefault="00310C37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528C3" w14:textId="77777777" w:rsidR="00EC5052" w:rsidRDefault="00EC5052">
      <w:r>
        <w:separator/>
      </w:r>
    </w:p>
  </w:footnote>
  <w:footnote w:type="continuationSeparator" w:id="0">
    <w:p w14:paraId="4EB97567" w14:textId="77777777" w:rsidR="00EC5052" w:rsidRDefault="00EC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6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6"/>
  </w:num>
  <w:num w:numId="6">
    <w:abstractNumId w:val="23"/>
  </w:num>
  <w:num w:numId="7">
    <w:abstractNumId w:val="4"/>
  </w:num>
  <w:num w:numId="8">
    <w:abstractNumId w:val="22"/>
  </w:num>
  <w:num w:numId="9">
    <w:abstractNumId w:val="14"/>
  </w:num>
  <w:num w:numId="10">
    <w:abstractNumId w:val="25"/>
  </w:num>
  <w:num w:numId="11">
    <w:abstractNumId w:val="21"/>
  </w:num>
  <w:num w:numId="12">
    <w:abstractNumId w:val="24"/>
  </w:num>
  <w:num w:numId="13">
    <w:abstractNumId w:val="28"/>
  </w:num>
  <w:num w:numId="14">
    <w:abstractNumId w:val="2"/>
  </w:num>
  <w:num w:numId="15">
    <w:abstractNumId w:val="9"/>
  </w:num>
  <w:num w:numId="16">
    <w:abstractNumId w:val="19"/>
  </w:num>
  <w:num w:numId="17">
    <w:abstractNumId w:val="12"/>
  </w:num>
  <w:num w:numId="18">
    <w:abstractNumId w:val="17"/>
  </w:num>
  <w:num w:numId="19">
    <w:abstractNumId w:val="10"/>
  </w:num>
  <w:num w:numId="20">
    <w:abstractNumId w:val="11"/>
  </w:num>
  <w:num w:numId="21">
    <w:abstractNumId w:val="27"/>
  </w:num>
  <w:num w:numId="22">
    <w:abstractNumId w:val="26"/>
  </w:num>
  <w:num w:numId="23">
    <w:abstractNumId w:val="3"/>
  </w:num>
  <w:num w:numId="24">
    <w:abstractNumId w:val="18"/>
  </w:num>
  <w:num w:numId="25">
    <w:abstractNumId w:val="5"/>
  </w:num>
  <w:num w:numId="26">
    <w:abstractNumId w:val="13"/>
  </w:num>
  <w:num w:numId="27">
    <w:abstractNumId w:val="0"/>
  </w:num>
  <w:num w:numId="28">
    <w:abstractNumId w:val="8"/>
  </w:num>
  <w:num w:numId="2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A689E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5052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4030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103</cp:revision>
  <cp:lastPrinted>2015-09-20T08:44:00Z</cp:lastPrinted>
  <dcterms:created xsi:type="dcterms:W3CDTF">2016-09-25T11:38:00Z</dcterms:created>
  <dcterms:modified xsi:type="dcterms:W3CDTF">2020-06-14T06:28:00Z</dcterms:modified>
</cp:coreProperties>
</file>