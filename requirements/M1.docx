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3A6F2E" w:rsidRDefault="009044E7" w:rsidP="00077022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  <w:r w:rsidRPr="003A6F2E">
        <w:rPr>
          <w:rFonts w:ascii="Courier New" w:hAnsi="Courier New" w:cs="Courier New"/>
          <w:sz w:val="20"/>
        </w:rPr>
        <w:tab/>
      </w:r>
      <w:r w:rsidRPr="003A6F2E">
        <w:rPr>
          <w:rFonts w:ascii="Courier New" w:hAnsi="Courier New" w:cs="Courier New"/>
          <w:sz w:val="20"/>
        </w:rPr>
        <w:tab/>
      </w:r>
      <w:r w:rsidR="001C489D" w:rsidRPr="003A6F2E">
        <w:rPr>
          <w:rFonts w:ascii="Courier New" w:hAnsi="Courier New" w:cs="Courier New"/>
          <w:sz w:val="20"/>
        </w:rPr>
        <w:tab/>
      </w:r>
    </w:p>
    <w:p w14:paraId="616011A8" w14:textId="77777777" w:rsidR="00A042CC" w:rsidRPr="003A6F2E" w:rsidRDefault="00A042CC" w:rsidP="00077022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3A6F2E" w:rsidRDefault="00A042CC" w:rsidP="00077022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14:paraId="269E0316" w14:textId="537FC355" w:rsidR="00A042CC" w:rsidRPr="003A6F2E" w:rsidRDefault="00A042CC" w:rsidP="00077022">
      <w:pPr>
        <w:spacing w:line="360" w:lineRule="auto"/>
        <w:ind w:firstLine="0"/>
        <w:rPr>
          <w:rFonts w:ascii="Courier New" w:hAnsi="Courier New" w:cs="Courier New"/>
          <w:sz w:val="20"/>
          <w:vertAlign w:val="subscript"/>
        </w:rPr>
        <w:sectPr w:rsidR="00A042CC" w:rsidRPr="003A6F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2D5C1CD6" w14:textId="40CD5756" w:rsidR="00B977B6" w:rsidRPr="003A6F2E" w:rsidRDefault="00B977B6" w:rsidP="00077022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A6F2E">
        <w:rPr>
          <w:b/>
          <w:sz w:val="28"/>
          <w:szCs w:val="28"/>
        </w:rPr>
        <w:lastRenderedPageBreak/>
        <w:t>M1</w:t>
      </w:r>
    </w:p>
    <w:p w14:paraId="3E7B8558" w14:textId="1DC80978" w:rsidR="00B977B6" w:rsidRPr="003A6F2E" w:rsidRDefault="00B977B6" w:rsidP="00077022">
      <w:pPr>
        <w:spacing w:line="360" w:lineRule="auto"/>
        <w:ind w:firstLine="0"/>
        <w:rPr>
          <w:rStyle w:val="fontstyle01"/>
          <w:rFonts w:ascii="Times New Roman" w:hAnsi="Times New Roman"/>
        </w:rPr>
      </w:pPr>
    </w:p>
    <w:p w14:paraId="1E200DEC" w14:textId="209C5C0E" w:rsidR="00B977B6" w:rsidRPr="003A6F2E" w:rsidRDefault="00B977B6" w:rsidP="00077022">
      <w:pPr>
        <w:spacing w:line="360" w:lineRule="auto"/>
        <w:ind w:firstLine="0"/>
        <w:rPr>
          <w:rStyle w:val="fontstyle01"/>
          <w:rFonts w:ascii="Times New Roman" w:hAnsi="Times New Roman"/>
        </w:rPr>
      </w:pPr>
      <w:r w:rsidRPr="003A6F2E">
        <w:rPr>
          <w:noProof/>
        </w:rPr>
        <w:drawing>
          <wp:inline distT="0" distB="0" distL="0" distR="0" wp14:anchorId="70A384F0" wp14:editId="4C2FD642">
            <wp:extent cx="60198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4873" w14:textId="51EAB0E7" w:rsidR="00B977B6" w:rsidRPr="003A6F2E" w:rsidRDefault="003A6F2E" w:rsidP="00077022">
      <w:pPr>
        <w:pStyle w:val="ListParagraph"/>
        <w:numPr>
          <w:ilvl w:val="0"/>
          <w:numId w:val="16"/>
        </w:numPr>
        <w:spacing w:line="360" w:lineRule="auto"/>
        <w:rPr>
          <w:rStyle w:val="fontstyle01"/>
          <w:rFonts w:ascii="Times New Roman" w:hAnsi="Times New Roman"/>
          <w:b w:val="0"/>
          <w:bCs w:val="0"/>
        </w:rPr>
      </w:pPr>
      <w:r w:rsidRPr="003A6F2E">
        <w:rPr>
          <w:rStyle w:val="fontstyle01"/>
          <w:rFonts w:ascii="Times New Roman" w:hAnsi="Times New Roman"/>
          <w:b w:val="0"/>
          <w:bCs w:val="0"/>
        </w:rPr>
        <w:t xml:space="preserve"> Как классифицируются требования по уровням?</w:t>
      </w:r>
    </w:p>
    <w:p w14:paraId="1FB32A6A" w14:textId="41B1C24D" w:rsidR="003A6F2E" w:rsidRPr="003A6F2E" w:rsidRDefault="003A6F2E" w:rsidP="00077022">
      <w:pPr>
        <w:pStyle w:val="ListParagraph"/>
        <w:numPr>
          <w:ilvl w:val="0"/>
          <w:numId w:val="17"/>
        </w:numPr>
        <w:spacing w:line="360" w:lineRule="auto"/>
        <w:rPr>
          <w:rStyle w:val="fontstyle01"/>
          <w:rFonts w:ascii="Times New Roman" w:hAnsi="Times New Roman"/>
          <w:b w:val="0"/>
          <w:bCs w:val="0"/>
        </w:rPr>
      </w:pPr>
      <w:r w:rsidRPr="003A6F2E">
        <w:rPr>
          <w:rStyle w:val="fontstyle01"/>
          <w:rFonts w:ascii="Times New Roman" w:hAnsi="Times New Roman"/>
          <w:b w:val="0"/>
          <w:bCs w:val="0"/>
        </w:rPr>
        <w:t>Бизнес-требования</w:t>
      </w:r>
      <w:r w:rsidR="00A82F80">
        <w:rPr>
          <w:rStyle w:val="fontstyle01"/>
          <w:rFonts w:ascii="Times New Roman" w:hAnsi="Times New Roman"/>
          <w:b w:val="0"/>
          <w:bCs w:val="0"/>
        </w:rPr>
        <w:t xml:space="preserve"> – определяют высокоуровневые цели, то есть что разрабатываемое программное обеспечение должно изменить, улучшить и тп. (например, увеличить прибыль на 10% за такой-то промежуток времени).</w:t>
      </w:r>
    </w:p>
    <w:p w14:paraId="2C9CCE36" w14:textId="2D662F43" w:rsidR="003A6F2E" w:rsidRPr="003A6F2E" w:rsidRDefault="003A6F2E" w:rsidP="00077022">
      <w:pPr>
        <w:pStyle w:val="ListParagraph"/>
        <w:numPr>
          <w:ilvl w:val="0"/>
          <w:numId w:val="17"/>
        </w:numPr>
        <w:spacing w:line="360" w:lineRule="auto"/>
        <w:rPr>
          <w:rStyle w:val="fontstyle01"/>
          <w:rFonts w:ascii="Times New Roman" w:hAnsi="Times New Roman"/>
          <w:b w:val="0"/>
          <w:bCs w:val="0"/>
        </w:rPr>
      </w:pPr>
      <w:r w:rsidRPr="003A6F2E">
        <w:rPr>
          <w:rStyle w:val="fontstyle01"/>
          <w:rFonts w:ascii="Times New Roman" w:hAnsi="Times New Roman"/>
          <w:b w:val="0"/>
          <w:bCs w:val="0"/>
        </w:rPr>
        <w:t>Пользовательские требования</w:t>
      </w:r>
      <w:r w:rsidR="00A82F80">
        <w:rPr>
          <w:rStyle w:val="fontstyle01"/>
          <w:rFonts w:ascii="Times New Roman" w:hAnsi="Times New Roman"/>
          <w:b w:val="0"/>
          <w:bCs w:val="0"/>
        </w:rPr>
        <w:t xml:space="preserve"> – </w:t>
      </w:r>
      <w:r w:rsidR="009F4922">
        <w:rPr>
          <w:rStyle w:val="fontstyle01"/>
          <w:rFonts w:ascii="Times New Roman" w:hAnsi="Times New Roman"/>
          <w:b w:val="0"/>
          <w:bCs w:val="0"/>
        </w:rPr>
        <w:t>функции и задачи, что разрабатываемое ПО позволит решить пользователю</w:t>
      </w:r>
    </w:p>
    <w:p w14:paraId="2805FB21" w14:textId="76DDD54D" w:rsidR="003A6F2E" w:rsidRPr="003A6F2E" w:rsidRDefault="003A6F2E" w:rsidP="00077022">
      <w:pPr>
        <w:pStyle w:val="ListParagraph"/>
        <w:numPr>
          <w:ilvl w:val="0"/>
          <w:numId w:val="17"/>
        </w:numPr>
        <w:spacing w:line="360" w:lineRule="auto"/>
        <w:rPr>
          <w:rStyle w:val="fontstyle01"/>
          <w:rFonts w:ascii="Times New Roman" w:hAnsi="Times New Roman"/>
          <w:b w:val="0"/>
          <w:bCs w:val="0"/>
        </w:rPr>
      </w:pPr>
      <w:r w:rsidRPr="003A6F2E">
        <w:rPr>
          <w:rStyle w:val="fontstyle01"/>
          <w:rFonts w:ascii="Times New Roman" w:hAnsi="Times New Roman"/>
          <w:b w:val="0"/>
          <w:bCs w:val="0"/>
        </w:rPr>
        <w:t>Функциональные требования</w:t>
      </w:r>
      <w:r w:rsidR="00A82F80">
        <w:rPr>
          <w:rStyle w:val="fontstyle01"/>
          <w:rFonts w:ascii="Times New Roman" w:hAnsi="Times New Roman"/>
          <w:b w:val="0"/>
          <w:bCs w:val="0"/>
        </w:rPr>
        <w:t xml:space="preserve"> – какая функциональность должна быть у разрабатываемого ПО</w:t>
      </w:r>
      <w:r w:rsidR="00FC157A">
        <w:rPr>
          <w:rStyle w:val="fontstyle01"/>
          <w:rFonts w:ascii="Times New Roman" w:hAnsi="Times New Roman"/>
          <w:b w:val="0"/>
          <w:bCs w:val="0"/>
        </w:rPr>
        <w:t>, что бы пользователи могли выполнить необходимые им функции.</w:t>
      </w:r>
    </w:p>
    <w:p w14:paraId="5CDD7A7B" w14:textId="277106F5" w:rsidR="00B977B6" w:rsidRPr="008947D0" w:rsidRDefault="008947D0" w:rsidP="00077022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 w:rsidRPr="008947D0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lastRenderedPageBreak/>
        <w:t>Что согласно международному глоссарию по терминологии включают в себя требования к ПО?</w:t>
      </w:r>
    </w:p>
    <w:p w14:paraId="06A9CEF2" w14:textId="77777777" w:rsidR="008947D0" w:rsidRPr="008947D0" w:rsidRDefault="008947D0" w:rsidP="00077022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ind w:left="360" w:hanging="270"/>
        <w:jc w:val="left"/>
        <w:rPr>
          <w:color w:val="000000"/>
          <w:kern w:val="0"/>
          <w:sz w:val="28"/>
          <w:szCs w:val="28"/>
          <w:lang w:eastAsia="en-US"/>
        </w:rPr>
      </w:pPr>
      <w:r w:rsidRPr="008947D0">
        <w:rPr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50E9D3EA" wp14:editId="42656332">
            <wp:simplePos x="0" y="0"/>
            <wp:positionH relativeFrom="column">
              <wp:posOffset>3543604</wp:posOffset>
            </wp:positionH>
            <wp:positionV relativeFrom="paragraph">
              <wp:posOffset>-31253</wp:posOffset>
            </wp:positionV>
            <wp:extent cx="2724150" cy="1933575"/>
            <wp:effectExtent l="0" t="0" r="889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7D0">
        <w:rPr>
          <w:color w:val="262626"/>
          <w:sz w:val="28"/>
          <w:szCs w:val="28"/>
          <w:shd w:val="clear" w:color="auto" w:fill="FFFFFF"/>
        </w:rPr>
        <w:t xml:space="preserve"> Условия или возможности, необходимые пользователю для решения проблем или достижения целей;</w:t>
      </w:r>
    </w:p>
    <w:p w14:paraId="59D3E8D1" w14:textId="77777777" w:rsidR="008947D0" w:rsidRPr="008947D0" w:rsidRDefault="008947D0" w:rsidP="00077022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ind w:left="360" w:hanging="270"/>
        <w:jc w:val="left"/>
        <w:rPr>
          <w:color w:val="000000"/>
          <w:kern w:val="0"/>
          <w:sz w:val="28"/>
          <w:szCs w:val="28"/>
          <w:lang w:eastAsia="en-US"/>
        </w:rPr>
      </w:pPr>
      <w:r w:rsidRPr="008947D0">
        <w:rPr>
          <w:color w:val="262626"/>
          <w:sz w:val="28"/>
          <w:szCs w:val="28"/>
          <w:shd w:val="clear" w:color="auto" w:fill="FFFFFF"/>
        </w:rPr>
        <w:t xml:space="preserve">  Условия или возможности, которыми должна обладать система или системные компоненты, чтобы выполнить контракт или удовлетворять стандартам, спецификациям или другим формальным документам;</w:t>
      </w:r>
    </w:p>
    <w:p w14:paraId="7C03063A" w14:textId="7C98E6EB" w:rsidR="008947D0" w:rsidRPr="008947D0" w:rsidRDefault="008947D0" w:rsidP="00077022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ind w:left="360" w:hanging="270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 w:rsidRPr="008947D0">
        <w:rPr>
          <w:color w:val="262626"/>
          <w:sz w:val="28"/>
          <w:szCs w:val="28"/>
          <w:shd w:val="clear" w:color="auto" w:fill="FFFFFF"/>
        </w:rPr>
        <w:t xml:space="preserve"> Документированное представление условий или возможностей для пунктов 1 и 2.</w:t>
      </w:r>
      <w:r w:rsidRPr="008947D0">
        <w:rPr>
          <w:color w:val="262626"/>
          <w:sz w:val="28"/>
          <w:szCs w:val="28"/>
        </w:rPr>
        <w:br/>
      </w:r>
    </w:p>
    <w:p w14:paraId="226EAE09" w14:textId="0C4FBA60" w:rsidR="008947D0" w:rsidRPr="008947D0" w:rsidRDefault="008947D0" w:rsidP="00077022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 w:rsidRPr="008947D0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>Цели разработки требований</w:t>
      </w:r>
    </w:p>
    <w:p w14:paraId="1DC3FB4C" w14:textId="77777777" w:rsidR="00077022" w:rsidRDefault="009F4922" w:rsidP="00077022">
      <w:p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>Основная причина разработки требований – что бы сделать то что нужно заказчику, а не то как это поняли разработчики, что бы определить, что заказчик действительно имеет в виду, и нужно ли реализовывать какие-то вещи, которые он называет важными, или может быть, они на самом деле не нужны, или за его словами скрываются еще детали, которые заказчик считает очевидными.</w:t>
      </w:r>
      <w:r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br/>
        <w:t xml:space="preserve">Заказчики не всегда понимают, какие сложности возникнут при разработке и могут недооценивать некоторые этапы разработки. </w:t>
      </w:r>
    </w:p>
    <w:p w14:paraId="6362D1FE" w14:textId="48584D0B" w:rsidR="009F4922" w:rsidRDefault="009F4922" w:rsidP="00077022">
      <w:p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 xml:space="preserve">При разработке требований как раз и определяются «требования», то есть то, как понять, что было сделано то, что было заказано. Следовательно это с одной стороны помогает изначально выбрать более подходящий процесс разработки и с другой стороны защищает от возможной критики заказчика (в случае если он забыл упомянуть о каком-то важном моменте). </w:t>
      </w:r>
    </w:p>
    <w:p w14:paraId="7E908D10" w14:textId="441E1DEE" w:rsidR="00AB3B8E" w:rsidRPr="00AB3B8E" w:rsidRDefault="00AB3B8E" w:rsidP="00077022">
      <w:p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 w:rsidRPr="00AB3B8E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 xml:space="preserve"> </w:t>
      </w:r>
      <w:r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>Также благодаря разработке требований можно уменьшить стоимость разработки</w:t>
      </w:r>
      <w:r w:rsidR="0076665B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 xml:space="preserve"> (точнее не «уменьшить» а «не увеличить» выполняя что-то что совсем не нужно, либо не таким образом как нужно</w:t>
      </w:r>
      <w:bookmarkStart w:id="0" w:name="_GoBack"/>
      <w:bookmarkEnd w:id="0"/>
      <w:r w:rsidR="0076665B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 xml:space="preserve">) </w:t>
      </w:r>
    </w:p>
    <w:p w14:paraId="612C722A" w14:textId="362B0E4B" w:rsidR="009F4922" w:rsidRDefault="009F4922" w:rsidP="00077022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>Определение классов пользователей и их характеристик</w:t>
      </w:r>
    </w:p>
    <w:p w14:paraId="64C6E81B" w14:textId="77777777" w:rsidR="00224741" w:rsidRDefault="00FC157A" w:rsidP="00077022">
      <w:p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lastRenderedPageBreak/>
        <w:t>Пользователей можно группировать по разным характеристикам: по</w:t>
      </w:r>
      <w:r w:rsidR="00224741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 xml:space="preserve"> тому, как долго они пользуются ПО, по их компьютерным навыкам, по их правам доступа или задачам.</w:t>
      </w:r>
    </w:p>
    <w:p w14:paraId="2CD030FC" w14:textId="48E1597A" w:rsidR="009F4922" w:rsidRDefault="00224741" w:rsidP="00077022">
      <w:p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>При разработке требований необходимо выделить классы пользователей и охарактеризовать их. Например, в простейшем случае это могут быть покупатели, консультанты и просто заинтересованные пользователи, которые могут в будущем стать покупатели. При разработке требований необходимо описать требования всех важные групп пользователей. А также нужно учитывать приоритетность групп</w:t>
      </w:r>
      <w:r w:rsidR="00077022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 xml:space="preserve"> и больше внимания уделять более приоритетным группам.</w:t>
      </w:r>
    </w:p>
    <w:p w14:paraId="08327524" w14:textId="12C49510" w:rsidR="00077022" w:rsidRDefault="00077022" w:rsidP="00077022">
      <w:p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</w:p>
    <w:p w14:paraId="1A973605" w14:textId="1AB6585E" w:rsidR="00077022" w:rsidRDefault="00AF2E6D" w:rsidP="00077022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>
        <w:rPr>
          <w:rStyle w:val="fontstyle01"/>
          <w:rFonts w:ascii="Times New Roman" w:hAnsi="Times New Roman"/>
          <w:b w:val="0"/>
          <w:bCs w:val="0"/>
          <w:kern w:val="0"/>
          <w:lang w:val="en-US" w:eastAsia="en-US"/>
        </w:rPr>
        <w:t>b</w:t>
      </w:r>
      <w:r w:rsidRPr="00AF2E6D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 xml:space="preserve">, </w:t>
      </w:r>
      <w:r>
        <w:rPr>
          <w:rStyle w:val="fontstyle01"/>
          <w:rFonts w:ascii="Times New Roman" w:hAnsi="Times New Roman"/>
          <w:b w:val="0"/>
          <w:bCs w:val="0"/>
          <w:kern w:val="0"/>
          <w:lang w:val="en-US" w:eastAsia="en-US"/>
        </w:rPr>
        <w:t>c</w:t>
      </w:r>
      <w:r w:rsidRPr="00AF2E6D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 xml:space="preserve">, </w:t>
      </w:r>
      <w:r>
        <w:rPr>
          <w:rStyle w:val="fontstyle01"/>
          <w:rFonts w:ascii="Times New Roman" w:hAnsi="Times New Roman"/>
          <w:b w:val="0"/>
          <w:bCs w:val="0"/>
          <w:kern w:val="0"/>
          <w:lang w:val="en-US" w:eastAsia="en-US"/>
        </w:rPr>
        <w:t>d</w:t>
      </w:r>
      <w:r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>, е</w:t>
      </w:r>
    </w:p>
    <w:p w14:paraId="71010A6A" w14:textId="331A23CB" w:rsidR="008F7E7F" w:rsidRDefault="00AF2E6D" w:rsidP="008F7E7F">
      <w:p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>
        <w:rPr>
          <w:rStyle w:val="fontstyle01"/>
          <w:rFonts w:ascii="Times New Roman" w:hAnsi="Times New Roman"/>
          <w:b w:val="0"/>
          <w:bCs w:val="0"/>
          <w:kern w:val="0"/>
          <w:lang w:val="en-US" w:eastAsia="en-US"/>
        </w:rPr>
        <w:t>p</w:t>
      </w:r>
      <w:r w:rsidRPr="00AF2E6D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>.</w:t>
      </w:r>
      <w:r>
        <w:rPr>
          <w:rStyle w:val="fontstyle01"/>
          <w:rFonts w:ascii="Times New Roman" w:hAnsi="Times New Roman"/>
          <w:b w:val="0"/>
          <w:bCs w:val="0"/>
          <w:kern w:val="0"/>
          <w:lang w:val="en-US" w:eastAsia="en-US"/>
        </w:rPr>
        <w:t>s</w:t>
      </w:r>
      <w:r w:rsidRPr="00AF2E6D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>.</w:t>
      </w:r>
      <w:r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 xml:space="preserve"> а вообще в зависимости от предметной области – все указанные. То есть, продукты могут быть разными</w:t>
      </w:r>
      <w:r w:rsidR="008F7E7F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>, и пользователи тоже. Например, если продуктом является код, а пользователем – разработчики (разработчики тоже могут быть пользователями), то важны и тестируемость, и повторное использование и легкость сопровождения (разработчики в виде клиентов – просто пример, идея просто в том, что все может зависит от предметной области, продукта и клиентов – в каких-то случаях некоторые требования очень важны пользователям, а в некоторых менее существенны, или вообще не играют роли)</w:t>
      </w:r>
      <w:r w:rsidR="008F7E7F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ab/>
        <w:t>6. С</w:t>
      </w:r>
    </w:p>
    <w:p w14:paraId="256E7C3A" w14:textId="282CE95B" w:rsidR="008F7E7F" w:rsidRPr="00AF2E6D" w:rsidRDefault="008F7E7F" w:rsidP="008F7E7F">
      <w:pPr>
        <w:shd w:val="clear" w:color="auto" w:fill="FFFFFF"/>
        <w:spacing w:line="360" w:lineRule="auto"/>
        <w:jc w:val="left"/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</w:pPr>
      <w:r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 xml:space="preserve">7. </w:t>
      </w:r>
      <w:r w:rsidRPr="008F7E7F">
        <w:rPr>
          <w:rStyle w:val="fontstyle01"/>
          <w:rFonts w:ascii="Times New Roman" w:hAnsi="Times New Roman"/>
          <w:b w:val="0"/>
          <w:bCs w:val="0"/>
          <w:kern w:val="0"/>
          <w:lang w:eastAsia="en-US"/>
        </w:rPr>
        <w:t>Project vision</w:t>
      </w:r>
    </w:p>
    <w:sectPr w:rsidR="008F7E7F" w:rsidRPr="00AF2E6D">
      <w:footerReference w:type="default" r:id="rId16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9CDD5" w14:textId="77777777" w:rsidR="00F95F25" w:rsidRDefault="00F95F25">
      <w:r>
        <w:separator/>
      </w:r>
    </w:p>
  </w:endnote>
  <w:endnote w:type="continuationSeparator" w:id="0">
    <w:p w14:paraId="20F16B26" w14:textId="77777777" w:rsidR="00F95F25" w:rsidRDefault="00F9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DE231" w14:textId="77777777" w:rsidR="003A5E7F" w:rsidRDefault="003A5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CC2CA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CC2CAC" w:rsidRDefault="00CC2CA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CC2CAC" w:rsidRDefault="00CC2CA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C2CA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CC2CAC" w:rsidRDefault="00CC2CA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CC2CA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CC2CAC" w:rsidRDefault="00CC2CA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CC2CAC" w:rsidRDefault="00CC2CA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CC2CAC" w:rsidRDefault="00CC2CA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CC2CAC" w:rsidRDefault="00CC2CA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CC2CAC" w:rsidRDefault="00CC2CA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CC2CAC" w:rsidRDefault="00CC2CA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CC2CAC" w:rsidRDefault="00CC2CA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CC2CAC" w:rsidRDefault="00CC2CAC">
    <w:pPr>
      <w:pStyle w:val="Footer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CC2CA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C236F27" w:rsidR="00CC2CAC" w:rsidRPr="00B977B6" w:rsidRDefault="00CC2CAC" w:rsidP="0051322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</w:t>
          </w:r>
          <w:r w:rsidR="00B977B6">
            <w:rPr>
              <w:sz w:val="40"/>
              <w:lang w:val="en-US"/>
            </w:rPr>
            <w:t>M1</w:t>
          </w:r>
        </w:p>
      </w:tc>
    </w:tr>
    <w:tr w:rsidR="00CC2CA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CC2CA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CC2CA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CC2CAC" w:rsidRPr="00757A8E" w:rsidRDefault="00CC2CA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CC2CAC" w:rsidRPr="00757A8E" w:rsidRDefault="00CC2CA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C3F1D2B" w:rsidR="00CC2CAC" w:rsidRPr="00B977B6" w:rsidRDefault="00B977B6" w:rsidP="00646781">
          <w:pPr>
            <w:ind w:firstLine="0"/>
            <w:jc w:val="center"/>
            <w:rPr>
              <w:bCs/>
              <w:sz w:val="28"/>
              <w:szCs w:val="28"/>
              <w:lang w:val="en-US"/>
            </w:rPr>
          </w:pPr>
          <w:r>
            <w:rPr>
              <w:bCs/>
              <w:sz w:val="28"/>
              <w:szCs w:val="28"/>
              <w:lang w:val="en-US"/>
            </w:rPr>
            <w:t>M1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CC2CA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CC2CAC" w:rsidRPr="00757A8E" w:rsidRDefault="00CC2CA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CC2CAC" w:rsidRPr="00757A8E" w:rsidRDefault="00CC2CA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CC2CAC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CC2CAC" w:rsidRPr="00757A8E" w:rsidRDefault="00CC2CA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CC2CAC" w:rsidRPr="00757A8E" w:rsidRDefault="00CC2CA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CC2CA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CC2CAC" w:rsidRPr="00757A8E" w:rsidRDefault="00CC2CA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CC2CAC" w:rsidRPr="00757A8E" w:rsidRDefault="00CC2CA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CC2CA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CC2CAC" w:rsidRPr="00757A8E" w:rsidRDefault="00CC2CA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CC2CAC" w:rsidRPr="00757A8E" w:rsidRDefault="00CC2CAC">
    <w:pPr>
      <w:pStyle w:val="Footer"/>
      <w:rPr>
        <w:lang w:val="uk-U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19" w:type="dxa"/>
      <w:tblInd w:w="-175" w:type="dxa"/>
      <w:tblLook w:val="0000" w:firstRow="0" w:lastRow="0" w:firstColumn="0" w:lastColumn="0" w:noHBand="0" w:noVBand="0"/>
    </w:tblPr>
    <w:tblGrid>
      <w:gridCol w:w="355"/>
      <w:gridCol w:w="486"/>
      <w:gridCol w:w="1052"/>
      <w:gridCol w:w="704"/>
      <w:gridCol w:w="486"/>
      <w:gridCol w:w="6470"/>
      <w:gridCol w:w="830"/>
      <w:gridCol w:w="936"/>
    </w:tblGrid>
    <w:tr w:rsidR="00CC2CAC" w14:paraId="1FC3F7A3" w14:textId="77777777" w:rsidTr="00D0280F">
      <w:trPr>
        <w:gridAfter w:val="1"/>
        <w:wAfter w:w="936" w:type="dxa"/>
        <w:cantSplit/>
        <w:trHeight w:val="305"/>
      </w:trPr>
      <w:tc>
        <w:tcPr>
          <w:tcW w:w="35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1052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704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647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3710A53F" w:rsidR="00CC2CAC" w:rsidRPr="003A5E7F" w:rsidRDefault="00CC2CAC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121.3151.05.</w:t>
          </w:r>
          <w:r w:rsidR="003A5E7F">
            <w:rPr>
              <w:sz w:val="40"/>
              <w:lang w:val="en-US"/>
            </w:rPr>
            <w:t>M2</w:t>
          </w:r>
        </w:p>
      </w:tc>
      <w:tc>
        <w:tcPr>
          <w:tcW w:w="830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CC2CAC" w:rsidRDefault="00CC2CA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C2CAC" w14:paraId="1C6147AE" w14:textId="77777777" w:rsidTr="00D0280F">
      <w:trPr>
        <w:gridAfter w:val="1"/>
        <w:wAfter w:w="936" w:type="dxa"/>
        <w:cantSplit/>
        <w:trHeight w:val="305"/>
      </w:trPr>
      <w:tc>
        <w:tcPr>
          <w:tcW w:w="35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1052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704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647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CC2CAC" w:rsidRDefault="00CC2CAC">
          <w:pPr>
            <w:pStyle w:val="Footer"/>
            <w:ind w:right="-1474" w:firstLine="0"/>
          </w:pPr>
        </w:p>
      </w:tc>
      <w:tc>
        <w:tcPr>
          <w:tcW w:w="83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CC2CAC" w:rsidRDefault="00CC2CAC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CC2CAC" w14:paraId="2B5432AA" w14:textId="77777777" w:rsidTr="00D0280F">
      <w:trPr>
        <w:cantSplit/>
        <w:trHeight w:val="305"/>
      </w:trPr>
      <w:tc>
        <w:tcPr>
          <w:tcW w:w="35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CC2CAC" w:rsidRDefault="00CC2CA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48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CC2CAC" w:rsidRDefault="00CC2CA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052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CC2CAC" w:rsidRDefault="00CC2CA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704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CC2CAC" w:rsidRDefault="00CC2CA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48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CC2CAC" w:rsidRDefault="00CC2CA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47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CC2CAC" w:rsidRDefault="00CC2CAC">
          <w:pPr>
            <w:pStyle w:val="Footer"/>
            <w:ind w:right="-1474" w:firstLine="0"/>
            <w:jc w:val="left"/>
          </w:pPr>
        </w:p>
      </w:tc>
      <w:tc>
        <w:tcPr>
          <w:tcW w:w="83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CC2CAC" w:rsidRDefault="00CC2CAC">
          <w:pPr>
            <w:pStyle w:val="Footer"/>
            <w:ind w:right="-1474" w:firstLine="0"/>
            <w:jc w:val="left"/>
          </w:pPr>
        </w:p>
      </w:tc>
      <w:tc>
        <w:tcPr>
          <w:tcW w:w="936" w:type="dxa"/>
        </w:tcPr>
        <w:p w14:paraId="01F354F2" w14:textId="0D5DEC40" w:rsidR="00CC2CAC" w:rsidRDefault="00CC2CAC">
          <w:pPr>
            <w:ind w:firstLine="0"/>
            <w:jc w:val="left"/>
          </w:pPr>
          <w:r>
            <w:tab/>
          </w:r>
          <w:r>
            <w:tab/>
          </w:r>
        </w:p>
      </w:tc>
    </w:tr>
  </w:tbl>
  <w:p w14:paraId="6F0E80C8" w14:textId="77777777" w:rsidR="00CC2CAC" w:rsidRDefault="00CC2CAC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F884A" w14:textId="77777777" w:rsidR="00F95F25" w:rsidRDefault="00F95F25">
      <w:r>
        <w:separator/>
      </w:r>
    </w:p>
  </w:footnote>
  <w:footnote w:type="continuationSeparator" w:id="0">
    <w:p w14:paraId="4F568F5A" w14:textId="77777777" w:rsidR="00F95F25" w:rsidRDefault="00F95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1E32C" w14:textId="77777777" w:rsidR="003A5E7F" w:rsidRDefault="003A5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10B34" w14:textId="77777777" w:rsidR="003A5E7F" w:rsidRDefault="003A5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395C4" w14:textId="77777777" w:rsidR="003A5E7F" w:rsidRDefault="003A5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6B59"/>
    <w:multiLevelType w:val="hybridMultilevel"/>
    <w:tmpl w:val="0F4E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368"/>
    <w:multiLevelType w:val="hybridMultilevel"/>
    <w:tmpl w:val="666E0D98"/>
    <w:lvl w:ilvl="0" w:tplc="E9342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852FC"/>
    <w:multiLevelType w:val="hybridMultilevel"/>
    <w:tmpl w:val="8386537E"/>
    <w:lvl w:ilvl="0" w:tplc="E5F8EE3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6B1536"/>
    <w:multiLevelType w:val="multilevel"/>
    <w:tmpl w:val="AA528C30"/>
    <w:numStyleLink w:val="a"/>
  </w:abstractNum>
  <w:abstractNum w:abstractNumId="4" w15:restartNumberingAfterBreak="0">
    <w:nsid w:val="1C385107"/>
    <w:multiLevelType w:val="multilevel"/>
    <w:tmpl w:val="AA528C30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D401BC6"/>
    <w:multiLevelType w:val="hybridMultilevel"/>
    <w:tmpl w:val="595A30A2"/>
    <w:lvl w:ilvl="0" w:tplc="5E58E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F6D02"/>
    <w:multiLevelType w:val="hybridMultilevel"/>
    <w:tmpl w:val="F04404B4"/>
    <w:lvl w:ilvl="0" w:tplc="9B42AF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60603D"/>
    <w:multiLevelType w:val="hybridMultilevel"/>
    <w:tmpl w:val="0754893E"/>
    <w:lvl w:ilvl="0" w:tplc="27BE206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E2E3CC4"/>
    <w:multiLevelType w:val="multilevel"/>
    <w:tmpl w:val="860E2B4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>
      <w:start w:val="1"/>
      <w:numFmt w:val="decimal"/>
      <w:isLgl/>
      <w:lvlText w:val="%1.%2"/>
      <w:lvlJc w:val="left"/>
      <w:pPr>
        <w:ind w:left="1077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62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0331C67"/>
    <w:multiLevelType w:val="hybridMultilevel"/>
    <w:tmpl w:val="357A0E5C"/>
    <w:lvl w:ilvl="0" w:tplc="1E5E4F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A75AB7"/>
    <w:multiLevelType w:val="multilevel"/>
    <w:tmpl w:val="860E2B4E"/>
    <w:numStyleLink w:val="1"/>
  </w:abstractNum>
  <w:abstractNum w:abstractNumId="12" w15:restartNumberingAfterBreak="0">
    <w:nsid w:val="64BA05C4"/>
    <w:multiLevelType w:val="multilevel"/>
    <w:tmpl w:val="D826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03737"/>
    <w:multiLevelType w:val="hybridMultilevel"/>
    <w:tmpl w:val="21F62216"/>
    <w:lvl w:ilvl="0" w:tplc="F15E2D1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 w15:restartNumberingAfterBreak="0">
    <w:nsid w:val="6B9E488B"/>
    <w:multiLevelType w:val="hybridMultilevel"/>
    <w:tmpl w:val="51907D28"/>
    <w:lvl w:ilvl="0" w:tplc="84D44F44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F102FA"/>
    <w:multiLevelType w:val="hybridMultilevel"/>
    <w:tmpl w:val="F7B6BC68"/>
    <w:lvl w:ilvl="0" w:tplc="BE2E8702">
      <w:start w:val="1"/>
      <w:numFmt w:val="decimal"/>
      <w:lvlText w:val="%1."/>
      <w:lvlJc w:val="left"/>
      <w:pPr>
        <w:ind w:left="1080" w:hanging="360"/>
      </w:pPr>
      <w:rPr>
        <w:rFonts w:ascii="Verdana" w:hAnsi="Verdana" w:cs="Times New Roman" w:hint="default"/>
        <w:color w:val="26262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B34265"/>
    <w:multiLevelType w:val="hybridMultilevel"/>
    <w:tmpl w:val="B704B2C0"/>
    <w:lvl w:ilvl="0" w:tplc="035C3ACA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B9852CB"/>
    <w:multiLevelType w:val="hybridMultilevel"/>
    <w:tmpl w:val="EC44B220"/>
    <w:lvl w:ilvl="0" w:tplc="A81E0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0"/>
  </w:num>
  <w:num w:numId="5">
    <w:abstractNumId w:val="1"/>
  </w:num>
  <w:num w:numId="6">
    <w:abstractNumId w:val="17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7"/>
  </w:num>
  <w:num w:numId="12">
    <w:abstractNumId w:val="5"/>
  </w:num>
  <w:num w:numId="13">
    <w:abstractNumId w:val="6"/>
  </w:num>
  <w:num w:numId="14">
    <w:abstractNumId w:val="14"/>
  </w:num>
  <w:num w:numId="15">
    <w:abstractNumId w:val="12"/>
  </w:num>
  <w:num w:numId="16">
    <w:abstractNumId w:val="0"/>
  </w:num>
  <w:num w:numId="17">
    <w:abstractNumId w:val="16"/>
  </w:num>
  <w:num w:numId="1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20DCE"/>
    <w:rsid w:val="000354DE"/>
    <w:rsid w:val="0004198D"/>
    <w:rsid w:val="000458BC"/>
    <w:rsid w:val="00053EB9"/>
    <w:rsid w:val="000543FF"/>
    <w:rsid w:val="00056131"/>
    <w:rsid w:val="000566F1"/>
    <w:rsid w:val="00060A30"/>
    <w:rsid w:val="00061CCE"/>
    <w:rsid w:val="00077022"/>
    <w:rsid w:val="000775BF"/>
    <w:rsid w:val="0008282D"/>
    <w:rsid w:val="00082ABC"/>
    <w:rsid w:val="00083D60"/>
    <w:rsid w:val="00084B6B"/>
    <w:rsid w:val="000852DC"/>
    <w:rsid w:val="00085B35"/>
    <w:rsid w:val="0008733C"/>
    <w:rsid w:val="00093B1D"/>
    <w:rsid w:val="0009532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2DF1"/>
    <w:rsid w:val="000E7627"/>
    <w:rsid w:val="000F37F6"/>
    <w:rsid w:val="00105B17"/>
    <w:rsid w:val="001128B3"/>
    <w:rsid w:val="0011526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6C8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4741"/>
    <w:rsid w:val="00226890"/>
    <w:rsid w:val="002305E3"/>
    <w:rsid w:val="00235BE1"/>
    <w:rsid w:val="00241BF6"/>
    <w:rsid w:val="00242472"/>
    <w:rsid w:val="00244DA5"/>
    <w:rsid w:val="00246770"/>
    <w:rsid w:val="0024722F"/>
    <w:rsid w:val="00257F31"/>
    <w:rsid w:val="00263C00"/>
    <w:rsid w:val="00264D3F"/>
    <w:rsid w:val="00265F30"/>
    <w:rsid w:val="00266E70"/>
    <w:rsid w:val="002675A0"/>
    <w:rsid w:val="002706A9"/>
    <w:rsid w:val="0027217E"/>
    <w:rsid w:val="00273EAA"/>
    <w:rsid w:val="00284DD3"/>
    <w:rsid w:val="0028527F"/>
    <w:rsid w:val="002878E3"/>
    <w:rsid w:val="002906CB"/>
    <w:rsid w:val="002A05DB"/>
    <w:rsid w:val="002A19E8"/>
    <w:rsid w:val="002B11F0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3C73"/>
    <w:rsid w:val="002D4BEF"/>
    <w:rsid w:val="002D6C8A"/>
    <w:rsid w:val="002D77E0"/>
    <w:rsid w:val="002F2C3B"/>
    <w:rsid w:val="002F3166"/>
    <w:rsid w:val="002F64B4"/>
    <w:rsid w:val="002F7FF9"/>
    <w:rsid w:val="003016BF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64998"/>
    <w:rsid w:val="00371F47"/>
    <w:rsid w:val="00375A9D"/>
    <w:rsid w:val="0038020F"/>
    <w:rsid w:val="0038659F"/>
    <w:rsid w:val="003A055B"/>
    <w:rsid w:val="003A0948"/>
    <w:rsid w:val="003A4097"/>
    <w:rsid w:val="003A5E7F"/>
    <w:rsid w:val="003A6F2E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13227"/>
    <w:rsid w:val="0052567A"/>
    <w:rsid w:val="00527848"/>
    <w:rsid w:val="0053023F"/>
    <w:rsid w:val="005332E9"/>
    <w:rsid w:val="00534634"/>
    <w:rsid w:val="005475B7"/>
    <w:rsid w:val="0056483F"/>
    <w:rsid w:val="00571672"/>
    <w:rsid w:val="00571932"/>
    <w:rsid w:val="00574A1E"/>
    <w:rsid w:val="005750DA"/>
    <w:rsid w:val="00576751"/>
    <w:rsid w:val="00577CD0"/>
    <w:rsid w:val="005849BE"/>
    <w:rsid w:val="005908F5"/>
    <w:rsid w:val="005949A0"/>
    <w:rsid w:val="00597FF6"/>
    <w:rsid w:val="005A3014"/>
    <w:rsid w:val="005A3E81"/>
    <w:rsid w:val="005A6BD0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77869"/>
    <w:rsid w:val="0068217E"/>
    <w:rsid w:val="00684B1D"/>
    <w:rsid w:val="0069292A"/>
    <w:rsid w:val="00696CA5"/>
    <w:rsid w:val="006A06EB"/>
    <w:rsid w:val="006A529C"/>
    <w:rsid w:val="006B17C0"/>
    <w:rsid w:val="006B3737"/>
    <w:rsid w:val="006C030D"/>
    <w:rsid w:val="006C330B"/>
    <w:rsid w:val="006C5421"/>
    <w:rsid w:val="006D1DA2"/>
    <w:rsid w:val="006D48B9"/>
    <w:rsid w:val="006D4E42"/>
    <w:rsid w:val="006D7828"/>
    <w:rsid w:val="006E117B"/>
    <w:rsid w:val="006E2DD8"/>
    <w:rsid w:val="006E2DE5"/>
    <w:rsid w:val="006E4998"/>
    <w:rsid w:val="006E6FDA"/>
    <w:rsid w:val="006E7E94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6665B"/>
    <w:rsid w:val="00767E11"/>
    <w:rsid w:val="00770ED9"/>
    <w:rsid w:val="00771908"/>
    <w:rsid w:val="00773E7A"/>
    <w:rsid w:val="00774AA1"/>
    <w:rsid w:val="007774F9"/>
    <w:rsid w:val="0078515F"/>
    <w:rsid w:val="00792977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B55B4"/>
    <w:rsid w:val="007C3D30"/>
    <w:rsid w:val="007D280D"/>
    <w:rsid w:val="007D443D"/>
    <w:rsid w:val="007E4D76"/>
    <w:rsid w:val="007E5D10"/>
    <w:rsid w:val="007F1E6A"/>
    <w:rsid w:val="007F63F7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4110"/>
    <w:rsid w:val="00877610"/>
    <w:rsid w:val="00882158"/>
    <w:rsid w:val="00882AF9"/>
    <w:rsid w:val="0088602E"/>
    <w:rsid w:val="00893987"/>
    <w:rsid w:val="0089447B"/>
    <w:rsid w:val="008947D0"/>
    <w:rsid w:val="008A2DE9"/>
    <w:rsid w:val="008A3496"/>
    <w:rsid w:val="008A5A04"/>
    <w:rsid w:val="008A6105"/>
    <w:rsid w:val="008B45EF"/>
    <w:rsid w:val="008C2ED4"/>
    <w:rsid w:val="008C4053"/>
    <w:rsid w:val="008C4BFA"/>
    <w:rsid w:val="008C6B4A"/>
    <w:rsid w:val="008C7756"/>
    <w:rsid w:val="008D5C36"/>
    <w:rsid w:val="008E2544"/>
    <w:rsid w:val="008E3CB0"/>
    <w:rsid w:val="008E4705"/>
    <w:rsid w:val="008E66F0"/>
    <w:rsid w:val="008F7E7F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47CE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76FFA"/>
    <w:rsid w:val="00981BE8"/>
    <w:rsid w:val="009824C5"/>
    <w:rsid w:val="0098669D"/>
    <w:rsid w:val="00990482"/>
    <w:rsid w:val="00992F6D"/>
    <w:rsid w:val="009A6E8B"/>
    <w:rsid w:val="009B3009"/>
    <w:rsid w:val="009B4A5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9F4922"/>
    <w:rsid w:val="009F55F6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75163"/>
    <w:rsid w:val="00A80A38"/>
    <w:rsid w:val="00A82F80"/>
    <w:rsid w:val="00A8324C"/>
    <w:rsid w:val="00A84C8B"/>
    <w:rsid w:val="00A904BF"/>
    <w:rsid w:val="00A911BB"/>
    <w:rsid w:val="00A95475"/>
    <w:rsid w:val="00A9559F"/>
    <w:rsid w:val="00A95616"/>
    <w:rsid w:val="00A978CE"/>
    <w:rsid w:val="00AA4D88"/>
    <w:rsid w:val="00AB00FB"/>
    <w:rsid w:val="00AB3B8E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2E6D"/>
    <w:rsid w:val="00AF35D2"/>
    <w:rsid w:val="00B02E3D"/>
    <w:rsid w:val="00B072BB"/>
    <w:rsid w:val="00B072D4"/>
    <w:rsid w:val="00B07C4A"/>
    <w:rsid w:val="00B116D3"/>
    <w:rsid w:val="00B13E71"/>
    <w:rsid w:val="00B31058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977B6"/>
    <w:rsid w:val="00BA12E8"/>
    <w:rsid w:val="00BA2313"/>
    <w:rsid w:val="00BB2106"/>
    <w:rsid w:val="00BB68C1"/>
    <w:rsid w:val="00BC6219"/>
    <w:rsid w:val="00BC657B"/>
    <w:rsid w:val="00BD11A0"/>
    <w:rsid w:val="00BD6C19"/>
    <w:rsid w:val="00BD7674"/>
    <w:rsid w:val="00BE0189"/>
    <w:rsid w:val="00BE17E3"/>
    <w:rsid w:val="00BF0448"/>
    <w:rsid w:val="00BF0DAE"/>
    <w:rsid w:val="00BF291D"/>
    <w:rsid w:val="00BF6744"/>
    <w:rsid w:val="00BF7874"/>
    <w:rsid w:val="00C036AC"/>
    <w:rsid w:val="00C117AC"/>
    <w:rsid w:val="00C14CC6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2CAC"/>
    <w:rsid w:val="00CC3689"/>
    <w:rsid w:val="00CC3711"/>
    <w:rsid w:val="00CC3BEC"/>
    <w:rsid w:val="00CC703A"/>
    <w:rsid w:val="00CD02B5"/>
    <w:rsid w:val="00CD6CC8"/>
    <w:rsid w:val="00CE167C"/>
    <w:rsid w:val="00CE37D6"/>
    <w:rsid w:val="00CF1726"/>
    <w:rsid w:val="00CF3A14"/>
    <w:rsid w:val="00CF5A27"/>
    <w:rsid w:val="00D00497"/>
    <w:rsid w:val="00D0280F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0356"/>
    <w:rsid w:val="00D81F2A"/>
    <w:rsid w:val="00D82DD3"/>
    <w:rsid w:val="00D9181A"/>
    <w:rsid w:val="00DA1BA1"/>
    <w:rsid w:val="00DA5520"/>
    <w:rsid w:val="00DD18F0"/>
    <w:rsid w:val="00DD7E77"/>
    <w:rsid w:val="00DE46FB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31187"/>
    <w:rsid w:val="00E36583"/>
    <w:rsid w:val="00E40782"/>
    <w:rsid w:val="00E474D0"/>
    <w:rsid w:val="00E54D12"/>
    <w:rsid w:val="00E6030B"/>
    <w:rsid w:val="00E64BD8"/>
    <w:rsid w:val="00E72B8E"/>
    <w:rsid w:val="00E826CE"/>
    <w:rsid w:val="00E8558A"/>
    <w:rsid w:val="00E85A1B"/>
    <w:rsid w:val="00E8669E"/>
    <w:rsid w:val="00E90A2E"/>
    <w:rsid w:val="00E91FE2"/>
    <w:rsid w:val="00E95841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5876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95F25"/>
    <w:rsid w:val="00FA63E0"/>
    <w:rsid w:val="00FB0CD6"/>
    <w:rsid w:val="00FB33B6"/>
    <w:rsid w:val="00FB44E7"/>
    <w:rsid w:val="00FB464B"/>
    <w:rsid w:val="00FB5E57"/>
    <w:rsid w:val="00FB6815"/>
    <w:rsid w:val="00FC157A"/>
    <w:rsid w:val="00FC3A83"/>
    <w:rsid w:val="00FD2FF5"/>
    <w:rsid w:val="00FD772F"/>
    <w:rsid w:val="00FD7F2E"/>
    <w:rsid w:val="00FE00C5"/>
    <w:rsid w:val="00FE6C37"/>
    <w:rsid w:val="00FF352A"/>
    <w:rsid w:val="00FF3C99"/>
    <w:rsid w:val="00FF4289"/>
    <w:rsid w:val="00FF4376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uiPriority w:val="20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2977"/>
    <w:rPr>
      <w:kern w:val="24"/>
      <w:sz w:val="24"/>
      <w:lang w:val="ru-RU" w:eastAsia="ru-RU"/>
    </w:rPr>
  </w:style>
  <w:style w:type="numbering" w:customStyle="1" w:styleId="a">
    <w:name w:val="мойстиль"/>
    <w:uiPriority w:val="99"/>
    <w:rsid w:val="00DE46FB"/>
    <w:pPr>
      <w:numPr>
        <w:numId w:val="2"/>
      </w:numPr>
    </w:pPr>
  </w:style>
  <w:style w:type="paragraph" w:styleId="Caption">
    <w:name w:val="caption"/>
    <w:basedOn w:val="Normal"/>
    <w:next w:val="Normal"/>
    <w:unhideWhenUsed/>
    <w:qFormat/>
    <w:rsid w:val="00DD18F0"/>
    <w:pPr>
      <w:spacing w:after="200"/>
    </w:pPr>
    <w:rPr>
      <w:i/>
      <w:iCs/>
      <w:color w:val="1F497D" w:themeColor="text2"/>
      <w:sz w:val="18"/>
      <w:szCs w:val="18"/>
    </w:rPr>
  </w:style>
  <w:style w:type="numbering" w:customStyle="1" w:styleId="1">
    <w:name w:val="Стиль1"/>
    <w:uiPriority w:val="99"/>
    <w:rsid w:val="00CC3711"/>
    <w:pPr>
      <w:numPr>
        <w:numId w:val="1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A301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noProof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30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01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A3014"/>
    <w:pPr>
      <w:spacing w:after="100"/>
      <w:ind w:left="480"/>
    </w:pPr>
  </w:style>
  <w:style w:type="character" w:customStyle="1" w:styleId="keyword">
    <w:name w:val="keyword"/>
    <w:basedOn w:val="DefaultParagraphFont"/>
    <w:rsid w:val="003A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273BD-C5C1-409F-A72D-945E448E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4549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125</cp:revision>
  <cp:lastPrinted>2015-09-20T08:44:00Z</cp:lastPrinted>
  <dcterms:created xsi:type="dcterms:W3CDTF">2016-09-25T11:38:00Z</dcterms:created>
  <dcterms:modified xsi:type="dcterms:W3CDTF">2020-06-13T12:23:00Z</dcterms:modified>
</cp:coreProperties>
</file>