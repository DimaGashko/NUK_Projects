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2D91FF67" w14:textId="77777777" w:rsidR="008345BA" w:rsidRDefault="008345BA" w:rsidP="008345BA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lastRenderedPageBreak/>
        <w:t>Лабораторная робота №1</w:t>
      </w:r>
    </w:p>
    <w:p w14:paraId="54FFD39B" w14:textId="77777777" w:rsidR="008345BA" w:rsidRDefault="008345BA" w:rsidP="008345BA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7565BC32" w14:textId="77777777" w:rsidR="008345BA" w:rsidRDefault="008345BA" w:rsidP="008345BA">
      <w:pPr>
        <w:spacing w:after="480" w:line="360" w:lineRule="auto"/>
        <w:ind w:left="142" w:firstLine="0"/>
        <w:jc w:val="left"/>
        <w:rPr>
          <w:b/>
          <w:sz w:val="36"/>
        </w:rPr>
      </w:pPr>
      <w:r>
        <w:rPr>
          <w:b/>
          <w:sz w:val="32"/>
        </w:rPr>
        <w:t>Задание</w:t>
      </w:r>
      <w:r>
        <w:rPr>
          <w:sz w:val="32"/>
        </w:rPr>
        <w:t xml:space="preserve">: </w:t>
      </w:r>
      <w:r>
        <w:rPr>
          <w:sz w:val="28"/>
        </w:rPr>
        <w:t>описать предметную область сервиса для тренировки и развития памяти «</w:t>
      </w:r>
      <w:r>
        <w:rPr>
          <w:i/>
          <w:sz w:val="28"/>
          <w:lang w:val="en-US"/>
        </w:rPr>
        <w:t>Memory</w:t>
      </w:r>
      <w:r>
        <w:rPr>
          <w:i/>
          <w:sz w:val="28"/>
        </w:rPr>
        <w:t>.</w:t>
      </w:r>
      <w:r>
        <w:rPr>
          <w:i/>
          <w:sz w:val="28"/>
          <w:lang w:val="en-US"/>
        </w:rPr>
        <w:t>pro</w:t>
      </w:r>
      <w:r>
        <w:rPr>
          <w:i/>
          <w:sz w:val="28"/>
        </w:rPr>
        <w:t>»</w:t>
      </w:r>
    </w:p>
    <w:p w14:paraId="5AF1B0AA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«Memory.pro» предназначен для тренировки и развития памяти. Основной функцией сервиса является тренировка по запоминанию данных различных типов (например, цифры, слова, картинки, бинарные числа и др.) Во время тренировки пользователю необходимо запомнить максимальное количество данных выбранного типа за минимальное время, после чего восстановить их в таком же порядке, в котором они были показаны во время запоминания (либо порядке, которого требует вид тренировки). Затем формируется результат – что было запомнено правильно, где были сделаны ошибки, время на запоминание, время запоминания одного элемента и другое (подробнее в разделе «Результаты тренировки»).</w:t>
      </w:r>
    </w:p>
    <w:p w14:paraId="0513562F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51DDF62E" w14:textId="77777777" w:rsidR="008345BA" w:rsidRDefault="008345BA" w:rsidP="008345BA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Существующие продукты</w:t>
      </w:r>
    </w:p>
    <w:p w14:paraId="4B3A29E3" w14:textId="77777777" w:rsidR="008345BA" w:rsidRDefault="008345BA" w:rsidP="008345BA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memoryleague.com</w:t>
      </w:r>
    </w:p>
    <w:p w14:paraId="1165C7E1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Международный сервис для соревнований по запоминанию </w:t>
      </w:r>
      <w:r>
        <w:rPr>
          <w:i/>
          <w:spacing w:val="-10"/>
          <w:sz w:val="28"/>
          <w:szCs w:val="28"/>
          <w:lang w:val="en-US" w:eastAsia="uk-UA"/>
        </w:rPr>
        <w:t>Online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Memory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League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Championship</w:t>
      </w:r>
      <w:r>
        <w:rPr>
          <w:spacing w:val="-10"/>
          <w:sz w:val="28"/>
          <w:szCs w:val="28"/>
          <w:lang w:eastAsia="uk-UA"/>
        </w:rPr>
        <w:t xml:space="preserve">. Им пользуются многие лучшие мнемонисты мира. Имеет все базовые типы тренировок, достаточно удобный интерфейс. </w:t>
      </w:r>
    </w:p>
    <w:p w14:paraId="08B1B11F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полностью англоязычный. Является платным ($25 в год, либо $10 на три месяца). Сервисом можно пользоваться и бесплатно, но только в демонстрационном режиме.</w:t>
      </w:r>
    </w:p>
    <w:p w14:paraId="23E4B673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 первую очередь рассчитан на скоростное запоминание небольшого количества данных (например, 80 цифр, 30 картинок).</w:t>
      </w:r>
    </w:p>
    <w:p w14:paraId="1838187F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Имеет хорошую систему соревнований (через этот сервис проводится один из чемпионатов мира по запоминанию).</w:t>
      </w:r>
    </w:p>
    <w:p w14:paraId="3B1074E3" w14:textId="77777777" w:rsidR="008345BA" w:rsidRDefault="008345BA" w:rsidP="008345BA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memoryman.ru</w:t>
      </w:r>
    </w:p>
    <w:p w14:paraId="0160FD83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00EA444A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364A791E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Имеет большое количество ошибок и недоработок. </w:t>
      </w:r>
    </w:p>
    <w:p w14:paraId="621535A5" w14:textId="77777777" w:rsidR="008345BA" w:rsidRDefault="008345BA" w:rsidP="008345BA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62B7DFF1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43171B0F" w14:textId="77777777" w:rsidR="008345BA" w:rsidRDefault="008345BA" w:rsidP="008345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875E79D" w14:textId="77777777" w:rsidR="008345BA" w:rsidRDefault="008345BA" w:rsidP="008345B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Преимущества «</w:t>
      </w:r>
      <w:r>
        <w:rPr>
          <w:spacing w:val="-10"/>
          <w:sz w:val="32"/>
          <w:szCs w:val="28"/>
          <w:lang w:val="en-US" w:eastAsia="uk-UA"/>
        </w:rPr>
        <w:t>Memory</w:t>
      </w:r>
      <w:r>
        <w:rPr>
          <w:spacing w:val="-10"/>
          <w:sz w:val="32"/>
          <w:szCs w:val="28"/>
          <w:lang w:eastAsia="uk-UA"/>
        </w:rPr>
        <w:t>.</w:t>
      </w:r>
      <w:r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0E4351B9" w14:textId="77777777" w:rsidR="008345BA" w:rsidRDefault="008345BA" w:rsidP="008345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Тренировка по запоминанию различных типов данных (числа, слова, картинки и другие). Сервис должен позволять добавлять новые типы данных для тренировок.</w:t>
      </w:r>
    </w:p>
    <w:p w14:paraId="47A2D7F6" w14:textId="77777777" w:rsidR="008345BA" w:rsidRDefault="008345BA" w:rsidP="008345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 w14:paraId="4D43C338" w14:textId="77777777" w:rsidR="008345BA" w:rsidRDefault="008345BA" w:rsidP="008345BA">
      <w:pPr>
        <w:pStyle w:val="ListParagraph"/>
        <w:numPr>
          <w:ilvl w:val="1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3BA526CB" w14:textId="77777777" w:rsidR="008345BA" w:rsidRDefault="008345BA" w:rsidP="008345BA">
      <w:pPr>
        <w:pStyle w:val="ListParagraph"/>
        <w:numPr>
          <w:ilvl w:val="1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 w14:paraId="49CDFF5B" w14:textId="77777777" w:rsidR="008345BA" w:rsidRDefault="008345BA" w:rsidP="008345BA">
      <w:pPr>
        <w:pStyle w:val="ListParagraph"/>
        <w:numPr>
          <w:ilvl w:val="1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Гибкая настройка шаблона показа данных (подробнее в разделе «Шаблон показа»).</w:t>
      </w:r>
    </w:p>
    <w:p w14:paraId="7ECA1614" w14:textId="77777777" w:rsidR="008345BA" w:rsidRDefault="008345BA" w:rsidP="008345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Основная функциональность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 w14:paraId="29BDFD2B" w14:textId="77777777" w:rsidR="008345BA" w:rsidRDefault="008345BA" w:rsidP="008345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78A636DB" w14:textId="77777777" w:rsidR="008345BA" w:rsidRDefault="008345BA" w:rsidP="008345BA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Пользователи сервиса</w:t>
      </w:r>
    </w:p>
    <w:p w14:paraId="1B936067" w14:textId="77777777" w:rsidR="008345BA" w:rsidRDefault="008345BA" w:rsidP="008345BA">
      <w:pPr>
        <w:pStyle w:val="ListParagraph"/>
        <w:numPr>
          <w:ilvl w:val="0"/>
          <w:numId w:val="3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7FE6182B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>
        <w:rPr>
          <w:spacing w:val="-10"/>
          <w:sz w:val="28"/>
          <w:szCs w:val="28"/>
          <w:lang w:eastAsia="uk-UA"/>
        </w:rPr>
        <w:t xml:space="preserve">) - основной пользователь системы. Каждый пользователь характеризуется следующими:  </w:t>
      </w:r>
    </w:p>
    <w:p w14:paraId="393A3823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proofErr w:type="gramStart"/>
      <w:r>
        <w:rPr>
          <w:spacing w:val="-10"/>
          <w:sz w:val="28"/>
          <w:szCs w:val="28"/>
          <w:lang w:val="en-US" w:eastAsia="uk-UA"/>
        </w:rPr>
        <w:t>Id</w:t>
      </w:r>
      <w:r w:rsidRPr="008345BA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 –</w:t>
      </w:r>
      <w:proofErr w:type="gramEnd"/>
      <w:r>
        <w:rPr>
          <w:spacing w:val="-10"/>
          <w:sz w:val="28"/>
          <w:szCs w:val="28"/>
          <w:lang w:eastAsia="uk-UA"/>
        </w:rPr>
        <w:t xml:space="preserve"> уникальный идентификатор пользователя. Присваивается при регистрации и не может быть изменен</w:t>
      </w:r>
    </w:p>
    <w:p w14:paraId="09885CC7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</w:t>
      </w:r>
      <w:r>
        <w:rPr>
          <w:spacing w:val="-10"/>
          <w:sz w:val="28"/>
          <w:szCs w:val="28"/>
          <w:lang w:val="en-US" w:eastAsia="uk-UA"/>
        </w:rPr>
        <w:t>,</w:t>
      </w:r>
      <w:r>
        <w:rPr>
          <w:spacing w:val="-10"/>
          <w:sz w:val="28"/>
          <w:szCs w:val="28"/>
          <w:lang w:eastAsia="uk-UA"/>
        </w:rPr>
        <w:t xml:space="preserve"> имя</w:t>
      </w:r>
    </w:p>
    <w:p w14:paraId="4F5BEB66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Никнейм - уникальный псевдоним, выбранный пользователем</w:t>
      </w:r>
    </w:p>
    <w:p w14:paraId="14628F3C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>
        <w:rPr>
          <w:spacing w:val="-10"/>
          <w:sz w:val="28"/>
          <w:szCs w:val="28"/>
          <w:lang w:eastAsia="uk-UA"/>
        </w:rPr>
        <w:t>-</w:t>
      </w:r>
      <w:r>
        <w:rPr>
          <w:spacing w:val="-10"/>
          <w:sz w:val="28"/>
          <w:szCs w:val="28"/>
          <w:lang w:val="en-US" w:eastAsia="uk-UA"/>
        </w:rPr>
        <w:t>mail</w:t>
      </w:r>
    </w:p>
    <w:p w14:paraId="241DA8D8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</w:t>
      </w:r>
    </w:p>
    <w:p w14:paraId="20E33B37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>
        <w:rPr>
          <w:spacing w:val="-10"/>
          <w:sz w:val="28"/>
          <w:szCs w:val="28"/>
          <w:lang w:eastAsia="uk-UA"/>
        </w:rPr>
        <w:t xml:space="preserve"> – название изображения профиля пользователя</w:t>
      </w:r>
    </w:p>
    <w:p w14:paraId="4863712A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</w:p>
    <w:p w14:paraId="29F93D56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</w:p>
    <w:p w14:paraId="59B2E75B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</w:t>
      </w:r>
    </w:p>
    <w:p w14:paraId="3F62631A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Рейтинг пользователя, а также рейтинг пользователя по отдельным типам тренировок</w:t>
      </w:r>
    </w:p>
    <w:p w14:paraId="3C80BC81" w14:textId="77777777" w:rsidR="008345BA" w:rsidRPr="000D5C01" w:rsidRDefault="008345BA" w:rsidP="008345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0D5C01">
        <w:rPr>
          <w:spacing w:val="-10"/>
          <w:sz w:val="28"/>
          <w:szCs w:val="28"/>
          <w:lang w:eastAsia="uk-UA"/>
        </w:rPr>
        <w:t xml:space="preserve">  Пользователем может стать любой желающий (любого возраста, гражданства, национальности и т.п.)</w:t>
      </w:r>
    </w:p>
    <w:p w14:paraId="31CC7575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 </w:t>
      </w:r>
    </w:p>
    <w:p w14:paraId="0BC2E61E" w14:textId="77777777" w:rsidR="008345BA" w:rsidRDefault="008345BA" w:rsidP="008345BA">
      <w:pPr>
        <w:ind w:firstLine="0"/>
        <w:jc w:val="left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br w:type="page"/>
      </w:r>
    </w:p>
    <w:p w14:paraId="4F02D3DB" w14:textId="77777777" w:rsidR="008345BA" w:rsidRDefault="008345BA" w:rsidP="008345B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lastRenderedPageBreak/>
        <w:t>Тренировки</w:t>
      </w:r>
    </w:p>
    <w:p w14:paraId="3A8652EC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 сервиса. Тренировка состоит из следующих этапов:</w:t>
      </w:r>
    </w:p>
    <w:p w14:paraId="4E2803D2" w14:textId="77777777" w:rsidR="008345BA" w:rsidRDefault="008345BA" w:rsidP="008345BA">
      <w:pPr>
        <w:pStyle w:val="ListParagraph"/>
        <w:numPr>
          <w:ilvl w:val="0"/>
          <w:numId w:val="23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 xml:space="preserve">Выбор тренировки. </w:t>
      </w:r>
      <w:r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 количество элементов, шаблон, скорость показа следующих элементов и т.д.</w:t>
      </w:r>
    </w:p>
    <w:p w14:paraId="70277231" w14:textId="77777777" w:rsidR="008345BA" w:rsidRDefault="008345BA" w:rsidP="008345BA">
      <w:pPr>
        <w:pStyle w:val="ListParagraph"/>
        <w:numPr>
          <w:ilvl w:val="0"/>
          <w:numId w:val="2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тренировки. Пользователю показывается случайная последовательность данных указанного типа согласно установленным на предыдущем этапе параметрам. </w:t>
      </w:r>
    </w:p>
    <w:p w14:paraId="3454B903" w14:textId="77777777" w:rsidR="008345BA" w:rsidRDefault="008345BA" w:rsidP="008345BA">
      <w:pPr>
        <w:pStyle w:val="ListParagraph"/>
        <w:numPr>
          <w:ilvl w:val="0"/>
          <w:numId w:val="2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Отвлекающее упражнение</w:t>
      </w:r>
      <w:r>
        <w:rPr>
          <w:spacing w:val="-10"/>
          <w:sz w:val="28"/>
          <w:szCs w:val="28"/>
          <w:lang w:eastAsia="uk-UA"/>
        </w:rPr>
        <w:t>. Решение нескольких арифметических упражнений (например, 46+91=?). Пользователь может выбирать, показывать ли отвлекающее упражнение или нет (если тип тренировки не требует отвлекающего упражнения обязательно). Данных этап предназначен для более корректной оценки качества запоминания.</w:t>
      </w:r>
    </w:p>
    <w:p w14:paraId="314A81A1" w14:textId="77777777" w:rsidR="008345BA" w:rsidRDefault="008345BA" w:rsidP="008345BA">
      <w:pPr>
        <w:pStyle w:val="ListParagraph"/>
        <w:numPr>
          <w:ilvl w:val="0"/>
          <w:numId w:val="23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 xml:space="preserve">Вспоминание. </w:t>
      </w:r>
      <w:r>
        <w:rPr>
          <w:spacing w:val="-10"/>
          <w:sz w:val="28"/>
          <w:szCs w:val="28"/>
          <w:lang w:eastAsia="uk-UA"/>
        </w:rPr>
        <w:t>После запоминания пользователю предлагается воспроизвести запомненные данные. Воспроизвести их необходимо в том же порядке, в котором они были показаны во время запоминания. Некоторые тренировки могут требовать вводить данные в обратном порядке, по номеру или в другом порядке. Этап вспоминания также может быть ограничен по времени.</w:t>
      </w:r>
    </w:p>
    <w:p w14:paraId="125BD9A7" w14:textId="77777777" w:rsidR="008345BA" w:rsidRDefault="008345BA" w:rsidP="008345BA">
      <w:pPr>
        <w:pStyle w:val="ListParagraph"/>
        <w:numPr>
          <w:ilvl w:val="0"/>
          <w:numId w:val="23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>
        <w:rPr>
          <w:spacing w:val="-10"/>
          <w:sz w:val="28"/>
          <w:szCs w:val="28"/>
          <w:lang w:eastAsia="uk-UA"/>
        </w:rPr>
        <w:t>. После того, как пользователь закончил этап вспоминания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68B99F2D" w14:textId="77777777" w:rsidR="008345BA" w:rsidRDefault="008345BA" w:rsidP="008345BA">
      <w:pPr>
        <w:spacing w:line="360" w:lineRule="auto"/>
        <w:ind w:firstLine="0"/>
        <w:jc w:val="left"/>
        <w:rPr>
          <w:sz w:val="28"/>
          <w:szCs w:val="28"/>
          <w:lang w:eastAsia="uk-UA"/>
        </w:rPr>
      </w:pPr>
    </w:p>
    <w:p w14:paraId="341C7470" w14:textId="77777777" w:rsidR="008345BA" w:rsidRDefault="008345BA" w:rsidP="008345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За каждую тренировку пользователю начисляются баллы рейтинга (которые, соответственно, добавляются к рейтингу пользователя по данному типу тренировок). </w:t>
      </w:r>
    </w:p>
    <w:p w14:paraId="42ABC687" w14:textId="77777777" w:rsidR="008345BA" w:rsidRDefault="008345BA" w:rsidP="008345BA">
      <w:pPr>
        <w:spacing w:line="360" w:lineRule="auto"/>
        <w:jc w:val="left"/>
        <w:rPr>
          <w:sz w:val="28"/>
          <w:szCs w:val="28"/>
          <w:lang w:eastAsia="uk-UA"/>
        </w:rPr>
      </w:pPr>
    </w:p>
    <w:p w14:paraId="52EBFAB7" w14:textId="77777777" w:rsidR="008345BA" w:rsidRDefault="008345BA" w:rsidP="008345BA">
      <w:pPr>
        <w:ind w:firstLine="0"/>
        <w:jc w:val="left"/>
        <w:rPr>
          <w:spacing w:val="-10"/>
          <w:sz w:val="32"/>
          <w:szCs w:val="28"/>
          <w:lang w:eastAsia="uk-UA"/>
        </w:rPr>
      </w:pPr>
      <w:r>
        <w:br w:type="page"/>
      </w:r>
    </w:p>
    <w:p w14:paraId="41FE17DF" w14:textId="77777777" w:rsidR="008345BA" w:rsidRDefault="008345BA" w:rsidP="008345BA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lastRenderedPageBreak/>
        <w:t>Типы тренировок</w:t>
      </w:r>
    </w:p>
    <w:p w14:paraId="4BE6943D" w14:textId="77777777" w:rsidR="008345BA" w:rsidRDefault="008345BA" w:rsidP="008345BA">
      <w:pPr>
        <w:pStyle w:val="ListParagraph"/>
        <w:numPr>
          <w:ilvl w:val="0"/>
          <w:numId w:val="31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67D1B3E9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Необходимо запомнить последовательность цифр. Минимальное количество цифр для запоминания – 20, максимальное – 10000 цифр.  </w:t>
      </w:r>
    </w:p>
    <w:p w14:paraId="72EFE3FB" w14:textId="77777777" w:rsidR="008345BA" w:rsidRDefault="008345BA" w:rsidP="008345BA">
      <w:pPr>
        <w:pStyle w:val="ListParagraph"/>
        <w:numPr>
          <w:ilvl w:val="0"/>
          <w:numId w:val="31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780A1B6D" w14:textId="77777777" w:rsidR="008345BA" w:rsidRDefault="008345BA" w:rsidP="008345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09E5F7" wp14:editId="70C804C0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Необходимо запомнить последовательность карт.</w:t>
      </w:r>
    </w:p>
    <w:p w14:paraId="36CB1F8E" w14:textId="77777777" w:rsidR="008345BA" w:rsidRDefault="008345BA" w:rsidP="008345BA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карты:</w:t>
      </w:r>
      <w:r>
        <w:t xml:space="preserve"> </w:t>
      </w:r>
    </w:p>
    <w:p w14:paraId="29866746" w14:textId="77777777" w:rsidR="008345BA" w:rsidRDefault="008345BA" w:rsidP="008345BA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2434B65B" w14:textId="77777777" w:rsidR="008345BA" w:rsidRDefault="008345BA" w:rsidP="008345BA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1544974E" w14:textId="77777777" w:rsidR="008345BA" w:rsidRDefault="008345BA" w:rsidP="008345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карт загружаются на сервер из сервисов стоковых изображений.</w:t>
      </w:r>
    </w:p>
    <w:p w14:paraId="036D4170" w14:textId="77777777" w:rsidR="008345BA" w:rsidRDefault="008345BA" w:rsidP="008345BA">
      <w:pPr>
        <w:pStyle w:val="ListParagraph"/>
        <w:numPr>
          <w:ilvl w:val="0"/>
          <w:numId w:val="31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11741EB6" w14:textId="77777777" w:rsidR="008345BA" w:rsidRDefault="008345BA" w:rsidP="008345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картинок.</w:t>
      </w:r>
    </w:p>
    <w:p w14:paraId="2ECAE85C" w14:textId="77777777" w:rsidR="008345BA" w:rsidRDefault="008345BA" w:rsidP="008345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загружаются на сервер из сервисов стоковых изображений. Нет строгих требований по содержанию картинок. Они не должны содержать изображения, которые могут нарушать какие-либо моральные ценности.</w:t>
      </w:r>
    </w:p>
    <w:p w14:paraId="3940ECC3" w14:textId="77777777" w:rsidR="008345BA" w:rsidRDefault="008345BA" w:rsidP="008345BA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0AC7B86E" w14:textId="77777777" w:rsidR="008345BA" w:rsidRDefault="008345BA" w:rsidP="008345BA">
      <w:pPr>
        <w:pStyle w:val="ListParagraph"/>
        <w:numPr>
          <w:ilvl w:val="0"/>
          <w:numId w:val="31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2AFB014B" w14:textId="77777777" w:rsidR="008345BA" w:rsidRDefault="008345BA" w:rsidP="008345BA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7A6D6FF6" w14:textId="77777777" w:rsidR="008345BA" w:rsidRDefault="008345BA" w:rsidP="008345BA">
      <w:pPr>
        <w:pStyle w:val="ListParagraph"/>
        <w:numPr>
          <w:ilvl w:val="0"/>
          <w:numId w:val="31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536D28C7" w14:textId="77777777" w:rsidR="008345BA" w:rsidRDefault="008345BA" w:rsidP="008345BA">
      <w:pPr>
        <w:spacing w:line="360" w:lineRule="auto"/>
        <w:rPr>
          <w:sz w:val="28"/>
        </w:rPr>
      </w:pPr>
      <w:proofErr w:type="spellStart"/>
      <w:r>
        <w:rPr>
          <w:sz w:val="28"/>
        </w:rPr>
        <w:t>Пользова</w:t>
      </w:r>
      <w:proofErr w:type="spellEnd"/>
      <w:r>
        <w:rPr>
          <w:sz w:val="28"/>
          <w:lang w:val="uk-UA"/>
        </w:rPr>
        <w:t>те</w:t>
      </w:r>
      <w:proofErr w:type="spellStart"/>
      <w:r>
        <w:rPr>
          <w:sz w:val="28"/>
        </w:rPr>
        <w:t>лю</w:t>
      </w:r>
      <w:proofErr w:type="spellEnd"/>
      <w:r>
        <w:rPr>
          <w:sz w:val="28"/>
        </w:rPr>
        <w:t xml:space="preserve"> показываются случайные имена и лица. Необходимо запомнить </w:t>
      </w:r>
      <w:proofErr w:type="gramStart"/>
      <w:r>
        <w:rPr>
          <w:sz w:val="28"/>
        </w:rPr>
        <w:t>имена людей</w:t>
      </w:r>
      <w:proofErr w:type="gramEnd"/>
      <w:r>
        <w:rPr>
          <w:sz w:val="28"/>
        </w:rPr>
        <w:t xml:space="preserve">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 </w:t>
      </w:r>
    </w:p>
    <w:p w14:paraId="1DC2303D" w14:textId="77777777" w:rsidR="008345BA" w:rsidRDefault="008345BA" w:rsidP="008345BA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3DC154C0" w14:textId="77777777" w:rsidR="008345BA" w:rsidRDefault="008345BA" w:rsidP="008345BA">
      <w:pPr>
        <w:pStyle w:val="ListParagraph"/>
        <w:spacing w:line="360" w:lineRule="auto"/>
        <w:ind w:left="1080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46B39A7" wp14:editId="608F97E7">
            <wp:extent cx="3371850" cy="78105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1341" w14:textId="77777777" w:rsidR="008345BA" w:rsidRDefault="008345BA" w:rsidP="008345BA">
      <w:pPr>
        <w:pStyle w:val="ListParagraph"/>
        <w:numPr>
          <w:ilvl w:val="0"/>
          <w:numId w:val="31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Бинарные цифры</w:t>
      </w:r>
    </w:p>
    <w:p w14:paraId="083885B9" w14:textId="77777777" w:rsidR="008345BA" w:rsidRDefault="008345BA" w:rsidP="008345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 Пример бинарных цифр:</w:t>
      </w:r>
    </w:p>
    <w:p w14:paraId="7B6ECD44" w14:textId="77777777" w:rsidR="008345BA" w:rsidRDefault="008345BA" w:rsidP="008345BA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9525" wp14:anchorId="7FC369C2" wp14:editId="06BD2673">
            <wp:extent cx="3514725" cy="64770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4C59958" w14:textId="77777777" w:rsidR="008345BA" w:rsidRDefault="008345BA" w:rsidP="008345BA">
      <w:pPr>
        <w:pStyle w:val="ListParagraph"/>
        <w:numPr>
          <w:ilvl w:val="0"/>
          <w:numId w:val="31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0B98B7B0" w14:textId="77777777" w:rsidR="008345BA" w:rsidRDefault="008345BA" w:rsidP="008345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произносимых цифр. Интервал между произношением цифр: 1 секунда.</w:t>
      </w:r>
    </w:p>
    <w:p w14:paraId="7CCB91EE" w14:textId="77777777" w:rsidR="008345BA" w:rsidRDefault="008345BA" w:rsidP="008345BA">
      <w:pPr>
        <w:pStyle w:val="ListParagraph"/>
        <w:numPr>
          <w:ilvl w:val="0"/>
          <w:numId w:val="31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Абстрактные картинки</w:t>
      </w:r>
    </w:p>
    <w:p w14:paraId="28AA641A" w14:textId="77777777" w:rsidR="008345BA" w:rsidRDefault="008345BA" w:rsidP="008345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картинок. Картинки берутся из сервиса стоковых изображений</w:t>
      </w:r>
    </w:p>
    <w:p w14:paraId="2BCF110A" w14:textId="77777777" w:rsidR="008345BA" w:rsidRDefault="008345BA" w:rsidP="008345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картинок:</w:t>
      </w:r>
    </w:p>
    <w:p w14:paraId="41CD6D12" w14:textId="77777777" w:rsidR="008345BA" w:rsidRDefault="008345BA" w:rsidP="008345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9525" distL="0" distR="3810" wp14:anchorId="2178BDB4" wp14:editId="30127783">
            <wp:extent cx="5730240" cy="84836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2D79" w14:textId="77777777" w:rsidR="008345BA" w:rsidRPr="000D5C01" w:rsidRDefault="008345BA" w:rsidP="008345BA">
      <w:pPr>
        <w:spacing w:line="360" w:lineRule="auto"/>
        <w:ind w:firstLine="0"/>
        <w:rPr>
          <w:sz w:val="28"/>
          <w:szCs w:val="28"/>
          <w:lang w:eastAsia="uk-UA"/>
        </w:rPr>
      </w:pPr>
    </w:p>
    <w:p w14:paraId="66833DF1" w14:textId="77777777" w:rsidR="008345BA" w:rsidRDefault="008345BA" w:rsidP="008345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Наборы данных для тренировок вводятся в систему администратором.</w:t>
      </w:r>
    </w:p>
    <w:p w14:paraId="53EC2F3A" w14:textId="77777777" w:rsidR="008345BA" w:rsidRDefault="008345BA" w:rsidP="008345BA">
      <w:pPr>
        <w:spacing w:line="360" w:lineRule="auto"/>
        <w:jc w:val="center"/>
        <w:rPr>
          <w:sz w:val="32"/>
          <w:szCs w:val="28"/>
          <w:lang w:eastAsia="uk-UA"/>
        </w:rPr>
      </w:pPr>
    </w:p>
    <w:p w14:paraId="26DC9FDC" w14:textId="77777777" w:rsidR="008345BA" w:rsidRDefault="008345BA" w:rsidP="008345BA">
      <w:pPr>
        <w:spacing w:line="360" w:lineRule="auto"/>
        <w:jc w:val="center"/>
        <w:rPr>
          <w:sz w:val="32"/>
          <w:szCs w:val="28"/>
          <w:lang w:eastAsia="uk-UA"/>
        </w:rPr>
      </w:pPr>
      <w:r>
        <w:rPr>
          <w:sz w:val="32"/>
          <w:szCs w:val="28"/>
          <w:lang w:eastAsia="uk-UA"/>
        </w:rPr>
        <w:t>Результаты</w:t>
      </w:r>
    </w:p>
    <w:p w14:paraId="78ED81F3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засчитывается.</w:t>
      </w:r>
    </w:p>
    <w:p w14:paraId="4A9F4EF9" w14:textId="77777777" w:rsidR="008345BA" w:rsidRDefault="008345BA" w:rsidP="008345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Все результаты тренировок характеризуются следующими атрибутами:</w:t>
      </w:r>
    </w:p>
    <w:p w14:paraId="5CA57E7F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bookmarkStart w:id="0" w:name="_Hlk9813961"/>
      <w:r>
        <w:rPr>
          <w:spacing w:val="-10"/>
          <w:sz w:val="28"/>
          <w:szCs w:val="28"/>
          <w:lang w:val="en-US" w:eastAsia="uk-UA"/>
        </w:rPr>
        <w:t>Id</w:t>
      </w:r>
      <w:bookmarkEnd w:id="0"/>
      <w:r>
        <w:rPr>
          <w:spacing w:val="-10"/>
          <w:sz w:val="28"/>
          <w:szCs w:val="28"/>
          <w:lang w:eastAsia="uk-UA"/>
        </w:rPr>
        <w:t xml:space="preserve"> пользователя</w:t>
      </w:r>
    </w:p>
    <w:p w14:paraId="53F2B862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</w:p>
    <w:p w14:paraId="2198772C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вспоминания </w:t>
      </w:r>
    </w:p>
    <w:p w14:paraId="71209837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Шаблон показа элементов </w:t>
      </w:r>
    </w:p>
    <w:p w14:paraId="0A7C6FE4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</w:pPr>
      <w:r>
        <w:rPr>
          <w:spacing w:val="-10"/>
          <w:sz w:val="28"/>
          <w:szCs w:val="28"/>
          <w:lang w:eastAsia="uk-UA"/>
        </w:rPr>
        <w:t>Данные – данные что запоминал (содержит запоминаемые данные, совершенные ошибки, время)</w:t>
      </w:r>
    </w:p>
    <w:p w14:paraId="62DD45AF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Оценка (формулы вычисления оценки зависят от типа тренировки) </w:t>
      </w:r>
    </w:p>
    <w:p w14:paraId="5DC72BD4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</w:p>
    <w:p w14:paraId="3CE95B60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Количество правильно </w:t>
      </w:r>
      <w:bookmarkStart w:id="1" w:name="_GoBack"/>
      <w:bookmarkEnd w:id="1"/>
      <w:r>
        <w:rPr>
          <w:spacing w:val="-10"/>
          <w:sz w:val="28"/>
          <w:szCs w:val="28"/>
          <w:lang w:eastAsia="uk-UA"/>
        </w:rPr>
        <w:t>запомненных данных</w:t>
      </w:r>
    </w:p>
    <w:p w14:paraId="5F635946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</w:p>
    <w:p w14:paraId="0164C5C0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запоминания </w:t>
      </w:r>
    </w:p>
    <w:p w14:paraId="1202F8C5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на запоминание 1 единицы данных </w:t>
      </w:r>
    </w:p>
    <w:p w14:paraId="170E62E1" w14:textId="77777777" w:rsidR="008345BA" w:rsidRDefault="008345BA" w:rsidP="008345BA">
      <w:pPr>
        <w:pStyle w:val="ListParagraph"/>
        <w:numPr>
          <w:ilvl w:val="0"/>
          <w:numId w:val="2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Минимальное и максимальное время запоминания 1 элемента</w:t>
      </w:r>
    </w:p>
    <w:p w14:paraId="1DF41164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374BFBA3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 w14:paraId="79017749" w14:textId="77777777" w:rsidR="008345BA" w:rsidRDefault="008345BA" w:rsidP="008345BA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bookmarkStart w:id="2" w:name="_Hlk9814049"/>
      <m:oMathPara>
        <m:oMath>
          <m:r>
            <w:rPr>
              <w:rFonts w:ascii="Cambria Math" w:hAnsi="Cambria Math"/>
            </w:rPr>
            <m:t>result=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total-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  <w:bookmarkEnd w:id="2"/>
    </w:p>
    <w:p w14:paraId="484A3696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секундах.</w:t>
      </w:r>
    </w:p>
    <w:p w14:paraId="621CF720" w14:textId="77777777" w:rsidR="008345BA" w:rsidRDefault="008345BA" w:rsidP="008345BA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</w:p>
    <w:p w14:paraId="0C417047" w14:textId="77777777" w:rsidR="008345BA" w:rsidRDefault="008345BA" w:rsidP="008345B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457D0B9D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 w14:paraId="69336C3C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Формат шаблона: строка, состоящая из символов "X", пробелов и других символов. Каждый символ "X" представляет элемент данных. Другие символы – разделители.</w:t>
      </w:r>
    </w:p>
    <w:p w14:paraId="74CC30B5" w14:textId="77777777" w:rsidR="008345BA" w:rsidRDefault="008345BA" w:rsidP="008345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примере цифр):</w:t>
      </w:r>
    </w:p>
    <w:p w14:paraId="587573B5" w14:textId="77777777" w:rsidR="008345BA" w:rsidRDefault="008345BA" w:rsidP="008345BA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2CE4CC95" w14:textId="77777777" w:rsidR="008345BA" w:rsidRDefault="008345BA" w:rsidP="008345BA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60894432" w14:textId="77777777" w:rsidR="008345BA" w:rsidRDefault="008345BA" w:rsidP="008345BA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 xml:space="preserve">"XX </w:t>
      </w:r>
      <w:proofErr w:type="spellStart"/>
      <w:r>
        <w:rPr>
          <w:rFonts w:ascii="Consolas" w:hAnsi="Consolas"/>
          <w:color w:val="A31515"/>
          <w:kern w:val="0"/>
          <w:sz w:val="21"/>
          <w:szCs w:val="21"/>
        </w:rPr>
        <w:t>XX</w:t>
      </w:r>
      <w:proofErr w:type="spellEnd"/>
      <w:r>
        <w:rPr>
          <w:rFonts w:ascii="Consolas" w:hAnsi="Consolas"/>
          <w:color w:val="A31515"/>
          <w:kern w:val="0"/>
          <w:sz w:val="21"/>
          <w:szCs w:val="21"/>
        </w:rPr>
        <w:t>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0D0A2ABA" w14:textId="77777777" w:rsidR="008345BA" w:rsidRDefault="008345BA" w:rsidP="008345BA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 XXX"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5A15DF03" w14:textId="77777777" w:rsidR="008345BA" w:rsidRDefault="008345BA" w:rsidP="008345BA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"XXX-XXX-XXX"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14194DD5" w14:textId="77777777" w:rsidR="008345BA" w:rsidRDefault="008345BA" w:rsidP="008345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29CBB2C1" w14:textId="77777777" w:rsidR="008345BA" w:rsidRDefault="008345BA" w:rsidP="008345B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06956FCE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общая, а также статистика по рейтингу.</w:t>
      </w:r>
    </w:p>
    <w:p w14:paraId="2DEEF593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434FC3AC" w14:textId="77777777" w:rsidR="008345BA" w:rsidRDefault="008345BA" w:rsidP="008345BA">
      <w:pPr>
        <w:pStyle w:val="ListParagraph"/>
        <w:numPr>
          <w:ilvl w:val="0"/>
          <w:numId w:val="3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Статистику по типам тренировок</w:t>
      </w:r>
    </w:p>
    <w:p w14:paraId="66126AF5" w14:textId="77777777" w:rsidR="008345BA" w:rsidRDefault="008345BA" w:rsidP="008345BA">
      <w:pPr>
        <w:pStyle w:val="ListParagraph"/>
        <w:numPr>
          <w:ilvl w:val="0"/>
          <w:numId w:val="3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6B9E3229" w14:textId="77777777" w:rsidR="008345BA" w:rsidRDefault="008345BA" w:rsidP="008345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2EF74415" w14:textId="77777777" w:rsidR="008345BA" w:rsidRDefault="008345BA" w:rsidP="008345BA">
      <w:pPr>
        <w:pStyle w:val="ListParagraph"/>
        <w:numPr>
          <w:ilvl w:val="0"/>
          <w:numId w:val="34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тренировок, в которой отображаются лучшие результаты всех пользователей</w:t>
      </w:r>
    </w:p>
    <w:p w14:paraId="5EFBB6C3" w14:textId="77777777" w:rsidR="008345BA" w:rsidRDefault="008345BA" w:rsidP="008345BA">
      <w:pPr>
        <w:pStyle w:val="ListParagraph"/>
        <w:numPr>
          <w:ilvl w:val="0"/>
          <w:numId w:val="34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799F4E92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6F964147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725345F0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по рейтингу:</w:t>
      </w:r>
    </w:p>
    <w:p w14:paraId="7FAEFFD8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Данный вид статистики заключается в формировании рейтинговых таблиц – таблиц, в которых пользователи размещены по порядке убывания рейтинга.</w:t>
      </w:r>
    </w:p>
    <w:p w14:paraId="779A04D1" w14:textId="77777777" w:rsidR="008345BA" w:rsidRDefault="008345BA" w:rsidP="008345BA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  <w:t>Статистика по рейтингу может быть двух видов: отдельно по видам тренировок, а также общая по всем видам тренировок.</w:t>
      </w:r>
    </w:p>
    <w:p w14:paraId="6AB7AFCC" w14:textId="77777777" w:rsidR="008345BA" w:rsidRDefault="008345BA" w:rsidP="008345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– это его место в рейтинговой таблице. Соответственно ранг может быть двух видов:</w:t>
      </w:r>
    </w:p>
    <w:p w14:paraId="23E01847" w14:textId="77777777" w:rsidR="008345BA" w:rsidRDefault="008345BA" w:rsidP="008345BA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по типам тренировок – место в рейтинговой таблице по соответствующему типу тренировки.</w:t>
      </w:r>
    </w:p>
    <w:p w14:paraId="6710163C" w14:textId="77777777" w:rsidR="008345BA" w:rsidRDefault="008345BA" w:rsidP="008345BA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Общий ранг – место в общей рейтинговой таблице.</w:t>
      </w:r>
    </w:p>
    <w:p w14:paraId="6F31EFB5" w14:textId="77777777" w:rsidR="008345BA" w:rsidRDefault="008345BA" w:rsidP="008345BA">
      <w:pPr>
        <w:spacing w:line="360" w:lineRule="auto"/>
        <w:ind w:firstLine="0"/>
        <w:rPr>
          <w:lang w:val="uk-UA"/>
        </w:rPr>
      </w:pPr>
    </w:p>
    <w:p w14:paraId="69C5F2E1" w14:textId="77777777" w:rsidR="008345BA" w:rsidRDefault="008345BA" w:rsidP="008345BA">
      <w:pPr>
        <w:spacing w:line="360" w:lineRule="auto"/>
        <w:ind w:firstLine="0"/>
        <w:rPr>
          <w:lang w:val="uk-UA"/>
        </w:rPr>
      </w:pPr>
    </w:p>
    <w:p w14:paraId="6A0392F4" w14:textId="77777777" w:rsidR="008345BA" w:rsidRDefault="008345BA" w:rsidP="008345BA">
      <w:pPr>
        <w:spacing w:line="360" w:lineRule="auto"/>
        <w:ind w:firstLine="0"/>
        <w:rPr>
          <w:lang w:val="uk-UA"/>
        </w:rPr>
      </w:pPr>
    </w:p>
    <w:p w14:paraId="26298617" w14:textId="77777777" w:rsidR="008345BA" w:rsidRPr="000D5C01" w:rsidRDefault="008345BA" w:rsidP="008345BA">
      <w:pPr>
        <w:spacing w:line="360" w:lineRule="auto"/>
        <w:ind w:firstLine="0"/>
        <w:rPr>
          <w:lang w:val="uk-UA"/>
        </w:rPr>
      </w:pP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>Висновк</w:t>
      </w:r>
      <w:r>
        <w:rPr>
          <w:b/>
          <w:color w:val="000000"/>
          <w:sz w:val="28"/>
          <w:szCs w:val="19"/>
          <w:highlight w:val="white"/>
          <w:lang w:val="uk-UA" w:eastAsia="uk-UA"/>
        </w:rPr>
        <w:t>и</w:t>
      </w: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>:</w:t>
      </w:r>
      <w:r>
        <w:rPr>
          <w:b/>
          <w:color w:val="000000"/>
          <w:sz w:val="28"/>
          <w:szCs w:val="19"/>
          <w:highlight w:val="white"/>
          <w:lang w:val="uk-UA" w:eastAsia="uk-UA"/>
        </w:rPr>
        <w:t xml:space="preserve"> </w:t>
      </w:r>
      <w:r>
        <w:rPr>
          <w:bCs/>
          <w:color w:val="000000"/>
          <w:sz w:val="28"/>
          <w:szCs w:val="19"/>
          <w:highlight w:val="white"/>
          <w:lang w:val="uk-UA" w:eastAsia="uk-UA"/>
        </w:rPr>
        <w:t xml:space="preserve">во </w:t>
      </w:r>
      <w:r>
        <w:rPr>
          <w:bCs/>
          <w:color w:val="000000"/>
          <w:sz w:val="28"/>
          <w:szCs w:val="19"/>
          <w:highlight w:val="white"/>
          <w:lang w:eastAsia="uk-UA"/>
        </w:rPr>
        <w:t>время выполнения лабораторной работы я получил теоретические знания и практические умения</w:t>
      </w:r>
      <w:r>
        <w:rPr>
          <w:bCs/>
          <w:color w:val="000000"/>
          <w:sz w:val="28"/>
          <w:szCs w:val="19"/>
          <w:lang w:eastAsia="uk-UA"/>
        </w:rPr>
        <w:t xml:space="preserve"> анализа предметной области на примере предметной области сервиса для тренировки памяти «</w:t>
      </w:r>
      <w:r>
        <w:rPr>
          <w:bCs/>
          <w:color w:val="000000"/>
          <w:sz w:val="28"/>
          <w:szCs w:val="19"/>
          <w:lang w:val="en-US" w:eastAsia="uk-UA"/>
        </w:rPr>
        <w:t>Memory</w:t>
      </w:r>
      <w:r w:rsidRPr="000D5C01">
        <w:rPr>
          <w:bCs/>
          <w:color w:val="000000"/>
          <w:sz w:val="28"/>
          <w:szCs w:val="19"/>
          <w:lang w:eastAsia="uk-UA"/>
        </w:rPr>
        <w:t>.</w:t>
      </w:r>
      <w:r>
        <w:rPr>
          <w:bCs/>
          <w:color w:val="000000"/>
          <w:sz w:val="28"/>
          <w:szCs w:val="19"/>
          <w:lang w:val="en-US" w:eastAsia="uk-UA"/>
        </w:rPr>
        <w:t>pro</w:t>
      </w:r>
      <w:r>
        <w:rPr>
          <w:bCs/>
          <w:color w:val="000000"/>
          <w:sz w:val="28"/>
          <w:szCs w:val="19"/>
          <w:lang w:eastAsia="uk-UA"/>
        </w:rPr>
        <w:t>»</w:t>
      </w:r>
      <w:r w:rsidRPr="000D5C01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uk-UA"/>
        </w:rPr>
        <w:t xml:space="preserve"> </w:t>
      </w:r>
    </w:p>
    <w:p w14:paraId="130B4431" w14:textId="77777777" w:rsidR="00217CE0" w:rsidRPr="00C547CA" w:rsidRDefault="00217CE0" w:rsidP="008345BA">
      <w:pPr>
        <w:spacing w:after="240" w:line="360" w:lineRule="auto"/>
        <w:ind w:left="142" w:firstLine="0"/>
        <w:jc w:val="center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4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59948" w14:textId="77777777" w:rsidR="0008282D" w:rsidRDefault="0008282D">
      <w:r>
        <w:separator/>
      </w:r>
    </w:p>
  </w:endnote>
  <w:endnote w:type="continuationSeparator" w:id="0">
    <w:p w14:paraId="18DE4C8A" w14:textId="77777777" w:rsidR="0008282D" w:rsidRDefault="0008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10C37" w:rsidRDefault="00310C3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B78A391" w:rsidR="00310C37" w:rsidRPr="00135EF4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1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CCA3B2A" w:rsidR="00310C37" w:rsidRPr="008345BA" w:rsidRDefault="008345BA" w:rsidP="00646781">
          <w:pPr>
            <w:ind w:firstLine="0"/>
            <w:jc w:val="center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9567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21C4E888" w:rsidR="00310C37" w:rsidRPr="00757A8E" w:rsidRDefault="0019567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2" w:type="dxa"/>
      <w:tblInd w:w="-175" w:type="dxa"/>
      <w:tblLook w:val="0000" w:firstRow="0" w:lastRow="0" w:firstColumn="0" w:lastColumn="0" w:noHBand="0" w:noVBand="0"/>
    </w:tblPr>
    <w:tblGrid>
      <w:gridCol w:w="397"/>
      <w:gridCol w:w="566"/>
      <w:gridCol w:w="1305"/>
      <w:gridCol w:w="851"/>
      <w:gridCol w:w="566"/>
      <w:gridCol w:w="6091"/>
      <w:gridCol w:w="566"/>
    </w:tblGrid>
    <w:tr w:rsidR="000F1CE7" w14:paraId="1FC3F7A3" w14:textId="77777777">
      <w:trPr>
        <w:cantSplit/>
        <w:trHeight w:val="305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4F7F9D41" w14:textId="77777777" w:rsidR="000F1CE7" w:rsidRDefault="0008282D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6DC09715" w14:textId="77777777" w:rsidR="000F1CE7" w:rsidRDefault="0008282D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07103FB" w14:textId="77777777" w:rsidR="000F1CE7" w:rsidRDefault="0008282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5AB277B1" w14:textId="77777777" w:rsidR="000F1CE7" w:rsidRDefault="0008282D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BA6B465" w14:textId="77777777" w:rsidR="000F1CE7" w:rsidRDefault="0008282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5633A2C" w14:textId="77777777" w:rsidR="000F1CE7" w:rsidRDefault="006C030D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BB554C" w14:textId="77777777" w:rsidR="000F1CE7" w:rsidRDefault="006C030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0F1CE7" w14:paraId="1C6147AE" w14:textId="77777777">
      <w:trPr>
        <w:cantSplit/>
        <w:trHeight w:val="305"/>
      </w:trPr>
      <w:tc>
        <w:tcPr>
          <w:tcW w:w="39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BFFF671" w14:textId="77777777" w:rsidR="000F1CE7" w:rsidRDefault="0008282D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59E18CD" w14:textId="77777777" w:rsidR="000F1CE7" w:rsidRDefault="0008282D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7D2A62CF" w14:textId="77777777" w:rsidR="000F1CE7" w:rsidRDefault="0008282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5E1DA671" w14:textId="77777777" w:rsidR="000F1CE7" w:rsidRDefault="0008282D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2873802" w14:textId="77777777" w:rsidR="000F1CE7" w:rsidRDefault="0008282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087C8157" w14:textId="77777777" w:rsidR="000F1CE7" w:rsidRDefault="0008282D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B7AAD90" w14:textId="77777777" w:rsidR="000F1CE7" w:rsidRDefault="006C030D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0F1CE7" w14:paraId="01F354F2" w14:textId="77777777">
      <w:trPr>
        <w:cantSplit/>
        <w:trHeight w:val="305"/>
      </w:trPr>
      <w:tc>
        <w:tcPr>
          <w:tcW w:w="397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B0793EF" w14:textId="77777777" w:rsidR="000F1CE7" w:rsidRDefault="006C030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CC31ABB" w14:textId="77777777" w:rsidR="000F1CE7" w:rsidRDefault="006C030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3E548C7" w14:textId="77777777" w:rsidR="000F1CE7" w:rsidRDefault="006C030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E25FA1F" w14:textId="77777777" w:rsidR="000F1CE7" w:rsidRDefault="006C030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1F94C9B" w14:textId="77777777" w:rsidR="000F1CE7" w:rsidRDefault="006C030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63FCABE0" w14:textId="77777777" w:rsidR="000F1CE7" w:rsidRDefault="0008282D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F5A9AD8" w14:textId="77777777" w:rsidR="000F1CE7" w:rsidRDefault="0008282D">
          <w:pPr>
            <w:pStyle w:val="Footer"/>
            <w:ind w:right="-1474" w:firstLine="0"/>
            <w:jc w:val="left"/>
          </w:pPr>
        </w:p>
      </w:tc>
    </w:tr>
  </w:tbl>
  <w:p w14:paraId="6F0E80C8" w14:textId="77777777" w:rsidR="000F1CE7" w:rsidRDefault="006C030D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077CA" w14:textId="77777777" w:rsidR="0008282D" w:rsidRDefault="0008282D">
      <w:r>
        <w:separator/>
      </w:r>
    </w:p>
  </w:footnote>
  <w:footnote w:type="continuationSeparator" w:id="0">
    <w:p w14:paraId="1ED667CA" w14:textId="77777777" w:rsidR="0008282D" w:rsidRDefault="00082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B80389"/>
    <w:multiLevelType w:val="multilevel"/>
    <w:tmpl w:val="9CAAB7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5646D"/>
    <w:multiLevelType w:val="multilevel"/>
    <w:tmpl w:val="11F0A4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1B453B"/>
    <w:multiLevelType w:val="multilevel"/>
    <w:tmpl w:val="6F80DA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F14260A"/>
    <w:multiLevelType w:val="multilevel"/>
    <w:tmpl w:val="216C96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0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60D2F07"/>
    <w:multiLevelType w:val="multilevel"/>
    <w:tmpl w:val="D2242C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0002A3"/>
    <w:multiLevelType w:val="multilevel"/>
    <w:tmpl w:val="D16CA8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F4F3C1A"/>
    <w:multiLevelType w:val="multilevel"/>
    <w:tmpl w:val="BE9856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"/>
  </w:num>
  <w:num w:numId="3">
    <w:abstractNumId w:val="20"/>
  </w:num>
  <w:num w:numId="4">
    <w:abstractNumId w:val="9"/>
  </w:num>
  <w:num w:numId="5">
    <w:abstractNumId w:val="7"/>
  </w:num>
  <w:num w:numId="6">
    <w:abstractNumId w:val="27"/>
  </w:num>
  <w:num w:numId="7">
    <w:abstractNumId w:val="5"/>
  </w:num>
  <w:num w:numId="8">
    <w:abstractNumId w:val="26"/>
  </w:num>
  <w:num w:numId="9">
    <w:abstractNumId w:val="17"/>
  </w:num>
  <w:num w:numId="10">
    <w:abstractNumId w:val="29"/>
  </w:num>
  <w:num w:numId="11">
    <w:abstractNumId w:val="25"/>
  </w:num>
  <w:num w:numId="12">
    <w:abstractNumId w:val="28"/>
  </w:num>
  <w:num w:numId="13">
    <w:abstractNumId w:val="32"/>
  </w:num>
  <w:num w:numId="14">
    <w:abstractNumId w:val="3"/>
  </w:num>
  <w:num w:numId="15">
    <w:abstractNumId w:val="12"/>
  </w:num>
  <w:num w:numId="16">
    <w:abstractNumId w:val="23"/>
  </w:num>
  <w:num w:numId="17">
    <w:abstractNumId w:val="15"/>
  </w:num>
  <w:num w:numId="18">
    <w:abstractNumId w:val="21"/>
  </w:num>
  <w:num w:numId="19">
    <w:abstractNumId w:val="13"/>
  </w:num>
  <w:num w:numId="20">
    <w:abstractNumId w:val="14"/>
  </w:num>
  <w:num w:numId="21">
    <w:abstractNumId w:val="31"/>
  </w:num>
  <w:num w:numId="22">
    <w:abstractNumId w:val="30"/>
  </w:num>
  <w:num w:numId="23">
    <w:abstractNumId w:val="4"/>
  </w:num>
  <w:num w:numId="24">
    <w:abstractNumId w:val="22"/>
  </w:num>
  <w:num w:numId="25">
    <w:abstractNumId w:val="6"/>
  </w:num>
  <w:num w:numId="26">
    <w:abstractNumId w:val="16"/>
  </w:num>
  <w:num w:numId="27">
    <w:abstractNumId w:val="0"/>
  </w:num>
  <w:num w:numId="28">
    <w:abstractNumId w:val="11"/>
  </w:num>
  <w:num w:numId="29">
    <w:abstractNumId w:val="24"/>
  </w:num>
  <w:num w:numId="30">
    <w:abstractNumId w:val="2"/>
  </w:num>
  <w:num w:numId="31">
    <w:abstractNumId w:val="35"/>
  </w:num>
  <w:num w:numId="32">
    <w:abstractNumId w:val="33"/>
  </w:num>
  <w:num w:numId="33">
    <w:abstractNumId w:val="19"/>
  </w:num>
  <w:num w:numId="34">
    <w:abstractNumId w:val="8"/>
  </w:num>
  <w:num w:numId="35">
    <w:abstractNumId w:val="10"/>
  </w:num>
  <w:num w:numId="36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82D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95678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217E"/>
    <w:rsid w:val="00684B1D"/>
    <w:rsid w:val="0069292A"/>
    <w:rsid w:val="006A06EB"/>
    <w:rsid w:val="006A529C"/>
    <w:rsid w:val="006B17C0"/>
    <w:rsid w:val="006B3737"/>
    <w:rsid w:val="006C030D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15F49"/>
    <w:rsid w:val="00823267"/>
    <w:rsid w:val="008246D1"/>
    <w:rsid w:val="008345BA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0D23F-BC17-4E2F-909E-EBFD99DA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4036</TotalTime>
  <Pages>1</Pages>
  <Words>1465</Words>
  <Characters>8354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105</cp:revision>
  <cp:lastPrinted>2015-09-20T08:44:00Z</cp:lastPrinted>
  <dcterms:created xsi:type="dcterms:W3CDTF">2016-09-25T11:38:00Z</dcterms:created>
  <dcterms:modified xsi:type="dcterms:W3CDTF">2020-06-12T09:08:00Z</dcterms:modified>
</cp:coreProperties>
</file>