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08AB816" w:rsidR="00141DAA" w:rsidRPr="00C547CA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AC21DC" w:rsidRPr="00C547CA">
        <w:rPr>
          <w:b/>
          <w:spacing w:val="-10"/>
          <w:sz w:val="28"/>
          <w:szCs w:val="28"/>
          <w:lang w:val="uk-UA" w:eastAsia="uk-UA"/>
        </w:rPr>
        <w:t>1</w:t>
      </w:r>
    </w:p>
    <w:p w14:paraId="323EB78D" w14:textId="26972460" w:rsidR="00AC21DC" w:rsidRPr="004F30E6" w:rsidRDefault="004F30E6" w:rsidP="004F30E6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Рекурсивні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функції</w:t>
      </w:r>
      <w:proofErr w:type="spellEnd"/>
      <w:r>
        <w:rPr>
          <w:b/>
          <w:sz w:val="28"/>
          <w:szCs w:val="28"/>
        </w:rPr>
        <w:t xml:space="preserve">. Рекурсивна </w:t>
      </w:r>
      <w:proofErr w:type="spellStart"/>
      <w:r>
        <w:rPr>
          <w:b/>
          <w:sz w:val="28"/>
          <w:szCs w:val="28"/>
        </w:rPr>
        <w:t>обробка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списків</w:t>
      </w:r>
      <w:proofErr w:type="spellEnd"/>
    </w:p>
    <w:p w14:paraId="1B7B04CC" w14:textId="1C1C13D1" w:rsidR="0038659F" w:rsidRPr="00C547CA" w:rsidRDefault="0038659F" w:rsidP="00C547CA">
      <w:pPr>
        <w:spacing w:line="360" w:lineRule="auto"/>
        <w:rPr>
          <w:b/>
          <w:color w:val="000000" w:themeColor="text1"/>
          <w:lang w:val="uk-UA"/>
        </w:rPr>
      </w:pPr>
    </w:p>
    <w:p w14:paraId="2DEE92C4" w14:textId="501E0240" w:rsidR="00AC38D6" w:rsidRPr="004F30E6" w:rsidRDefault="00AC38D6" w:rsidP="004F30E6">
      <w:pPr>
        <w:spacing w:line="360" w:lineRule="auto"/>
        <w:rPr>
          <w:color w:val="000000"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Цілі роботи</w:t>
      </w:r>
      <w:r w:rsidR="004F30E6" w:rsidRPr="004F30E6">
        <w:rPr>
          <w:color w:val="000000"/>
          <w:sz w:val="28"/>
          <w:szCs w:val="28"/>
        </w:rPr>
        <w:t xml:space="preserve">: </w:t>
      </w:r>
      <w:r w:rsidR="004F30E6">
        <w:rPr>
          <w:color w:val="000000"/>
          <w:sz w:val="28"/>
          <w:szCs w:val="28"/>
          <w:lang w:val="uk-UA"/>
        </w:rPr>
        <w:t xml:space="preserve">отримання навичок роботи з рекурсивними функціями у мові </w:t>
      </w:r>
      <w:r w:rsidR="004F30E6">
        <w:rPr>
          <w:color w:val="000000"/>
          <w:sz w:val="28"/>
          <w:szCs w:val="28"/>
          <w:lang w:val="en-US"/>
        </w:rPr>
        <w:t>F</w:t>
      </w:r>
      <w:r w:rsidR="004F30E6" w:rsidRPr="004F30E6">
        <w:rPr>
          <w:color w:val="000000"/>
          <w:sz w:val="28"/>
          <w:szCs w:val="28"/>
        </w:rPr>
        <w:t>#</w:t>
      </w:r>
      <w:r w:rsidR="004F30E6">
        <w:rPr>
          <w:color w:val="000000"/>
          <w:sz w:val="28"/>
          <w:szCs w:val="28"/>
        </w:rPr>
        <w:t>; рекурсивно</w:t>
      </w:r>
      <w:r w:rsidR="004F30E6">
        <w:rPr>
          <w:color w:val="000000"/>
          <w:sz w:val="28"/>
          <w:szCs w:val="28"/>
          <w:lang w:val="uk-UA"/>
        </w:rPr>
        <w:t>ї обробки списків.</w:t>
      </w:r>
    </w:p>
    <w:p w14:paraId="7C30F697" w14:textId="201BFED2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5D962AA7" w14:textId="77777777" w:rsidR="001876ED" w:rsidRPr="00C547CA" w:rsidRDefault="001876ED" w:rsidP="00C547CA">
      <w:pPr>
        <w:spacing w:line="360" w:lineRule="auto"/>
        <w:rPr>
          <w:b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Завдання:</w:t>
      </w:r>
    </w:p>
    <w:p w14:paraId="3239E605" w14:textId="3B576FC1" w:rsidR="001876ED" w:rsidRPr="00C547CA" w:rsidRDefault="004F30E6" w:rsidP="00C547C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670D0A" wp14:editId="6151C967">
            <wp:extent cx="6263640" cy="3917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DB2" w14:textId="77777777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5B08B80A" w14:textId="19A86EDA" w:rsidR="0038659F" w:rsidRPr="00C547CA" w:rsidRDefault="0038659F" w:rsidP="004F30E6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68DB35DB" w14:textId="44FDFB45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Одним з найбільш важливих в програмуванні є можливість здійснити циклічні операції. В мові F# є оператори циклу, однак вони відносяться до імперативних властивостей мови. </w:t>
      </w:r>
      <w:r w:rsidRPr="00C547CA">
        <w:rPr>
          <w:color w:val="000000"/>
          <w:sz w:val="28"/>
          <w:szCs w:val="28"/>
          <w:lang w:val="uk-UA"/>
        </w:rPr>
        <w:t>У</w:t>
      </w:r>
      <w:r w:rsidRPr="00C547CA">
        <w:rPr>
          <w:sz w:val="28"/>
          <w:szCs w:val="28"/>
          <w:lang w:val="uk-UA"/>
        </w:rPr>
        <w:t xml:space="preserve"> функціональному програмуванні циклічні операції виконуються за допомогою рекурсії, що відповідає і математичному, і функціональному </w:t>
      </w:r>
      <w:r w:rsidRPr="00C547CA">
        <w:rPr>
          <w:color w:val="000000"/>
          <w:sz w:val="28"/>
          <w:szCs w:val="28"/>
          <w:lang w:val="uk-UA"/>
        </w:rPr>
        <w:t>сенсу</w:t>
      </w:r>
      <w:r w:rsidRPr="00C547CA">
        <w:rPr>
          <w:color w:val="FF0000"/>
          <w:sz w:val="28"/>
          <w:szCs w:val="28"/>
          <w:lang w:val="uk-UA"/>
        </w:rPr>
        <w:t xml:space="preserve"> </w:t>
      </w:r>
      <w:r w:rsidRPr="00C547CA">
        <w:rPr>
          <w:sz w:val="28"/>
          <w:szCs w:val="28"/>
          <w:lang w:val="uk-UA"/>
        </w:rPr>
        <w:t>рекурсії. У якості прикладу розглянемо функцію розрахунку факторіала.</w:t>
      </w:r>
    </w:p>
    <w:p w14:paraId="3CAE0AD2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Математично факторіал задається функцією:</w:t>
      </w:r>
    </w:p>
    <w:p w14:paraId="7BE1E238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position w:val="-10"/>
          <w:sz w:val="28"/>
          <w:szCs w:val="28"/>
          <w:lang w:val="uk-UA"/>
        </w:rPr>
        <w:object w:dxaOrig="1880" w:dyaOrig="320" w14:anchorId="3A521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94.2pt;height:16.2pt" o:ole="">
            <v:imagedata r:id="rId10" o:title=""/>
          </v:shape>
          <o:OLEObject Type="Embed" ProgID="Equation.3" ShapeID="_x0000_i1037" DrawAspect="Content" ObjectID="_1636978918" r:id="rId11"/>
        </w:object>
      </w:r>
      <w:r w:rsidRPr="00C547CA">
        <w:rPr>
          <w:sz w:val="28"/>
          <w:szCs w:val="28"/>
          <w:lang w:val="uk-UA"/>
        </w:rPr>
        <w:t xml:space="preserve"> </w:t>
      </w:r>
    </w:p>
    <w:p w14:paraId="23B06692" w14:textId="697C6D03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при обмеженнях: </w:t>
      </w:r>
      <w:r w:rsidRPr="00C547CA">
        <w:rPr>
          <w:sz w:val="28"/>
          <w:szCs w:val="28"/>
          <w:lang w:val="uk-UA"/>
        </w:rPr>
        <w:fldChar w:fldCharType="begin"/>
      </w:r>
      <w:r w:rsidRPr="00C547CA">
        <w:rPr>
          <w:sz w:val="28"/>
          <w:szCs w:val="28"/>
          <w:lang w:val="uk-U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n&gt;0,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Pr="00C547CA">
        <w:rPr>
          <w:sz w:val="28"/>
          <w:szCs w:val="28"/>
          <w:lang w:val="uk-UA"/>
        </w:rPr>
        <w:instrText xml:space="preserve"> </w:instrText>
      </w:r>
      <w:r w:rsidRPr="00C547CA">
        <w:rPr>
          <w:sz w:val="28"/>
          <w:szCs w:val="28"/>
          <w:lang w:val="uk-UA"/>
        </w:rPr>
        <w:fldChar w:fldCharType="end"/>
      </w:r>
      <w:r w:rsidRPr="00C547CA">
        <w:rPr>
          <w:position w:val="-10"/>
          <w:sz w:val="28"/>
          <w:szCs w:val="28"/>
          <w:lang w:val="uk-UA"/>
        </w:rPr>
        <w:object w:dxaOrig="1380" w:dyaOrig="320" w14:anchorId="5A9442BD">
          <v:shape id="_x0000_i1038" type="#_x0000_t75" style="width:69pt;height:16.2pt" o:ole="">
            <v:imagedata r:id="rId12" o:title=""/>
          </v:shape>
          <o:OLEObject Type="Embed" ProgID="Equation.3" ShapeID="_x0000_i1038" DrawAspect="Content" ObjectID="_1636978919" r:id="rId13"/>
        </w:object>
      </w:r>
    </w:p>
    <w:p w14:paraId="415BBBFE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Тоді на мові F# функція визначення факторіалу в функціональному стилі має наступний вигляд:</w:t>
      </w:r>
    </w:p>
    <w:p w14:paraId="7747C7A7" w14:textId="77777777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let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bookmarkStart w:id="0" w:name="OLE_LINK4"/>
      <w:bookmarkStart w:id="1" w:name="OLE_LINK5"/>
      <w:bookmarkStart w:id="2" w:name="OLE_LINK6"/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rec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bookmarkEnd w:id="0"/>
      <w:bookmarkEnd w:id="1"/>
      <w:bookmarkEnd w:id="2"/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fact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n =</w:t>
      </w:r>
    </w:p>
    <w:p w14:paraId="17C33D58" w14:textId="26540ECB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C547CA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n </w:t>
      </w:r>
      <w:r w:rsidR="00D54160">
        <w:rPr>
          <w:rFonts w:ascii="Courier New" w:hAnsi="Courier New" w:cs="Courier New"/>
          <w:sz w:val="28"/>
          <w:szCs w:val="28"/>
          <w:lang w:val="en-US"/>
        </w:rPr>
        <w:t>&lt;=</w:t>
      </w:r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1 </w:t>
      </w:r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then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1</w:t>
      </w:r>
    </w:p>
    <w:p w14:paraId="38150D32" w14:textId="77777777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else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n * </w:t>
      </w:r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fact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(n-1)</w:t>
      </w:r>
    </w:p>
    <w:p w14:paraId="1AA801CC" w14:textId="7F841ED3" w:rsidR="00882158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Ключове слово </w:t>
      </w:r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rec</w:t>
      </w:r>
      <w:proofErr w:type="spellEnd"/>
      <w:r w:rsidRPr="00C547CA">
        <w:rPr>
          <w:sz w:val="28"/>
          <w:szCs w:val="28"/>
          <w:lang w:val="uk-UA"/>
        </w:rPr>
        <w:t xml:space="preserve"> використовується для вказівки компілятору на рекурсивність процесу.</w:t>
      </w:r>
    </w:p>
    <w:p w14:paraId="0A9F7C2B" w14:textId="77777777" w:rsidR="00871049" w:rsidRDefault="00871049" w:rsidP="00C547CA">
      <w:pPr>
        <w:spacing w:line="360" w:lineRule="auto"/>
        <w:rPr>
          <w:sz w:val="28"/>
          <w:szCs w:val="28"/>
          <w:lang w:val="uk-UA"/>
        </w:rPr>
      </w:pPr>
    </w:p>
    <w:p w14:paraId="471C4049" w14:textId="77777777" w:rsidR="004F30E6" w:rsidRDefault="004F30E6" w:rsidP="00C547C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Однак, рекурсивні функції працюють на основі стеку. Тому вони потребують більше пам’яті (а також вони можуть працювати повільніше). У деяких мовах програмування розмір стеку обмежений (наприклад у </w:t>
      </w:r>
      <w:r>
        <w:rPr>
          <w:sz w:val="28"/>
          <w:szCs w:val="28"/>
          <w:lang w:val="en-US"/>
        </w:rPr>
        <w:t>JavaScript</w:t>
      </w:r>
      <w:r w:rsidRPr="004F30E6">
        <w:rPr>
          <w:sz w:val="28"/>
          <w:szCs w:val="28"/>
        </w:rPr>
        <w:t xml:space="preserve">  ~40000</w:t>
      </w:r>
      <w:r>
        <w:rPr>
          <w:sz w:val="28"/>
          <w:szCs w:val="28"/>
          <w:lang w:val="uk-UA"/>
        </w:rPr>
        <w:t>).</w:t>
      </w:r>
    </w:p>
    <w:p w14:paraId="374E3CA7" w14:textId="59CDAE30" w:rsidR="004F30E6" w:rsidRDefault="004F30E6" w:rsidP="00C547C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У багатьох мовах програмування присутні оптимізації деяких рекурсивних функцій. Наприклад, якщо виклик рекурсивної </w:t>
      </w:r>
      <w:proofErr w:type="spellStart"/>
      <w:r>
        <w:rPr>
          <w:sz w:val="28"/>
          <w:szCs w:val="28"/>
          <w:lang w:val="uk-UA"/>
        </w:rPr>
        <w:t>фукнції</w:t>
      </w:r>
      <w:proofErr w:type="spellEnd"/>
      <w:r>
        <w:rPr>
          <w:sz w:val="28"/>
          <w:szCs w:val="28"/>
          <w:lang w:val="uk-UA"/>
        </w:rPr>
        <w:t xml:space="preserve"> – це сама остання операція, то </w:t>
      </w:r>
      <w:r w:rsidR="00D54160">
        <w:rPr>
          <w:sz w:val="28"/>
          <w:szCs w:val="28"/>
          <w:lang w:val="uk-UA"/>
        </w:rPr>
        <w:t xml:space="preserve">зберігати контекст виклику не потрібно. Тому компілятор (або інтерпретатор) може оптимізувати рекурсивну функцію, і вона буде виконуватись подібніше до циклу. При цьому стек переповнюватись не буде. Така оптимізація називається </w:t>
      </w:r>
      <w:proofErr w:type="spellStart"/>
      <w:r w:rsidR="00D54160" w:rsidRPr="00D54160">
        <w:rPr>
          <w:b/>
          <w:bCs/>
          <w:sz w:val="28"/>
          <w:szCs w:val="28"/>
          <w:lang w:val="uk-UA"/>
        </w:rPr>
        <w:t>tail-call</w:t>
      </w:r>
      <w:proofErr w:type="spellEnd"/>
      <w:r w:rsidR="00D54160" w:rsidRPr="00D54160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D54160" w:rsidRPr="00D54160">
        <w:rPr>
          <w:b/>
          <w:bCs/>
          <w:sz w:val="28"/>
          <w:szCs w:val="28"/>
          <w:lang w:val="uk-UA"/>
        </w:rPr>
        <w:t>optimization</w:t>
      </w:r>
      <w:proofErr w:type="spellEnd"/>
      <w:r w:rsidR="00D54160">
        <w:rPr>
          <w:sz w:val="28"/>
          <w:szCs w:val="28"/>
          <w:lang w:val="en-US"/>
        </w:rPr>
        <w:t>.</w:t>
      </w:r>
    </w:p>
    <w:p w14:paraId="48809F6D" w14:textId="29B3A21F" w:rsidR="00D54160" w:rsidRDefault="00D54160" w:rsidP="00871049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</w:rPr>
        <w:t>Тому</w:t>
      </w:r>
      <w:r w:rsidRPr="00D541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 w:rsidRPr="00D5416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можливост</w:t>
      </w:r>
      <w:proofErr w:type="spellEnd"/>
      <w:r>
        <w:rPr>
          <w:sz w:val="28"/>
          <w:szCs w:val="28"/>
          <w:lang w:val="uk-UA"/>
        </w:rPr>
        <w:t xml:space="preserve">і завжди є сенс писати функції у вигляді </w:t>
      </w:r>
      <w:r>
        <w:rPr>
          <w:sz w:val="28"/>
          <w:szCs w:val="28"/>
          <w:lang w:val="en-US"/>
        </w:rPr>
        <w:t>tail</w:t>
      </w:r>
      <w:r w:rsidRPr="00D54160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recursion</w:t>
      </w:r>
      <w:r w:rsidRPr="00D5416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У</w:t>
      </w:r>
      <w:r w:rsidRPr="00D541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мові </w:t>
      </w:r>
      <w:r>
        <w:rPr>
          <w:sz w:val="28"/>
          <w:szCs w:val="28"/>
          <w:lang w:val="en-US"/>
        </w:rPr>
        <w:t>F</w:t>
      </w:r>
      <w:r w:rsidRPr="00D54160"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uk-UA"/>
        </w:rPr>
        <w:t xml:space="preserve">для цього зазвичай використовують спеціальний шаблон </w:t>
      </w:r>
      <w:bookmarkStart w:id="3" w:name="_Hlk26365418"/>
      <w:proofErr w:type="spellStart"/>
      <w:r w:rsidRPr="00D54160">
        <w:rPr>
          <w:b/>
          <w:bCs/>
          <w:sz w:val="28"/>
          <w:szCs w:val="28"/>
          <w:lang w:val="uk-UA"/>
        </w:rPr>
        <w:t>Accumulator</w:t>
      </w:r>
      <w:proofErr w:type="spellEnd"/>
      <w:r w:rsidRPr="00D54160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D54160">
        <w:rPr>
          <w:b/>
          <w:bCs/>
          <w:sz w:val="28"/>
          <w:szCs w:val="28"/>
          <w:lang w:val="uk-UA"/>
        </w:rPr>
        <w:t>Pattern</w:t>
      </w:r>
      <w:bookmarkEnd w:id="3"/>
      <w:proofErr w:type="spellEnd"/>
      <w:r>
        <w:rPr>
          <w:b/>
          <w:bCs/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функція знаходження факторіалу у вигляді </w:t>
      </w:r>
      <w:r>
        <w:rPr>
          <w:sz w:val="28"/>
          <w:szCs w:val="28"/>
          <w:lang w:val="en-US"/>
        </w:rPr>
        <w:t>tail</w:t>
      </w:r>
      <w:r w:rsidRPr="00D541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recursion</w:t>
      </w:r>
      <w:r>
        <w:rPr>
          <w:sz w:val="28"/>
          <w:szCs w:val="28"/>
          <w:lang w:val="uk-UA"/>
        </w:rPr>
        <w:t xml:space="preserve"> може виглядати так:</w:t>
      </w:r>
    </w:p>
    <w:p w14:paraId="25128093" w14:textId="336F1B8C" w:rsidR="00D54160" w:rsidRPr="00D54160" w:rsidRDefault="00D54160" w:rsidP="00D54160">
      <w:pPr>
        <w:ind w:firstLine="0"/>
        <w:jc w:val="left"/>
        <w:rPr>
          <w:rFonts w:ascii="Consolas" w:hAnsi="Consolas"/>
          <w:color w:val="333333"/>
          <w:kern w:val="0"/>
          <w:sz w:val="21"/>
          <w:szCs w:val="21"/>
          <w:lang w:eastAsia="en-US"/>
        </w:rPr>
      </w:pPr>
      <w:r>
        <w:rPr>
          <w:sz w:val="28"/>
          <w:szCs w:val="28"/>
          <w:lang w:val="uk-UA"/>
        </w:rPr>
        <w:br/>
      </w: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let</w:t>
      </w:r>
      <w:r w:rsidRPr="00D54160">
        <w:rPr>
          <w:rFonts w:ascii="Consolas" w:hAnsi="Consolas"/>
          <w:color w:val="333333"/>
          <w:kern w:val="0"/>
          <w:sz w:val="21"/>
          <w:szCs w:val="21"/>
          <w:lang w:eastAsia="en-US"/>
        </w:rPr>
        <w:t xml:space="preserve"> </w:t>
      </w:r>
      <w:proofErr w:type="spellStart"/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accFactorial</w:t>
      </w:r>
      <w:proofErr w:type="spellEnd"/>
      <w:r w:rsidRPr="00D54160">
        <w:rPr>
          <w:rFonts w:ascii="Courier New" w:hAnsi="Courier New" w:cs="Courier New"/>
          <w:color w:val="333333"/>
          <w:kern w:val="0"/>
          <w:sz w:val="20"/>
          <w:lang w:eastAsia="en-US"/>
        </w:rPr>
        <w:t xml:space="preserve"> </w:t>
      </w: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x</w:t>
      </w:r>
      <w:r w:rsidRPr="00D54160">
        <w:rPr>
          <w:rFonts w:ascii="Courier New" w:hAnsi="Courier New" w:cs="Courier New"/>
          <w:color w:val="333333"/>
          <w:kern w:val="0"/>
          <w:sz w:val="20"/>
          <w:lang w:eastAsia="en-US"/>
        </w:rPr>
        <w:t xml:space="preserve"> =</w:t>
      </w:r>
    </w:p>
    <w:p w14:paraId="51DB4F08" w14:textId="77777777" w:rsidR="00D54160" w:rsidRPr="00D54160" w:rsidRDefault="00D54160" w:rsidP="00D54160">
      <w:pPr>
        <w:ind w:firstLine="0"/>
        <w:jc w:val="left"/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</w:pP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    let</w:t>
      </w:r>
      <w:r w:rsidRPr="00D54160"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  <w:t xml:space="preserve"> </w:t>
      </w: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rec</w:t>
      </w:r>
      <w:r w:rsidRPr="00D54160"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accTailRecursiveFactorial</w:t>
      </w:r>
      <w:proofErr w:type="spellEnd"/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 xml:space="preserve"> x acc =</w:t>
      </w:r>
    </w:p>
    <w:p w14:paraId="284A2920" w14:textId="7037AF86" w:rsidR="00D54160" w:rsidRPr="00D54160" w:rsidRDefault="00D54160" w:rsidP="00D54160">
      <w:pPr>
        <w:ind w:firstLine="0"/>
        <w:jc w:val="left"/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</w:pP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        if</w:t>
      </w:r>
      <w:r w:rsidRPr="00D54160"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  <w:t xml:space="preserve"> </w:t>
      </w: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x &lt;= 1 then acc</w:t>
      </w:r>
    </w:p>
    <w:p w14:paraId="04A235A7" w14:textId="6052E3EE" w:rsidR="00D54160" w:rsidRPr="00D54160" w:rsidRDefault="00D54160" w:rsidP="00D54160">
      <w:pPr>
        <w:ind w:firstLine="0"/>
        <w:jc w:val="left"/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</w:pP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        else </w:t>
      </w:r>
      <w:proofErr w:type="spellStart"/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accTailRecursiveFactorial</w:t>
      </w:r>
      <w:proofErr w:type="spellEnd"/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 xml:space="preserve"> (x - 1) (acc * x)</w:t>
      </w:r>
    </w:p>
    <w:p w14:paraId="5DF10123" w14:textId="77777777" w:rsidR="00D54160" w:rsidRPr="00D54160" w:rsidRDefault="00D54160" w:rsidP="00D54160">
      <w:pPr>
        <w:ind w:firstLine="0"/>
        <w:jc w:val="left"/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</w:pPr>
      <w:r w:rsidRPr="00D54160"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  <w:t> </w:t>
      </w:r>
    </w:p>
    <w:p w14:paraId="01C581C5" w14:textId="77777777" w:rsidR="00D54160" w:rsidRPr="00D54160" w:rsidRDefault="00D54160" w:rsidP="00D54160">
      <w:pPr>
        <w:ind w:firstLine="0"/>
        <w:jc w:val="left"/>
        <w:rPr>
          <w:rFonts w:ascii="Consolas" w:hAnsi="Consolas"/>
          <w:color w:val="333333"/>
          <w:kern w:val="0"/>
          <w:sz w:val="21"/>
          <w:szCs w:val="21"/>
          <w:lang w:val="en-US" w:eastAsia="en-US"/>
        </w:rPr>
      </w:pPr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    </w:t>
      </w:r>
      <w:proofErr w:type="spellStart"/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>accTailRecursiveFactorial</w:t>
      </w:r>
      <w:proofErr w:type="spellEnd"/>
      <w:r w:rsidRPr="00D54160">
        <w:rPr>
          <w:rFonts w:ascii="Courier New" w:hAnsi="Courier New" w:cs="Courier New"/>
          <w:color w:val="333333"/>
          <w:kern w:val="0"/>
          <w:sz w:val="20"/>
          <w:lang w:val="en-US" w:eastAsia="en-US"/>
        </w:rPr>
        <w:t xml:space="preserve"> x 1</w:t>
      </w:r>
    </w:p>
    <w:p w14:paraId="42A05B80" w14:textId="1110252E" w:rsidR="00D54160" w:rsidRPr="00D54160" w:rsidRDefault="00D54160" w:rsidP="00C547CA">
      <w:pPr>
        <w:spacing w:line="360" w:lineRule="auto"/>
        <w:rPr>
          <w:sz w:val="28"/>
          <w:szCs w:val="28"/>
          <w:lang w:val="uk-UA"/>
        </w:rPr>
      </w:pPr>
    </w:p>
    <w:p w14:paraId="38441AE0" w14:textId="77777777" w:rsidR="00BF44AA" w:rsidRDefault="00BF44AA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br w:type="page"/>
      </w:r>
      <w:bookmarkStart w:id="4" w:name="_GoBack"/>
      <w:bookmarkEnd w:id="4"/>
    </w:p>
    <w:p w14:paraId="01C63D75" w14:textId="593A9A73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5CC5AA2E" w14:textId="5E63B2FF" w:rsidR="004F57EB" w:rsidRPr="006B53A0" w:rsidRDefault="00C547CA" w:rsidP="006B53A0">
      <w:pPr>
        <w:pStyle w:val="ListParagraph"/>
        <w:numPr>
          <w:ilvl w:val="6"/>
          <w:numId w:val="33"/>
        </w:numPr>
        <w:spacing w:line="360" w:lineRule="auto"/>
        <w:ind w:left="72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kern w:val="0"/>
          <w:sz w:val="28"/>
          <w:szCs w:val="28"/>
          <w:lang w:val="uk-UA" w:eastAsia="uk-UA"/>
        </w:rPr>
        <w:t xml:space="preserve">Аналіз </w:t>
      </w:r>
      <w:r w:rsidR="00D54160">
        <w:rPr>
          <w:kern w:val="0"/>
          <w:sz w:val="28"/>
          <w:szCs w:val="28"/>
          <w:lang w:eastAsia="uk-UA"/>
        </w:rPr>
        <w:t>задач</w:t>
      </w:r>
      <w:r w:rsidR="00D54160">
        <w:rPr>
          <w:kern w:val="0"/>
          <w:sz w:val="28"/>
          <w:szCs w:val="28"/>
          <w:lang w:val="uk-UA" w:eastAsia="uk-UA"/>
        </w:rPr>
        <w:t>і</w:t>
      </w:r>
    </w:p>
    <w:p w14:paraId="0F2B45B4" w14:textId="0513B735" w:rsidR="00BF44AA" w:rsidRDefault="00BF44AA" w:rsidP="006B53A0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Необхідно знайти добуток від’ємних чисел списку. </w:t>
      </w:r>
    </w:p>
    <w:p w14:paraId="2643DEFE" w14:textId="77777777" w:rsidR="00BF44AA" w:rsidRDefault="00BF44AA" w:rsidP="006B53A0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Але перше, що треба зробити – проаналізувати, що треба зробити насправді. </w:t>
      </w:r>
    </w:p>
    <w:p w14:paraId="5B2C1170" w14:textId="77777777" w:rsidR="00BF44AA" w:rsidRDefault="00BF44AA" w:rsidP="006B53A0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uk-UA" w:eastAsia="uk-UA"/>
        </w:rPr>
        <w:t xml:space="preserve">Очевидно, що для списку </w:t>
      </w:r>
      <w:r w:rsidRPr="00BF44AA">
        <w:rPr>
          <w:kern w:val="0"/>
          <w:sz w:val="28"/>
          <w:szCs w:val="28"/>
          <w:lang w:eastAsia="uk-UA"/>
        </w:rPr>
        <w:t>[-1,-2,-3]</w:t>
      </w:r>
      <w:r>
        <w:rPr>
          <w:kern w:val="0"/>
          <w:sz w:val="28"/>
          <w:szCs w:val="28"/>
          <w:lang w:eastAsia="uk-UA"/>
        </w:rPr>
        <w:t xml:space="preserve"> результатом буде </w:t>
      </w:r>
      <w:r>
        <w:rPr>
          <w:kern w:val="0"/>
          <w:sz w:val="28"/>
          <w:szCs w:val="28"/>
          <w:lang w:val="uk-UA" w:eastAsia="uk-UA"/>
        </w:rPr>
        <w:t>-6</w:t>
      </w:r>
      <w:r w:rsidRPr="00BF44AA">
        <w:rPr>
          <w:kern w:val="0"/>
          <w:sz w:val="28"/>
          <w:szCs w:val="28"/>
          <w:lang w:eastAsia="uk-UA"/>
        </w:rPr>
        <w:t xml:space="preserve">, </w:t>
      </w:r>
      <w:r>
        <w:rPr>
          <w:kern w:val="0"/>
          <w:sz w:val="28"/>
          <w:szCs w:val="28"/>
          <w:lang w:eastAsia="uk-UA"/>
        </w:rPr>
        <w:t xml:space="preserve">а для списку </w:t>
      </w:r>
    </w:p>
    <w:p w14:paraId="60681B15" w14:textId="48BF555A" w:rsidR="00BF44AA" w:rsidRDefault="00BF44AA" w:rsidP="006B53A0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BF44AA">
        <w:rPr>
          <w:kern w:val="0"/>
          <w:sz w:val="28"/>
          <w:szCs w:val="28"/>
          <w:lang w:eastAsia="uk-UA"/>
        </w:rPr>
        <w:t xml:space="preserve">[1,2,-3,-4] </w:t>
      </w:r>
      <w:r>
        <w:rPr>
          <w:kern w:val="0"/>
          <w:sz w:val="28"/>
          <w:szCs w:val="28"/>
          <w:lang w:eastAsia="uk-UA"/>
        </w:rPr>
        <w:t xml:space="preserve">результат </w:t>
      </w:r>
      <w:r>
        <w:rPr>
          <w:kern w:val="0"/>
          <w:sz w:val="28"/>
          <w:szCs w:val="28"/>
          <w:lang w:val="uk-UA" w:eastAsia="uk-UA"/>
        </w:rPr>
        <w:t>становить 12</w:t>
      </w:r>
    </w:p>
    <w:p w14:paraId="472B8E17" w14:textId="74857E92" w:rsidR="00BF44AA" w:rsidRDefault="00BF44AA" w:rsidP="006B53A0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Але чому має дорівнювати значення добутку для списків </w:t>
      </w:r>
      <w:r w:rsidRPr="00BF44AA">
        <w:rPr>
          <w:kern w:val="0"/>
          <w:sz w:val="28"/>
          <w:szCs w:val="28"/>
          <w:lang w:eastAsia="uk-UA"/>
        </w:rPr>
        <w:t xml:space="preserve">[1,2,3], []? </w:t>
      </w:r>
      <w:r>
        <w:rPr>
          <w:kern w:val="0"/>
          <w:sz w:val="28"/>
          <w:szCs w:val="28"/>
          <w:lang w:eastAsia="uk-UA"/>
        </w:rPr>
        <w:t>Ло</w:t>
      </w:r>
      <w:r>
        <w:rPr>
          <w:kern w:val="0"/>
          <w:sz w:val="28"/>
          <w:szCs w:val="28"/>
          <w:lang w:val="uk-UA" w:eastAsia="uk-UA"/>
        </w:rPr>
        <w:t xml:space="preserve">гіка </w:t>
      </w:r>
      <w:r w:rsidR="006B53A0">
        <w:rPr>
          <w:kern w:val="0"/>
          <w:sz w:val="28"/>
          <w:szCs w:val="28"/>
          <w:lang w:val="uk-UA" w:eastAsia="uk-UA"/>
        </w:rPr>
        <w:t>підказує</w:t>
      </w:r>
      <w:r>
        <w:rPr>
          <w:kern w:val="0"/>
          <w:sz w:val="28"/>
          <w:szCs w:val="28"/>
          <w:lang w:val="uk-UA" w:eastAsia="uk-UA"/>
        </w:rPr>
        <w:t>, що 0.</w:t>
      </w:r>
      <w:r w:rsidR="006B53A0">
        <w:rPr>
          <w:kern w:val="0"/>
          <w:sz w:val="28"/>
          <w:szCs w:val="28"/>
          <w:lang w:val="uk-UA" w:eastAsia="uk-UA"/>
        </w:rPr>
        <w:t>.. а</w:t>
      </w:r>
      <w:r>
        <w:rPr>
          <w:kern w:val="0"/>
          <w:sz w:val="28"/>
          <w:szCs w:val="28"/>
          <w:lang w:val="uk-UA" w:eastAsia="uk-UA"/>
        </w:rPr>
        <w:t>бо 1.</w:t>
      </w:r>
    </w:p>
    <w:p w14:paraId="2F2A37EA" w14:textId="69FC9CED" w:rsidR="00BF44AA" w:rsidRDefault="00BF44AA" w:rsidP="006B53A0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ab/>
        <w:t xml:space="preserve">По-перше список, у якому немає від’ємних елементів для даної задачі – це теж саме що і пустий список. І справді, задачу можна реалізувати двома способами – послідовно перебрати и множити від’ємні елементи, або спочатку виконати фільтрацію, залишивши таким чином лише від’ємні елементи, а потім їх перемножити. Тобто списки  </w:t>
      </w:r>
      <w:r w:rsidRPr="00BF44AA">
        <w:rPr>
          <w:kern w:val="0"/>
          <w:sz w:val="28"/>
          <w:szCs w:val="28"/>
          <w:lang w:eastAsia="uk-UA"/>
        </w:rPr>
        <w:t>[1,2,3], []</w:t>
      </w:r>
      <w:r>
        <w:rPr>
          <w:kern w:val="0"/>
          <w:sz w:val="28"/>
          <w:szCs w:val="28"/>
          <w:lang w:val="uk-UA" w:eastAsia="uk-UA"/>
        </w:rPr>
        <w:t xml:space="preserve"> – однакові.</w:t>
      </w:r>
    </w:p>
    <w:p w14:paraId="0D117866" w14:textId="1D9A22BC" w:rsidR="00BF44AA" w:rsidRPr="00BF44AA" w:rsidRDefault="00BF44AA" w:rsidP="006B53A0">
      <w:pPr>
        <w:shd w:val="clear" w:color="auto" w:fill="FFFFFF"/>
        <w:spacing w:line="360" w:lineRule="auto"/>
        <w:ind w:firstLine="0"/>
        <w:jc w:val="left"/>
        <w:rPr>
          <w:rFonts w:ascii="Consolas" w:hAnsi="Consolas"/>
          <w:color w:val="008000"/>
          <w:kern w:val="0"/>
          <w:sz w:val="21"/>
          <w:szCs w:val="21"/>
          <w:lang w:eastAsia="en-US"/>
        </w:rPr>
      </w:pPr>
      <w:r>
        <w:rPr>
          <w:kern w:val="0"/>
          <w:sz w:val="28"/>
          <w:szCs w:val="28"/>
          <w:lang w:val="uk-UA" w:eastAsia="uk-UA"/>
        </w:rPr>
        <w:tab/>
        <w:t xml:space="preserve">А згідно з </w:t>
      </w:r>
      <w:hyperlink r:id="rId14" w:history="1"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https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://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en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.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wikipedia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.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org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/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wiki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/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Empty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_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product</w:t>
        </w:r>
      </w:hyperlink>
      <w:r>
        <w:rPr>
          <w:rFonts w:ascii="Consolas" w:hAnsi="Consolas"/>
          <w:color w:val="000000"/>
          <w:kern w:val="0"/>
          <w:sz w:val="21"/>
          <w:szCs w:val="21"/>
          <w:lang w:val="uk-UA" w:eastAsia="en-US"/>
        </w:rPr>
        <w:t xml:space="preserve"> та </w:t>
      </w:r>
      <w:hyperlink r:id="rId15" w:history="1"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https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://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math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.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stackexchange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.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com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/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questions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/110546/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what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is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the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product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of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the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empty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uk-UA" w:eastAsia="en-US"/>
          </w:rPr>
          <w:t>-</w:t>
        </w:r>
        <w:r w:rsidRPr="00BF44AA">
          <w:rPr>
            <w:rStyle w:val="Hyperlink"/>
            <w:rFonts w:ascii="Consolas" w:hAnsi="Consolas"/>
            <w:kern w:val="0"/>
            <w:sz w:val="21"/>
            <w:szCs w:val="21"/>
            <w:lang w:val="en-US" w:eastAsia="en-US"/>
          </w:rPr>
          <w:t>set</w:t>
        </w:r>
      </w:hyperlink>
    </w:p>
    <w:p w14:paraId="2F3ACC8F" w14:textId="7FE3A681" w:rsidR="006B53A0" w:rsidRDefault="006B53A0" w:rsidP="006B53A0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д</w:t>
      </w:r>
      <w:r w:rsidR="00BF44AA">
        <w:rPr>
          <w:kern w:val="0"/>
          <w:sz w:val="28"/>
          <w:szCs w:val="28"/>
          <w:lang w:val="uk-UA" w:eastAsia="uk-UA"/>
        </w:rPr>
        <w:t>обуток</w:t>
      </w:r>
      <w:r>
        <w:rPr>
          <w:kern w:val="0"/>
          <w:sz w:val="28"/>
          <w:szCs w:val="28"/>
          <w:lang w:val="uk-UA" w:eastAsia="uk-UA"/>
        </w:rPr>
        <w:t xml:space="preserve"> елементів пустої множини дорівнює 1.</w:t>
      </w:r>
    </w:p>
    <w:p w14:paraId="5B77A71C" w14:textId="1852CDF1" w:rsidR="006B53A0" w:rsidRDefault="006B53A0" w:rsidP="006B53A0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41049D8D" w14:textId="756CB364" w:rsidR="006B53A0" w:rsidRDefault="006B53A0" w:rsidP="006B53A0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Таким чином маємо два випадки:</w:t>
      </w:r>
    </w:p>
    <w:p w14:paraId="1BBFB21D" w14:textId="01936321" w:rsidR="006B53A0" w:rsidRDefault="006B53A0" w:rsidP="006B53A0">
      <w:pPr>
        <w:pStyle w:val="ListParagraph"/>
        <w:numPr>
          <w:ilvl w:val="0"/>
          <w:numId w:val="37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Коли в списку є негативні елементи – результат – їх добуток</w:t>
      </w:r>
    </w:p>
    <w:p w14:paraId="3A62DB40" w14:textId="03814EBD" w:rsidR="006B53A0" w:rsidRPr="006B53A0" w:rsidRDefault="006B53A0" w:rsidP="006B53A0">
      <w:pPr>
        <w:pStyle w:val="ListParagraph"/>
        <w:numPr>
          <w:ilvl w:val="0"/>
          <w:numId w:val="37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У всіх інших випадках – 1.</w:t>
      </w:r>
    </w:p>
    <w:p w14:paraId="79DC922B" w14:textId="77777777" w:rsid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5A8B4099" w14:textId="0ADB45D8" w:rsidR="006B53A0" w:rsidRPr="006B53A0" w:rsidRDefault="006B53A0" w:rsidP="00871049">
      <w:pPr>
        <w:shd w:val="clear" w:color="auto" w:fill="FFFFFF"/>
        <w:spacing w:line="360" w:lineRule="auto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 w:eastAsia="en-US"/>
        </w:rPr>
      </w:pPr>
      <w:r>
        <w:rPr>
          <w:kern w:val="0"/>
          <w:sz w:val="28"/>
          <w:szCs w:val="28"/>
          <w:lang w:val="uk-UA" w:eastAsia="uk-UA"/>
        </w:rPr>
        <w:t xml:space="preserve">Напишемо рекурсивну реалізацію даної задачі у вигляді рекурсивної функції (а також рекурсивної функції у вигляді </w:t>
      </w:r>
      <w:r>
        <w:rPr>
          <w:kern w:val="0"/>
          <w:sz w:val="28"/>
          <w:szCs w:val="28"/>
          <w:lang w:val="en-US" w:eastAsia="uk-UA"/>
        </w:rPr>
        <w:t>tail</w:t>
      </w:r>
      <w:r w:rsidRPr="006B53A0">
        <w:rPr>
          <w:kern w:val="0"/>
          <w:sz w:val="28"/>
          <w:szCs w:val="28"/>
          <w:lang w:val="uk-UA" w:eastAsia="uk-UA"/>
        </w:rPr>
        <w:t xml:space="preserve"> </w:t>
      </w:r>
      <w:r>
        <w:rPr>
          <w:kern w:val="0"/>
          <w:sz w:val="28"/>
          <w:szCs w:val="28"/>
          <w:lang w:val="en-US" w:eastAsia="uk-UA"/>
        </w:rPr>
        <w:t>recursion</w:t>
      </w:r>
      <w:r w:rsidRPr="006B53A0">
        <w:rPr>
          <w:kern w:val="0"/>
          <w:sz w:val="28"/>
          <w:szCs w:val="28"/>
          <w:lang w:val="uk-UA" w:eastAsia="uk-UA"/>
        </w:rPr>
        <w:t>)</w:t>
      </w:r>
      <w:r>
        <w:rPr>
          <w:kern w:val="0"/>
          <w:sz w:val="28"/>
          <w:szCs w:val="28"/>
          <w:lang w:val="uk-UA" w:eastAsia="uk-UA"/>
        </w:rPr>
        <w:t>.</w:t>
      </w:r>
      <w:r w:rsidR="00871049">
        <w:rPr>
          <w:kern w:val="0"/>
          <w:sz w:val="28"/>
          <w:szCs w:val="28"/>
          <w:lang w:val="uk-UA" w:eastAsia="uk-UA"/>
        </w:rPr>
        <w:t xml:space="preserve"> Функція записується досить прямолінійно. </w:t>
      </w:r>
      <w:r>
        <w:rPr>
          <w:kern w:val="0"/>
          <w:sz w:val="28"/>
          <w:szCs w:val="28"/>
          <w:lang w:val="uk-UA" w:eastAsia="uk-UA"/>
        </w:rPr>
        <w:br w:type="page"/>
      </w:r>
    </w:p>
    <w:p w14:paraId="7F31C22F" w14:textId="7C9E28AC" w:rsidR="00724151" w:rsidRDefault="004F57EB" w:rsidP="004F57E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t>Текс програми</w:t>
      </w:r>
    </w:p>
    <w:p w14:paraId="3E79760B" w14:textId="6DCEB711" w:rsid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4745C11A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B53A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productOfNegs</w:t>
      </w:r>
      <w:proofErr w:type="spellEnd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</w:p>
    <w:p w14:paraId="5A0DEE1E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[]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</w:p>
    <w:p w14:paraId="6374CF69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::</w:t>
      </w:r>
      <w:proofErr w:type="gramEnd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when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</w:t>
      </w:r>
    </w:p>
    <w:p w14:paraId="1345D92C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_::</w:t>
      </w:r>
      <w:proofErr w:type="gramEnd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</w:t>
      </w:r>
    </w:p>
    <w:p w14:paraId="79A92148" w14:textId="3473561A" w:rsid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7BAF15F" w14:textId="6FEBF361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// With 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Accumulator Pattern</w:t>
      </w:r>
    </w:p>
    <w:p w14:paraId="686EBF1D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6B53A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productOfNegsTail</w:t>
      </w:r>
      <w:proofErr w:type="spellEnd"/>
      <w:r w:rsidRPr="006B53A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x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</w:p>
    <w:p w14:paraId="7BA6B464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r w:rsidRPr="006B53A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productOfNegs</w:t>
      </w:r>
      <w:proofErr w:type="spellEnd"/>
      <w:r w:rsidRPr="006B53A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acc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</w:p>
    <w:p w14:paraId="45636002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[]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acc</w:t>
      </w:r>
    </w:p>
    <w:p w14:paraId="1066F3FD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::</w:t>
      </w:r>
      <w:proofErr w:type="gramEnd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tail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when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</w:t>
      </w:r>
      <w:proofErr w:type="spellStart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acc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tail</w:t>
      </w:r>
    </w:p>
    <w:p w14:paraId="58AADA6B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_::</w:t>
      </w:r>
      <w:proofErr w:type="gramEnd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tail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</w:t>
      </w:r>
      <w:proofErr w:type="spellStart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acc tail</w:t>
      </w:r>
    </w:p>
    <w:p w14:paraId="2D8A2CD7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8E6F226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6B53A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</w:t>
      </w:r>
      <w:proofErr w:type="spellStart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6B53A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6B53A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</w:t>
      </w:r>
    </w:p>
    <w:p w14:paraId="2E51F120" w14:textId="77777777" w:rsidR="006B53A0" w:rsidRP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15E0FA99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[-</w:t>
      </w:r>
      <w:proofErr w:type="gramStart"/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proofErr w:type="gramEnd"/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72FA814B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productOfNegsTail</w:t>
      </w:r>
      <w:proofErr w:type="spellEnd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[-</w:t>
      </w:r>
      <w:proofErr w:type="gramStart"/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proofErr w:type="gramEnd"/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0F3EFF8D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EDE8DE0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proofErr w:type="gramStart"/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proofErr w:type="gramEnd"/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3AF5B96B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productOfNegsTail</w:t>
      </w:r>
      <w:proofErr w:type="spellEnd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proofErr w:type="gramStart"/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proofErr w:type="gramEnd"/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7FD71F33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AD4E5DA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proofErr w:type="gramStart"/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proofErr w:type="gramEnd"/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5482E5FD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productOfNegsTail</w:t>
      </w:r>
      <w:proofErr w:type="spellEnd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proofErr w:type="gramStart"/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proofErr w:type="gramEnd"/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3CBDF640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E9CB8D5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3D6BBD70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productOfNegsTail</w:t>
      </w:r>
      <w:proofErr w:type="spellEnd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871049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694F4767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17332D4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[]</w:t>
      </w:r>
    </w:p>
    <w:p w14:paraId="5B71C4E2" w14:textId="77777777" w:rsidR="00871049" w:rsidRPr="00871049" w:rsidRDefault="00871049" w:rsidP="0087104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productOfNegsTail</w:t>
      </w:r>
      <w:proofErr w:type="spellEnd"/>
      <w:r w:rsidRPr="00871049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871049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[]</w:t>
      </w:r>
    </w:p>
    <w:p w14:paraId="55041FF0" w14:textId="05DC5888" w:rsidR="00FB5E57" w:rsidRPr="00871049" w:rsidRDefault="00FB5E57">
      <w:pPr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6E9802FE" w14:textId="77777777" w:rsidR="006B53A0" w:rsidRDefault="006B53A0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6F20FF53" w14:textId="7A6ACF1A" w:rsidR="004F57EB" w:rsidRDefault="004F57EB" w:rsidP="004F57E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 w:rsidRPr="004F57EB">
        <w:rPr>
          <w:kern w:val="0"/>
          <w:sz w:val="28"/>
          <w:szCs w:val="28"/>
          <w:lang w:val="uk-UA" w:eastAsia="uk-UA"/>
        </w:rPr>
        <w:lastRenderedPageBreak/>
        <w:t>Результат виконання програми</w:t>
      </w:r>
    </w:p>
    <w:p w14:paraId="1241B86C" w14:textId="44EE060C" w:rsidR="006B53A0" w:rsidRPr="004F57EB" w:rsidRDefault="006B53A0" w:rsidP="006B53A0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1D1B6088" wp14:editId="215DB677">
            <wp:extent cx="5039788" cy="87172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662" cy="873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2AF96D10" w:rsidR="009107B6" w:rsidRPr="00C547CA" w:rsidRDefault="009107B6" w:rsidP="006B53A0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14:paraId="29F490BD" w14:textId="7FBA59C5" w:rsidR="00AC38D6" w:rsidRPr="00C547CA" w:rsidRDefault="006E2DE5" w:rsidP="00C547CA">
      <w:pPr>
        <w:spacing w:line="360" w:lineRule="auto"/>
        <w:ind w:firstLine="567"/>
        <w:rPr>
          <w:color w:val="000000"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lastRenderedPageBreak/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 </w:t>
      </w:r>
      <w:r w:rsidR="00AC38D6" w:rsidRPr="00C547CA">
        <w:rPr>
          <w:sz w:val="28"/>
          <w:szCs w:val="28"/>
          <w:lang w:val="uk-UA"/>
        </w:rPr>
        <w:t xml:space="preserve">я отримав </w:t>
      </w:r>
      <w:r w:rsidR="0088637E">
        <w:rPr>
          <w:color w:val="000000"/>
          <w:sz w:val="28"/>
          <w:szCs w:val="28"/>
          <w:lang w:val="uk-UA"/>
        </w:rPr>
        <w:t>навич</w:t>
      </w:r>
      <w:r w:rsidR="0088637E">
        <w:rPr>
          <w:color w:val="000000"/>
          <w:sz w:val="28"/>
          <w:szCs w:val="28"/>
          <w:lang w:val="uk-UA"/>
        </w:rPr>
        <w:t>ки</w:t>
      </w:r>
      <w:r w:rsidR="0088637E">
        <w:rPr>
          <w:color w:val="000000"/>
          <w:sz w:val="28"/>
          <w:szCs w:val="28"/>
          <w:lang w:val="uk-UA"/>
        </w:rPr>
        <w:t xml:space="preserve"> роботи з рекурсивними функціями у мові </w:t>
      </w:r>
      <w:r w:rsidR="0088637E">
        <w:rPr>
          <w:color w:val="000000"/>
          <w:sz w:val="28"/>
          <w:szCs w:val="28"/>
          <w:lang w:val="en-US"/>
        </w:rPr>
        <w:t>F</w:t>
      </w:r>
      <w:r w:rsidR="0088637E" w:rsidRPr="004F30E6">
        <w:rPr>
          <w:color w:val="000000"/>
          <w:sz w:val="28"/>
          <w:szCs w:val="28"/>
        </w:rPr>
        <w:t>#</w:t>
      </w:r>
      <w:r w:rsidR="0088637E">
        <w:rPr>
          <w:color w:val="000000"/>
          <w:sz w:val="28"/>
          <w:szCs w:val="28"/>
        </w:rPr>
        <w:t>; рекурсивно</w:t>
      </w:r>
      <w:r w:rsidR="0088637E">
        <w:rPr>
          <w:color w:val="000000"/>
          <w:sz w:val="28"/>
          <w:szCs w:val="28"/>
          <w:lang w:val="uk-UA"/>
        </w:rPr>
        <w:t>ї обробки списків</w:t>
      </w:r>
      <w:r w:rsidR="0088637E">
        <w:rPr>
          <w:color w:val="000000"/>
          <w:sz w:val="28"/>
          <w:szCs w:val="28"/>
          <w:lang w:val="uk-UA"/>
        </w:rPr>
        <w:t>.</w:t>
      </w:r>
    </w:p>
    <w:p w14:paraId="12164920" w14:textId="77777777" w:rsidR="00AC38D6" w:rsidRPr="00C547CA" w:rsidRDefault="00AC38D6" w:rsidP="00C547CA">
      <w:pPr>
        <w:spacing w:line="360" w:lineRule="auto"/>
        <w:ind w:firstLine="567"/>
        <w:rPr>
          <w:lang w:val="uk-UA"/>
        </w:rPr>
      </w:pPr>
    </w:p>
    <w:p w14:paraId="4ED55155" w14:textId="671BD814" w:rsidR="004C6DEE" w:rsidRPr="00C547CA" w:rsidRDefault="004C6DEE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C547CA">
      <w:footerReference w:type="default" r:id="rId1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C0FEF" w14:textId="77777777" w:rsidR="004A079D" w:rsidRDefault="004A079D">
      <w:r>
        <w:separator/>
      </w:r>
    </w:p>
  </w:endnote>
  <w:endnote w:type="continuationSeparator" w:id="0">
    <w:p w14:paraId="11D451D9" w14:textId="77777777" w:rsidR="004A079D" w:rsidRDefault="004A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AB37E1E" w:rsidR="0038659F" w:rsidRPr="00757A8E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871049">
            <w:rPr>
              <w:sz w:val="40"/>
              <w:lang w:val="uk-UA"/>
            </w:rPr>
            <w:t>2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FB1555F" w:rsidR="00AC21DC" w:rsidRPr="00AC38D6" w:rsidRDefault="004F30E6" w:rsidP="004F30E6">
          <w:pPr>
            <w:ind w:firstLine="0"/>
            <w:jc w:val="center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28"/>
              <w:szCs w:val="28"/>
            </w:rPr>
            <w:t>Рекурсивні</w:t>
          </w:r>
          <w:proofErr w:type="spellEnd"/>
          <w:r>
            <w:rPr>
              <w:b/>
              <w:sz w:val="28"/>
              <w:szCs w:val="28"/>
            </w:rPr>
            <w:t xml:space="preserve"> </w:t>
          </w:r>
          <w:proofErr w:type="spellStart"/>
          <w:r>
            <w:rPr>
              <w:b/>
              <w:sz w:val="28"/>
              <w:szCs w:val="28"/>
            </w:rPr>
            <w:t>функції</w:t>
          </w:r>
          <w:proofErr w:type="spellEnd"/>
          <w:r>
            <w:rPr>
              <w:b/>
              <w:sz w:val="28"/>
              <w:szCs w:val="28"/>
            </w:rPr>
            <w:t xml:space="preserve">. Рекурсивна </w:t>
          </w:r>
          <w:proofErr w:type="spellStart"/>
          <w:r>
            <w:rPr>
              <w:b/>
              <w:sz w:val="28"/>
              <w:szCs w:val="28"/>
            </w:rPr>
            <w:t>обробка</w:t>
          </w:r>
          <w:proofErr w:type="spellEnd"/>
          <w:r>
            <w:rPr>
              <w:b/>
              <w:sz w:val="28"/>
              <w:szCs w:val="28"/>
            </w:rPr>
            <w:t xml:space="preserve"> </w:t>
          </w:r>
          <w:proofErr w:type="spellStart"/>
          <w:r>
            <w:rPr>
              <w:b/>
              <w:sz w:val="28"/>
              <w:szCs w:val="28"/>
            </w:rPr>
            <w:t>списків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32FA3AB0" w:rsidR="0038659F" w:rsidRPr="00757A8E" w:rsidRDefault="0087104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2</w:t>
          </w: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38659F" w:rsidRPr="00757A8E" w:rsidRDefault="00AC38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Партас</w:t>
          </w:r>
          <w:proofErr w:type="spellEnd"/>
          <w:r>
            <w:rPr>
              <w:sz w:val="16"/>
              <w:lang w:val="uk-UA"/>
            </w:rPr>
            <w:t xml:space="preserve">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183817C" w:rsidR="0038659F" w:rsidRPr="00871049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 w:rsidR="00E2014A"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871049">
            <w:rPr>
              <w:sz w:val="40"/>
              <w:lang w:val="uk-UA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BCC7E" w14:textId="77777777" w:rsidR="004A079D" w:rsidRDefault="004A079D">
      <w:r>
        <w:separator/>
      </w:r>
    </w:p>
  </w:footnote>
  <w:footnote w:type="continuationSeparator" w:id="0">
    <w:p w14:paraId="10A279EB" w14:textId="77777777" w:rsidR="004A079D" w:rsidRDefault="004A0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3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8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4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5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</w:num>
  <w:num w:numId="3">
    <w:abstractNumId w:val="22"/>
  </w:num>
  <w:num w:numId="4">
    <w:abstractNumId w:val="28"/>
  </w:num>
  <w:num w:numId="5">
    <w:abstractNumId w:val="26"/>
  </w:num>
  <w:num w:numId="6">
    <w:abstractNumId w:val="33"/>
  </w:num>
  <w:num w:numId="7">
    <w:abstractNumId w:val="3"/>
  </w:num>
  <w:num w:numId="8">
    <w:abstractNumId w:val="7"/>
  </w:num>
  <w:num w:numId="9">
    <w:abstractNumId w:val="2"/>
  </w:num>
  <w:num w:numId="10">
    <w:abstractNumId w:val="15"/>
  </w:num>
  <w:num w:numId="11">
    <w:abstractNumId w:val="8"/>
  </w:num>
  <w:num w:numId="12">
    <w:abstractNumId w:val="19"/>
  </w:num>
  <w:num w:numId="13">
    <w:abstractNumId w:val="20"/>
  </w:num>
  <w:num w:numId="14">
    <w:abstractNumId w:val="23"/>
  </w:num>
  <w:num w:numId="15">
    <w:abstractNumId w:val="35"/>
  </w:num>
  <w:num w:numId="16">
    <w:abstractNumId w:val="30"/>
  </w:num>
  <w:num w:numId="17">
    <w:abstractNumId w:val="4"/>
  </w:num>
  <w:num w:numId="18">
    <w:abstractNumId w:val="13"/>
  </w:num>
  <w:num w:numId="19">
    <w:abstractNumId w:val="21"/>
  </w:num>
  <w:num w:numId="20">
    <w:abstractNumId w:val="16"/>
  </w:num>
  <w:num w:numId="21">
    <w:abstractNumId w:val="32"/>
  </w:num>
  <w:num w:numId="22">
    <w:abstractNumId w:val="25"/>
  </w:num>
  <w:num w:numId="23">
    <w:abstractNumId w:val="27"/>
  </w:num>
  <w:num w:numId="24">
    <w:abstractNumId w:val="31"/>
  </w:num>
  <w:num w:numId="25">
    <w:abstractNumId w:val="12"/>
  </w:num>
  <w:num w:numId="26">
    <w:abstractNumId w:val="10"/>
  </w:num>
  <w:num w:numId="27">
    <w:abstractNumId w:val="34"/>
  </w:num>
  <w:num w:numId="28">
    <w:abstractNumId w:val="24"/>
  </w:num>
  <w:num w:numId="29">
    <w:abstractNumId w:val="17"/>
  </w:num>
  <w:num w:numId="30">
    <w:abstractNumId w:val="6"/>
  </w:num>
  <w:num w:numId="31">
    <w:abstractNumId w:val="18"/>
  </w:num>
  <w:num w:numId="32">
    <w:abstractNumId w:val="0"/>
  </w:num>
  <w:num w:numId="33">
    <w:abstractNumId w:val="9"/>
  </w:num>
  <w:num w:numId="34">
    <w:abstractNumId w:val="11"/>
  </w:num>
  <w:num w:numId="35">
    <w:abstractNumId w:val="5"/>
  </w:num>
  <w:num w:numId="36">
    <w:abstractNumId w:val="29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079D"/>
    <w:rsid w:val="004C60DE"/>
    <w:rsid w:val="004C6DEE"/>
    <w:rsid w:val="004D5EDF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3A0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049"/>
    <w:rsid w:val="00871E9F"/>
    <w:rsid w:val="00877610"/>
    <w:rsid w:val="00882158"/>
    <w:rsid w:val="00882AF9"/>
    <w:rsid w:val="0088602E"/>
    <w:rsid w:val="0088637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44AA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4160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yperlink" Target="https://math.stackexchange.com/questions/110546/what-is-the-product-of-the-empty-set" TargetMode="Externa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Empty_produ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2563</TotalTime>
  <Pages>7</Pages>
  <Words>626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69</cp:revision>
  <cp:lastPrinted>2015-09-20T08:44:00Z</cp:lastPrinted>
  <dcterms:created xsi:type="dcterms:W3CDTF">2016-09-25T11:38:00Z</dcterms:created>
  <dcterms:modified xsi:type="dcterms:W3CDTF">2019-12-04T12:35:00Z</dcterms:modified>
</cp:coreProperties>
</file>