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0EF25DD2" w:rsidR="00141DAA" w:rsidRPr="00571502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571502" w:rsidRPr="00571502">
        <w:rPr>
          <w:b/>
          <w:spacing w:val="-10"/>
          <w:sz w:val="28"/>
          <w:szCs w:val="28"/>
          <w:lang w:eastAsia="uk-UA"/>
        </w:rPr>
        <w:t>4</w:t>
      </w:r>
    </w:p>
    <w:p w14:paraId="4C305CBA" w14:textId="184372A6" w:rsidR="00D473C1" w:rsidRPr="00641038" w:rsidRDefault="00641038" w:rsidP="00D473C1">
      <w:pPr>
        <w:ind w:firstLine="0"/>
        <w:jc w:val="center"/>
        <w:rPr>
          <w:b/>
          <w:bCs/>
          <w:sz w:val="32"/>
          <w:szCs w:val="32"/>
          <w:lang w:val="uk-UA"/>
        </w:rPr>
      </w:pPr>
      <w:r w:rsidRPr="00641038">
        <w:rPr>
          <w:b/>
          <w:bCs/>
          <w:sz w:val="28"/>
          <w:szCs w:val="28"/>
          <w:lang w:val="uk-UA"/>
        </w:rPr>
        <w:t>Транспортна задача</w:t>
      </w:r>
    </w:p>
    <w:p w14:paraId="48451B3D" w14:textId="77777777" w:rsidR="00571502" w:rsidRPr="00571502" w:rsidRDefault="00571502" w:rsidP="00D473C1">
      <w:pPr>
        <w:ind w:firstLine="0"/>
        <w:jc w:val="center"/>
        <w:rPr>
          <w:rStyle w:val="fontstyle01"/>
          <w:b w:val="0"/>
          <w:bCs w:val="0"/>
          <w:lang w:val="uk-UA"/>
        </w:rPr>
      </w:pPr>
    </w:p>
    <w:p w14:paraId="1666AC94" w14:textId="450A4335" w:rsidR="00135EF4" w:rsidRPr="00571502" w:rsidRDefault="001C489D" w:rsidP="00135EF4">
      <w:pPr>
        <w:spacing w:line="360" w:lineRule="auto"/>
        <w:ind w:firstLine="851"/>
        <w:rPr>
          <w:sz w:val="28"/>
          <w:szCs w:val="28"/>
          <w:lang w:val="uk-UA"/>
        </w:rPr>
      </w:pPr>
      <w:r w:rsidRPr="00571502">
        <w:rPr>
          <w:rStyle w:val="fontstyle01"/>
          <w:lang w:val="uk-UA"/>
        </w:rPr>
        <w:t>Мета:</w:t>
      </w:r>
      <w:r w:rsidRPr="00571502"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 w:rsidR="00641038" w:rsidRPr="00641038">
        <w:rPr>
          <w:sz w:val="28"/>
          <w:szCs w:val="28"/>
          <w:lang w:val="uk-UA"/>
        </w:rPr>
        <w:t>Закріплення теоретичних питань та набуття практичних навичок розв'язання транспортних задач</w:t>
      </w:r>
      <w:r w:rsidR="00571502" w:rsidRPr="00571502">
        <w:rPr>
          <w:sz w:val="28"/>
          <w:szCs w:val="28"/>
          <w:lang w:val="uk-UA"/>
        </w:rPr>
        <w:t>.</w:t>
      </w:r>
    </w:p>
    <w:p w14:paraId="06495836" w14:textId="319B9DC3" w:rsidR="00217CE0" w:rsidRPr="00686F4A" w:rsidRDefault="00217CE0" w:rsidP="00135EF4">
      <w:pPr>
        <w:spacing w:line="360" w:lineRule="auto"/>
        <w:ind w:firstLine="851"/>
        <w:rPr>
          <w:b/>
          <w:bCs/>
          <w:spacing w:val="-2"/>
          <w:sz w:val="32"/>
          <w:szCs w:val="32"/>
          <w:lang w:val="uk-UA"/>
        </w:rPr>
      </w:pPr>
      <w:r w:rsidRPr="00686F4A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46AD6B9A" w14:textId="51866BBD" w:rsidR="00D473C1" w:rsidRDefault="00641038" w:rsidP="00571502">
      <w:pPr>
        <w:pStyle w:val="40"/>
        <w:shd w:val="clear" w:color="auto" w:fill="auto"/>
        <w:spacing w:before="0" w:line="360" w:lineRule="auto"/>
        <w:ind w:firstLine="540"/>
        <w:rPr>
          <w:rFonts w:ascii="Times New Roman" w:hAnsi="Times New Roman" w:cs="Times New Roman"/>
          <w:b w:val="0"/>
          <w:bCs w:val="0"/>
          <w:iCs/>
          <w:sz w:val="24"/>
          <w:szCs w:val="24"/>
        </w:rPr>
      </w:pPr>
      <w:r w:rsidRPr="00641038">
        <w:rPr>
          <w:rFonts w:ascii="Times New Roman" w:hAnsi="Times New Roman" w:cs="Times New Roman"/>
          <w:b w:val="0"/>
          <w:bCs w:val="0"/>
          <w:iCs/>
          <w:sz w:val="24"/>
          <w:szCs w:val="24"/>
        </w:rPr>
        <w:t>Розв’язати транспортну задачу лінійного програмування.</w:t>
      </w:r>
    </w:p>
    <w:p w14:paraId="2CDFFFD0" w14:textId="613266F0" w:rsidR="00641038" w:rsidRPr="00641038" w:rsidRDefault="00641038" w:rsidP="00571502">
      <w:pPr>
        <w:pStyle w:val="40"/>
        <w:shd w:val="clear" w:color="auto" w:fill="auto"/>
        <w:spacing w:before="0" w:line="360" w:lineRule="auto"/>
        <w:ind w:firstLine="540"/>
        <w:rPr>
          <w:rFonts w:ascii="Times New Roman" w:hAnsi="Times New Roman" w:cs="Times New Roman"/>
          <w:b w:val="0"/>
          <w:bCs w:val="0"/>
          <w:iCs/>
          <w:caps/>
          <w:lang w:val="ru-RU"/>
        </w:rPr>
      </w:pPr>
      <w:r>
        <w:rPr>
          <w:noProof/>
        </w:rPr>
        <w:drawing>
          <wp:inline distT="0" distB="0" distL="0" distR="0" wp14:anchorId="65A3E804" wp14:editId="5C08D1B2">
            <wp:extent cx="19431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9919" w14:textId="5371DC9E" w:rsidR="00571502" w:rsidRPr="008D5693" w:rsidRDefault="00C8016E" w:rsidP="00D60530">
      <w:pPr>
        <w:spacing w:line="360" w:lineRule="auto"/>
        <w:ind w:firstLine="0"/>
        <w:jc w:val="center"/>
        <w:rPr>
          <w:b/>
          <w:i/>
          <w:sz w:val="28"/>
          <w:szCs w:val="28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4988EACF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Транспортная задача является одним из частных случаев общей задачи линейного программирования.</w:t>
      </w:r>
    </w:p>
    <w:p w14:paraId="24A4EB61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Название задачи обусловлено тем, что она вначале предназначалась для решения проблемы выбора наиболее экономного плана перевозок однородных (или взаимозаменяемых) грузов от пунктов производства (отправки) к пунктам потребления (назначения).</w:t>
      </w:r>
    </w:p>
    <w:p w14:paraId="65E6BC75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Одной из распространённых проблем во всех областях экономики является транспортировка грузов с минимальными затратами (денежными, временными и т.д.). </w:t>
      </w:r>
    </w:p>
    <w:p w14:paraId="5FD8B4A3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Так как огромное количество возможных вариантов перевозок затрудняет получение самого экономичного плана перевозок эмпирическим или экспертным путём, то появилась необходимость разработки специальной теории, позволяющей быстро решать подобные задачи с помощью алгоритмизации. Применение математических методов в планировании перевозок даёт большой экономический эффект.</w:t>
      </w:r>
    </w:p>
    <w:p w14:paraId="1796ACC8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Однако </w:t>
      </w:r>
      <w:proofErr w:type="gramStart"/>
      <w:r w:rsidRPr="00641038">
        <w:rPr>
          <w:bCs/>
          <w:iCs/>
          <w:color w:val="auto"/>
          <w:sz w:val="28"/>
          <w:szCs w:val="28"/>
        </w:rPr>
        <w:t>модель,  алгоритмы</w:t>
      </w:r>
      <w:proofErr w:type="gramEnd"/>
      <w:r w:rsidRPr="00641038">
        <w:rPr>
          <w:bCs/>
          <w:iCs/>
          <w:color w:val="auto"/>
          <w:sz w:val="28"/>
          <w:szCs w:val="28"/>
        </w:rPr>
        <w:t xml:space="preserve"> и методы решения транспортной задачи могут быть использованы при решении некоторых задач,  не имеющих ничего общего с транспортировкой груза.  В этом случае вместо тарифов перевозки используются величины, смысл которых зависит от конкретной решаемой задачи. </w:t>
      </w:r>
    </w:p>
    <w:p w14:paraId="0A6F26C9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К таким задачам относятся следующие [1]:</w:t>
      </w:r>
    </w:p>
    <w:p w14:paraId="652FB459" w14:textId="5E9AC9EC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lastRenderedPageBreak/>
        <w:t xml:space="preserve">1)оптимальное закрепление за станками операций по обработке деталей. </w:t>
      </w:r>
    </w:p>
    <w:p w14:paraId="7226B789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В них вместо тарифов перевозок используется производительность.</w:t>
      </w:r>
    </w:p>
    <w:p w14:paraId="525BF09D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Задача позволяет определить, сколько времени и на какой операции нужно использовать каждый из станков, </w:t>
      </w:r>
      <w:proofErr w:type="gramStart"/>
      <w:r w:rsidRPr="00641038">
        <w:rPr>
          <w:bCs/>
          <w:iCs/>
          <w:color w:val="auto"/>
          <w:sz w:val="28"/>
          <w:szCs w:val="28"/>
        </w:rPr>
        <w:t>чтобы  обработать</w:t>
      </w:r>
      <w:proofErr w:type="gramEnd"/>
      <w:r w:rsidRPr="00641038">
        <w:rPr>
          <w:bCs/>
          <w:iCs/>
          <w:color w:val="auto"/>
          <w:sz w:val="28"/>
          <w:szCs w:val="28"/>
        </w:rPr>
        <w:t xml:space="preserve"> максимальное количество деталей. </w:t>
      </w:r>
    </w:p>
    <w:p w14:paraId="2C2A9BF7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Так как транспортная задача требует </w:t>
      </w:r>
      <w:proofErr w:type="gramStart"/>
      <w:r w:rsidRPr="00641038">
        <w:rPr>
          <w:bCs/>
          <w:iCs/>
          <w:color w:val="auto"/>
          <w:sz w:val="28"/>
          <w:szCs w:val="28"/>
        </w:rPr>
        <w:t>нахождения  минимума</w:t>
      </w:r>
      <w:proofErr w:type="gramEnd"/>
      <w:r w:rsidRPr="00641038">
        <w:rPr>
          <w:bCs/>
          <w:iCs/>
          <w:color w:val="auto"/>
          <w:sz w:val="28"/>
          <w:szCs w:val="28"/>
        </w:rPr>
        <w:t>, то значения  производительности  берутся с отрицательным знаком;</w:t>
      </w:r>
    </w:p>
    <w:p w14:paraId="79AE1FE7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2)</w:t>
      </w:r>
      <w:r w:rsidRPr="00641038">
        <w:rPr>
          <w:bCs/>
          <w:iCs/>
          <w:color w:val="auto"/>
          <w:sz w:val="28"/>
          <w:szCs w:val="28"/>
        </w:rPr>
        <w:tab/>
        <w:t xml:space="preserve">задачи оптимального назначения, или проблема выбора. </w:t>
      </w:r>
    </w:p>
    <w:p w14:paraId="280AE492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proofErr w:type="gramStart"/>
      <w:r w:rsidRPr="00641038">
        <w:rPr>
          <w:bCs/>
          <w:iCs/>
          <w:color w:val="auto"/>
          <w:sz w:val="28"/>
          <w:szCs w:val="28"/>
        </w:rPr>
        <w:t>Имеется  механизмов</w:t>
      </w:r>
      <w:proofErr w:type="gramEnd"/>
      <w:r w:rsidRPr="00641038">
        <w:rPr>
          <w:bCs/>
          <w:iCs/>
          <w:color w:val="auto"/>
          <w:sz w:val="28"/>
          <w:szCs w:val="28"/>
        </w:rPr>
        <w:t>, которые могут выполнять  различных работ с известной производительностью. Задача позволяет определить, какой механизм и на какую работу надо назначить, чтобы добиться максимальной производительности;</w:t>
      </w:r>
    </w:p>
    <w:p w14:paraId="44EF6E0F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3)</w:t>
      </w:r>
      <w:r w:rsidRPr="00641038">
        <w:rPr>
          <w:bCs/>
          <w:iCs/>
          <w:color w:val="auto"/>
          <w:sz w:val="28"/>
          <w:szCs w:val="28"/>
        </w:rPr>
        <w:tab/>
        <w:t xml:space="preserve">задача о сокращении производства с учетом суммарных расходов на </w:t>
      </w:r>
    </w:p>
    <w:p w14:paraId="305E180E" w14:textId="210467CB" w:rsidR="00641038" w:rsidRPr="00641038" w:rsidRDefault="007D34BE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Изготовление </w:t>
      </w:r>
      <w:r w:rsidR="00641038" w:rsidRPr="00641038">
        <w:rPr>
          <w:bCs/>
          <w:iCs/>
          <w:color w:val="auto"/>
          <w:sz w:val="28"/>
          <w:szCs w:val="28"/>
        </w:rPr>
        <w:t>и транспортировку продукции;</w:t>
      </w:r>
    </w:p>
    <w:p w14:paraId="24CDAC6D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4)</w:t>
      </w:r>
      <w:r w:rsidRPr="00641038">
        <w:rPr>
          <w:bCs/>
          <w:iCs/>
          <w:color w:val="auto"/>
          <w:sz w:val="28"/>
          <w:szCs w:val="28"/>
        </w:rPr>
        <w:tab/>
        <w:t xml:space="preserve">задача увеличения производительности автомобильного транспорта за счет </w:t>
      </w:r>
      <w:proofErr w:type="gramStart"/>
      <w:r w:rsidRPr="00641038">
        <w:rPr>
          <w:bCs/>
          <w:iCs/>
          <w:color w:val="auto"/>
          <w:sz w:val="28"/>
          <w:szCs w:val="28"/>
        </w:rPr>
        <w:t>минимизации  пустого</w:t>
      </w:r>
      <w:proofErr w:type="gramEnd"/>
      <w:r w:rsidRPr="00641038">
        <w:rPr>
          <w:bCs/>
          <w:iCs/>
          <w:color w:val="auto"/>
          <w:sz w:val="28"/>
          <w:szCs w:val="28"/>
        </w:rPr>
        <w:t xml:space="preserve"> пробега. </w:t>
      </w:r>
    </w:p>
    <w:p w14:paraId="015C9530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Уменьшение пустого пробега сократит количество автомобилей </w:t>
      </w:r>
    </w:p>
    <w:p w14:paraId="57D3FFC5" w14:textId="6A854894" w:rsidR="00641038" w:rsidRPr="00641038" w:rsidRDefault="007D34BE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Для </w:t>
      </w:r>
      <w:r w:rsidR="00641038" w:rsidRPr="00641038">
        <w:rPr>
          <w:bCs/>
          <w:iCs/>
          <w:color w:val="auto"/>
          <w:sz w:val="28"/>
          <w:szCs w:val="28"/>
        </w:rPr>
        <w:t>перевозок, увеличив их производительность;</w:t>
      </w:r>
    </w:p>
    <w:p w14:paraId="7B07FE48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5)</w:t>
      </w:r>
      <w:r w:rsidRPr="00641038">
        <w:rPr>
          <w:bCs/>
          <w:iCs/>
          <w:color w:val="auto"/>
          <w:sz w:val="28"/>
          <w:szCs w:val="28"/>
        </w:rPr>
        <w:tab/>
        <w:t>решение задач с помощью метода запрещения перевозок.</w:t>
      </w:r>
    </w:p>
    <w:p w14:paraId="7CB31407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proofErr w:type="gramStart"/>
      <w:r w:rsidRPr="00641038">
        <w:rPr>
          <w:bCs/>
          <w:iCs/>
          <w:color w:val="auto"/>
          <w:sz w:val="28"/>
          <w:szCs w:val="28"/>
        </w:rPr>
        <w:t>Используются  в</w:t>
      </w:r>
      <w:proofErr w:type="gramEnd"/>
      <w:r w:rsidRPr="00641038">
        <w:rPr>
          <w:bCs/>
          <w:iCs/>
          <w:color w:val="auto"/>
          <w:sz w:val="28"/>
          <w:szCs w:val="28"/>
        </w:rPr>
        <w:t xml:space="preserve"> том случае, если груз от некоторого поставщика по каким-то причинам не может быть  направлен  одному из потребителей. Данное ограничение можно учесть, присвоив соответствующей клетке достаточно большое значение стоимости, тем самым в эту клетку не будут производиться перевозки;</w:t>
      </w:r>
    </w:p>
    <w:p w14:paraId="0D9E95D4" w14:textId="73414915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6)</w:t>
      </w:r>
      <w:r w:rsidRPr="00641038">
        <w:rPr>
          <w:bCs/>
          <w:iCs/>
          <w:color w:val="auto"/>
          <w:sz w:val="28"/>
          <w:szCs w:val="28"/>
        </w:rPr>
        <w:tab/>
        <w:t>и другие задачи.</w:t>
      </w:r>
    </w:p>
    <w:p w14:paraId="17E6A748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Постановка транспортной задачи</w:t>
      </w:r>
    </w:p>
    <w:p w14:paraId="06AC30A7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Сформулируем транспортную задачу в классической постановке. </w:t>
      </w:r>
    </w:p>
    <w:p w14:paraId="16D332B0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Однородный продукт, сосредоточенный </w:t>
      </w:r>
      <w:proofErr w:type="gramStart"/>
      <w:r w:rsidRPr="00641038">
        <w:rPr>
          <w:bCs/>
          <w:iCs/>
          <w:color w:val="auto"/>
          <w:sz w:val="28"/>
          <w:szCs w:val="28"/>
        </w:rPr>
        <w:t>в  пунктах</w:t>
      </w:r>
      <w:proofErr w:type="gramEnd"/>
      <w:r w:rsidRPr="00641038">
        <w:rPr>
          <w:bCs/>
          <w:iCs/>
          <w:color w:val="auto"/>
          <w:sz w:val="28"/>
          <w:szCs w:val="28"/>
        </w:rPr>
        <w:t xml:space="preserve"> отправления   в количествах   единиц, необходимо доставить в каждый из   пунктов назначения   в количествах   единиц.</w:t>
      </w:r>
    </w:p>
    <w:p w14:paraId="3F4C505F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lastRenderedPageBreak/>
        <w:t xml:space="preserve">Стоимость (расстояние) перевозки единицы продукта </w:t>
      </w:r>
      <w:proofErr w:type="gramStart"/>
      <w:r w:rsidRPr="00641038">
        <w:rPr>
          <w:bCs/>
          <w:iCs/>
          <w:color w:val="auto"/>
          <w:sz w:val="28"/>
          <w:szCs w:val="28"/>
        </w:rPr>
        <w:t>из  -</w:t>
      </w:r>
      <w:proofErr w:type="gramEnd"/>
      <w:r w:rsidRPr="00641038">
        <w:rPr>
          <w:bCs/>
          <w:iCs/>
          <w:color w:val="auto"/>
          <w:sz w:val="28"/>
          <w:szCs w:val="28"/>
        </w:rPr>
        <w:t>го пункта отправления в  -й пункт назначения равна   и известна для каждого маршрута.</w:t>
      </w:r>
    </w:p>
    <w:p w14:paraId="6DB41C75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Необходимо составить такой план перевозок, который дает возможность вывезти весь продукт из пунктов </w:t>
      </w:r>
      <w:proofErr w:type="gramStart"/>
      <w:r w:rsidRPr="00641038">
        <w:rPr>
          <w:bCs/>
          <w:iCs/>
          <w:color w:val="auto"/>
          <w:sz w:val="28"/>
          <w:szCs w:val="28"/>
        </w:rPr>
        <w:t>отправления ,</w:t>
      </w:r>
      <w:proofErr w:type="gramEnd"/>
      <w:r w:rsidRPr="00641038">
        <w:rPr>
          <w:bCs/>
          <w:iCs/>
          <w:color w:val="auto"/>
          <w:sz w:val="28"/>
          <w:szCs w:val="28"/>
        </w:rPr>
        <w:t xml:space="preserve"> удовлетворить все потребности в пунктах назначения   и при котором суммарная стоимость перевозок будет минимальной.</w:t>
      </w:r>
    </w:p>
    <w:p w14:paraId="7747D513" w14:textId="0263760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Обозначим через   – количество продукта, перевозимого </w:t>
      </w:r>
      <w:proofErr w:type="gramStart"/>
      <w:r w:rsidRPr="00641038">
        <w:rPr>
          <w:bCs/>
          <w:iCs/>
          <w:color w:val="auto"/>
          <w:sz w:val="28"/>
          <w:szCs w:val="28"/>
        </w:rPr>
        <w:t>из  -</w:t>
      </w:r>
      <w:proofErr w:type="gramEnd"/>
      <w:r w:rsidRPr="00641038">
        <w:rPr>
          <w:bCs/>
          <w:iCs/>
          <w:color w:val="auto"/>
          <w:sz w:val="28"/>
          <w:szCs w:val="28"/>
        </w:rPr>
        <w:t>го пункта отправления в  -й пункт назначения. Тогда условие задачи можно представить в виде таблицы 1 [1].</w:t>
      </w:r>
    </w:p>
    <w:p w14:paraId="19C62E0B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>Математическая модель транспортной задачи</w:t>
      </w:r>
    </w:p>
    <w:p w14:paraId="62E12473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Так как </w:t>
      </w:r>
      <w:proofErr w:type="gramStart"/>
      <w:r w:rsidRPr="00641038">
        <w:rPr>
          <w:bCs/>
          <w:iCs/>
          <w:color w:val="auto"/>
          <w:sz w:val="28"/>
          <w:szCs w:val="28"/>
        </w:rPr>
        <w:t>из  -</w:t>
      </w:r>
      <w:proofErr w:type="gramEnd"/>
      <w:r w:rsidRPr="00641038">
        <w:rPr>
          <w:bCs/>
          <w:iCs/>
          <w:color w:val="auto"/>
          <w:sz w:val="28"/>
          <w:szCs w:val="28"/>
        </w:rPr>
        <w:t xml:space="preserve">го пункта отправления в  -й пункт назначения необходимо перевезти   единиц продукта при стоимости перевозки единицы продукта  , то стоимость перевозки из  -го в  -й пункт равна  . Целевая функция, которая равна суммарной стоимости перевозок, запишется в виде: </w:t>
      </w:r>
    </w:p>
    <w:p w14:paraId="4064347C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3-е условие: количество перевозимого </w:t>
      </w:r>
      <w:proofErr w:type="gramStart"/>
      <w:r w:rsidRPr="00641038">
        <w:rPr>
          <w:bCs/>
          <w:iCs/>
          <w:color w:val="auto"/>
          <w:sz w:val="28"/>
          <w:szCs w:val="28"/>
        </w:rPr>
        <w:t>продукта  не</w:t>
      </w:r>
      <w:proofErr w:type="gramEnd"/>
      <w:r w:rsidRPr="00641038">
        <w:rPr>
          <w:bCs/>
          <w:iCs/>
          <w:color w:val="auto"/>
          <w:sz w:val="28"/>
          <w:szCs w:val="28"/>
        </w:rPr>
        <w:t xml:space="preserve"> отрицательно, т.е.: </w:t>
      </w:r>
    </w:p>
    <w:p w14:paraId="5F3E4612" w14:textId="6C6FCB10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                                       </w:t>
      </w:r>
      <w:proofErr w:type="gramStart"/>
      <w:r w:rsidR="007D34BE" w:rsidRPr="00641038">
        <w:rPr>
          <w:bCs/>
          <w:iCs/>
          <w:color w:val="auto"/>
          <w:sz w:val="28"/>
          <w:szCs w:val="28"/>
        </w:rPr>
        <w:t xml:space="preserve">Где  </w:t>
      </w:r>
      <w:r w:rsidRPr="00641038">
        <w:rPr>
          <w:bCs/>
          <w:iCs/>
          <w:color w:val="auto"/>
          <w:sz w:val="28"/>
          <w:szCs w:val="28"/>
        </w:rPr>
        <w:t>.</w:t>
      </w:r>
      <w:proofErr w:type="gramEnd"/>
      <w:r w:rsidRPr="00641038">
        <w:rPr>
          <w:bCs/>
          <w:iCs/>
          <w:color w:val="auto"/>
          <w:sz w:val="28"/>
          <w:szCs w:val="28"/>
        </w:rPr>
        <w:t xml:space="preserve">                             (4)</w:t>
      </w:r>
    </w:p>
    <w:p w14:paraId="73131640" w14:textId="77777777" w:rsidR="00641038" w:rsidRPr="00641038" w:rsidRDefault="00641038" w:rsidP="00641038">
      <w:pPr>
        <w:pStyle w:val="Default"/>
        <w:spacing w:line="360" w:lineRule="auto"/>
        <w:ind w:firstLine="709"/>
        <w:rPr>
          <w:bCs/>
          <w:iCs/>
          <w:color w:val="auto"/>
          <w:sz w:val="28"/>
          <w:szCs w:val="28"/>
        </w:rPr>
      </w:pPr>
      <w:r w:rsidRPr="00641038">
        <w:rPr>
          <w:bCs/>
          <w:iCs/>
          <w:color w:val="auto"/>
          <w:sz w:val="28"/>
          <w:szCs w:val="28"/>
        </w:rPr>
        <w:t xml:space="preserve">Таким образом, математическая модель транспортной задачи имеет вид: необходимо найти такие </w:t>
      </w:r>
      <w:proofErr w:type="gramStart"/>
      <w:r w:rsidRPr="00641038">
        <w:rPr>
          <w:bCs/>
          <w:iCs/>
          <w:color w:val="auto"/>
          <w:sz w:val="28"/>
          <w:szCs w:val="28"/>
        </w:rPr>
        <w:t>перевозки  (</w:t>
      </w:r>
      <w:proofErr w:type="gramEnd"/>
      <w:r w:rsidRPr="00641038">
        <w:rPr>
          <w:bCs/>
          <w:iCs/>
          <w:color w:val="auto"/>
          <w:sz w:val="28"/>
          <w:szCs w:val="28"/>
        </w:rPr>
        <w:t xml:space="preserve"> ), которые удовлетворяют систему ограничений (2), (3), (4) и при которых целевая функция (1) принимает минимальное значение. </w:t>
      </w:r>
    </w:p>
    <w:p w14:paraId="648DFF1F" w14:textId="62D1A0F0" w:rsidR="00571502" w:rsidRPr="00641038" w:rsidRDefault="00571502" w:rsidP="00571502">
      <w:pPr>
        <w:pStyle w:val="Default"/>
        <w:spacing w:line="360" w:lineRule="auto"/>
        <w:ind w:firstLine="709"/>
        <w:jc w:val="both"/>
        <w:rPr>
          <w:b/>
          <w:i/>
          <w:color w:val="auto"/>
          <w:sz w:val="28"/>
          <w:szCs w:val="28"/>
        </w:rPr>
      </w:pPr>
    </w:p>
    <w:p w14:paraId="2558948C" w14:textId="250492FC" w:rsidR="00AF57B1" w:rsidRPr="00AF57B1" w:rsidRDefault="00AF57B1" w:rsidP="00AF57B1">
      <w:pPr>
        <w:spacing w:line="360" w:lineRule="auto"/>
        <w:ind w:firstLine="709"/>
        <w:rPr>
          <w:i/>
          <w:sz w:val="28"/>
          <w:szCs w:val="28"/>
          <w:lang w:val="uk-UA"/>
        </w:rPr>
      </w:pPr>
    </w:p>
    <w:p w14:paraId="3A7053D8" w14:textId="14474403" w:rsidR="004062B9" w:rsidRPr="00AF57B1" w:rsidRDefault="004062B9">
      <w:pPr>
        <w:ind w:firstLine="0"/>
        <w:jc w:val="left"/>
        <w:rPr>
          <w:i/>
          <w:kern w:val="36"/>
          <w:sz w:val="28"/>
          <w:szCs w:val="28"/>
          <w:lang w:val="uk-UA"/>
        </w:rPr>
      </w:pPr>
      <w:r w:rsidRPr="00AF57B1">
        <w:rPr>
          <w:i/>
          <w:kern w:val="36"/>
          <w:sz w:val="28"/>
          <w:szCs w:val="28"/>
          <w:lang w:val="uk-UA"/>
        </w:rPr>
        <w:br w:type="page"/>
      </w:r>
    </w:p>
    <w:p w14:paraId="17B9AB17" w14:textId="0DA84C2E" w:rsidR="00D60530" w:rsidRDefault="00C8016E" w:rsidP="00641038">
      <w:pPr>
        <w:spacing w:line="360" w:lineRule="auto"/>
        <w:ind w:firstLine="0"/>
        <w:jc w:val="center"/>
        <w:rPr>
          <w:noProof/>
        </w:rPr>
      </w:pPr>
      <w:r w:rsidRPr="00A64769">
        <w:rPr>
          <w:rStyle w:val="longtext"/>
          <w:b/>
          <w:bCs/>
          <w:sz w:val="28"/>
          <w:szCs w:val="32"/>
          <w:lang w:val="uk-UA"/>
        </w:rPr>
        <w:lastRenderedPageBreak/>
        <w:t>Хід роботи</w:t>
      </w:r>
      <w:r w:rsidR="00CF33B0" w:rsidRPr="00571502">
        <w:rPr>
          <w:b/>
          <w:sz w:val="28"/>
          <w:szCs w:val="28"/>
        </w:rPr>
        <w:t xml:space="preserve">  </w:t>
      </w:r>
    </w:p>
    <w:p w14:paraId="0C7F377D" w14:textId="4C241918" w:rsidR="00641038" w:rsidRDefault="001574E4" w:rsidP="00A70726">
      <w:pPr>
        <w:spacing w:line="360" w:lineRule="auto"/>
        <w:ind w:firstLine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0138291" wp14:editId="0784B531">
            <wp:extent cx="1943100" cy="79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214F" w14:textId="77777777" w:rsidR="001574E4" w:rsidRPr="008A5709" w:rsidRDefault="001574E4" w:rsidP="001574E4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8A5709">
        <w:rPr>
          <w:rFonts w:ascii="Times New Roman" w:hAnsi="Times New Roman"/>
          <w:b w:val="0"/>
          <w:bCs w:val="0"/>
          <w:kern w:val="36"/>
          <w:sz w:val="28"/>
          <w:szCs w:val="28"/>
        </w:rPr>
        <w:t>Вихідну умову задачі можна представити у таблиці 1:</w:t>
      </w:r>
    </w:p>
    <w:p w14:paraId="3F929D81" w14:textId="77777777" w:rsidR="001574E4" w:rsidRPr="008A5709" w:rsidRDefault="001574E4" w:rsidP="001574E4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8A5709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>Таблиця 1 – Вихідна умова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1557"/>
        <w:gridCol w:w="1454"/>
        <w:gridCol w:w="1650"/>
        <w:gridCol w:w="1558"/>
        <w:gridCol w:w="1576"/>
      </w:tblGrid>
      <w:tr w:rsidR="001574E4" w:rsidRPr="008A5709" w14:paraId="66B55944" w14:textId="77777777" w:rsidTr="00FC502B">
        <w:tc>
          <w:tcPr>
            <w:tcW w:w="1933" w:type="dxa"/>
            <w:vMerge w:val="restart"/>
          </w:tcPr>
          <w:p w14:paraId="76B1347A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Постчальники</w:t>
            </w:r>
          </w:p>
        </w:tc>
        <w:tc>
          <w:tcPr>
            <w:tcW w:w="6219" w:type="dxa"/>
            <w:gridSpan w:val="4"/>
          </w:tcPr>
          <w:p w14:paraId="07372BA1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Споживачі</w:t>
            </w:r>
          </w:p>
        </w:tc>
        <w:tc>
          <w:tcPr>
            <w:tcW w:w="1576" w:type="dxa"/>
            <w:vMerge w:val="restart"/>
          </w:tcPr>
          <w:p w14:paraId="6A9163FA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Запаси</w:t>
            </w:r>
          </w:p>
        </w:tc>
      </w:tr>
      <w:tr w:rsidR="001574E4" w:rsidRPr="008A5709" w14:paraId="615CC5FA" w14:textId="77777777" w:rsidTr="00FC502B">
        <w:tc>
          <w:tcPr>
            <w:tcW w:w="1933" w:type="dxa"/>
            <w:vMerge/>
          </w:tcPr>
          <w:p w14:paraId="562E71AC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557" w:type="dxa"/>
          </w:tcPr>
          <w:p w14:paraId="4ECBC9DF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20" w:dyaOrig="380" w14:anchorId="6027F37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00" type="#_x0000_t75" style="width:16.5pt;height:19.5pt" o:ole="">
                  <v:imagedata r:id="rId11" o:title=""/>
                </v:shape>
                <o:OLEObject Type="Embed" ProgID="Equation.3" ShapeID="_x0000_i4200" DrawAspect="Content" ObjectID="_1653712623" r:id="rId12"/>
              </w:object>
            </w:r>
          </w:p>
        </w:tc>
        <w:tc>
          <w:tcPr>
            <w:tcW w:w="1454" w:type="dxa"/>
          </w:tcPr>
          <w:p w14:paraId="7B0C498C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40" w:dyaOrig="380" w14:anchorId="77B50D79">
                <v:shape id="_x0000_i4201" type="#_x0000_t75" style="width:16.5pt;height:19.5pt" o:ole="">
                  <v:imagedata r:id="rId13" o:title=""/>
                </v:shape>
                <o:OLEObject Type="Embed" ProgID="Equation.3" ShapeID="_x0000_i4201" DrawAspect="Content" ObjectID="_1653712624" r:id="rId14"/>
              </w:object>
            </w:r>
          </w:p>
        </w:tc>
        <w:tc>
          <w:tcPr>
            <w:tcW w:w="1650" w:type="dxa"/>
          </w:tcPr>
          <w:p w14:paraId="216E8263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40" w:dyaOrig="380" w14:anchorId="77D2DFF4">
                <v:shape id="_x0000_i4202" type="#_x0000_t75" style="width:16.5pt;height:19.5pt" o:ole="">
                  <v:imagedata r:id="rId15" o:title=""/>
                </v:shape>
                <o:OLEObject Type="Embed" ProgID="Equation.3" ShapeID="_x0000_i4202" DrawAspect="Content" ObjectID="_1653712625" r:id="rId16"/>
              </w:object>
            </w:r>
          </w:p>
        </w:tc>
        <w:tc>
          <w:tcPr>
            <w:tcW w:w="1558" w:type="dxa"/>
          </w:tcPr>
          <w:p w14:paraId="278CD3A0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40" w:dyaOrig="380" w14:anchorId="6FE67D5D">
                <v:shape id="_x0000_i4203" type="#_x0000_t75" style="width:16.5pt;height:19.5pt" o:ole="">
                  <v:imagedata r:id="rId17" o:title=""/>
                </v:shape>
                <o:OLEObject Type="Embed" ProgID="Equation.3" ShapeID="_x0000_i4203" DrawAspect="Content" ObjectID="_1653712626" r:id="rId18"/>
              </w:object>
            </w:r>
          </w:p>
        </w:tc>
        <w:tc>
          <w:tcPr>
            <w:tcW w:w="1576" w:type="dxa"/>
            <w:vMerge/>
          </w:tcPr>
          <w:p w14:paraId="609F7BC9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</w:tr>
      <w:tr w:rsidR="001574E4" w:rsidRPr="008A5709" w14:paraId="653ACB6E" w14:textId="77777777" w:rsidTr="00FC502B">
        <w:tc>
          <w:tcPr>
            <w:tcW w:w="1933" w:type="dxa"/>
          </w:tcPr>
          <w:p w14:paraId="3F24009B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20" w:dyaOrig="380" w14:anchorId="78643E03">
                <v:shape id="_x0000_i4204" type="#_x0000_t75" style="width:16.5pt;height:19.5pt" o:ole="">
                  <v:imagedata r:id="rId19" o:title=""/>
                </v:shape>
                <o:OLEObject Type="Embed" ProgID="Equation.3" ShapeID="_x0000_i4204" DrawAspect="Content" ObjectID="_1653712627" r:id="rId20"/>
              </w:object>
            </w:r>
          </w:p>
        </w:tc>
        <w:tc>
          <w:tcPr>
            <w:tcW w:w="1557" w:type="dxa"/>
          </w:tcPr>
          <w:p w14:paraId="63380CA7" w14:textId="5AB30019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454" w:type="dxa"/>
          </w:tcPr>
          <w:p w14:paraId="784A5468" w14:textId="47FE5D1E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650" w:type="dxa"/>
          </w:tcPr>
          <w:p w14:paraId="56950FA4" w14:textId="371A0A84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1558" w:type="dxa"/>
          </w:tcPr>
          <w:p w14:paraId="2F85FC24" w14:textId="3E894DE5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576" w:type="dxa"/>
          </w:tcPr>
          <w:p w14:paraId="4226CAB1" w14:textId="4E010191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60</w:t>
            </w:r>
          </w:p>
        </w:tc>
      </w:tr>
      <w:tr w:rsidR="001574E4" w:rsidRPr="008A5709" w14:paraId="7B42F8D2" w14:textId="77777777" w:rsidTr="00FC502B">
        <w:tc>
          <w:tcPr>
            <w:tcW w:w="1933" w:type="dxa"/>
          </w:tcPr>
          <w:p w14:paraId="1B9B20B7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40" w:dyaOrig="380" w14:anchorId="38ABE237">
                <v:shape id="_x0000_i4205" type="#_x0000_t75" style="width:16.5pt;height:19.5pt" o:ole="">
                  <v:imagedata r:id="rId21" o:title=""/>
                </v:shape>
                <o:OLEObject Type="Embed" ProgID="Equation.3" ShapeID="_x0000_i4205" DrawAspect="Content" ObjectID="_1653712628" r:id="rId22"/>
              </w:object>
            </w:r>
          </w:p>
        </w:tc>
        <w:tc>
          <w:tcPr>
            <w:tcW w:w="1557" w:type="dxa"/>
          </w:tcPr>
          <w:p w14:paraId="2942D995" w14:textId="67194E7D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454" w:type="dxa"/>
          </w:tcPr>
          <w:p w14:paraId="04A1FF73" w14:textId="7CA29F92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1650" w:type="dxa"/>
          </w:tcPr>
          <w:p w14:paraId="55D19BD8" w14:textId="2D319331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655488BB" w14:textId="2E74B3F5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1576" w:type="dxa"/>
          </w:tcPr>
          <w:p w14:paraId="770E50E9" w14:textId="22725624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50</w:t>
            </w:r>
          </w:p>
        </w:tc>
      </w:tr>
      <w:tr w:rsidR="001574E4" w:rsidRPr="008A5709" w14:paraId="2D16BE31" w14:textId="77777777" w:rsidTr="00FC502B">
        <w:tc>
          <w:tcPr>
            <w:tcW w:w="1933" w:type="dxa"/>
          </w:tcPr>
          <w:p w14:paraId="53508BFF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position w:val="-12"/>
                <w:szCs w:val="28"/>
                <w:lang w:val="uk-UA"/>
              </w:rPr>
              <w:object w:dxaOrig="340" w:dyaOrig="380" w14:anchorId="35122BD4">
                <v:shape id="_x0000_i4206" type="#_x0000_t75" style="width:16.5pt;height:19.5pt" o:ole="">
                  <v:imagedata r:id="rId23" o:title=""/>
                </v:shape>
                <o:OLEObject Type="Embed" ProgID="Equation.3" ShapeID="_x0000_i4206" DrawAspect="Content" ObjectID="_1653712629" r:id="rId24"/>
              </w:object>
            </w:r>
          </w:p>
        </w:tc>
        <w:tc>
          <w:tcPr>
            <w:tcW w:w="1557" w:type="dxa"/>
          </w:tcPr>
          <w:p w14:paraId="54178B47" w14:textId="030BD10A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454" w:type="dxa"/>
          </w:tcPr>
          <w:p w14:paraId="2647143C" w14:textId="5579C5EE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650" w:type="dxa"/>
          </w:tcPr>
          <w:p w14:paraId="0FE01BCA" w14:textId="2C126B85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558" w:type="dxa"/>
          </w:tcPr>
          <w:p w14:paraId="2396CDA1" w14:textId="5857C6C9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576" w:type="dxa"/>
          </w:tcPr>
          <w:p w14:paraId="6B5B6AA2" w14:textId="53CE1BAC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48</w:t>
            </w:r>
          </w:p>
        </w:tc>
      </w:tr>
      <w:tr w:rsidR="001574E4" w:rsidRPr="008A5709" w14:paraId="4C228C03" w14:textId="77777777" w:rsidTr="00FC502B">
        <w:tc>
          <w:tcPr>
            <w:tcW w:w="1933" w:type="dxa"/>
          </w:tcPr>
          <w:p w14:paraId="5C8B22A9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Потреби</w:t>
            </w:r>
          </w:p>
        </w:tc>
        <w:tc>
          <w:tcPr>
            <w:tcW w:w="1557" w:type="dxa"/>
          </w:tcPr>
          <w:p w14:paraId="60BD8476" w14:textId="70735635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34</w:t>
            </w:r>
          </w:p>
        </w:tc>
        <w:tc>
          <w:tcPr>
            <w:tcW w:w="1454" w:type="dxa"/>
          </w:tcPr>
          <w:p w14:paraId="618F7F41" w14:textId="598279E3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32</w:t>
            </w:r>
          </w:p>
        </w:tc>
        <w:tc>
          <w:tcPr>
            <w:tcW w:w="1650" w:type="dxa"/>
          </w:tcPr>
          <w:p w14:paraId="5911B907" w14:textId="552642FC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17F42846" w14:textId="772689DC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36</w:t>
            </w:r>
          </w:p>
        </w:tc>
        <w:tc>
          <w:tcPr>
            <w:tcW w:w="1576" w:type="dxa"/>
          </w:tcPr>
          <w:p w14:paraId="0CB9BA08" w14:textId="72C78716" w:rsidR="001574E4" w:rsidRPr="001574E4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uk-UA"/>
              </w:rPr>
              <w:t>1</w:t>
            </w:r>
            <w:r>
              <w:rPr>
                <w:bCs/>
                <w:color w:val="000000"/>
                <w:szCs w:val="28"/>
                <w:lang w:val="en-US"/>
              </w:rPr>
              <w:t>06</w:t>
            </w:r>
            <w:r>
              <w:rPr>
                <w:bCs/>
                <w:color w:val="000000"/>
                <w:szCs w:val="28"/>
                <w:lang w:val="uk-UA"/>
              </w:rPr>
              <w:t>\</w:t>
            </w:r>
            <w:r>
              <w:rPr>
                <w:bCs/>
                <w:color w:val="000000"/>
                <w:szCs w:val="28"/>
                <w:lang w:val="en-US"/>
              </w:rPr>
              <w:t>158</w:t>
            </w:r>
          </w:p>
        </w:tc>
      </w:tr>
    </w:tbl>
    <w:p w14:paraId="64623763" w14:textId="77777777" w:rsidR="001574E4" w:rsidRPr="008A5709" w:rsidRDefault="001574E4" w:rsidP="001574E4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8A5709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</w:r>
    </w:p>
    <w:p w14:paraId="26F3CB2D" w14:textId="77777777" w:rsidR="001574E4" w:rsidRPr="008A5709" w:rsidRDefault="001574E4" w:rsidP="001574E4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8A5709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>Задача не збалансована, представимо збалансовану задачу у таблиці 2:</w:t>
      </w:r>
    </w:p>
    <w:p w14:paraId="71C63AA3" w14:textId="77777777" w:rsidR="001574E4" w:rsidRPr="008A5709" w:rsidRDefault="001574E4" w:rsidP="001574E4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8A5709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  <w:t>Таблиця 2 – Збалансована задача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4"/>
        <w:gridCol w:w="1347"/>
        <w:gridCol w:w="1268"/>
        <w:gridCol w:w="1423"/>
        <w:gridCol w:w="1350"/>
        <w:gridCol w:w="1296"/>
        <w:gridCol w:w="1462"/>
      </w:tblGrid>
      <w:tr w:rsidR="001574E4" w:rsidRPr="008A5709" w14:paraId="5F3BAF30" w14:textId="77777777" w:rsidTr="00FC502B">
        <w:tc>
          <w:tcPr>
            <w:tcW w:w="1934" w:type="dxa"/>
            <w:vMerge w:val="restart"/>
          </w:tcPr>
          <w:p w14:paraId="5CC46F62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Постчальники</w:t>
            </w:r>
          </w:p>
        </w:tc>
        <w:tc>
          <w:tcPr>
            <w:tcW w:w="6684" w:type="dxa"/>
            <w:gridSpan w:val="5"/>
          </w:tcPr>
          <w:p w14:paraId="76F1D94A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Споживачі</w:t>
            </w:r>
          </w:p>
        </w:tc>
        <w:tc>
          <w:tcPr>
            <w:tcW w:w="1462" w:type="dxa"/>
            <w:vMerge w:val="restart"/>
          </w:tcPr>
          <w:p w14:paraId="3729F228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Запаси</w:t>
            </w:r>
          </w:p>
        </w:tc>
      </w:tr>
      <w:tr w:rsidR="001574E4" w:rsidRPr="008A5709" w14:paraId="75C15DEC" w14:textId="77777777" w:rsidTr="00FC502B">
        <w:tc>
          <w:tcPr>
            <w:tcW w:w="1934" w:type="dxa"/>
            <w:vMerge/>
          </w:tcPr>
          <w:p w14:paraId="0FBCA94B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347" w:type="dxa"/>
          </w:tcPr>
          <w:p w14:paraId="53B76874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B1</w:t>
            </w:r>
          </w:p>
        </w:tc>
        <w:tc>
          <w:tcPr>
            <w:tcW w:w="1268" w:type="dxa"/>
          </w:tcPr>
          <w:p w14:paraId="3E2F0B8C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b2</w:t>
            </w:r>
          </w:p>
        </w:tc>
        <w:tc>
          <w:tcPr>
            <w:tcW w:w="1423" w:type="dxa"/>
          </w:tcPr>
          <w:p w14:paraId="2DDAD8CC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b3</w:t>
            </w:r>
          </w:p>
        </w:tc>
        <w:tc>
          <w:tcPr>
            <w:tcW w:w="1350" w:type="dxa"/>
          </w:tcPr>
          <w:p w14:paraId="3FBBC2E8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b4</w:t>
            </w:r>
          </w:p>
        </w:tc>
        <w:tc>
          <w:tcPr>
            <w:tcW w:w="1296" w:type="dxa"/>
          </w:tcPr>
          <w:p w14:paraId="21310BFC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b5</w:t>
            </w:r>
          </w:p>
        </w:tc>
        <w:tc>
          <w:tcPr>
            <w:tcW w:w="1462" w:type="dxa"/>
            <w:vMerge/>
          </w:tcPr>
          <w:p w14:paraId="71A583E2" w14:textId="77777777" w:rsidR="001574E4" w:rsidRPr="008A5709" w:rsidRDefault="001574E4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</w:tr>
      <w:tr w:rsidR="001574E4" w:rsidRPr="008A5709" w14:paraId="06B9B6A3" w14:textId="77777777" w:rsidTr="00FC502B">
        <w:tc>
          <w:tcPr>
            <w:tcW w:w="1934" w:type="dxa"/>
          </w:tcPr>
          <w:p w14:paraId="163D2B6F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А1</w:t>
            </w:r>
          </w:p>
        </w:tc>
        <w:tc>
          <w:tcPr>
            <w:tcW w:w="1347" w:type="dxa"/>
          </w:tcPr>
          <w:p w14:paraId="43B80F2D" w14:textId="7EAA9F5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268" w:type="dxa"/>
          </w:tcPr>
          <w:p w14:paraId="072B00A0" w14:textId="5B9646DC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423" w:type="dxa"/>
          </w:tcPr>
          <w:p w14:paraId="17C3B459" w14:textId="609BFE2D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1350" w:type="dxa"/>
          </w:tcPr>
          <w:p w14:paraId="49EA72FA" w14:textId="649F7C9F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296" w:type="dxa"/>
          </w:tcPr>
          <w:p w14:paraId="4249C6F3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1462" w:type="dxa"/>
          </w:tcPr>
          <w:p w14:paraId="236221DC" w14:textId="51E52D1F" w:rsidR="001574E4" w:rsidRPr="00736D25" w:rsidRDefault="00736D25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60</w:t>
            </w:r>
          </w:p>
        </w:tc>
      </w:tr>
      <w:tr w:rsidR="001574E4" w:rsidRPr="008A5709" w14:paraId="494C4A29" w14:textId="77777777" w:rsidTr="00FC502B">
        <w:tc>
          <w:tcPr>
            <w:tcW w:w="1934" w:type="dxa"/>
          </w:tcPr>
          <w:p w14:paraId="1DA04A28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А2</w:t>
            </w:r>
          </w:p>
        </w:tc>
        <w:tc>
          <w:tcPr>
            <w:tcW w:w="1347" w:type="dxa"/>
          </w:tcPr>
          <w:p w14:paraId="2949AA30" w14:textId="2D1CD84A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268" w:type="dxa"/>
          </w:tcPr>
          <w:p w14:paraId="0A12BC1F" w14:textId="5FE8CF42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1423" w:type="dxa"/>
          </w:tcPr>
          <w:p w14:paraId="0BC7AC15" w14:textId="71FD94E3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350" w:type="dxa"/>
          </w:tcPr>
          <w:p w14:paraId="06216BA9" w14:textId="188C2145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1296" w:type="dxa"/>
          </w:tcPr>
          <w:p w14:paraId="4B2BF78E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1462" w:type="dxa"/>
          </w:tcPr>
          <w:p w14:paraId="70C4CF29" w14:textId="3E2D7C0E" w:rsidR="001574E4" w:rsidRPr="00736D25" w:rsidRDefault="00736D25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50</w:t>
            </w:r>
          </w:p>
        </w:tc>
      </w:tr>
      <w:tr w:rsidR="001574E4" w:rsidRPr="008A5709" w14:paraId="30A4FAAD" w14:textId="77777777" w:rsidTr="00FC502B">
        <w:tc>
          <w:tcPr>
            <w:tcW w:w="1934" w:type="dxa"/>
          </w:tcPr>
          <w:p w14:paraId="0EC5E0E3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А3</w:t>
            </w:r>
          </w:p>
        </w:tc>
        <w:tc>
          <w:tcPr>
            <w:tcW w:w="1347" w:type="dxa"/>
          </w:tcPr>
          <w:p w14:paraId="58511DB5" w14:textId="3B6CE27B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268" w:type="dxa"/>
          </w:tcPr>
          <w:p w14:paraId="3AEDA044" w14:textId="44B91284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423" w:type="dxa"/>
          </w:tcPr>
          <w:p w14:paraId="492A1FAD" w14:textId="509C5DEA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1350" w:type="dxa"/>
          </w:tcPr>
          <w:p w14:paraId="700E1AEB" w14:textId="35A88A0D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296" w:type="dxa"/>
          </w:tcPr>
          <w:p w14:paraId="682B98DD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olor w:val="000000"/>
                <w:szCs w:val="28"/>
                <w:lang w:val="uk-UA"/>
              </w:rPr>
              <w:t>0</w:t>
            </w:r>
          </w:p>
        </w:tc>
        <w:tc>
          <w:tcPr>
            <w:tcW w:w="1462" w:type="dxa"/>
          </w:tcPr>
          <w:p w14:paraId="6B943AE9" w14:textId="7A0E4F97" w:rsidR="001574E4" w:rsidRPr="00736D25" w:rsidRDefault="00736D25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48</w:t>
            </w:r>
          </w:p>
        </w:tc>
      </w:tr>
      <w:tr w:rsidR="001574E4" w:rsidRPr="008A5709" w14:paraId="3D2F329B" w14:textId="77777777" w:rsidTr="00FC502B">
        <w:tc>
          <w:tcPr>
            <w:tcW w:w="1934" w:type="dxa"/>
          </w:tcPr>
          <w:p w14:paraId="44318667" w14:textId="77777777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8A5709">
              <w:rPr>
                <w:bCs/>
                <w:caps w:val="0"/>
                <w:color w:val="000000"/>
                <w:szCs w:val="28"/>
                <w:lang w:val="uk-UA"/>
              </w:rPr>
              <w:t>Потреби</w:t>
            </w:r>
          </w:p>
        </w:tc>
        <w:tc>
          <w:tcPr>
            <w:tcW w:w="1347" w:type="dxa"/>
          </w:tcPr>
          <w:p w14:paraId="3AFE092A" w14:textId="2399E32C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34</w:t>
            </w:r>
          </w:p>
        </w:tc>
        <w:tc>
          <w:tcPr>
            <w:tcW w:w="1268" w:type="dxa"/>
          </w:tcPr>
          <w:p w14:paraId="3EB271BD" w14:textId="3EC376FA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32</w:t>
            </w:r>
          </w:p>
        </w:tc>
        <w:tc>
          <w:tcPr>
            <w:tcW w:w="1423" w:type="dxa"/>
          </w:tcPr>
          <w:p w14:paraId="5EC24590" w14:textId="10B55FAB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1350" w:type="dxa"/>
          </w:tcPr>
          <w:p w14:paraId="5DF38059" w14:textId="112B6364" w:rsidR="001574E4" w:rsidRPr="008A5709" w:rsidRDefault="001574E4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>
              <w:rPr>
                <w:bCs/>
                <w:color w:val="000000"/>
                <w:szCs w:val="28"/>
                <w:lang w:val="en-US"/>
              </w:rPr>
              <w:t>36</w:t>
            </w:r>
          </w:p>
        </w:tc>
        <w:tc>
          <w:tcPr>
            <w:tcW w:w="1296" w:type="dxa"/>
          </w:tcPr>
          <w:p w14:paraId="618FCAC5" w14:textId="3DCEC167" w:rsidR="001574E4" w:rsidRPr="00736D25" w:rsidRDefault="00736D25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52</w:t>
            </w:r>
          </w:p>
        </w:tc>
        <w:tc>
          <w:tcPr>
            <w:tcW w:w="1462" w:type="dxa"/>
          </w:tcPr>
          <w:p w14:paraId="6462CBBE" w14:textId="0BBB8EE5" w:rsidR="001574E4" w:rsidRPr="00736D25" w:rsidRDefault="00736D25" w:rsidP="001574E4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158</w:t>
            </w:r>
          </w:p>
        </w:tc>
      </w:tr>
    </w:tbl>
    <w:p w14:paraId="56B54471" w14:textId="397D51B9" w:rsidR="005768E8" w:rsidRDefault="005768E8" w:rsidP="001574E4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</w:p>
    <w:p w14:paraId="17B50B5D" w14:textId="77777777" w:rsidR="005768E8" w:rsidRDefault="005768E8">
      <w:pPr>
        <w:ind w:firstLine="0"/>
        <w:jc w:val="left"/>
        <w:rPr>
          <w:rFonts w:eastAsia="Bookman Old Style" w:cs="Bookman Old Style"/>
          <w:kern w:val="36"/>
          <w:sz w:val="28"/>
          <w:szCs w:val="28"/>
          <w:lang w:val="uk-UA" w:eastAsia="uk-UA"/>
        </w:rPr>
      </w:pPr>
      <w:r>
        <w:rPr>
          <w:b/>
          <w:bCs/>
          <w:kern w:val="36"/>
          <w:sz w:val="28"/>
          <w:szCs w:val="28"/>
        </w:rPr>
        <w:br w:type="page"/>
      </w:r>
    </w:p>
    <w:p w14:paraId="0E53063A" w14:textId="40A6EA74" w:rsidR="00736D25" w:rsidRPr="005768E8" w:rsidRDefault="001574E4" w:rsidP="005768E8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8A5709">
        <w:rPr>
          <w:rFonts w:ascii="Times New Roman" w:hAnsi="Times New Roman"/>
          <w:b w:val="0"/>
          <w:bCs w:val="0"/>
          <w:kern w:val="36"/>
          <w:sz w:val="28"/>
          <w:szCs w:val="28"/>
        </w:rPr>
        <w:lastRenderedPageBreak/>
        <w:tab/>
        <w:t>Знайдемо опорний розв’язок транспортної задачі методом</w:t>
      </w:r>
      <w:r w:rsidR="005768E8">
        <w:rPr>
          <w:rFonts w:ascii="Times New Roman" w:hAnsi="Times New Roman"/>
          <w:b w:val="0"/>
          <w:bCs w:val="0"/>
          <w:kern w:val="36"/>
          <w:sz w:val="28"/>
          <w:szCs w:val="28"/>
        </w:rPr>
        <w:t xml:space="preserve"> вибору мінімальних вартостей</w:t>
      </w:r>
      <w:r w:rsidR="005768E8">
        <w:rPr>
          <w:rFonts w:ascii="Times New Roman" w:hAnsi="Times New Roman"/>
          <w:b w:val="0"/>
          <w:bCs w:val="0"/>
          <w:kern w:val="36"/>
          <w:sz w:val="28"/>
          <w:szCs w:val="28"/>
          <w:lang w:val="ru-RU"/>
        </w:rPr>
        <w:t xml:space="preserve"> :</w:t>
      </w:r>
    </w:p>
    <w:tbl>
      <w:tblPr>
        <w:tblW w:w="10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4"/>
        <w:gridCol w:w="1274"/>
        <w:gridCol w:w="1208"/>
        <w:gridCol w:w="1337"/>
        <w:gridCol w:w="1277"/>
        <w:gridCol w:w="1235"/>
        <w:gridCol w:w="1509"/>
      </w:tblGrid>
      <w:tr w:rsidR="00736D25" w:rsidRPr="008A5709" w14:paraId="5AAF97F2" w14:textId="77777777" w:rsidTr="00FC502B">
        <w:trPr>
          <w:trHeight w:val="452"/>
        </w:trPr>
        <w:tc>
          <w:tcPr>
            <w:tcW w:w="2164" w:type="dxa"/>
            <w:vMerge w:val="restart"/>
          </w:tcPr>
          <w:p w14:paraId="22229851" w14:textId="77777777" w:rsidR="00736D25" w:rsidRPr="00551559" w:rsidRDefault="00736D25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Постчальники</w:t>
            </w:r>
          </w:p>
        </w:tc>
        <w:tc>
          <w:tcPr>
            <w:tcW w:w="6331" w:type="dxa"/>
            <w:gridSpan w:val="5"/>
          </w:tcPr>
          <w:p w14:paraId="243A2C93" w14:textId="77777777" w:rsidR="00736D25" w:rsidRPr="00551559" w:rsidRDefault="00736D25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Споживачі</w:t>
            </w:r>
          </w:p>
        </w:tc>
        <w:tc>
          <w:tcPr>
            <w:tcW w:w="1509" w:type="dxa"/>
            <w:vMerge w:val="restart"/>
          </w:tcPr>
          <w:p w14:paraId="66CCD260" w14:textId="77777777" w:rsidR="00736D25" w:rsidRPr="00551559" w:rsidRDefault="00736D25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Запаси</w:t>
            </w:r>
          </w:p>
        </w:tc>
      </w:tr>
      <w:tr w:rsidR="00736D25" w:rsidRPr="008A5709" w14:paraId="722E5B03" w14:textId="77777777" w:rsidTr="0051391A">
        <w:trPr>
          <w:trHeight w:val="463"/>
        </w:trPr>
        <w:tc>
          <w:tcPr>
            <w:tcW w:w="2164" w:type="dxa"/>
            <w:vMerge/>
          </w:tcPr>
          <w:p w14:paraId="1D650E69" w14:textId="77777777" w:rsidR="00736D25" w:rsidRPr="00551559" w:rsidRDefault="00736D25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14:paraId="48E69069" w14:textId="77777777" w:rsidR="00736D25" w:rsidRPr="005768E8" w:rsidRDefault="00736D25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B1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14:paraId="503EE3CF" w14:textId="77777777" w:rsidR="00736D25" w:rsidRPr="005768E8" w:rsidRDefault="00736D25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b2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14:paraId="17B669F9" w14:textId="77777777" w:rsidR="00736D25" w:rsidRPr="005768E8" w:rsidRDefault="00736D25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b3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4C0C2CE7" w14:textId="77777777" w:rsidR="00736D25" w:rsidRPr="005768E8" w:rsidRDefault="00736D25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b4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0A2383A5" w14:textId="77777777" w:rsidR="00736D25" w:rsidRPr="005768E8" w:rsidRDefault="00736D25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b5</w:t>
            </w:r>
          </w:p>
        </w:tc>
        <w:tc>
          <w:tcPr>
            <w:tcW w:w="1509" w:type="dxa"/>
            <w:vMerge/>
            <w:tcBorders>
              <w:bottom w:val="single" w:sz="4" w:space="0" w:color="auto"/>
            </w:tcBorders>
          </w:tcPr>
          <w:p w14:paraId="0F7E0FBC" w14:textId="77777777" w:rsidR="00736D25" w:rsidRPr="00551559" w:rsidRDefault="00736D25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</w:tr>
      <w:tr w:rsidR="005768E8" w:rsidRPr="008A5709" w14:paraId="7C6272A9" w14:textId="77777777" w:rsidTr="0051391A">
        <w:trPr>
          <w:trHeight w:val="792"/>
        </w:trPr>
        <w:tc>
          <w:tcPr>
            <w:tcW w:w="2164" w:type="dxa"/>
          </w:tcPr>
          <w:p w14:paraId="7766795F" w14:textId="77777777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А1</w:t>
            </w:r>
          </w:p>
        </w:tc>
        <w:tc>
          <w:tcPr>
            <w:tcW w:w="1274" w:type="dxa"/>
            <w:shd w:val="clear" w:color="auto" w:fill="auto"/>
          </w:tcPr>
          <w:p w14:paraId="3E64B379" w14:textId="77777777" w:rsidR="005768E8" w:rsidRDefault="005768E8" w:rsidP="005768E8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  <w:p w14:paraId="2DBBFFD9" w14:textId="0C10CF6C" w:rsidR="005768E8" w:rsidRPr="005768E8" w:rsidRDefault="005768E8" w:rsidP="005768E8">
            <w:pPr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8</w:t>
            </w:r>
          </w:p>
        </w:tc>
        <w:tc>
          <w:tcPr>
            <w:tcW w:w="1208" w:type="dxa"/>
            <w:shd w:val="clear" w:color="auto" w:fill="auto"/>
          </w:tcPr>
          <w:p w14:paraId="29D327E9" w14:textId="15098A06" w:rsidR="005768E8" w:rsidRPr="005768E8" w:rsidRDefault="005768E8" w:rsidP="005768E8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337" w:type="dxa"/>
            <w:shd w:val="clear" w:color="auto" w:fill="auto"/>
          </w:tcPr>
          <w:p w14:paraId="63A5368E" w14:textId="798AC96F" w:rsidR="005768E8" w:rsidRPr="005768E8" w:rsidRDefault="005768E8" w:rsidP="005768E8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277" w:type="dxa"/>
            <w:shd w:val="clear" w:color="auto" w:fill="auto"/>
          </w:tcPr>
          <w:p w14:paraId="542AE39D" w14:textId="331A7CB9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35" w:type="dxa"/>
            <w:shd w:val="clear" w:color="auto" w:fill="auto"/>
          </w:tcPr>
          <w:p w14:paraId="6A591EAA" w14:textId="77777777" w:rsid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  <w:p w14:paraId="0C6AEBCF" w14:textId="5B7C8F52" w:rsidR="005768E8" w:rsidRPr="005768E8" w:rsidRDefault="005768E8" w:rsidP="005768E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1509" w:type="dxa"/>
            <w:shd w:val="clear" w:color="auto" w:fill="auto"/>
          </w:tcPr>
          <w:p w14:paraId="7CE51BA5" w14:textId="7E750F2B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60</w:t>
            </w:r>
          </w:p>
        </w:tc>
      </w:tr>
      <w:tr w:rsidR="005768E8" w:rsidRPr="008A5709" w14:paraId="3276EF00" w14:textId="77777777" w:rsidTr="0051391A">
        <w:trPr>
          <w:trHeight w:val="792"/>
        </w:trPr>
        <w:tc>
          <w:tcPr>
            <w:tcW w:w="2164" w:type="dxa"/>
          </w:tcPr>
          <w:p w14:paraId="67D5C8FC" w14:textId="77777777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А2</w:t>
            </w:r>
          </w:p>
        </w:tc>
        <w:tc>
          <w:tcPr>
            <w:tcW w:w="1274" w:type="dxa"/>
            <w:shd w:val="clear" w:color="auto" w:fill="auto"/>
          </w:tcPr>
          <w:p w14:paraId="3E779F6C" w14:textId="77777777" w:rsidR="005768E8" w:rsidRDefault="005768E8" w:rsidP="005768E8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3</w:t>
            </w:r>
          </w:p>
          <w:p w14:paraId="15991E42" w14:textId="4337CFF1" w:rsidR="005768E8" w:rsidRPr="005768E8" w:rsidRDefault="005768E8" w:rsidP="005768E8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>14</w:t>
            </w:r>
          </w:p>
        </w:tc>
        <w:tc>
          <w:tcPr>
            <w:tcW w:w="1208" w:type="dxa"/>
            <w:shd w:val="clear" w:color="auto" w:fill="auto"/>
          </w:tcPr>
          <w:p w14:paraId="2F88D7E6" w14:textId="046F45A2" w:rsidR="005768E8" w:rsidRPr="005768E8" w:rsidRDefault="005768E8" w:rsidP="005768E8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337" w:type="dxa"/>
            <w:shd w:val="clear" w:color="auto" w:fill="auto"/>
          </w:tcPr>
          <w:p w14:paraId="42F43692" w14:textId="108AEBD9" w:rsidR="005768E8" w:rsidRPr="005768E8" w:rsidRDefault="005768E8" w:rsidP="005768E8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277" w:type="dxa"/>
            <w:shd w:val="clear" w:color="auto" w:fill="auto"/>
          </w:tcPr>
          <w:p w14:paraId="796B81B8" w14:textId="77777777" w:rsid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2DDE5E6D" w14:textId="70185B8E" w:rsidR="005768E8" w:rsidRPr="005768E8" w:rsidRDefault="005768E8" w:rsidP="005768E8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1235" w:type="dxa"/>
            <w:shd w:val="clear" w:color="auto" w:fill="auto"/>
          </w:tcPr>
          <w:p w14:paraId="46D937D7" w14:textId="2111B924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509" w:type="dxa"/>
            <w:shd w:val="clear" w:color="auto" w:fill="auto"/>
          </w:tcPr>
          <w:p w14:paraId="16400E72" w14:textId="4D9826CB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50</w:t>
            </w:r>
          </w:p>
        </w:tc>
      </w:tr>
      <w:tr w:rsidR="005768E8" w:rsidRPr="008A5709" w14:paraId="7FE2C183" w14:textId="77777777" w:rsidTr="0051391A">
        <w:trPr>
          <w:trHeight w:val="781"/>
        </w:trPr>
        <w:tc>
          <w:tcPr>
            <w:tcW w:w="2164" w:type="dxa"/>
          </w:tcPr>
          <w:p w14:paraId="17BBA6B3" w14:textId="77777777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А3</w:t>
            </w:r>
          </w:p>
        </w:tc>
        <w:tc>
          <w:tcPr>
            <w:tcW w:w="1274" w:type="dxa"/>
            <w:shd w:val="clear" w:color="auto" w:fill="auto"/>
          </w:tcPr>
          <w:p w14:paraId="2FEC69CC" w14:textId="77777777" w:rsid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4</w:t>
            </w:r>
          </w:p>
          <w:p w14:paraId="14F6D063" w14:textId="6834030A" w:rsidR="0051391A" w:rsidRPr="0051391A" w:rsidRDefault="0051391A" w:rsidP="0051391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08" w:type="dxa"/>
            <w:shd w:val="clear" w:color="auto" w:fill="auto"/>
          </w:tcPr>
          <w:p w14:paraId="08E871F9" w14:textId="77777777" w:rsid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</w:p>
          <w:p w14:paraId="5BA511A6" w14:textId="14804D1A" w:rsidR="0051391A" w:rsidRPr="0051391A" w:rsidRDefault="0051391A" w:rsidP="0051391A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1337" w:type="dxa"/>
            <w:shd w:val="clear" w:color="auto" w:fill="auto"/>
          </w:tcPr>
          <w:p w14:paraId="462323A9" w14:textId="77777777" w:rsidR="005768E8" w:rsidRDefault="005768E8" w:rsidP="005768E8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6</w:t>
            </w:r>
          </w:p>
          <w:p w14:paraId="11F1EEF8" w14:textId="4D1BE9ED" w:rsidR="0051391A" w:rsidRPr="0051391A" w:rsidRDefault="0051391A" w:rsidP="0051391A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szCs w:val="24"/>
                <w:lang w:val="uk-UA"/>
              </w:rPr>
              <w:t>4</w:t>
            </w:r>
          </w:p>
        </w:tc>
        <w:tc>
          <w:tcPr>
            <w:tcW w:w="1277" w:type="dxa"/>
            <w:shd w:val="clear" w:color="auto" w:fill="auto"/>
          </w:tcPr>
          <w:p w14:paraId="2CA30C94" w14:textId="169BFFD6" w:rsidR="005768E8" w:rsidRPr="005768E8" w:rsidRDefault="005768E8" w:rsidP="005768E8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235" w:type="dxa"/>
            <w:shd w:val="clear" w:color="auto" w:fill="auto"/>
          </w:tcPr>
          <w:p w14:paraId="31A4A6F4" w14:textId="77777777" w:rsidR="005768E8" w:rsidRDefault="005768E8" w:rsidP="005768E8">
            <w:pPr>
              <w:ind w:firstLine="0"/>
              <w:jc w:val="right"/>
              <w:rPr>
                <w:bCs/>
                <w:color w:val="000000"/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uk-UA"/>
              </w:rPr>
              <w:t>0</w:t>
            </w:r>
          </w:p>
          <w:p w14:paraId="06E54439" w14:textId="1F12DC93" w:rsidR="005768E8" w:rsidRPr="005768E8" w:rsidRDefault="005768E8" w:rsidP="005768E8">
            <w:pPr>
              <w:ind w:firstLine="0"/>
              <w:rPr>
                <w:szCs w:val="24"/>
                <w:lang w:val="uk-UA"/>
              </w:rPr>
            </w:pPr>
          </w:p>
        </w:tc>
        <w:tc>
          <w:tcPr>
            <w:tcW w:w="1509" w:type="dxa"/>
            <w:shd w:val="clear" w:color="auto" w:fill="auto"/>
          </w:tcPr>
          <w:p w14:paraId="2476E2AD" w14:textId="0A236030" w:rsidR="005768E8" w:rsidRPr="0051391A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48</w:t>
            </w:r>
          </w:p>
        </w:tc>
      </w:tr>
      <w:tr w:rsidR="005768E8" w:rsidRPr="008A5709" w14:paraId="15B2A787" w14:textId="77777777" w:rsidTr="0051391A">
        <w:trPr>
          <w:trHeight w:val="452"/>
        </w:trPr>
        <w:tc>
          <w:tcPr>
            <w:tcW w:w="2164" w:type="dxa"/>
          </w:tcPr>
          <w:p w14:paraId="3926C769" w14:textId="77777777" w:rsidR="005768E8" w:rsidRPr="00551559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Потреби</w:t>
            </w:r>
          </w:p>
        </w:tc>
        <w:tc>
          <w:tcPr>
            <w:tcW w:w="1274" w:type="dxa"/>
            <w:tcBorders>
              <w:bottom w:val="single" w:sz="4" w:space="0" w:color="auto"/>
            </w:tcBorders>
            <w:shd w:val="clear" w:color="auto" w:fill="auto"/>
          </w:tcPr>
          <w:p w14:paraId="1FBCD4B3" w14:textId="167202F7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34</w:t>
            </w:r>
            <w:r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</w:tcPr>
          <w:p w14:paraId="2A388A6E" w14:textId="01A5294C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auto"/>
          </w:tcPr>
          <w:p w14:paraId="562368AA" w14:textId="563294EA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auto"/>
          </w:tcPr>
          <w:p w14:paraId="27731F45" w14:textId="0CEEE29B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auto"/>
          </w:tcPr>
          <w:p w14:paraId="068367EC" w14:textId="6FE36F46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1509" w:type="dxa"/>
            <w:tcBorders>
              <w:bottom w:val="single" w:sz="4" w:space="0" w:color="auto"/>
            </w:tcBorders>
            <w:shd w:val="clear" w:color="auto" w:fill="auto"/>
          </w:tcPr>
          <w:p w14:paraId="7A3671A4" w14:textId="00E37E12" w:rsidR="005768E8" w:rsidRPr="005768E8" w:rsidRDefault="005768E8" w:rsidP="005768E8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158</w:t>
            </w:r>
          </w:p>
        </w:tc>
      </w:tr>
    </w:tbl>
    <w:p w14:paraId="1FE39592" w14:textId="5233477B" w:rsidR="001574E4" w:rsidRPr="007D34BE" w:rsidRDefault="00736D25" w:rsidP="007D34BE">
      <w:pPr>
        <w:pStyle w:val="NormalWeb"/>
        <w:rPr>
          <w:highlight w:val="white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u1+v1=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u2+v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</m:e>
              </m:eqArr>
            </m:e>
          </m:d>
        </m:oMath>
      </m:oMathPara>
    </w:p>
    <w:p w14:paraId="79B5B12A" w14:textId="77777777" w:rsidR="00E07D4D" w:rsidRPr="008A5709" w:rsidRDefault="00E07D4D" w:rsidP="00E07D4D">
      <w:pPr>
        <w:shd w:val="clear" w:color="auto" w:fill="FFFFFF"/>
        <w:spacing w:line="360" w:lineRule="auto"/>
        <w:rPr>
          <w:bCs/>
          <w:color w:val="000000"/>
          <w:sz w:val="28"/>
          <w:szCs w:val="19"/>
          <w:highlight w:val="white"/>
        </w:rPr>
      </w:pPr>
      <w:r w:rsidRPr="008A5709">
        <w:rPr>
          <w:bCs/>
          <w:color w:val="000000"/>
          <w:sz w:val="28"/>
          <w:szCs w:val="19"/>
          <w:highlight w:val="white"/>
        </w:rPr>
        <w:t xml:space="preserve">Нехай </w:t>
      </w:r>
      <m:oMath>
        <m:r>
          <w:rPr>
            <w:rFonts w:ascii="Cambria Math" w:hAnsi="Cambria Math"/>
            <w:color w:val="000000"/>
            <w:sz w:val="28"/>
            <w:szCs w:val="19"/>
            <w:highlight w:val="white"/>
          </w:rPr>
          <m:t>u1=0</m:t>
        </m:r>
      </m:oMath>
      <w:r w:rsidRPr="008A5709">
        <w:rPr>
          <w:bCs/>
          <w:color w:val="000000"/>
          <w:sz w:val="28"/>
          <w:szCs w:val="19"/>
          <w:highlight w:val="white"/>
        </w:rPr>
        <w:t>, тоді інші потенціали початкового опорного рішення транспортної задачі дорівнюють:</w:t>
      </w:r>
    </w:p>
    <w:p w14:paraId="69FBBD4A" w14:textId="2EBE363B" w:rsidR="00E07D4D" w:rsidRPr="007D34BE" w:rsidRDefault="00E07D4D" w:rsidP="007D34BE">
      <w:pPr>
        <w:pStyle w:val="NormalWeb"/>
        <w:rPr>
          <w:sz w:val="28"/>
          <w:szCs w:val="28"/>
          <w:highlight w:val="white"/>
        </w:rPr>
      </w:pPr>
      <w:r w:rsidRPr="008A5709">
        <w:rPr>
          <w:highlight w:val="white"/>
        </w:rPr>
        <w:tab/>
      </w:r>
      <m:oMath>
        <m:r>
          <w:rPr>
            <w:rFonts w:ascii="Cambria Math" w:hAnsi="Cambria Math"/>
            <w:sz w:val="28"/>
            <w:szCs w:val="28"/>
            <w:highlight w:val="white"/>
          </w:rPr>
          <m:t>u1=0, u2=</m:t>
        </m:r>
        <m:r>
          <w:rPr>
            <w:rFonts w:ascii="Cambria Math" w:hAnsi="Cambria Math"/>
            <w:sz w:val="28"/>
            <w:szCs w:val="28"/>
            <w:highlight w:val="white"/>
          </w:rPr>
          <m:t>1</m:t>
        </m:r>
        <m:r>
          <w:rPr>
            <w:rFonts w:ascii="Cambria Math" w:hAnsi="Cambria Math"/>
            <w:sz w:val="28"/>
            <w:szCs w:val="28"/>
            <w:highlight w:val="white"/>
          </w:rPr>
          <m:t>, u3=</m:t>
        </m:r>
        <m:r>
          <w:rPr>
            <w:rFonts w:ascii="Cambria Math" w:hAnsi="Cambria Math"/>
            <w:sz w:val="28"/>
            <w:szCs w:val="28"/>
            <w:highlight w:val="white"/>
          </w:rPr>
          <m:t>2</m:t>
        </m:r>
        <m:r>
          <w:rPr>
            <w:rFonts w:ascii="Cambria Math" w:hAnsi="Cambria Math"/>
            <w:sz w:val="28"/>
            <w:szCs w:val="28"/>
            <w:highlight w:val="white"/>
          </w:rPr>
          <m:t>, v1=</m:t>
        </m:r>
        <m:r>
          <w:rPr>
            <w:rFonts w:ascii="Cambria Math" w:hAnsi="Cambria Math"/>
            <w:sz w:val="28"/>
            <w:szCs w:val="28"/>
            <w:highlight w:val="white"/>
          </w:rPr>
          <m:t>2</m:t>
        </m:r>
        <m:r>
          <w:rPr>
            <w:rFonts w:ascii="Cambria Math" w:hAnsi="Cambria Math"/>
            <w:sz w:val="28"/>
            <w:szCs w:val="28"/>
            <w:highlight w:val="white"/>
          </w:rPr>
          <m:t>, v2,=</m:t>
        </m:r>
        <m:r>
          <w:rPr>
            <w:rFonts w:ascii="Cambria Math" w:hAnsi="Cambria Math"/>
            <w:sz w:val="28"/>
            <w:szCs w:val="28"/>
            <w:highlight w:val="white"/>
          </w:rPr>
          <m:t>4</m:t>
        </m:r>
        <m:r>
          <w:rPr>
            <w:rFonts w:ascii="Cambria Math" w:hAnsi="Cambria Math"/>
            <w:sz w:val="28"/>
            <w:szCs w:val="28"/>
            <w:highlight w:val="white"/>
          </w:rPr>
          <m:t>, v3=</m:t>
        </m:r>
        <m:r>
          <w:rPr>
            <w:rFonts w:ascii="Cambria Math" w:hAnsi="Cambria Math"/>
            <w:sz w:val="28"/>
            <w:szCs w:val="28"/>
            <w:highlight w:val="white"/>
          </w:rPr>
          <m:t>4</m:t>
        </m:r>
        <m:r>
          <w:rPr>
            <w:rFonts w:ascii="Cambria Math" w:hAnsi="Cambria Math"/>
            <w:sz w:val="28"/>
            <w:szCs w:val="28"/>
            <w:highlight w:val="white"/>
          </w:rPr>
          <m:t>,v4=</m:t>
        </m:r>
        <m:r>
          <w:rPr>
            <w:rFonts w:ascii="Cambria Math" w:hAnsi="Cambria Math"/>
            <w:sz w:val="28"/>
            <w:szCs w:val="28"/>
            <w:highlight w:val="white"/>
          </w:rPr>
          <m:t>0</m:t>
        </m:r>
        <m:r>
          <w:rPr>
            <w:rFonts w:ascii="Cambria Math" w:hAnsi="Cambria Math"/>
            <w:sz w:val="28"/>
            <w:szCs w:val="28"/>
            <w:highlight w:val="white"/>
          </w:rPr>
          <m:t>, v5=0.</m:t>
        </m:r>
      </m:oMath>
    </w:p>
    <w:p w14:paraId="1706C4B9" w14:textId="5807C265" w:rsidR="00E07D4D" w:rsidRDefault="007D34BE" w:rsidP="00A70726">
      <w:pPr>
        <w:spacing w:line="360" w:lineRule="auto"/>
        <w:ind w:firstLine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Маємо:</w:t>
      </w: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1088"/>
        <w:gridCol w:w="1038"/>
        <w:gridCol w:w="1134"/>
        <w:gridCol w:w="1090"/>
        <w:gridCol w:w="1058"/>
        <w:gridCol w:w="1386"/>
        <w:gridCol w:w="1181"/>
      </w:tblGrid>
      <w:tr w:rsidR="007D34BE" w:rsidRPr="008A5709" w14:paraId="1A2D1CFE" w14:textId="12BDCB41" w:rsidTr="007D34BE">
        <w:trPr>
          <w:trHeight w:val="452"/>
        </w:trPr>
        <w:tc>
          <w:tcPr>
            <w:tcW w:w="2105" w:type="dxa"/>
            <w:vMerge w:val="restart"/>
          </w:tcPr>
          <w:p w14:paraId="31FF5157" w14:textId="77777777" w:rsidR="007D34BE" w:rsidRPr="00551559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Постчальники</w:t>
            </w:r>
          </w:p>
        </w:tc>
        <w:tc>
          <w:tcPr>
            <w:tcW w:w="5408" w:type="dxa"/>
            <w:gridSpan w:val="5"/>
          </w:tcPr>
          <w:p w14:paraId="2AE031E0" w14:textId="77777777" w:rsidR="007D34BE" w:rsidRPr="00551559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Споживачі</w:t>
            </w:r>
          </w:p>
        </w:tc>
        <w:tc>
          <w:tcPr>
            <w:tcW w:w="1386" w:type="dxa"/>
            <w:vMerge w:val="restart"/>
          </w:tcPr>
          <w:p w14:paraId="75E62BD9" w14:textId="77777777" w:rsidR="007D34BE" w:rsidRPr="00551559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Запаси</w:t>
            </w:r>
          </w:p>
        </w:tc>
        <w:tc>
          <w:tcPr>
            <w:tcW w:w="1181" w:type="dxa"/>
            <w:vMerge w:val="restart"/>
          </w:tcPr>
          <w:p w14:paraId="162B44B2" w14:textId="77777777" w:rsidR="007D34BE" w:rsidRPr="00551559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</w:p>
        </w:tc>
      </w:tr>
      <w:tr w:rsidR="007D34BE" w:rsidRPr="008A5709" w14:paraId="7888B228" w14:textId="14F73077" w:rsidTr="007D34BE">
        <w:trPr>
          <w:trHeight w:val="463"/>
        </w:trPr>
        <w:tc>
          <w:tcPr>
            <w:tcW w:w="2105" w:type="dxa"/>
            <w:vMerge/>
          </w:tcPr>
          <w:p w14:paraId="4FBE0B2C" w14:textId="77777777" w:rsidR="007D34BE" w:rsidRPr="00551559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48BF7B17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B1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74E1EE9B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A8B9491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b3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77CF33A6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b4</w:t>
            </w: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14:paraId="62FD5140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b5</w:t>
            </w:r>
          </w:p>
        </w:tc>
        <w:tc>
          <w:tcPr>
            <w:tcW w:w="1386" w:type="dxa"/>
            <w:vMerge/>
            <w:tcBorders>
              <w:bottom w:val="single" w:sz="4" w:space="0" w:color="auto"/>
            </w:tcBorders>
          </w:tcPr>
          <w:p w14:paraId="2B22FE76" w14:textId="77777777" w:rsidR="007D34BE" w:rsidRPr="00551559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181" w:type="dxa"/>
            <w:vMerge/>
            <w:tcBorders>
              <w:bottom w:val="single" w:sz="4" w:space="0" w:color="auto"/>
            </w:tcBorders>
          </w:tcPr>
          <w:p w14:paraId="6A0B09DD" w14:textId="77777777" w:rsidR="007D34BE" w:rsidRPr="00551559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</w:tr>
      <w:tr w:rsidR="007D34BE" w:rsidRPr="008A5709" w14:paraId="085F5089" w14:textId="44864BCF" w:rsidTr="007D34BE">
        <w:trPr>
          <w:trHeight w:val="792"/>
        </w:trPr>
        <w:tc>
          <w:tcPr>
            <w:tcW w:w="2105" w:type="dxa"/>
          </w:tcPr>
          <w:p w14:paraId="2F2798B3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А1</w:t>
            </w:r>
          </w:p>
        </w:tc>
        <w:tc>
          <w:tcPr>
            <w:tcW w:w="1088" w:type="dxa"/>
            <w:shd w:val="clear" w:color="auto" w:fill="auto"/>
          </w:tcPr>
          <w:p w14:paraId="1D19E1B9" w14:textId="77777777" w:rsidR="007D34BE" w:rsidRDefault="007D34BE" w:rsidP="00FC502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  <w:p w14:paraId="04F52FC2" w14:textId="77777777" w:rsidR="007D34BE" w:rsidRPr="005768E8" w:rsidRDefault="007D34BE" w:rsidP="00FC502B">
            <w:pPr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8</w:t>
            </w:r>
          </w:p>
        </w:tc>
        <w:tc>
          <w:tcPr>
            <w:tcW w:w="1038" w:type="dxa"/>
            <w:shd w:val="clear" w:color="auto" w:fill="auto"/>
          </w:tcPr>
          <w:p w14:paraId="4D35C5C5" w14:textId="77777777" w:rsidR="007D34BE" w:rsidRPr="005768E8" w:rsidRDefault="007D34BE" w:rsidP="00FC502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22F0FB6C" w14:textId="77777777" w:rsidR="007D34BE" w:rsidRPr="005768E8" w:rsidRDefault="007D34BE" w:rsidP="00FC502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090" w:type="dxa"/>
            <w:shd w:val="clear" w:color="auto" w:fill="auto"/>
          </w:tcPr>
          <w:p w14:paraId="11EA2472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shd w:val="clear" w:color="auto" w:fill="auto"/>
          </w:tcPr>
          <w:p w14:paraId="5E84E475" w14:textId="77777777" w:rsidR="007D34BE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  <w:p w14:paraId="2B3D3B71" w14:textId="77777777" w:rsidR="007D34BE" w:rsidRPr="005768E8" w:rsidRDefault="007D34BE" w:rsidP="00FC502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1386" w:type="dxa"/>
            <w:shd w:val="clear" w:color="auto" w:fill="auto"/>
          </w:tcPr>
          <w:p w14:paraId="671E16D8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60</w:t>
            </w:r>
          </w:p>
        </w:tc>
        <w:tc>
          <w:tcPr>
            <w:tcW w:w="1181" w:type="dxa"/>
          </w:tcPr>
          <w:p w14:paraId="6F172CF2" w14:textId="620C50D3" w:rsidR="007D34BE" w:rsidRPr="007D34BE" w:rsidRDefault="007D34BE" w:rsidP="007D34BE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 xml:space="preserve"> u1 = 0</w:t>
            </w:r>
          </w:p>
        </w:tc>
      </w:tr>
      <w:tr w:rsidR="007D34BE" w:rsidRPr="008A5709" w14:paraId="7FA58E96" w14:textId="67243D91" w:rsidTr="007D34BE">
        <w:trPr>
          <w:trHeight w:val="792"/>
        </w:trPr>
        <w:tc>
          <w:tcPr>
            <w:tcW w:w="2105" w:type="dxa"/>
          </w:tcPr>
          <w:p w14:paraId="4BA1591B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А2</w:t>
            </w:r>
          </w:p>
        </w:tc>
        <w:tc>
          <w:tcPr>
            <w:tcW w:w="1088" w:type="dxa"/>
            <w:shd w:val="clear" w:color="auto" w:fill="auto"/>
          </w:tcPr>
          <w:p w14:paraId="07E449A3" w14:textId="77777777" w:rsidR="007D34BE" w:rsidRDefault="007D34BE" w:rsidP="00FC502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3</w:t>
            </w:r>
          </w:p>
          <w:p w14:paraId="5BE9AA1C" w14:textId="77777777" w:rsidR="007D34BE" w:rsidRPr="005768E8" w:rsidRDefault="007D34BE" w:rsidP="00FC502B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>14</w:t>
            </w:r>
          </w:p>
        </w:tc>
        <w:tc>
          <w:tcPr>
            <w:tcW w:w="1038" w:type="dxa"/>
            <w:shd w:val="clear" w:color="auto" w:fill="auto"/>
          </w:tcPr>
          <w:p w14:paraId="2E2FE158" w14:textId="77777777" w:rsidR="007D34BE" w:rsidRPr="005768E8" w:rsidRDefault="007D34BE" w:rsidP="00FC502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14:paraId="7DE4B964" w14:textId="77777777" w:rsidR="007D34BE" w:rsidRPr="005768E8" w:rsidRDefault="007D34BE" w:rsidP="00FC502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4AA93C05" w14:textId="77777777" w:rsidR="007D34BE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59706E0C" w14:textId="77777777" w:rsidR="007D34BE" w:rsidRPr="005768E8" w:rsidRDefault="007D34BE" w:rsidP="00FC502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1058" w:type="dxa"/>
            <w:shd w:val="clear" w:color="auto" w:fill="auto"/>
          </w:tcPr>
          <w:p w14:paraId="493AA138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386" w:type="dxa"/>
            <w:shd w:val="clear" w:color="auto" w:fill="auto"/>
          </w:tcPr>
          <w:p w14:paraId="6947B988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1181" w:type="dxa"/>
          </w:tcPr>
          <w:p w14:paraId="745AD50A" w14:textId="2F5971CA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 xml:space="preserve">u2 = 1 </w:t>
            </w:r>
          </w:p>
        </w:tc>
      </w:tr>
      <w:tr w:rsidR="007D34BE" w:rsidRPr="008A5709" w14:paraId="7CBCD930" w14:textId="5BABDA04" w:rsidTr="007D34BE">
        <w:trPr>
          <w:trHeight w:val="781"/>
        </w:trPr>
        <w:tc>
          <w:tcPr>
            <w:tcW w:w="2105" w:type="dxa"/>
          </w:tcPr>
          <w:p w14:paraId="0D5C1E2F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А3</w:t>
            </w:r>
          </w:p>
        </w:tc>
        <w:tc>
          <w:tcPr>
            <w:tcW w:w="1088" w:type="dxa"/>
            <w:shd w:val="clear" w:color="auto" w:fill="auto"/>
          </w:tcPr>
          <w:p w14:paraId="21FEB722" w14:textId="77777777" w:rsidR="007D34BE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4</w:t>
            </w:r>
          </w:p>
          <w:p w14:paraId="43C466D2" w14:textId="77777777" w:rsidR="007D34BE" w:rsidRPr="0051391A" w:rsidRDefault="007D34BE" w:rsidP="00FC502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038" w:type="dxa"/>
            <w:shd w:val="clear" w:color="auto" w:fill="auto"/>
          </w:tcPr>
          <w:p w14:paraId="60A96D77" w14:textId="77777777" w:rsidR="007D34BE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</w:p>
          <w:p w14:paraId="5ED94CA3" w14:textId="77777777" w:rsidR="007D34BE" w:rsidRPr="0051391A" w:rsidRDefault="007D34BE" w:rsidP="00FC502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515E0452" w14:textId="77777777" w:rsidR="007D34BE" w:rsidRDefault="007D34BE" w:rsidP="00FC502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6</w:t>
            </w:r>
          </w:p>
          <w:p w14:paraId="1ED8A857" w14:textId="77777777" w:rsidR="007D34BE" w:rsidRPr="0051391A" w:rsidRDefault="007D34BE" w:rsidP="00FC502B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szCs w:val="24"/>
                <w:lang w:val="uk-UA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78BED051" w14:textId="77777777" w:rsidR="007D34BE" w:rsidRPr="005768E8" w:rsidRDefault="007D34BE" w:rsidP="00FC502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58" w:type="dxa"/>
            <w:shd w:val="clear" w:color="auto" w:fill="auto"/>
          </w:tcPr>
          <w:p w14:paraId="4B4AB4E7" w14:textId="77777777" w:rsidR="007D34BE" w:rsidRDefault="007D34BE" w:rsidP="00FC502B">
            <w:pPr>
              <w:ind w:firstLine="0"/>
              <w:jc w:val="right"/>
              <w:rPr>
                <w:bCs/>
                <w:color w:val="000000"/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uk-UA"/>
              </w:rPr>
              <w:t>0</w:t>
            </w:r>
          </w:p>
          <w:p w14:paraId="0C0AD6F7" w14:textId="77777777" w:rsidR="007D34BE" w:rsidRPr="005768E8" w:rsidRDefault="007D34BE" w:rsidP="00FC502B">
            <w:pPr>
              <w:ind w:firstLine="0"/>
              <w:rPr>
                <w:szCs w:val="24"/>
                <w:lang w:val="uk-UA"/>
              </w:rPr>
            </w:pPr>
          </w:p>
        </w:tc>
        <w:tc>
          <w:tcPr>
            <w:tcW w:w="1386" w:type="dxa"/>
            <w:shd w:val="clear" w:color="auto" w:fill="auto"/>
          </w:tcPr>
          <w:p w14:paraId="16E57B6E" w14:textId="77777777" w:rsidR="007D34BE" w:rsidRPr="0051391A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1181" w:type="dxa"/>
          </w:tcPr>
          <w:p w14:paraId="6AD7AF2E" w14:textId="62D59156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u3 = 2</w:t>
            </w:r>
          </w:p>
        </w:tc>
      </w:tr>
      <w:tr w:rsidR="007D34BE" w:rsidRPr="008A5709" w14:paraId="7EE19280" w14:textId="6F686ED8" w:rsidTr="007D34BE">
        <w:trPr>
          <w:trHeight w:val="452"/>
        </w:trPr>
        <w:tc>
          <w:tcPr>
            <w:tcW w:w="2105" w:type="dxa"/>
          </w:tcPr>
          <w:p w14:paraId="73E50969" w14:textId="77777777" w:rsidR="007D34BE" w:rsidRPr="00551559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Потреби</w:t>
            </w:r>
          </w:p>
        </w:tc>
        <w:tc>
          <w:tcPr>
            <w:tcW w:w="1088" w:type="dxa"/>
            <w:shd w:val="clear" w:color="auto" w:fill="auto"/>
          </w:tcPr>
          <w:p w14:paraId="34A6EE77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34</w:t>
            </w:r>
            <w:r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038" w:type="dxa"/>
            <w:shd w:val="clear" w:color="auto" w:fill="auto"/>
          </w:tcPr>
          <w:p w14:paraId="031725AC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2A0CF42E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4E004122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1058" w:type="dxa"/>
            <w:shd w:val="clear" w:color="auto" w:fill="auto"/>
          </w:tcPr>
          <w:p w14:paraId="7ACF9D93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1386" w:type="dxa"/>
            <w:shd w:val="clear" w:color="auto" w:fill="auto"/>
          </w:tcPr>
          <w:p w14:paraId="09DD03A5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158</w:t>
            </w:r>
          </w:p>
        </w:tc>
        <w:tc>
          <w:tcPr>
            <w:tcW w:w="1181" w:type="dxa"/>
            <w:vMerge w:val="restart"/>
          </w:tcPr>
          <w:p w14:paraId="14714D7B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7D34BE" w:rsidRPr="008A5709" w14:paraId="19DFCD28" w14:textId="77777777" w:rsidTr="007D34BE">
        <w:trPr>
          <w:trHeight w:val="452"/>
        </w:trPr>
        <w:tc>
          <w:tcPr>
            <w:tcW w:w="2105" w:type="dxa"/>
          </w:tcPr>
          <w:p w14:paraId="7BF70196" w14:textId="77777777" w:rsidR="007D34BE" w:rsidRPr="00551559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</w:p>
        </w:tc>
        <w:tc>
          <w:tcPr>
            <w:tcW w:w="1088" w:type="dxa"/>
            <w:shd w:val="clear" w:color="auto" w:fill="auto"/>
          </w:tcPr>
          <w:p w14:paraId="4E04C051" w14:textId="780EA4C6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v1 = 2</w:t>
            </w:r>
          </w:p>
        </w:tc>
        <w:tc>
          <w:tcPr>
            <w:tcW w:w="1038" w:type="dxa"/>
            <w:shd w:val="clear" w:color="auto" w:fill="auto"/>
          </w:tcPr>
          <w:p w14:paraId="2752C1C3" w14:textId="0AE8F7B5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v2 = 4</w:t>
            </w:r>
          </w:p>
        </w:tc>
        <w:tc>
          <w:tcPr>
            <w:tcW w:w="1134" w:type="dxa"/>
            <w:shd w:val="clear" w:color="auto" w:fill="auto"/>
          </w:tcPr>
          <w:p w14:paraId="2CE0239E" w14:textId="4E5CA208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v3 = 4</w:t>
            </w:r>
          </w:p>
        </w:tc>
        <w:tc>
          <w:tcPr>
            <w:tcW w:w="1090" w:type="dxa"/>
            <w:shd w:val="clear" w:color="auto" w:fill="auto"/>
          </w:tcPr>
          <w:p w14:paraId="2DC32CB5" w14:textId="50B6B8A6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v4 = 0</w:t>
            </w:r>
          </w:p>
        </w:tc>
        <w:tc>
          <w:tcPr>
            <w:tcW w:w="1058" w:type="dxa"/>
            <w:shd w:val="clear" w:color="auto" w:fill="auto"/>
          </w:tcPr>
          <w:p w14:paraId="3396DA18" w14:textId="76DB770A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v5 =0</w:t>
            </w:r>
          </w:p>
        </w:tc>
        <w:tc>
          <w:tcPr>
            <w:tcW w:w="1386" w:type="dxa"/>
            <w:shd w:val="clear" w:color="auto" w:fill="auto"/>
          </w:tcPr>
          <w:p w14:paraId="3D39A95B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Merge/>
          </w:tcPr>
          <w:p w14:paraId="6822CB58" w14:textId="77777777" w:rsidR="007D34BE" w:rsidRPr="005768E8" w:rsidRDefault="007D34BE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CB97662" w14:textId="77777777" w:rsidR="007D34BE" w:rsidRDefault="007D34BE" w:rsidP="00A70726">
      <w:pPr>
        <w:spacing w:line="360" w:lineRule="auto"/>
        <w:ind w:firstLine="0"/>
        <w:rPr>
          <w:bCs/>
          <w:sz w:val="28"/>
          <w:szCs w:val="28"/>
          <w:lang w:val="uk-UA"/>
        </w:rPr>
      </w:pPr>
    </w:p>
    <w:p w14:paraId="4F7C9749" w14:textId="77777777" w:rsidR="00C35805" w:rsidRPr="008A5709" w:rsidRDefault="00C35805" w:rsidP="00C35805">
      <w:pPr>
        <w:pStyle w:val="NormalWeb"/>
        <w:spacing w:line="360" w:lineRule="auto"/>
        <w:rPr>
          <w:color w:val="000000"/>
          <w:sz w:val="28"/>
          <w:szCs w:val="28"/>
        </w:rPr>
      </w:pPr>
      <w:r w:rsidRPr="008A5709">
        <w:rPr>
          <w:sz w:val="28"/>
          <w:szCs w:val="28"/>
          <w:highlight w:val="white"/>
        </w:rPr>
        <w:lastRenderedPageBreak/>
        <w:t xml:space="preserve">Перевіримо виконання умови оптимальності </w:t>
      </w:r>
      <w:r w:rsidRPr="008A5709">
        <w:rPr>
          <w:color w:val="000000"/>
          <w:position w:val="-16"/>
          <w:sz w:val="28"/>
          <w:szCs w:val="28"/>
        </w:rPr>
        <w:object w:dxaOrig="1260" w:dyaOrig="420" w14:anchorId="6CC4A862">
          <v:shape id="_x0000_i4214" type="#_x0000_t75" style="width:63pt;height:21pt" o:ole="">
            <v:imagedata r:id="rId25" o:title=""/>
          </v:shape>
          <o:OLEObject Type="Embed" ProgID="Equation.3" ShapeID="_x0000_i4214" DrawAspect="Content" ObjectID="_1653712630" r:id="rId26"/>
        </w:object>
      </w:r>
      <w:r w:rsidRPr="008A5709">
        <w:rPr>
          <w:color w:val="000000"/>
          <w:sz w:val="28"/>
          <w:szCs w:val="28"/>
        </w:rPr>
        <w:t xml:space="preserve"> для незаповнених клітин таблиці:</w:t>
      </w:r>
    </w:p>
    <w:p w14:paraId="79C4A3B5" w14:textId="67E94B7C" w:rsidR="00C35805" w:rsidRPr="007E7795" w:rsidRDefault="00C35805" w:rsidP="00C35805">
      <w:pPr>
        <w:pStyle w:val="NormalWeb"/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=0+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=0+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u1+v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=0+0≤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u2+v5=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-&amp; ?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-?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u3+v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0-?</m:t>
                  </m:r>
                </m:e>
              </m:eqArr>
            </m:e>
          </m:d>
        </m:oMath>
      </m:oMathPara>
    </w:p>
    <w:p w14:paraId="71079FEF" w14:textId="6FAEFDC2" w:rsidR="007E7795" w:rsidRDefault="007E7795" w:rsidP="00A70726">
      <w:pPr>
        <w:spacing w:line="360" w:lineRule="auto"/>
        <w:ind w:firstLine="0"/>
        <w:rPr>
          <w:sz w:val="28"/>
          <w:szCs w:val="28"/>
        </w:rPr>
      </w:pPr>
      <w:r w:rsidRPr="007E7795">
        <w:rPr>
          <w:sz w:val="28"/>
          <w:szCs w:val="28"/>
          <w:highlight w:val="white"/>
          <w:lang w:val="uk-UA"/>
        </w:rPr>
        <w:t xml:space="preserve">З наведених </w:t>
      </w:r>
      <w:proofErr w:type="spellStart"/>
      <w:r w:rsidRPr="007E7795">
        <w:rPr>
          <w:sz w:val="28"/>
          <w:szCs w:val="28"/>
          <w:highlight w:val="white"/>
          <w:lang w:val="uk-UA"/>
        </w:rPr>
        <w:t>нерівностей</w:t>
      </w:r>
      <w:proofErr w:type="spellEnd"/>
      <w:r w:rsidRPr="007E7795">
        <w:rPr>
          <w:sz w:val="28"/>
          <w:szCs w:val="28"/>
          <w:highlight w:val="white"/>
          <w:lang w:val="uk-UA"/>
        </w:rPr>
        <w:t xml:space="preserve"> видно, що умова оптимальності не виконується</w:t>
      </w:r>
      <w:r w:rsidR="001643E9">
        <w:rPr>
          <w:sz w:val="28"/>
          <w:szCs w:val="28"/>
          <w:highlight w:val="white"/>
          <w:lang w:val="uk-UA"/>
        </w:rPr>
        <w:t xml:space="preserve">. </w:t>
      </w:r>
      <w:r w:rsidRPr="007E7795">
        <w:rPr>
          <w:sz w:val="28"/>
          <w:szCs w:val="28"/>
          <w:highlight w:val="white"/>
          <w:lang w:val="uk-UA"/>
        </w:rPr>
        <w:t>Перейдемо до нового опорного рішення, виконавши цикл перерахунку</w:t>
      </w:r>
      <w:r w:rsidRPr="008A5709">
        <w:rPr>
          <w:sz w:val="28"/>
          <w:szCs w:val="28"/>
          <w:highlight w:val="white"/>
        </w:rPr>
        <w:t>.</w:t>
      </w:r>
    </w:p>
    <w:p w14:paraId="36C7D4FD" w14:textId="0298A9CC" w:rsidR="007E7795" w:rsidRPr="001643E9" w:rsidRDefault="007E7795" w:rsidP="00A70726">
      <w:pPr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</w:t>
      </w:r>
      <w:r w:rsidR="002823EF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 xml:space="preserve"> порушення: </w:t>
      </w:r>
      <w:r w:rsidR="001643E9">
        <w:rPr>
          <w:sz w:val="28"/>
          <w:szCs w:val="28"/>
          <w:lang w:val="uk-UA"/>
        </w:rPr>
        <w:t>2</w:t>
      </w:r>
    </w:p>
    <w:p w14:paraId="5A073F3F" w14:textId="31A8D5AA" w:rsidR="007E7795" w:rsidRDefault="007E7795" w:rsidP="00A70726">
      <w:pPr>
        <w:spacing w:line="360" w:lineRule="auto"/>
        <w:ind w:firstLine="0"/>
        <w:rPr>
          <w:bCs/>
          <w:sz w:val="28"/>
          <w:szCs w:val="28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1088"/>
        <w:gridCol w:w="1038"/>
        <w:gridCol w:w="1134"/>
        <w:gridCol w:w="1090"/>
        <w:gridCol w:w="1058"/>
        <w:gridCol w:w="1386"/>
        <w:gridCol w:w="1181"/>
      </w:tblGrid>
      <w:tr w:rsidR="002823EF" w:rsidRPr="008A5709" w14:paraId="09E72EB8" w14:textId="77777777" w:rsidTr="00FC502B">
        <w:trPr>
          <w:trHeight w:val="452"/>
        </w:trPr>
        <w:tc>
          <w:tcPr>
            <w:tcW w:w="2105" w:type="dxa"/>
            <w:vMerge w:val="restart"/>
          </w:tcPr>
          <w:p w14:paraId="338EA1A6" w14:textId="77777777" w:rsidR="002823EF" w:rsidRPr="00551559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Постчальники</w:t>
            </w:r>
          </w:p>
        </w:tc>
        <w:tc>
          <w:tcPr>
            <w:tcW w:w="5408" w:type="dxa"/>
            <w:gridSpan w:val="5"/>
          </w:tcPr>
          <w:p w14:paraId="01DC19B3" w14:textId="77777777" w:rsidR="002823EF" w:rsidRPr="00551559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Споживачі</w:t>
            </w:r>
          </w:p>
        </w:tc>
        <w:tc>
          <w:tcPr>
            <w:tcW w:w="1386" w:type="dxa"/>
            <w:vMerge w:val="restart"/>
          </w:tcPr>
          <w:p w14:paraId="73D2AAEF" w14:textId="77777777" w:rsidR="002823EF" w:rsidRPr="00551559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Запаси</w:t>
            </w:r>
          </w:p>
        </w:tc>
        <w:tc>
          <w:tcPr>
            <w:tcW w:w="1181" w:type="dxa"/>
            <w:vMerge w:val="restart"/>
          </w:tcPr>
          <w:p w14:paraId="73F49AE5" w14:textId="77777777" w:rsidR="002823EF" w:rsidRPr="00551559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</w:p>
        </w:tc>
      </w:tr>
      <w:tr w:rsidR="002823EF" w:rsidRPr="008A5709" w14:paraId="3189A794" w14:textId="77777777" w:rsidTr="00FC502B">
        <w:trPr>
          <w:trHeight w:val="463"/>
        </w:trPr>
        <w:tc>
          <w:tcPr>
            <w:tcW w:w="2105" w:type="dxa"/>
            <w:vMerge/>
          </w:tcPr>
          <w:p w14:paraId="04F7EF23" w14:textId="77777777" w:rsidR="002823EF" w:rsidRPr="00551559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088" w:type="dxa"/>
            <w:tcBorders>
              <w:bottom w:val="single" w:sz="4" w:space="0" w:color="auto"/>
            </w:tcBorders>
          </w:tcPr>
          <w:p w14:paraId="369DBE39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B1</w:t>
            </w:r>
          </w:p>
        </w:tc>
        <w:tc>
          <w:tcPr>
            <w:tcW w:w="1038" w:type="dxa"/>
            <w:tcBorders>
              <w:bottom w:val="single" w:sz="4" w:space="0" w:color="auto"/>
            </w:tcBorders>
          </w:tcPr>
          <w:p w14:paraId="5C976680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7441584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b3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49FA3AB3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b4</w:t>
            </w:r>
          </w:p>
        </w:tc>
        <w:tc>
          <w:tcPr>
            <w:tcW w:w="1058" w:type="dxa"/>
            <w:tcBorders>
              <w:bottom w:val="single" w:sz="4" w:space="0" w:color="auto"/>
            </w:tcBorders>
          </w:tcPr>
          <w:p w14:paraId="1FAAC563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b5</w:t>
            </w:r>
          </w:p>
        </w:tc>
        <w:tc>
          <w:tcPr>
            <w:tcW w:w="1386" w:type="dxa"/>
            <w:vMerge/>
            <w:tcBorders>
              <w:bottom w:val="single" w:sz="4" w:space="0" w:color="auto"/>
            </w:tcBorders>
          </w:tcPr>
          <w:p w14:paraId="75633111" w14:textId="77777777" w:rsidR="002823EF" w:rsidRPr="00551559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  <w:tc>
          <w:tcPr>
            <w:tcW w:w="1181" w:type="dxa"/>
            <w:vMerge/>
            <w:tcBorders>
              <w:bottom w:val="single" w:sz="4" w:space="0" w:color="auto"/>
            </w:tcBorders>
          </w:tcPr>
          <w:p w14:paraId="795E4BAA" w14:textId="77777777" w:rsidR="002823EF" w:rsidRPr="00551559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</w:p>
        </w:tc>
      </w:tr>
      <w:tr w:rsidR="002823EF" w:rsidRPr="008A5709" w14:paraId="7042C70A" w14:textId="77777777" w:rsidTr="00FC502B">
        <w:trPr>
          <w:trHeight w:val="792"/>
        </w:trPr>
        <w:tc>
          <w:tcPr>
            <w:tcW w:w="2105" w:type="dxa"/>
          </w:tcPr>
          <w:p w14:paraId="08EEA51F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А1</w:t>
            </w:r>
          </w:p>
        </w:tc>
        <w:tc>
          <w:tcPr>
            <w:tcW w:w="1088" w:type="dxa"/>
            <w:shd w:val="clear" w:color="auto" w:fill="auto"/>
          </w:tcPr>
          <w:p w14:paraId="46414D42" w14:textId="77777777" w:rsidR="002823EF" w:rsidRDefault="002823EF" w:rsidP="00FC502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  <w:p w14:paraId="523DC341" w14:textId="77777777" w:rsidR="002823EF" w:rsidRPr="005768E8" w:rsidRDefault="002823EF" w:rsidP="00FC502B">
            <w:pPr>
              <w:ind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8</w:t>
            </w:r>
          </w:p>
        </w:tc>
        <w:tc>
          <w:tcPr>
            <w:tcW w:w="1038" w:type="dxa"/>
            <w:shd w:val="clear" w:color="auto" w:fill="auto"/>
          </w:tcPr>
          <w:p w14:paraId="26786C22" w14:textId="77777777" w:rsidR="002823EF" w:rsidRPr="005768E8" w:rsidRDefault="002823EF" w:rsidP="00FC502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74D90DD2" w14:textId="77777777" w:rsidR="002823EF" w:rsidRPr="005768E8" w:rsidRDefault="002823EF" w:rsidP="00FC502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5</w:t>
            </w:r>
          </w:p>
        </w:tc>
        <w:tc>
          <w:tcPr>
            <w:tcW w:w="1090" w:type="dxa"/>
            <w:shd w:val="clear" w:color="auto" w:fill="auto"/>
          </w:tcPr>
          <w:p w14:paraId="45F41757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58" w:type="dxa"/>
            <w:shd w:val="clear" w:color="auto" w:fill="auto"/>
          </w:tcPr>
          <w:p w14:paraId="40304DBB" w14:textId="77777777" w:rsidR="002823EF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  <w:p w14:paraId="1822D2B5" w14:textId="77777777" w:rsidR="002823EF" w:rsidRPr="005768E8" w:rsidRDefault="002823EF" w:rsidP="00FC502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1386" w:type="dxa"/>
            <w:shd w:val="clear" w:color="auto" w:fill="auto"/>
          </w:tcPr>
          <w:p w14:paraId="0AFA2015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60</w:t>
            </w:r>
          </w:p>
        </w:tc>
        <w:tc>
          <w:tcPr>
            <w:tcW w:w="1181" w:type="dxa"/>
          </w:tcPr>
          <w:p w14:paraId="38AD6D31" w14:textId="77777777" w:rsidR="002823EF" w:rsidRPr="007D34BE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 xml:space="preserve"> u1 = 0</w:t>
            </w:r>
          </w:p>
        </w:tc>
      </w:tr>
      <w:tr w:rsidR="002823EF" w:rsidRPr="008A5709" w14:paraId="2D1D3A69" w14:textId="77777777" w:rsidTr="00FC502B">
        <w:trPr>
          <w:trHeight w:val="792"/>
        </w:trPr>
        <w:tc>
          <w:tcPr>
            <w:tcW w:w="2105" w:type="dxa"/>
          </w:tcPr>
          <w:p w14:paraId="4CDACD75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А2</w:t>
            </w:r>
          </w:p>
        </w:tc>
        <w:tc>
          <w:tcPr>
            <w:tcW w:w="1088" w:type="dxa"/>
            <w:shd w:val="clear" w:color="auto" w:fill="auto"/>
          </w:tcPr>
          <w:p w14:paraId="0108E10B" w14:textId="77777777" w:rsidR="002823EF" w:rsidRDefault="002823EF" w:rsidP="00FC502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3</w:t>
            </w:r>
          </w:p>
          <w:p w14:paraId="4CAE06D0" w14:textId="77777777" w:rsidR="002823EF" w:rsidRPr="005768E8" w:rsidRDefault="002823EF" w:rsidP="00FC502B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color w:val="000000"/>
                <w:szCs w:val="24"/>
                <w:lang w:val="uk-UA"/>
              </w:rPr>
              <w:t>14</w:t>
            </w:r>
          </w:p>
        </w:tc>
        <w:tc>
          <w:tcPr>
            <w:tcW w:w="1038" w:type="dxa"/>
            <w:shd w:val="clear" w:color="auto" w:fill="auto"/>
          </w:tcPr>
          <w:p w14:paraId="4B482CA9" w14:textId="77777777" w:rsidR="002823EF" w:rsidRPr="005768E8" w:rsidRDefault="002823EF" w:rsidP="00FC502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14:paraId="2AE61F32" w14:textId="77777777" w:rsidR="002823EF" w:rsidRPr="005768E8" w:rsidRDefault="002823EF" w:rsidP="00FC502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594785CC" w14:textId="77777777" w:rsidR="002823EF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1</w:t>
            </w:r>
          </w:p>
          <w:p w14:paraId="27E4CBA3" w14:textId="77777777" w:rsidR="002823EF" w:rsidRPr="005768E8" w:rsidRDefault="002823EF" w:rsidP="00FC502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36</w:t>
            </w:r>
          </w:p>
        </w:tc>
        <w:tc>
          <w:tcPr>
            <w:tcW w:w="1058" w:type="dxa"/>
            <w:shd w:val="clear" w:color="auto" w:fill="auto"/>
          </w:tcPr>
          <w:p w14:paraId="0F64EE9B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Cs/>
                <w:color w:val="000000"/>
                <w:sz w:val="24"/>
                <w:szCs w:val="24"/>
                <w:lang w:val="uk-UA"/>
              </w:rPr>
              <w:t>0</w:t>
            </w:r>
          </w:p>
        </w:tc>
        <w:tc>
          <w:tcPr>
            <w:tcW w:w="1386" w:type="dxa"/>
            <w:shd w:val="clear" w:color="auto" w:fill="auto"/>
          </w:tcPr>
          <w:p w14:paraId="2E22613D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1181" w:type="dxa"/>
          </w:tcPr>
          <w:p w14:paraId="77F92C16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 xml:space="preserve">u2 = 1 </w:t>
            </w:r>
          </w:p>
        </w:tc>
      </w:tr>
      <w:tr w:rsidR="002823EF" w:rsidRPr="008A5709" w14:paraId="3FA27A8B" w14:textId="77777777" w:rsidTr="00FC502B">
        <w:trPr>
          <w:trHeight w:val="781"/>
        </w:trPr>
        <w:tc>
          <w:tcPr>
            <w:tcW w:w="2105" w:type="dxa"/>
          </w:tcPr>
          <w:p w14:paraId="55568FB5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Cs w:val="28"/>
                <w:lang w:val="uk-UA"/>
              </w:rPr>
            </w:pPr>
            <w:r w:rsidRPr="005768E8">
              <w:rPr>
                <w:b/>
                <w:color w:val="000000"/>
                <w:szCs w:val="28"/>
                <w:lang w:val="uk-UA"/>
              </w:rPr>
              <w:t>А3</w:t>
            </w:r>
          </w:p>
        </w:tc>
        <w:tc>
          <w:tcPr>
            <w:tcW w:w="1088" w:type="dxa"/>
            <w:shd w:val="clear" w:color="auto" w:fill="auto"/>
          </w:tcPr>
          <w:p w14:paraId="74D3EA1E" w14:textId="77777777" w:rsidR="002823EF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4</w:t>
            </w:r>
          </w:p>
          <w:p w14:paraId="00C9792A" w14:textId="77777777" w:rsidR="002823EF" w:rsidRPr="0051391A" w:rsidRDefault="002823EF" w:rsidP="00FC502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038" w:type="dxa"/>
            <w:shd w:val="clear" w:color="auto" w:fill="auto"/>
          </w:tcPr>
          <w:p w14:paraId="4C39E1E6" w14:textId="77777777" w:rsidR="002823EF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jc w:val="right"/>
              <w:rPr>
                <w:bCs/>
                <w:color w:val="000000"/>
                <w:sz w:val="24"/>
                <w:szCs w:val="24"/>
                <w:lang w:val="en-US"/>
              </w:rPr>
            </w:pPr>
            <w:r w:rsidRPr="005768E8">
              <w:rPr>
                <w:bCs/>
                <w:color w:val="000000"/>
                <w:sz w:val="24"/>
                <w:szCs w:val="24"/>
                <w:lang w:val="en-US"/>
              </w:rPr>
              <w:t>6</w:t>
            </w:r>
          </w:p>
          <w:p w14:paraId="639C23BF" w14:textId="77777777" w:rsidR="002823EF" w:rsidRPr="0051391A" w:rsidRDefault="002823EF" w:rsidP="00FC502B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781450F7" w14:textId="77777777" w:rsidR="002823EF" w:rsidRDefault="002823EF" w:rsidP="00FC502B">
            <w:pPr>
              <w:ind w:firstLine="0"/>
              <w:jc w:val="right"/>
              <w:rPr>
                <w:bCs/>
                <w:color w:val="000000"/>
                <w:szCs w:val="24"/>
                <w:lang w:val="en-US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6</w:t>
            </w:r>
          </w:p>
          <w:p w14:paraId="3E731A3A" w14:textId="77777777" w:rsidR="002823EF" w:rsidRPr="0051391A" w:rsidRDefault="002823EF" w:rsidP="00FC502B">
            <w:pPr>
              <w:ind w:firstLine="0"/>
              <w:rPr>
                <w:szCs w:val="24"/>
                <w:lang w:val="uk-UA"/>
              </w:rPr>
            </w:pPr>
            <w:r>
              <w:rPr>
                <w:bCs/>
                <w:szCs w:val="24"/>
                <w:lang w:val="uk-UA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60C1FEB5" w14:textId="77777777" w:rsidR="002823EF" w:rsidRPr="005768E8" w:rsidRDefault="002823EF" w:rsidP="00FC502B">
            <w:pPr>
              <w:ind w:firstLine="0"/>
              <w:jc w:val="right"/>
              <w:rPr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58" w:type="dxa"/>
            <w:shd w:val="clear" w:color="auto" w:fill="auto"/>
          </w:tcPr>
          <w:p w14:paraId="0D554537" w14:textId="77777777" w:rsidR="002823EF" w:rsidRDefault="002823EF" w:rsidP="00FC502B">
            <w:pPr>
              <w:ind w:firstLine="0"/>
              <w:jc w:val="right"/>
              <w:rPr>
                <w:bCs/>
                <w:color w:val="000000"/>
                <w:szCs w:val="24"/>
                <w:lang w:val="uk-UA"/>
              </w:rPr>
            </w:pPr>
            <w:r w:rsidRPr="005768E8">
              <w:rPr>
                <w:bCs/>
                <w:color w:val="000000"/>
                <w:szCs w:val="24"/>
                <w:lang w:val="uk-UA"/>
              </w:rPr>
              <w:t>0</w:t>
            </w:r>
          </w:p>
          <w:p w14:paraId="1B4D1232" w14:textId="77777777" w:rsidR="002823EF" w:rsidRPr="005768E8" w:rsidRDefault="002823EF" w:rsidP="00FC502B">
            <w:pPr>
              <w:ind w:firstLine="0"/>
              <w:rPr>
                <w:szCs w:val="24"/>
                <w:lang w:val="uk-UA"/>
              </w:rPr>
            </w:pPr>
          </w:p>
        </w:tc>
        <w:tc>
          <w:tcPr>
            <w:tcW w:w="1386" w:type="dxa"/>
            <w:shd w:val="clear" w:color="auto" w:fill="auto"/>
          </w:tcPr>
          <w:p w14:paraId="76BFB904" w14:textId="77777777" w:rsidR="002823EF" w:rsidRPr="0051391A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1181" w:type="dxa"/>
          </w:tcPr>
          <w:p w14:paraId="3429B8C7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u3 = 2</w:t>
            </w:r>
          </w:p>
        </w:tc>
      </w:tr>
      <w:tr w:rsidR="002823EF" w:rsidRPr="008A5709" w14:paraId="30956CD5" w14:textId="77777777" w:rsidTr="00FC502B">
        <w:trPr>
          <w:trHeight w:val="452"/>
        </w:trPr>
        <w:tc>
          <w:tcPr>
            <w:tcW w:w="2105" w:type="dxa"/>
          </w:tcPr>
          <w:p w14:paraId="5743EE93" w14:textId="77777777" w:rsidR="002823EF" w:rsidRPr="00551559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olor w:val="000000"/>
                <w:szCs w:val="28"/>
                <w:lang w:val="uk-UA"/>
              </w:rPr>
            </w:pPr>
            <w:r w:rsidRPr="00551559">
              <w:rPr>
                <w:bCs/>
                <w:caps w:val="0"/>
                <w:color w:val="000000"/>
                <w:szCs w:val="28"/>
                <w:lang w:val="uk-UA"/>
              </w:rPr>
              <w:t>Потреби</w:t>
            </w:r>
          </w:p>
        </w:tc>
        <w:tc>
          <w:tcPr>
            <w:tcW w:w="1088" w:type="dxa"/>
            <w:shd w:val="clear" w:color="auto" w:fill="auto"/>
          </w:tcPr>
          <w:p w14:paraId="64247390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34</w:t>
            </w:r>
            <w:r>
              <w:rPr>
                <w:b/>
                <w:color w:val="000000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038" w:type="dxa"/>
            <w:shd w:val="clear" w:color="auto" w:fill="auto"/>
          </w:tcPr>
          <w:p w14:paraId="6572464F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134" w:type="dxa"/>
            <w:shd w:val="clear" w:color="auto" w:fill="auto"/>
          </w:tcPr>
          <w:p w14:paraId="6C002D39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090" w:type="dxa"/>
            <w:shd w:val="clear" w:color="auto" w:fill="auto"/>
          </w:tcPr>
          <w:p w14:paraId="5DD3CC75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36</w:t>
            </w:r>
          </w:p>
        </w:tc>
        <w:tc>
          <w:tcPr>
            <w:tcW w:w="1058" w:type="dxa"/>
            <w:shd w:val="clear" w:color="auto" w:fill="auto"/>
          </w:tcPr>
          <w:p w14:paraId="21577BF3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1386" w:type="dxa"/>
            <w:shd w:val="clear" w:color="auto" w:fill="auto"/>
          </w:tcPr>
          <w:p w14:paraId="343ACBC8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uk-UA"/>
              </w:rPr>
            </w:pPr>
            <w:r w:rsidRPr="005768E8">
              <w:rPr>
                <w:b/>
                <w:color w:val="000000"/>
                <w:sz w:val="24"/>
                <w:szCs w:val="24"/>
                <w:lang w:val="en-US"/>
              </w:rPr>
              <w:t>158</w:t>
            </w:r>
          </w:p>
        </w:tc>
        <w:tc>
          <w:tcPr>
            <w:tcW w:w="1181" w:type="dxa"/>
            <w:vMerge w:val="restart"/>
          </w:tcPr>
          <w:p w14:paraId="4EA87B77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2823EF" w:rsidRPr="008A5709" w14:paraId="42C81DA2" w14:textId="77777777" w:rsidTr="00FC502B">
        <w:trPr>
          <w:trHeight w:val="452"/>
        </w:trPr>
        <w:tc>
          <w:tcPr>
            <w:tcW w:w="2105" w:type="dxa"/>
          </w:tcPr>
          <w:p w14:paraId="6F7CF0BB" w14:textId="77777777" w:rsidR="002823EF" w:rsidRPr="00551559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Cs/>
                <w:caps w:val="0"/>
                <w:color w:val="000000"/>
                <w:szCs w:val="28"/>
                <w:lang w:val="uk-UA"/>
              </w:rPr>
            </w:pPr>
          </w:p>
        </w:tc>
        <w:tc>
          <w:tcPr>
            <w:tcW w:w="1088" w:type="dxa"/>
            <w:shd w:val="clear" w:color="auto" w:fill="auto"/>
          </w:tcPr>
          <w:p w14:paraId="272C2F78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v1 = 2</w:t>
            </w:r>
          </w:p>
        </w:tc>
        <w:tc>
          <w:tcPr>
            <w:tcW w:w="1038" w:type="dxa"/>
            <w:shd w:val="clear" w:color="auto" w:fill="auto"/>
          </w:tcPr>
          <w:p w14:paraId="6525DA0B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v2 = 4</w:t>
            </w:r>
          </w:p>
        </w:tc>
        <w:tc>
          <w:tcPr>
            <w:tcW w:w="1134" w:type="dxa"/>
            <w:shd w:val="clear" w:color="auto" w:fill="auto"/>
          </w:tcPr>
          <w:p w14:paraId="782AD4D3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v3 = 4</w:t>
            </w:r>
          </w:p>
        </w:tc>
        <w:tc>
          <w:tcPr>
            <w:tcW w:w="1090" w:type="dxa"/>
            <w:shd w:val="clear" w:color="auto" w:fill="auto"/>
          </w:tcPr>
          <w:p w14:paraId="1E339405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v4 = 0</w:t>
            </w:r>
          </w:p>
        </w:tc>
        <w:tc>
          <w:tcPr>
            <w:tcW w:w="1058" w:type="dxa"/>
            <w:shd w:val="clear" w:color="auto" w:fill="auto"/>
          </w:tcPr>
          <w:p w14:paraId="3BC256EA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aps w:val="0"/>
                <w:color w:val="000000"/>
                <w:sz w:val="24"/>
                <w:szCs w:val="24"/>
                <w:lang w:val="en-US"/>
              </w:rPr>
              <w:t>v5 =0</w:t>
            </w:r>
          </w:p>
        </w:tc>
        <w:tc>
          <w:tcPr>
            <w:tcW w:w="1386" w:type="dxa"/>
            <w:shd w:val="clear" w:color="auto" w:fill="auto"/>
          </w:tcPr>
          <w:p w14:paraId="298D1358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81" w:type="dxa"/>
            <w:vMerge/>
          </w:tcPr>
          <w:p w14:paraId="242BE39F" w14:textId="77777777" w:rsidR="002823EF" w:rsidRPr="005768E8" w:rsidRDefault="002823EF" w:rsidP="00FC502B">
            <w:pPr>
              <w:pStyle w:val="Heading1"/>
              <w:tabs>
                <w:tab w:val="left" w:pos="916"/>
                <w:tab w:val="left" w:pos="1134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360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519A2FD" w14:textId="77777777" w:rsidR="002823EF" w:rsidRPr="007E7795" w:rsidRDefault="002823EF" w:rsidP="00A70726">
      <w:pPr>
        <w:spacing w:line="360" w:lineRule="auto"/>
        <w:ind w:firstLine="0"/>
        <w:rPr>
          <w:bCs/>
          <w:sz w:val="28"/>
          <w:szCs w:val="28"/>
        </w:rPr>
      </w:pPr>
    </w:p>
    <w:p w14:paraId="6FC82D87" w14:textId="73D9D06D" w:rsidR="00217CE0" w:rsidRPr="00236DD9" w:rsidRDefault="006E2DE5" w:rsidP="00FD7F2E">
      <w:pPr>
        <w:pStyle w:val="rvps2"/>
        <w:spacing w:line="360" w:lineRule="auto"/>
        <w:ind w:firstLine="720"/>
        <w:jc w:val="both"/>
        <w:rPr>
          <w:bCs/>
          <w:spacing w:val="-2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t>Висновок:</w:t>
      </w:r>
      <w:r w:rsidR="008246D1" w:rsidRPr="008246D1">
        <w:rPr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під час виконання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 xml:space="preserve"> лабораторн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 xml:space="preserve">ої 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робот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и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, я</w:t>
      </w:r>
      <w:r w:rsidR="008246D1">
        <w:rPr>
          <w:color w:val="000000"/>
          <w:sz w:val="28"/>
          <w:szCs w:val="19"/>
          <w:lang w:val="uk-UA" w:eastAsia="uk-UA"/>
        </w:rPr>
        <w:t xml:space="preserve"> </w:t>
      </w:r>
      <w:r w:rsidR="00D473C1" w:rsidRPr="00D473C1">
        <w:rPr>
          <w:sz w:val="28"/>
          <w:szCs w:val="28"/>
          <w:lang w:val="uk-UA"/>
        </w:rPr>
        <w:t>набу</w:t>
      </w:r>
      <w:r w:rsidR="00686F4A">
        <w:rPr>
          <w:sz w:val="28"/>
          <w:szCs w:val="28"/>
          <w:lang w:val="uk-UA"/>
        </w:rPr>
        <w:t xml:space="preserve">в </w:t>
      </w:r>
      <w:r w:rsidR="00686F4A" w:rsidRPr="00686F4A">
        <w:rPr>
          <w:sz w:val="28"/>
          <w:szCs w:val="28"/>
          <w:lang w:val="uk-UA"/>
        </w:rPr>
        <w:t xml:space="preserve">теоретичних знань та практичних навичок </w:t>
      </w:r>
      <w:r w:rsidR="00236DD9" w:rsidRPr="00641038">
        <w:rPr>
          <w:sz w:val="28"/>
          <w:szCs w:val="28"/>
          <w:lang w:val="uk-UA"/>
        </w:rPr>
        <w:t>розв'язання транспортних задач</w:t>
      </w:r>
      <w:r w:rsidR="00236DD9" w:rsidRPr="00236DD9">
        <w:rPr>
          <w:sz w:val="28"/>
          <w:szCs w:val="28"/>
        </w:rPr>
        <w:t>.</w:t>
      </w: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27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E0ADB" w14:textId="77777777" w:rsidR="001D07B8" w:rsidRDefault="001D07B8">
      <w:r>
        <w:separator/>
      </w:r>
    </w:p>
  </w:endnote>
  <w:endnote w:type="continuationSeparator" w:id="0">
    <w:p w14:paraId="185FFE01" w14:textId="77777777" w:rsidR="001D07B8" w:rsidRDefault="001D0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10C3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1D966C16" w:rsidR="00310C37" w:rsidRDefault="00093A06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14159265</w:t>
          </w:r>
        </w:p>
      </w:tc>
      <w:tc>
        <w:tcPr>
          <w:tcW w:w="424" w:type="dxa"/>
          <w:vAlign w:val="center"/>
        </w:tcPr>
        <w:p w14:paraId="0C0F7383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10C3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10C3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10C37" w:rsidRDefault="00310C3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10C37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8ECCDF1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E2AA13E" w:rsidR="00310C37" w:rsidRPr="00135EF4" w:rsidRDefault="00310C37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641038">
            <w:rPr>
              <w:sz w:val="40"/>
              <w:lang w:val="en-US"/>
            </w:rPr>
            <w:t>5</w:t>
          </w:r>
        </w:p>
      </w:tc>
    </w:tr>
    <w:tr w:rsidR="00310C37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10C37" w:rsidRPr="00757A8E" w:rsidRDefault="00310C3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10C37" w:rsidRPr="00757A8E" w:rsidRDefault="00310C3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3193178" w:rsidR="00310C37" w:rsidRPr="005019AA" w:rsidRDefault="00641038" w:rsidP="005019AA">
          <w:pPr>
            <w:spacing w:before="100" w:beforeAutospacing="1" w:after="100" w:afterAutospacing="1"/>
            <w:ind w:firstLine="0"/>
            <w:jc w:val="center"/>
            <w:outlineLvl w:val="1"/>
            <w:rPr>
              <w:b/>
              <w:bCs/>
              <w:sz w:val="30"/>
              <w:szCs w:val="30"/>
            </w:rPr>
          </w:pPr>
          <w:r w:rsidRPr="00641038">
            <w:rPr>
              <w:b/>
              <w:bCs/>
              <w:szCs w:val="24"/>
              <w:lang w:val="uk-UA"/>
            </w:rPr>
            <w:t>Транспортна</w:t>
          </w:r>
          <w:r w:rsidRPr="002444AB">
            <w:rPr>
              <w:szCs w:val="24"/>
              <w:lang w:val="uk-UA"/>
            </w:rPr>
            <w:t xml:space="preserve"> </w:t>
          </w:r>
          <w:r w:rsidRPr="00641038">
            <w:rPr>
              <w:b/>
              <w:bCs/>
              <w:szCs w:val="24"/>
              <w:lang w:val="uk-UA"/>
            </w:rPr>
            <w:t>задача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10C37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10C37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6F5544" w:rsidR="00310C37" w:rsidRPr="00757A8E" w:rsidRDefault="00093A0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Латанская</w:t>
          </w:r>
          <w:proofErr w:type="spellEnd"/>
          <w:r>
            <w:rPr>
              <w:sz w:val="16"/>
              <w:lang w:val="uk-UA"/>
            </w:rPr>
            <w:t xml:space="preserve"> Л.О.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10C37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10C37" w:rsidRPr="00757A8E" w:rsidRDefault="00310C37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10C3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6963348" w:rsidR="00310C37" w:rsidRPr="00135EF4" w:rsidRDefault="00310C37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 w:rsidR="00641038">
            <w:rPr>
              <w:sz w:val="40"/>
              <w:lang w:val="en-US"/>
            </w:rPr>
            <w:t>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310C3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10C37" w:rsidRPr="00BF7874" w:rsidRDefault="00310C37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10C3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10C37" w:rsidRDefault="00310C37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AB7AA" w14:textId="77777777" w:rsidR="001D07B8" w:rsidRDefault="001D07B8">
      <w:r>
        <w:separator/>
      </w:r>
    </w:p>
  </w:footnote>
  <w:footnote w:type="continuationSeparator" w:id="0">
    <w:p w14:paraId="7DDBED6B" w14:textId="77777777" w:rsidR="001D07B8" w:rsidRDefault="001D0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5F5ADD"/>
    <w:multiLevelType w:val="hybridMultilevel"/>
    <w:tmpl w:val="3E301BA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ED25A69"/>
    <w:multiLevelType w:val="hybridMultilevel"/>
    <w:tmpl w:val="50D6AA52"/>
    <w:lvl w:ilvl="0" w:tplc="CBD0956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170A3"/>
    <w:multiLevelType w:val="hybridMultilevel"/>
    <w:tmpl w:val="FCF607DC"/>
    <w:lvl w:ilvl="0" w:tplc="FFB20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3F0D0E"/>
    <w:multiLevelType w:val="hybridMultilevel"/>
    <w:tmpl w:val="0DD27BA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2C13E8"/>
    <w:multiLevelType w:val="hybridMultilevel"/>
    <w:tmpl w:val="CFB83C46"/>
    <w:lvl w:ilvl="0" w:tplc="DE5041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A12248"/>
    <w:multiLevelType w:val="hybridMultilevel"/>
    <w:tmpl w:val="0B6C872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2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C013267"/>
    <w:multiLevelType w:val="hybridMultilevel"/>
    <w:tmpl w:val="66ECEB0E"/>
    <w:lvl w:ilvl="0" w:tplc="925071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8843AEC"/>
    <w:multiLevelType w:val="hybridMultilevel"/>
    <w:tmpl w:val="258CF4D0"/>
    <w:lvl w:ilvl="0" w:tplc="03FACA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7B0161"/>
    <w:multiLevelType w:val="hybridMultilevel"/>
    <w:tmpl w:val="89727644"/>
    <w:lvl w:ilvl="0" w:tplc="11E85F8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D6674AE"/>
    <w:multiLevelType w:val="hybridMultilevel"/>
    <w:tmpl w:val="E50A73F4"/>
    <w:lvl w:ilvl="0" w:tplc="F25C36E0">
      <w:start w:val="1"/>
      <w:numFmt w:val="decimal"/>
      <w:lvlText w:val="%1)"/>
      <w:lvlJc w:val="left"/>
      <w:pPr>
        <w:ind w:left="1069" w:hanging="360"/>
      </w:pPr>
      <w:rPr>
        <w:rFonts w:ascii="Times New Roman" w:eastAsia="Bookman Old Style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9"/>
  </w:num>
  <w:num w:numId="4">
    <w:abstractNumId w:val="7"/>
  </w:num>
  <w:num w:numId="5">
    <w:abstractNumId w:val="6"/>
  </w:num>
  <w:num w:numId="6">
    <w:abstractNumId w:val="29"/>
  </w:num>
  <w:num w:numId="7">
    <w:abstractNumId w:val="4"/>
  </w:num>
  <w:num w:numId="8">
    <w:abstractNumId w:val="28"/>
  </w:num>
  <w:num w:numId="9">
    <w:abstractNumId w:val="17"/>
  </w:num>
  <w:num w:numId="10">
    <w:abstractNumId w:val="31"/>
  </w:num>
  <w:num w:numId="11">
    <w:abstractNumId w:val="27"/>
  </w:num>
  <w:num w:numId="12">
    <w:abstractNumId w:val="30"/>
  </w:num>
  <w:num w:numId="13">
    <w:abstractNumId w:val="35"/>
  </w:num>
  <w:num w:numId="14">
    <w:abstractNumId w:val="2"/>
  </w:num>
  <w:num w:numId="15">
    <w:abstractNumId w:val="10"/>
  </w:num>
  <w:num w:numId="16">
    <w:abstractNumId w:val="25"/>
  </w:num>
  <w:num w:numId="17">
    <w:abstractNumId w:val="14"/>
  </w:num>
  <w:num w:numId="18">
    <w:abstractNumId w:val="22"/>
  </w:num>
  <w:num w:numId="19">
    <w:abstractNumId w:val="11"/>
  </w:num>
  <w:num w:numId="20">
    <w:abstractNumId w:val="12"/>
  </w:num>
  <w:num w:numId="21">
    <w:abstractNumId w:val="34"/>
  </w:num>
  <w:num w:numId="22">
    <w:abstractNumId w:val="32"/>
  </w:num>
  <w:num w:numId="23">
    <w:abstractNumId w:val="3"/>
  </w:num>
  <w:num w:numId="24">
    <w:abstractNumId w:val="23"/>
  </w:num>
  <w:num w:numId="25">
    <w:abstractNumId w:val="5"/>
  </w:num>
  <w:num w:numId="26">
    <w:abstractNumId w:val="15"/>
  </w:num>
  <w:num w:numId="27">
    <w:abstractNumId w:val="0"/>
  </w:num>
  <w:num w:numId="28">
    <w:abstractNumId w:val="9"/>
  </w:num>
  <w:num w:numId="29">
    <w:abstractNumId w:val="26"/>
  </w:num>
  <w:num w:numId="30">
    <w:abstractNumId w:val="37"/>
  </w:num>
  <w:num w:numId="31">
    <w:abstractNumId w:val="21"/>
  </w:num>
  <w:num w:numId="32">
    <w:abstractNumId w:val="16"/>
  </w:num>
  <w:num w:numId="33">
    <w:abstractNumId w:val="13"/>
  </w:num>
  <w:num w:numId="34">
    <w:abstractNumId w:val="24"/>
  </w:num>
  <w:num w:numId="35">
    <w:abstractNumId w:val="36"/>
  </w:num>
  <w:num w:numId="36">
    <w:abstractNumId w:val="38"/>
  </w:num>
  <w:num w:numId="37">
    <w:abstractNumId w:val="33"/>
  </w:num>
  <w:num w:numId="38">
    <w:abstractNumId w:val="8"/>
  </w:num>
  <w:num w:numId="39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A06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574E4"/>
    <w:rsid w:val="001643E9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0ABD"/>
    <w:rsid w:val="001B5C33"/>
    <w:rsid w:val="001C0B12"/>
    <w:rsid w:val="001C3940"/>
    <w:rsid w:val="001C489D"/>
    <w:rsid w:val="001D07B8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36DD9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1356"/>
    <w:rsid w:val="002823EF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BE8"/>
    <w:rsid w:val="00310C37"/>
    <w:rsid w:val="0031326C"/>
    <w:rsid w:val="00316BD9"/>
    <w:rsid w:val="00317655"/>
    <w:rsid w:val="00327575"/>
    <w:rsid w:val="00346C44"/>
    <w:rsid w:val="003475FA"/>
    <w:rsid w:val="003512B0"/>
    <w:rsid w:val="003607F1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062B9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19AA"/>
    <w:rsid w:val="005072BD"/>
    <w:rsid w:val="005122DA"/>
    <w:rsid w:val="0051391A"/>
    <w:rsid w:val="0052567A"/>
    <w:rsid w:val="00527848"/>
    <w:rsid w:val="0053023F"/>
    <w:rsid w:val="005332E9"/>
    <w:rsid w:val="00534634"/>
    <w:rsid w:val="00571502"/>
    <w:rsid w:val="00571672"/>
    <w:rsid w:val="00571932"/>
    <w:rsid w:val="00574A1E"/>
    <w:rsid w:val="005750DA"/>
    <w:rsid w:val="005768E8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1038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15BA"/>
    <w:rsid w:val="0068217E"/>
    <w:rsid w:val="00684B1D"/>
    <w:rsid w:val="00686F4A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36D25"/>
    <w:rsid w:val="00745C39"/>
    <w:rsid w:val="007464E3"/>
    <w:rsid w:val="00750450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34BE"/>
    <w:rsid w:val="007D443D"/>
    <w:rsid w:val="007E1E16"/>
    <w:rsid w:val="007E4D76"/>
    <w:rsid w:val="007E5D10"/>
    <w:rsid w:val="007E7795"/>
    <w:rsid w:val="007F1E6A"/>
    <w:rsid w:val="00801C87"/>
    <w:rsid w:val="00815F49"/>
    <w:rsid w:val="00823267"/>
    <w:rsid w:val="008246D1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1D3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726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B6A0D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AF57B1"/>
    <w:rsid w:val="00B02E3D"/>
    <w:rsid w:val="00B072BB"/>
    <w:rsid w:val="00B072D4"/>
    <w:rsid w:val="00B07C4A"/>
    <w:rsid w:val="00B116D3"/>
    <w:rsid w:val="00B13E71"/>
    <w:rsid w:val="00B4154F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35805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8016E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3B0"/>
    <w:rsid w:val="00CF3A14"/>
    <w:rsid w:val="00CF5A27"/>
    <w:rsid w:val="00D02A8A"/>
    <w:rsid w:val="00D03024"/>
    <w:rsid w:val="00D030EC"/>
    <w:rsid w:val="00D07F3E"/>
    <w:rsid w:val="00D13417"/>
    <w:rsid w:val="00D1659E"/>
    <w:rsid w:val="00D16E7A"/>
    <w:rsid w:val="00D20B1F"/>
    <w:rsid w:val="00D23A87"/>
    <w:rsid w:val="00D344F5"/>
    <w:rsid w:val="00D37BFB"/>
    <w:rsid w:val="00D44131"/>
    <w:rsid w:val="00D4704A"/>
    <w:rsid w:val="00D473C1"/>
    <w:rsid w:val="00D50BAC"/>
    <w:rsid w:val="00D5394A"/>
    <w:rsid w:val="00D55C72"/>
    <w:rsid w:val="00D56FD7"/>
    <w:rsid w:val="00D5790F"/>
    <w:rsid w:val="00D60530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9181A"/>
    <w:rsid w:val="00DA1BA1"/>
    <w:rsid w:val="00DA5520"/>
    <w:rsid w:val="00DE57C0"/>
    <w:rsid w:val="00DE57FB"/>
    <w:rsid w:val="00DF2866"/>
    <w:rsid w:val="00DF300A"/>
    <w:rsid w:val="00DF4D40"/>
    <w:rsid w:val="00DF76D9"/>
    <w:rsid w:val="00E0025E"/>
    <w:rsid w:val="00E00DD6"/>
    <w:rsid w:val="00E07516"/>
    <w:rsid w:val="00E07D4D"/>
    <w:rsid w:val="00E122ED"/>
    <w:rsid w:val="00E12E63"/>
    <w:rsid w:val="00E14A87"/>
    <w:rsid w:val="00E1616E"/>
    <w:rsid w:val="00E2014A"/>
    <w:rsid w:val="00E3573E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B85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286E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B91"/>
    <w:rsid w:val="00FB0CD6"/>
    <w:rsid w:val="00FB33B6"/>
    <w:rsid w:val="00FB44E7"/>
    <w:rsid w:val="00FB464B"/>
    <w:rsid w:val="00FB5E57"/>
    <w:rsid w:val="00FB6815"/>
    <w:rsid w:val="00FC3A83"/>
    <w:rsid w:val="00FD2FF5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2">
    <w:name w:val="Основной текст (2)_"/>
    <w:link w:val="20"/>
    <w:rsid w:val="00AF57B1"/>
    <w:rPr>
      <w:rFonts w:ascii="Bookman Old Style" w:eastAsia="Bookman Old Style" w:hAnsi="Bookman Old Style" w:cs="Bookman Old Style"/>
      <w:b/>
      <w:bCs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AF57B1"/>
    <w:pPr>
      <w:widowControl w:val="0"/>
      <w:shd w:val="clear" w:color="auto" w:fill="FFFFFF"/>
      <w:spacing w:before="240" w:after="120" w:line="288" w:lineRule="exact"/>
      <w:ind w:hanging="1820"/>
      <w:jc w:val="left"/>
    </w:pPr>
    <w:rPr>
      <w:rFonts w:ascii="Bookman Old Style" w:eastAsia="Bookman Old Style" w:hAnsi="Bookman Old Style" w:cs="Bookman Old Style"/>
      <w:b/>
      <w:bCs/>
      <w:kern w:val="0"/>
      <w:sz w:val="19"/>
      <w:szCs w:val="19"/>
      <w:lang w:val="uk-UA" w:eastAsia="uk-UA"/>
    </w:rPr>
  </w:style>
  <w:style w:type="character" w:customStyle="1" w:styleId="2115pt">
    <w:name w:val="Основной текст (2) + 11;5 pt;Полужирный;Курсив"/>
    <w:rsid w:val="00AF57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uk-UA" w:eastAsia="uk-UA" w:bidi="uk-UA"/>
    </w:rPr>
  </w:style>
  <w:style w:type="character" w:customStyle="1" w:styleId="33">
    <w:name w:val="Основной текст (33)_"/>
    <w:link w:val="330"/>
    <w:rsid w:val="00AF57B1"/>
    <w:rPr>
      <w:b/>
      <w:bCs/>
      <w:i/>
      <w:iCs/>
      <w:sz w:val="22"/>
      <w:szCs w:val="22"/>
      <w:shd w:val="clear" w:color="auto" w:fill="FFFFFF"/>
    </w:rPr>
  </w:style>
  <w:style w:type="character" w:customStyle="1" w:styleId="32115pt0pt">
    <w:name w:val="Основной текст (32) + 11;5 pt;Курсив;Интервал 0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 w:eastAsia="uk-UA" w:bidi="uk-UA"/>
    </w:rPr>
  </w:style>
  <w:style w:type="character" w:customStyle="1" w:styleId="3211pt0pt">
    <w:name w:val="Основной текст (32) + 11 pt;Не полужирный;Интервал 0 pt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 w:eastAsia="uk-UA" w:bidi="uk-UA"/>
    </w:rPr>
  </w:style>
  <w:style w:type="character" w:customStyle="1" w:styleId="39-1pt">
    <w:name w:val="Основной текст (39) + Интервал -1 pt"/>
    <w:rsid w:val="00AF57B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single"/>
      <w:lang w:val="uk-UA" w:eastAsia="uk-UA" w:bidi="uk-UA"/>
    </w:rPr>
  </w:style>
  <w:style w:type="character" w:customStyle="1" w:styleId="32">
    <w:name w:val="Основной текст (32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320">
    <w:name w:val="Основной текст (32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  <w:lang w:val="uk-UA" w:eastAsia="uk-UA" w:bidi="uk-UA"/>
    </w:rPr>
  </w:style>
  <w:style w:type="character" w:customStyle="1" w:styleId="41">
    <w:name w:val="Основной текст (41) + Малые прописные"/>
    <w:rsid w:val="00AF57B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410">
    <w:name w:val="Основной текст (41)"/>
    <w:rsid w:val="00AF57B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uk-UA" w:eastAsia="uk-UA" w:bidi="uk-UA"/>
    </w:rPr>
  </w:style>
  <w:style w:type="paragraph" w:customStyle="1" w:styleId="330">
    <w:name w:val="Основной текст (33)"/>
    <w:basedOn w:val="Normal"/>
    <w:link w:val="33"/>
    <w:rsid w:val="00AF57B1"/>
    <w:pPr>
      <w:widowControl w:val="0"/>
      <w:shd w:val="clear" w:color="auto" w:fill="FFFFFF"/>
      <w:spacing w:before="60" w:after="60" w:line="0" w:lineRule="atLeast"/>
      <w:ind w:firstLine="0"/>
      <w:jc w:val="center"/>
    </w:pPr>
    <w:rPr>
      <w:b/>
      <w:bCs/>
      <w:i/>
      <w:iCs/>
      <w:kern w:val="0"/>
      <w:sz w:val="22"/>
      <w:szCs w:val="2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C4D-B19D-4F99-9A17-FF4C0A8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4435</TotalTime>
  <Pages>7</Pages>
  <Words>948</Words>
  <Characters>5406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119</cp:revision>
  <cp:lastPrinted>2015-09-20T08:44:00Z</cp:lastPrinted>
  <dcterms:created xsi:type="dcterms:W3CDTF">2016-09-25T11:38:00Z</dcterms:created>
  <dcterms:modified xsi:type="dcterms:W3CDTF">2020-06-15T04:50:00Z</dcterms:modified>
</cp:coreProperties>
</file>