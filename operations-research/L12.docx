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190AB788" w:rsidR="00A042CC" w:rsidRPr="00C547CA" w:rsidRDefault="009044E7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  <w:r w:rsidR="001C489D"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1B1991C1" w:rsidR="00141DAA" w:rsidRPr="0098275B" w:rsidRDefault="00141DAA" w:rsidP="001C489D">
      <w:pPr>
        <w:spacing w:after="24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846B42">
        <w:rPr>
          <w:b/>
          <w:spacing w:val="-10"/>
          <w:sz w:val="28"/>
          <w:szCs w:val="28"/>
          <w:lang w:val="uk-UA" w:eastAsia="uk-UA"/>
        </w:rPr>
        <w:t>12</w:t>
      </w:r>
    </w:p>
    <w:p w14:paraId="11B90C2D" w14:textId="17EC4316" w:rsidR="00654E0B" w:rsidRPr="00846B42" w:rsidRDefault="00846B42" w:rsidP="005F76AA">
      <w:pPr>
        <w:shd w:val="clear" w:color="auto" w:fill="FFFFFF"/>
        <w:spacing w:line="360" w:lineRule="auto"/>
        <w:ind w:firstLine="709"/>
        <w:jc w:val="center"/>
        <w:rPr>
          <w:rStyle w:val="fontstyle01"/>
          <w:b w:val="0"/>
          <w:lang w:val="uk-UA"/>
        </w:rPr>
      </w:pPr>
      <w:proofErr w:type="spellStart"/>
      <w:r w:rsidRPr="00846B42">
        <w:rPr>
          <w:b/>
          <w:sz w:val="28"/>
          <w:szCs w:val="28"/>
          <w:lang w:val="uk-UA"/>
        </w:rPr>
        <w:t>Багатокритерійна</w:t>
      </w:r>
      <w:proofErr w:type="spellEnd"/>
      <w:r w:rsidRPr="00846B42">
        <w:rPr>
          <w:b/>
          <w:sz w:val="28"/>
          <w:szCs w:val="28"/>
          <w:lang w:val="uk-UA"/>
        </w:rPr>
        <w:t xml:space="preserve"> оптимізація. Метод ідеальної точки рішення </w:t>
      </w:r>
      <w:proofErr w:type="spellStart"/>
      <w:r w:rsidRPr="00846B42">
        <w:rPr>
          <w:b/>
          <w:sz w:val="28"/>
          <w:szCs w:val="28"/>
          <w:lang w:val="uk-UA"/>
        </w:rPr>
        <w:t>двокрітеріальної</w:t>
      </w:r>
      <w:proofErr w:type="spellEnd"/>
      <w:r w:rsidRPr="00846B42">
        <w:rPr>
          <w:b/>
          <w:sz w:val="28"/>
          <w:szCs w:val="28"/>
          <w:lang w:val="uk-UA"/>
        </w:rPr>
        <w:t xml:space="preserve"> задачі</w:t>
      </w:r>
    </w:p>
    <w:p w14:paraId="7D136908" w14:textId="6856D1B7" w:rsidR="009C3AE8" w:rsidRPr="00846B42" w:rsidRDefault="001C489D" w:rsidP="009C3AE8">
      <w:pPr>
        <w:shd w:val="clear" w:color="auto" w:fill="FFFFFF"/>
        <w:spacing w:line="360" w:lineRule="auto"/>
        <w:ind w:firstLine="709"/>
        <w:rPr>
          <w:sz w:val="28"/>
          <w:szCs w:val="28"/>
          <w:lang w:val="uk-UA"/>
        </w:rPr>
      </w:pPr>
      <w:r w:rsidRPr="00571502">
        <w:rPr>
          <w:rStyle w:val="fontstyle01"/>
          <w:lang w:val="uk-UA"/>
        </w:rPr>
        <w:t>Мета:</w:t>
      </w:r>
      <w:r w:rsidR="005F76AA" w:rsidRPr="005F76AA">
        <w:rPr>
          <w:sz w:val="28"/>
          <w:szCs w:val="28"/>
          <w:lang w:val="uk-UA"/>
        </w:rPr>
        <w:t xml:space="preserve"> </w:t>
      </w:r>
      <w:r w:rsidR="00846B42" w:rsidRPr="00846B42">
        <w:rPr>
          <w:sz w:val="28"/>
          <w:szCs w:val="28"/>
          <w:lang w:val="uk-UA"/>
        </w:rPr>
        <w:t xml:space="preserve">набуття </w:t>
      </w:r>
      <w:r w:rsidR="00846B42" w:rsidRPr="00846B42">
        <w:rPr>
          <w:bCs/>
          <w:sz w:val="28"/>
          <w:szCs w:val="28"/>
          <w:lang w:val="uk-UA"/>
        </w:rPr>
        <w:t xml:space="preserve">теоретичних знань та практичних навичок розв’язку задач багатокритеріальної оптимізації за допомогою методу ідеальної точки рішення </w:t>
      </w:r>
      <w:proofErr w:type="spellStart"/>
      <w:r w:rsidR="00846B42" w:rsidRPr="00846B42">
        <w:rPr>
          <w:bCs/>
          <w:sz w:val="28"/>
          <w:szCs w:val="28"/>
          <w:lang w:val="uk-UA"/>
        </w:rPr>
        <w:t>двокритеріальної</w:t>
      </w:r>
      <w:proofErr w:type="spellEnd"/>
      <w:r w:rsidR="00846B42" w:rsidRPr="00846B42">
        <w:rPr>
          <w:bCs/>
          <w:sz w:val="28"/>
          <w:szCs w:val="28"/>
          <w:lang w:val="uk-UA"/>
        </w:rPr>
        <w:t xml:space="preserve"> задачі.</w:t>
      </w:r>
    </w:p>
    <w:p w14:paraId="06495836" w14:textId="685995AD" w:rsidR="00217CE0" w:rsidRDefault="00217CE0" w:rsidP="00135EF4">
      <w:pPr>
        <w:spacing w:line="360" w:lineRule="auto"/>
        <w:ind w:firstLine="851"/>
        <w:rPr>
          <w:b/>
          <w:bCs/>
          <w:spacing w:val="-2"/>
          <w:sz w:val="32"/>
          <w:szCs w:val="32"/>
          <w:lang w:val="uk-UA"/>
        </w:rPr>
      </w:pPr>
      <w:r w:rsidRPr="00686F4A">
        <w:rPr>
          <w:b/>
          <w:bCs/>
          <w:spacing w:val="-2"/>
          <w:sz w:val="32"/>
          <w:szCs w:val="32"/>
          <w:lang w:val="uk-UA"/>
        </w:rPr>
        <w:t>Завдання</w:t>
      </w:r>
    </w:p>
    <w:p w14:paraId="1579BF44" w14:textId="19D3D968" w:rsidR="00846B42" w:rsidRDefault="00846B42" w:rsidP="00846B42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462BA1">
        <w:rPr>
          <w:sz w:val="28"/>
          <w:szCs w:val="28"/>
        </w:rPr>
        <w:t xml:space="preserve">Безліч допустимих рішень на площині </w:t>
      </w:r>
      <w:proofErr w:type="spellStart"/>
      <w:r w:rsidRPr="00462BA1">
        <w:rPr>
          <w:sz w:val="28"/>
          <w:szCs w:val="28"/>
        </w:rPr>
        <w:t>xOy</w:t>
      </w:r>
      <w:proofErr w:type="spellEnd"/>
      <w:r w:rsidRPr="00462BA1">
        <w:rPr>
          <w:sz w:val="28"/>
          <w:szCs w:val="28"/>
        </w:rPr>
        <w:t xml:space="preserve"> задано системою лінійних </w:t>
      </w:r>
      <w:proofErr w:type="spellStart"/>
      <w:r w:rsidRPr="00462BA1">
        <w:rPr>
          <w:sz w:val="28"/>
          <w:szCs w:val="28"/>
        </w:rPr>
        <w:t>нерівностей</w:t>
      </w:r>
      <w:proofErr w:type="spellEnd"/>
      <w:r w:rsidRPr="00462BA1">
        <w:rPr>
          <w:sz w:val="28"/>
          <w:szCs w:val="28"/>
        </w:rPr>
        <w:t xml:space="preserve">. Знайти допустиме рішення, при якому досягають максимуму дві лінійні функції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 y</m:t>
            </m:r>
          </m:e>
        </m:d>
        <m:r>
          <w:rPr>
            <w:rFonts w:ascii="Cambria Math" w:hAnsi="Cambria Math"/>
            <w:sz w:val="28"/>
            <w:szCs w:val="28"/>
          </w:rPr>
          <m:t>, V(x, y).</m:t>
        </m:r>
      </m:oMath>
    </w:p>
    <w:p w14:paraId="6F483555" w14:textId="2499A820" w:rsidR="00846B42" w:rsidRPr="00846B42" w:rsidRDefault="00846B42" w:rsidP="00846B42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5D39A49" wp14:editId="11D2A103">
            <wp:extent cx="357187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9919" w14:textId="136143FB" w:rsidR="00571502" w:rsidRPr="008D5693" w:rsidRDefault="00C8016E" w:rsidP="00D60530">
      <w:pPr>
        <w:spacing w:line="360" w:lineRule="auto"/>
        <w:ind w:firstLine="0"/>
        <w:jc w:val="center"/>
        <w:rPr>
          <w:b/>
          <w:i/>
          <w:sz w:val="28"/>
          <w:szCs w:val="28"/>
          <w:lang w:val="uk-UA"/>
        </w:rPr>
      </w:pPr>
      <w:r>
        <w:rPr>
          <w:rStyle w:val="longtext"/>
          <w:b/>
          <w:bCs/>
          <w:sz w:val="28"/>
          <w:szCs w:val="32"/>
          <w:lang w:val="uk-UA"/>
        </w:rPr>
        <w:t>Короткі теоретичні відомості</w:t>
      </w:r>
    </w:p>
    <w:p w14:paraId="68A27E24" w14:textId="77777777" w:rsidR="00846B42" w:rsidRPr="00462BA1" w:rsidRDefault="00846B42" w:rsidP="00846B42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462BA1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Множина Парето</w:t>
      </w:r>
    </w:p>
    <w:p w14:paraId="3CCE16FA" w14:textId="77777777" w:rsidR="00846B42" w:rsidRPr="00462BA1" w:rsidRDefault="00846B42" w:rsidP="00846B42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462BA1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Розглянемо на площині (U, V) довільне множина Ω (рис. 1). </w:t>
      </w:r>
    </w:p>
    <w:p w14:paraId="49543DE0" w14:textId="77777777" w:rsidR="00846B42" w:rsidRPr="00462BA1" w:rsidRDefault="00846B42" w:rsidP="00846B42">
      <w:pPr>
        <w:pStyle w:val="40"/>
        <w:spacing w:before="0" w:line="360" w:lineRule="auto"/>
        <w:jc w:val="center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462BA1">
        <w:rPr>
          <w:noProof/>
          <w:szCs w:val="28"/>
        </w:rPr>
        <w:drawing>
          <wp:inline distT="0" distB="0" distL="0" distR="0" wp14:anchorId="225C86D8" wp14:editId="52ADDF7D">
            <wp:extent cx="2682240" cy="22778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78" t="12822" r="23053" b="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408" cy="228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69809" w14:textId="77777777" w:rsidR="00846B42" w:rsidRPr="00462BA1" w:rsidRDefault="00846B42" w:rsidP="00846B42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462BA1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Кожна точка площини володіє одним з наступних трьох властивостей:</w:t>
      </w:r>
    </w:p>
    <w:p w14:paraId="26936D0F" w14:textId="77777777" w:rsidR="00846B42" w:rsidRPr="00462BA1" w:rsidRDefault="00846B42" w:rsidP="00846B42">
      <w:pPr>
        <w:pStyle w:val="40"/>
        <w:numPr>
          <w:ilvl w:val="0"/>
          <w:numId w:val="43"/>
        </w:numPr>
        <w:spacing w:before="0" w:line="360" w:lineRule="auto"/>
        <w:jc w:val="both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462BA1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всі крапки, найближчі до неї, належать множині Ω (така точка називається внутрішньою точкою множини Ω)</w:t>
      </w:r>
    </w:p>
    <w:p w14:paraId="00CB9F7C" w14:textId="77777777" w:rsidR="00846B42" w:rsidRPr="00462BA1" w:rsidRDefault="00846B42" w:rsidP="00846B42">
      <w:pPr>
        <w:pStyle w:val="40"/>
        <w:numPr>
          <w:ilvl w:val="0"/>
          <w:numId w:val="43"/>
        </w:numPr>
        <w:spacing w:before="0" w:line="360" w:lineRule="auto"/>
        <w:jc w:val="both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462BA1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lastRenderedPageBreak/>
        <w:t>всі крапки, найближчі до неї, безлічі Ω не належать (така точка називається зовнішньої точкою по відношенню до безлічі Ω);</w:t>
      </w:r>
    </w:p>
    <w:p w14:paraId="1EB21305" w14:textId="77777777" w:rsidR="00846B42" w:rsidRPr="00462BA1" w:rsidRDefault="00846B42" w:rsidP="00846B42">
      <w:pPr>
        <w:pStyle w:val="40"/>
        <w:numPr>
          <w:ilvl w:val="0"/>
          <w:numId w:val="43"/>
        </w:numPr>
        <w:spacing w:before="0" w:line="360" w:lineRule="auto"/>
        <w:jc w:val="both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462BA1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як завгодно близько від неї розташовані як точки безлічі Ω, так і точки, безлічі Ω які не належать (такі точки називаються граничними точками безлічі Ω). Безліч всіх граничних точок безлічі називається його кордоном, яка позначається ∂ Ω.</w:t>
      </w:r>
    </w:p>
    <w:p w14:paraId="3090586C" w14:textId="77777777" w:rsidR="00846B42" w:rsidRPr="00462BA1" w:rsidRDefault="00846B42" w:rsidP="00846B42">
      <w:pPr>
        <w:pStyle w:val="40"/>
        <w:spacing w:before="0" w:line="360" w:lineRule="auto"/>
        <w:ind w:left="1069"/>
        <w:jc w:val="both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462BA1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Гранична точка може як належати безлічі Ω, так і не належати. Надалі ми будемо розглядати тільки такі множини, яким належать всі точки їх межі.</w:t>
      </w:r>
    </w:p>
    <w:p w14:paraId="2C9CEFA7" w14:textId="77777777" w:rsidR="00846B42" w:rsidRPr="00462BA1" w:rsidRDefault="00846B42" w:rsidP="00846B42">
      <w:pPr>
        <w:pStyle w:val="40"/>
        <w:spacing w:before="0" w:line="360" w:lineRule="auto"/>
        <w:ind w:left="1069"/>
        <w:jc w:val="both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462BA1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Нехай М - довільна точка множини Ω, внутрішня або гранична, і U і V- її координати. Намагаючись відповісти на питання: чи можна, залишаючись у безлічі Ω, переміститися з точки М в близьку точку так, щоб при цьому одночасно збільшилися обидві координати, всі крапки безлічі Ω розіб'ємо на три класи.</w:t>
      </w:r>
    </w:p>
    <w:p w14:paraId="1BA2B5A5" w14:textId="77777777" w:rsidR="00846B42" w:rsidRPr="00462BA1" w:rsidRDefault="00846B42" w:rsidP="00846B42">
      <w:pPr>
        <w:pStyle w:val="40"/>
        <w:numPr>
          <w:ilvl w:val="0"/>
          <w:numId w:val="44"/>
        </w:numPr>
        <w:spacing w:before="0" w:line="360" w:lineRule="auto"/>
        <w:jc w:val="both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462BA1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До першого класу відносяться точки, які, залишаючись в безлічі Ω, можна зрушити так, щоб одночасно збільшилися обидві координати (в цей клас потрапляють всі внутрішні точки безлічі Ω і частина його граничних точок, див. Рис. 2а, 2б).</w:t>
      </w:r>
    </w:p>
    <w:p w14:paraId="4C1F4036" w14:textId="77777777" w:rsidR="00846B42" w:rsidRPr="00462BA1" w:rsidRDefault="00846B42" w:rsidP="00846B42">
      <w:pPr>
        <w:pStyle w:val="40"/>
        <w:numPr>
          <w:ilvl w:val="0"/>
          <w:numId w:val="44"/>
        </w:numPr>
        <w:spacing w:before="0" w:line="360" w:lineRule="auto"/>
        <w:jc w:val="both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462BA1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Другий клас утворюють граничні точки, переміщенням яких по безлічі Ω можна збільшити тільки одну з координат при збереженні значення другої (вертикальний відрізок АВ і горизонтальний відрізок CD на кордоні безлічі Ω, див. Рис. 2в).</w:t>
      </w:r>
    </w:p>
    <w:p w14:paraId="65EF41D3" w14:textId="77777777" w:rsidR="00846B42" w:rsidRPr="00462BA1" w:rsidRDefault="00846B42" w:rsidP="00846B42">
      <w:pPr>
        <w:pStyle w:val="40"/>
        <w:numPr>
          <w:ilvl w:val="0"/>
          <w:numId w:val="44"/>
        </w:numPr>
        <w:spacing w:before="0" w:line="360" w:lineRule="auto"/>
        <w:jc w:val="both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462BA1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У третій клас потраплять граничні точки, переміщення яких за багатьма ∂Ω, зменшує одну з координат при одночасному збільшенні інший (дуга BD кордону ∂ Ω, див. Рис. 3).</w:t>
      </w:r>
    </w:p>
    <w:p w14:paraId="26BD3AE2" w14:textId="77777777" w:rsidR="00846B42" w:rsidRPr="00462BA1" w:rsidRDefault="00846B42" w:rsidP="00846B42">
      <w:pPr>
        <w:pStyle w:val="40"/>
        <w:spacing w:before="0" w:line="360" w:lineRule="auto"/>
        <w:jc w:val="center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462BA1">
        <w:rPr>
          <w:noProof/>
          <w:szCs w:val="28"/>
        </w:rPr>
        <w:lastRenderedPageBreak/>
        <w:drawing>
          <wp:inline distT="0" distB="0" distL="0" distR="0" wp14:anchorId="7363A223" wp14:editId="50500FDA">
            <wp:extent cx="4488180" cy="32503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52" t="14575" r="17746" b="9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829" cy="325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8B3E9" w14:textId="77777777" w:rsidR="00846B42" w:rsidRPr="00462BA1" w:rsidRDefault="00846B42" w:rsidP="00846B42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462BA1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Безліч точок третього класу прийнято називати кордоном (безліччю) Парето даної множини Q.</w:t>
      </w:r>
    </w:p>
    <w:p w14:paraId="4B6ADA3E" w14:textId="77777777" w:rsidR="00846B42" w:rsidRPr="00462BA1" w:rsidRDefault="00846B42" w:rsidP="00846B42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462BA1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На рис. 4 жирною лінією вказані межі Парето деяких найпростіших </w:t>
      </w:r>
      <w:proofErr w:type="spellStart"/>
      <w:r w:rsidRPr="00462BA1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множин.Зазначимо</w:t>
      </w:r>
      <w:proofErr w:type="spellEnd"/>
      <w:r w:rsidRPr="00462BA1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просте геометричне правило, за допомогою якого можна виділяти із заданого плоского безлічі його кордон Парето. Розглянемо пробний прямий кут, сторони якого </w:t>
      </w:r>
      <w:proofErr w:type="spellStart"/>
      <w:r w:rsidRPr="00462BA1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сонаправлені</w:t>
      </w:r>
      <w:proofErr w:type="spellEnd"/>
      <w:r w:rsidRPr="00462BA1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:</w:t>
      </w:r>
    </w:p>
    <w:p w14:paraId="5D436C3D" w14:textId="77777777" w:rsidR="00846B42" w:rsidRPr="00462BA1" w:rsidRDefault="00846B42" w:rsidP="00846B42">
      <w:pPr>
        <w:pStyle w:val="40"/>
        <w:spacing w:before="0" w:line="360" w:lineRule="auto"/>
        <w:jc w:val="both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462BA1">
        <w:rPr>
          <w:noProof/>
          <w:szCs w:val="28"/>
        </w:rPr>
        <w:drawing>
          <wp:inline distT="0" distB="0" distL="0" distR="0" wp14:anchorId="2A7CF0D8" wp14:editId="16304F5C">
            <wp:extent cx="6263640" cy="29724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35" t="10251" r="19728" b="13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59B1" w14:textId="77777777" w:rsidR="00846B42" w:rsidRPr="00462BA1" w:rsidRDefault="00846B42" w:rsidP="00846B42">
      <w:pPr>
        <w:pStyle w:val="40"/>
        <w:spacing w:before="0" w:line="360" w:lineRule="auto"/>
        <w:jc w:val="center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462BA1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Рис.4.</w:t>
      </w:r>
    </w:p>
    <w:p w14:paraId="4F29CCF7" w14:textId="77777777" w:rsidR="00846B42" w:rsidRPr="00462BA1" w:rsidRDefault="00846B42" w:rsidP="00846B42">
      <w:pPr>
        <w:pStyle w:val="40"/>
        <w:spacing w:before="0" w:line="360" w:lineRule="auto"/>
        <w:jc w:val="both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462BA1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координатним осях U і V (рис. 5).</w:t>
      </w:r>
    </w:p>
    <w:p w14:paraId="11A90EB4" w14:textId="77777777" w:rsidR="00846B42" w:rsidRPr="00462BA1" w:rsidRDefault="00846B42" w:rsidP="00846B42">
      <w:pPr>
        <w:pStyle w:val="40"/>
        <w:spacing w:before="0" w:line="360" w:lineRule="auto"/>
        <w:jc w:val="center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462BA1">
        <w:rPr>
          <w:noProof/>
          <w:lang w:eastAsia="ru-RU"/>
        </w:rPr>
        <w:lastRenderedPageBreak/>
        <w:drawing>
          <wp:inline distT="0" distB="0" distL="0" distR="0" wp14:anchorId="56613B6F" wp14:editId="6B32084F">
            <wp:extent cx="3589020" cy="19964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70" t="21301" r="27750" b="26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5C33E" w14:textId="77777777" w:rsidR="00846B42" w:rsidRPr="00462BA1" w:rsidRDefault="00846B42" w:rsidP="00846B42">
      <w:pPr>
        <w:pStyle w:val="40"/>
        <w:spacing w:before="0" w:line="360" w:lineRule="auto"/>
        <w:jc w:val="center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462BA1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Рис.5.</w:t>
      </w:r>
    </w:p>
    <w:p w14:paraId="7B3FEFAC" w14:textId="77777777" w:rsidR="00846B42" w:rsidRPr="00462BA1" w:rsidRDefault="00846B42" w:rsidP="00846B42">
      <w:pPr>
        <w:pStyle w:val="40"/>
        <w:spacing w:before="0" w:line="360" w:lineRule="auto"/>
        <w:ind w:firstLine="720"/>
        <w:jc w:val="both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462BA1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Положення цього пробного кута на площині однозначно визначається його вершиною Q. Переміщуючи пробний кут (паралельно самому собі), ми будемо збирати тільки ті точки заданої множини Q, які можна поєднати з точкою Q так, щоб жодна інша точка безлічі Q не потрапляла ні всередину цього кута, ні на одну з його сторін (рис. 6).</w:t>
      </w:r>
    </w:p>
    <w:p w14:paraId="5EDA84A1" w14:textId="77777777" w:rsidR="00846B42" w:rsidRPr="00462BA1" w:rsidRDefault="00846B42" w:rsidP="00846B42">
      <w:pPr>
        <w:pStyle w:val="40"/>
        <w:spacing w:before="0" w:line="360" w:lineRule="auto"/>
        <w:jc w:val="center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462BA1">
        <w:rPr>
          <w:noProof/>
          <w:szCs w:val="28"/>
        </w:rPr>
        <w:drawing>
          <wp:inline distT="0" distB="0" distL="0" distR="0" wp14:anchorId="7975A99E" wp14:editId="31F91A65">
            <wp:extent cx="4579620" cy="20040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04" t="17793" r="19824" b="38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F0B1B" w14:textId="77777777" w:rsidR="00846B42" w:rsidRPr="00462BA1" w:rsidRDefault="00846B42" w:rsidP="00846B42">
      <w:pPr>
        <w:pStyle w:val="40"/>
        <w:spacing w:before="0" w:line="360" w:lineRule="auto"/>
        <w:ind w:firstLine="720"/>
        <w:jc w:val="center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462BA1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Рис.6.</w:t>
      </w:r>
    </w:p>
    <w:p w14:paraId="41F9AC87" w14:textId="77777777" w:rsidR="00846B42" w:rsidRPr="00462BA1" w:rsidRDefault="00846B42" w:rsidP="00846B42">
      <w:pPr>
        <w:pStyle w:val="40"/>
        <w:spacing w:before="0" w:line="360" w:lineRule="auto"/>
        <w:ind w:firstLine="720"/>
        <w:jc w:val="both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462BA1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Сукупність усіх таких точок і буде шуканої кордоном Парето для безлічі </w:t>
      </w:r>
      <w:proofErr w:type="spellStart"/>
      <w:r w:rsidRPr="00462BA1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Q.Зауваження</w:t>
      </w:r>
      <w:proofErr w:type="spellEnd"/>
      <w:r w:rsidRPr="00462BA1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. Кордон Парето безлічі Q можна визначити і в просторі </w:t>
      </w:r>
      <w:proofErr w:type="spellStart"/>
      <w:r w:rsidRPr="00462BA1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Rn</w:t>
      </w:r>
      <w:proofErr w:type="spellEnd"/>
      <w:r w:rsidRPr="00462BA1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.</w:t>
      </w:r>
    </w:p>
    <w:p w14:paraId="225B02C4" w14:textId="77777777" w:rsidR="005F76AA" w:rsidRPr="005A5F1E" w:rsidRDefault="005F76AA" w:rsidP="005F76A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</w:p>
    <w:p w14:paraId="6452D15B" w14:textId="32AC57D2" w:rsidR="00654E0B" w:rsidRPr="005F76AA" w:rsidRDefault="00654E0B" w:rsidP="005F76A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</w:p>
    <w:p w14:paraId="3742B609" w14:textId="40FD1F88" w:rsidR="0010764C" w:rsidRPr="009A4AE5" w:rsidRDefault="0010764C" w:rsidP="009C3AE8">
      <w:pPr>
        <w:tabs>
          <w:tab w:val="left" w:pos="851"/>
          <w:tab w:val="left" w:pos="1134"/>
        </w:tabs>
        <w:spacing w:line="360" w:lineRule="auto"/>
        <w:ind w:firstLine="709"/>
        <w:rPr>
          <w:sz w:val="28"/>
          <w:szCs w:val="28"/>
          <w:lang w:val="uk-UA"/>
        </w:rPr>
      </w:pPr>
    </w:p>
    <w:p w14:paraId="2558948C" w14:textId="250492FC" w:rsidR="00AF57B1" w:rsidRPr="00AF57B1" w:rsidRDefault="00AF57B1" w:rsidP="00AF57B1">
      <w:pPr>
        <w:spacing w:line="360" w:lineRule="auto"/>
        <w:ind w:firstLine="709"/>
        <w:rPr>
          <w:i/>
          <w:sz w:val="28"/>
          <w:szCs w:val="28"/>
          <w:lang w:val="uk-UA"/>
        </w:rPr>
      </w:pPr>
    </w:p>
    <w:p w14:paraId="3A7053D8" w14:textId="14474403" w:rsidR="004062B9" w:rsidRPr="00AF57B1" w:rsidRDefault="004062B9">
      <w:pPr>
        <w:ind w:firstLine="0"/>
        <w:jc w:val="left"/>
        <w:rPr>
          <w:i/>
          <w:kern w:val="36"/>
          <w:sz w:val="28"/>
          <w:szCs w:val="28"/>
          <w:lang w:val="uk-UA"/>
        </w:rPr>
      </w:pPr>
      <w:r w:rsidRPr="00AF57B1">
        <w:rPr>
          <w:i/>
          <w:kern w:val="36"/>
          <w:sz w:val="28"/>
          <w:szCs w:val="28"/>
          <w:lang w:val="uk-UA"/>
        </w:rPr>
        <w:br w:type="page"/>
      </w:r>
    </w:p>
    <w:p w14:paraId="6D4BE5F7" w14:textId="5852D508" w:rsidR="007C6801" w:rsidRDefault="00C8016E" w:rsidP="005826E6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  <w:r w:rsidRPr="00A64769">
        <w:rPr>
          <w:rStyle w:val="longtext"/>
          <w:b/>
          <w:bCs/>
          <w:sz w:val="28"/>
          <w:szCs w:val="32"/>
          <w:lang w:val="uk-UA"/>
        </w:rPr>
        <w:lastRenderedPageBreak/>
        <w:t>Хід роботи</w:t>
      </w:r>
      <w:r w:rsidR="00CF33B0" w:rsidRPr="007A5B5C">
        <w:rPr>
          <w:b/>
          <w:sz w:val="28"/>
          <w:szCs w:val="28"/>
          <w:lang w:val="uk-UA"/>
        </w:rPr>
        <w:t xml:space="preserve">  </w:t>
      </w:r>
    </w:p>
    <w:p w14:paraId="381337F9" w14:textId="58491118" w:rsidR="0098275B" w:rsidRDefault="0098275B" w:rsidP="0098275B">
      <w:pPr>
        <w:spacing w:line="360" w:lineRule="auto"/>
        <w:ind w:firstLine="851"/>
        <w:rPr>
          <w:spacing w:val="-2"/>
          <w:sz w:val="32"/>
          <w:szCs w:val="32"/>
          <w:lang w:val="uk-UA"/>
        </w:rPr>
      </w:pPr>
    </w:p>
    <w:p w14:paraId="135A901B" w14:textId="49AA6180" w:rsidR="00654E0B" w:rsidRDefault="00654E0B" w:rsidP="00125B0B">
      <w:pPr>
        <w:shd w:val="clear" w:color="auto" w:fill="FFFFFF"/>
        <w:spacing w:line="360" w:lineRule="auto"/>
        <w:rPr>
          <w:b/>
          <w:sz w:val="28"/>
          <w:szCs w:val="28"/>
          <w:lang w:val="uk-UA"/>
        </w:rPr>
      </w:pPr>
    </w:p>
    <w:p w14:paraId="57F2A35C" w14:textId="1271EF05" w:rsidR="0098275B" w:rsidRDefault="0098275B" w:rsidP="00125B0B">
      <w:pPr>
        <w:shd w:val="clear" w:color="auto" w:fill="FFFFFF"/>
        <w:spacing w:line="360" w:lineRule="auto"/>
        <w:rPr>
          <w:b/>
          <w:sz w:val="28"/>
          <w:szCs w:val="28"/>
          <w:lang w:val="uk-UA"/>
        </w:rPr>
      </w:pPr>
    </w:p>
    <w:p w14:paraId="37EB4A30" w14:textId="77777777" w:rsidR="0098275B" w:rsidRDefault="0098275B" w:rsidP="00125B0B">
      <w:pPr>
        <w:shd w:val="clear" w:color="auto" w:fill="FFFFFF"/>
        <w:spacing w:line="360" w:lineRule="auto"/>
        <w:rPr>
          <w:b/>
          <w:sz w:val="28"/>
          <w:szCs w:val="28"/>
          <w:lang w:val="uk-UA"/>
        </w:rPr>
      </w:pPr>
    </w:p>
    <w:p w14:paraId="2EC80FA7" w14:textId="77777777" w:rsidR="00654E0B" w:rsidRDefault="00654E0B">
      <w:pPr>
        <w:ind w:firstLine="0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0D02ED86" w14:textId="0D2F994F" w:rsidR="00EE2EE8" w:rsidRPr="00CD5307" w:rsidRDefault="006E2DE5" w:rsidP="00CD5307">
      <w:pPr>
        <w:spacing w:line="360" w:lineRule="auto"/>
        <w:ind w:firstLine="851"/>
        <w:rPr>
          <w:sz w:val="28"/>
          <w:szCs w:val="28"/>
          <w:lang w:val="uk-UA"/>
        </w:rPr>
      </w:pPr>
      <w:r w:rsidRPr="00125B0B">
        <w:rPr>
          <w:b/>
          <w:sz w:val="28"/>
          <w:szCs w:val="28"/>
          <w:lang w:val="uk-UA"/>
        </w:rPr>
        <w:lastRenderedPageBreak/>
        <w:t>Висновок:</w:t>
      </w:r>
      <w:r w:rsidR="008246D1" w:rsidRPr="00125B0B">
        <w:rPr>
          <w:color w:val="000000"/>
          <w:sz w:val="28"/>
          <w:szCs w:val="19"/>
          <w:highlight w:val="white"/>
          <w:lang w:val="uk-UA" w:eastAsia="uk-UA"/>
        </w:rPr>
        <w:t xml:space="preserve"> під час виконання лабораторної роботи, я</w:t>
      </w:r>
      <w:r w:rsidR="008246D1" w:rsidRPr="00125B0B">
        <w:rPr>
          <w:color w:val="000000"/>
          <w:sz w:val="28"/>
          <w:szCs w:val="19"/>
          <w:lang w:val="uk-UA" w:eastAsia="uk-UA"/>
        </w:rPr>
        <w:t xml:space="preserve"> </w:t>
      </w:r>
      <w:r w:rsidR="00D473C1" w:rsidRPr="00125B0B">
        <w:rPr>
          <w:sz w:val="28"/>
          <w:szCs w:val="28"/>
          <w:lang w:val="uk-UA"/>
        </w:rPr>
        <w:t>набу</w:t>
      </w:r>
      <w:r w:rsidR="00686F4A" w:rsidRPr="00125B0B">
        <w:rPr>
          <w:sz w:val="28"/>
          <w:szCs w:val="28"/>
          <w:lang w:val="uk-UA"/>
        </w:rPr>
        <w:t xml:space="preserve">в </w:t>
      </w:r>
      <w:r w:rsidR="00EE2EE8" w:rsidRPr="00EE2EE8">
        <w:rPr>
          <w:bCs/>
          <w:sz w:val="28"/>
          <w:szCs w:val="28"/>
          <w:lang w:val="uk-UA"/>
        </w:rPr>
        <w:t xml:space="preserve">теоретичних знань та практичних </w:t>
      </w:r>
      <w:r w:rsidR="00CD5307" w:rsidRPr="00CD5307">
        <w:rPr>
          <w:bCs/>
          <w:sz w:val="28"/>
          <w:szCs w:val="28"/>
          <w:lang w:val="uk-UA"/>
        </w:rPr>
        <w:t xml:space="preserve">розв’язку задач багатокритеріальної оптимізації за допомогою методу ідеальної точки рішення </w:t>
      </w:r>
      <w:proofErr w:type="spellStart"/>
      <w:r w:rsidR="00CD5307" w:rsidRPr="00CD5307">
        <w:rPr>
          <w:bCs/>
          <w:sz w:val="28"/>
          <w:szCs w:val="28"/>
          <w:lang w:val="uk-UA"/>
        </w:rPr>
        <w:t>двокритеріальної</w:t>
      </w:r>
      <w:proofErr w:type="spellEnd"/>
      <w:r w:rsidR="00CD5307" w:rsidRPr="00CD5307">
        <w:rPr>
          <w:bCs/>
          <w:sz w:val="28"/>
          <w:szCs w:val="28"/>
          <w:lang w:val="uk-UA"/>
        </w:rPr>
        <w:t xml:space="preserve"> задачі</w:t>
      </w:r>
    </w:p>
    <w:p w14:paraId="130B4431" w14:textId="445EDC36" w:rsidR="00217CE0" w:rsidRPr="005F76AA" w:rsidRDefault="00217CE0" w:rsidP="00125B0B">
      <w:pPr>
        <w:shd w:val="clear" w:color="auto" w:fill="FFFFFF"/>
        <w:spacing w:line="360" w:lineRule="auto"/>
        <w:rPr>
          <w:spacing w:val="-10"/>
          <w:sz w:val="28"/>
          <w:szCs w:val="28"/>
          <w:lang w:val="uk-UA" w:eastAsia="uk-UA"/>
        </w:rPr>
      </w:pPr>
    </w:p>
    <w:sectPr w:rsidR="00217CE0" w:rsidRPr="005F76AA">
      <w:footerReference w:type="default" r:id="rId16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B0001" w14:textId="77777777" w:rsidR="00B00CF0" w:rsidRDefault="00B00CF0">
      <w:r>
        <w:separator/>
      </w:r>
    </w:p>
  </w:endnote>
  <w:endnote w:type="continuationSeparator" w:id="0">
    <w:p w14:paraId="2E64FC0C" w14:textId="77777777" w:rsidR="00B00CF0" w:rsidRDefault="00B00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4696C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1D966C16" w:rsidR="00E4696C" w:rsidRDefault="00E4696C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14159265</w:t>
          </w:r>
        </w:p>
      </w:tc>
      <w:tc>
        <w:tcPr>
          <w:tcW w:w="424" w:type="dxa"/>
          <w:vAlign w:val="center"/>
        </w:tcPr>
        <w:p w14:paraId="0C0F7383" w14:textId="77777777" w:rsidR="00E4696C" w:rsidRDefault="00E4696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4696C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E4696C" w:rsidRDefault="00E4696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4696C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E4696C" w:rsidRDefault="00E4696C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E4696C" w:rsidRDefault="00E4696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E4696C" w:rsidRDefault="00E4696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E4696C" w:rsidRDefault="00E4696C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E4696C" w:rsidRDefault="00E4696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E4696C" w:rsidRDefault="00E4696C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E4696C" w:rsidRDefault="00E4696C">
          <w:pPr>
            <w:pStyle w:val="Footer"/>
            <w:ind w:right="-1474" w:firstLine="0"/>
            <w:jc w:val="left"/>
          </w:pPr>
        </w:p>
      </w:tc>
    </w:tr>
  </w:tbl>
  <w:p w14:paraId="735714C6" w14:textId="77777777" w:rsidR="00E4696C" w:rsidRDefault="00E4696C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4696C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8ECCDF1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4B921D61" w:rsidR="00E4696C" w:rsidRPr="00654E0B" w:rsidRDefault="00E4696C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</w:t>
          </w:r>
          <w:r w:rsidR="005F76AA">
            <w:rPr>
              <w:sz w:val="40"/>
              <w:lang w:val="uk-UA"/>
            </w:rPr>
            <w:t>1</w:t>
          </w:r>
          <w:r w:rsidR="00846B42">
            <w:rPr>
              <w:sz w:val="40"/>
              <w:lang w:val="uk-UA"/>
            </w:rPr>
            <w:t>2</w:t>
          </w:r>
        </w:p>
      </w:tc>
    </w:tr>
    <w:tr w:rsidR="00E4696C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E4696C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E4696C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E4696C" w:rsidRPr="00757A8E" w:rsidRDefault="00E4696C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E4696C" w:rsidRPr="00757A8E" w:rsidRDefault="00E4696C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6D544DF7" w:rsidR="00E4696C" w:rsidRPr="00654E0B" w:rsidRDefault="00846B42" w:rsidP="005019AA">
          <w:pPr>
            <w:spacing w:before="100" w:beforeAutospacing="1" w:after="100" w:afterAutospacing="1"/>
            <w:ind w:firstLine="0"/>
            <w:jc w:val="center"/>
            <w:outlineLvl w:val="1"/>
            <w:rPr>
              <w:b/>
              <w:bCs/>
              <w:szCs w:val="24"/>
              <w:lang w:val="uk-UA"/>
            </w:rPr>
          </w:pPr>
          <w:proofErr w:type="spellStart"/>
          <w:r w:rsidRPr="007701E3">
            <w:rPr>
              <w:bCs/>
              <w:sz w:val="28"/>
              <w:szCs w:val="28"/>
              <w:lang w:val="uk-UA"/>
            </w:rPr>
            <w:t>Багатокритерійна</w:t>
          </w:r>
          <w:proofErr w:type="spellEnd"/>
          <w:r w:rsidRPr="007701E3">
            <w:rPr>
              <w:bCs/>
              <w:sz w:val="28"/>
              <w:szCs w:val="28"/>
              <w:lang w:val="uk-UA"/>
            </w:rPr>
            <w:t xml:space="preserve"> оптимізація. Метод ідеальної точки рішення </w:t>
          </w:r>
          <w:proofErr w:type="spellStart"/>
          <w:r w:rsidRPr="007701E3">
            <w:rPr>
              <w:bCs/>
              <w:sz w:val="28"/>
              <w:szCs w:val="28"/>
              <w:lang w:val="uk-UA"/>
            </w:rPr>
            <w:t>двокрітеріальної</w:t>
          </w:r>
          <w:proofErr w:type="spellEnd"/>
          <w:r w:rsidRPr="007701E3">
            <w:rPr>
              <w:bCs/>
              <w:sz w:val="28"/>
              <w:szCs w:val="28"/>
              <w:lang w:val="uk-UA"/>
            </w:rPr>
            <w:t xml:space="preserve"> задачі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E4696C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E4696C" w:rsidRPr="00757A8E" w:rsidRDefault="00E4696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E4696C" w:rsidRPr="00757A8E" w:rsidRDefault="00E4696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4696C" w:rsidRPr="00757A8E" w14:paraId="410552D3" w14:textId="77777777" w:rsidTr="009C3AE8">
      <w:trPr>
        <w:cantSplit/>
        <w:trHeight w:hRule="exact" w:val="262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E4696C" w:rsidRPr="00757A8E" w:rsidRDefault="00E4696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556F5544" w:rsidR="00E4696C" w:rsidRPr="00757A8E" w:rsidRDefault="00E4696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Латанская</w:t>
          </w:r>
          <w:proofErr w:type="spellEnd"/>
          <w:r>
            <w:rPr>
              <w:sz w:val="16"/>
              <w:lang w:val="uk-UA"/>
            </w:rPr>
            <w:t xml:space="preserve"> Л.О.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E4696C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E4696C" w:rsidRPr="00757A8E" w:rsidRDefault="00E4696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E4696C" w:rsidRPr="00757A8E" w:rsidRDefault="00E4696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E4696C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E4696C" w:rsidRPr="00757A8E" w:rsidRDefault="00E4696C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4696C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5C32B44F" w:rsidR="00E4696C" w:rsidRPr="005F76AA" w:rsidRDefault="00E4696C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</w:t>
          </w:r>
          <w:r w:rsidR="005F76AA">
            <w:rPr>
              <w:sz w:val="40"/>
              <w:lang w:val="uk-UA"/>
            </w:rPr>
            <w:t>1</w:t>
          </w:r>
          <w:r w:rsidR="00846B42">
            <w:rPr>
              <w:sz w:val="40"/>
              <w:lang w:val="uk-UA"/>
            </w:rPr>
            <w:t>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E4696C" w:rsidRDefault="00E4696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E4696C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E4696C" w:rsidRPr="00BF7874" w:rsidRDefault="00E4696C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4696C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E4696C" w:rsidRDefault="00E4696C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E4696C" w:rsidRDefault="00E4696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E4696C" w:rsidRDefault="00E4696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E4696C" w:rsidRDefault="00E4696C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E4696C" w:rsidRDefault="00E4696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E4696C" w:rsidRDefault="00E4696C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E4696C" w:rsidRDefault="00E4696C">
          <w:pPr>
            <w:pStyle w:val="Footer"/>
            <w:ind w:right="-1474" w:firstLine="0"/>
            <w:jc w:val="left"/>
          </w:pPr>
        </w:p>
      </w:tc>
    </w:tr>
  </w:tbl>
  <w:p w14:paraId="03DBE8F7" w14:textId="77777777" w:rsidR="00E4696C" w:rsidRDefault="00E4696C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87112" w14:textId="77777777" w:rsidR="00B00CF0" w:rsidRDefault="00B00CF0">
      <w:r>
        <w:separator/>
      </w:r>
    </w:p>
  </w:footnote>
  <w:footnote w:type="continuationSeparator" w:id="0">
    <w:p w14:paraId="493B301D" w14:textId="77777777" w:rsidR="00B00CF0" w:rsidRDefault="00B00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7B0"/>
    <w:multiLevelType w:val="hybridMultilevel"/>
    <w:tmpl w:val="6738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C182A1F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041131"/>
    <w:multiLevelType w:val="multilevel"/>
    <w:tmpl w:val="92E6EB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787372"/>
    <w:multiLevelType w:val="hybridMultilevel"/>
    <w:tmpl w:val="4A8402E8"/>
    <w:lvl w:ilvl="0" w:tplc="03121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5F5ADD"/>
    <w:multiLevelType w:val="hybridMultilevel"/>
    <w:tmpl w:val="3E301B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B350B"/>
    <w:multiLevelType w:val="hybridMultilevel"/>
    <w:tmpl w:val="8F44B87E"/>
    <w:lvl w:ilvl="0" w:tplc="65303E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E1A15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BCE3130"/>
    <w:multiLevelType w:val="hybridMultilevel"/>
    <w:tmpl w:val="7B560056"/>
    <w:lvl w:ilvl="0" w:tplc="047078B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A148D"/>
    <w:multiLevelType w:val="hybridMultilevel"/>
    <w:tmpl w:val="9C7EF896"/>
    <w:lvl w:ilvl="0" w:tplc="1646E0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456EB8"/>
    <w:multiLevelType w:val="multilevel"/>
    <w:tmpl w:val="D7B82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ED25A69"/>
    <w:multiLevelType w:val="hybridMultilevel"/>
    <w:tmpl w:val="50D6AA52"/>
    <w:lvl w:ilvl="0" w:tplc="CBD09562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756A67"/>
    <w:multiLevelType w:val="hybridMultilevel"/>
    <w:tmpl w:val="1F126726"/>
    <w:lvl w:ilvl="0" w:tplc="2382A29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C93E86"/>
    <w:multiLevelType w:val="hybridMultilevel"/>
    <w:tmpl w:val="8876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170A3"/>
    <w:multiLevelType w:val="hybridMultilevel"/>
    <w:tmpl w:val="FCF607DC"/>
    <w:lvl w:ilvl="0" w:tplc="FFB20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DB80055"/>
    <w:multiLevelType w:val="hybridMultilevel"/>
    <w:tmpl w:val="ADC6F462"/>
    <w:lvl w:ilvl="0" w:tplc="9A46DB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3F0D0E"/>
    <w:multiLevelType w:val="hybridMultilevel"/>
    <w:tmpl w:val="0DD27BA6"/>
    <w:lvl w:ilvl="0" w:tplc="DE5041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2C13E8"/>
    <w:multiLevelType w:val="hybridMultilevel"/>
    <w:tmpl w:val="CFB83C46"/>
    <w:lvl w:ilvl="0" w:tplc="DE5041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88F58E2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9BC62CA"/>
    <w:multiLevelType w:val="hybridMultilevel"/>
    <w:tmpl w:val="7BAA9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12248"/>
    <w:multiLevelType w:val="hybridMultilevel"/>
    <w:tmpl w:val="0B6C872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292A6B"/>
    <w:multiLevelType w:val="hybridMultilevel"/>
    <w:tmpl w:val="C4EE82C8"/>
    <w:lvl w:ilvl="0" w:tplc="A3EC309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703D92"/>
    <w:multiLevelType w:val="hybridMultilevel"/>
    <w:tmpl w:val="8B3A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F83B26"/>
    <w:multiLevelType w:val="hybridMultilevel"/>
    <w:tmpl w:val="496AE968"/>
    <w:lvl w:ilvl="0" w:tplc="FACE529E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4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5" w15:restartNumberingAfterBreak="0">
    <w:nsid w:val="69535058"/>
    <w:multiLevelType w:val="multilevel"/>
    <w:tmpl w:val="F7FC1F46"/>
    <w:lvl w:ilvl="0">
      <w:start w:val="8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A977D54"/>
    <w:multiLevelType w:val="hybridMultilevel"/>
    <w:tmpl w:val="BCBC2840"/>
    <w:lvl w:ilvl="0" w:tplc="58A4DC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013267"/>
    <w:multiLevelType w:val="hybridMultilevel"/>
    <w:tmpl w:val="66ECEB0E"/>
    <w:lvl w:ilvl="0" w:tplc="925071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D2E39D4"/>
    <w:multiLevelType w:val="hybridMultilevel"/>
    <w:tmpl w:val="BCBC2840"/>
    <w:lvl w:ilvl="0" w:tplc="58A4DC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21A2392"/>
    <w:multiLevelType w:val="hybridMultilevel"/>
    <w:tmpl w:val="41E8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78843AEC"/>
    <w:multiLevelType w:val="hybridMultilevel"/>
    <w:tmpl w:val="258CF4D0"/>
    <w:lvl w:ilvl="0" w:tplc="03FACA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7B0161"/>
    <w:multiLevelType w:val="hybridMultilevel"/>
    <w:tmpl w:val="89727644"/>
    <w:lvl w:ilvl="0" w:tplc="11E85F8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D6674AE"/>
    <w:multiLevelType w:val="hybridMultilevel"/>
    <w:tmpl w:val="E50A73F4"/>
    <w:lvl w:ilvl="0" w:tplc="F25C36E0">
      <w:start w:val="1"/>
      <w:numFmt w:val="decimal"/>
      <w:lvlText w:val="%1)"/>
      <w:lvlJc w:val="left"/>
      <w:pPr>
        <w:ind w:left="1069" w:hanging="360"/>
      </w:pPr>
      <w:rPr>
        <w:rFonts w:ascii="Times New Roman" w:eastAsia="Bookman Old Style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21"/>
  </w:num>
  <w:num w:numId="4">
    <w:abstractNumId w:val="7"/>
  </w:num>
  <w:num w:numId="5">
    <w:abstractNumId w:val="6"/>
  </w:num>
  <w:num w:numId="6">
    <w:abstractNumId w:val="32"/>
  </w:num>
  <w:num w:numId="7">
    <w:abstractNumId w:val="4"/>
  </w:num>
  <w:num w:numId="8">
    <w:abstractNumId w:val="31"/>
  </w:num>
  <w:num w:numId="9">
    <w:abstractNumId w:val="18"/>
  </w:num>
  <w:num w:numId="10">
    <w:abstractNumId w:val="34"/>
  </w:num>
  <w:num w:numId="11">
    <w:abstractNumId w:val="30"/>
  </w:num>
  <w:num w:numId="12">
    <w:abstractNumId w:val="33"/>
  </w:num>
  <w:num w:numId="13">
    <w:abstractNumId w:val="40"/>
  </w:num>
  <w:num w:numId="14">
    <w:abstractNumId w:val="2"/>
  </w:num>
  <w:num w:numId="15">
    <w:abstractNumId w:val="10"/>
  </w:num>
  <w:num w:numId="16">
    <w:abstractNumId w:val="27"/>
  </w:num>
  <w:num w:numId="17">
    <w:abstractNumId w:val="15"/>
  </w:num>
  <w:num w:numId="18">
    <w:abstractNumId w:val="24"/>
  </w:num>
  <w:num w:numId="19">
    <w:abstractNumId w:val="12"/>
  </w:num>
  <w:num w:numId="20">
    <w:abstractNumId w:val="13"/>
  </w:num>
  <w:num w:numId="21">
    <w:abstractNumId w:val="39"/>
  </w:num>
  <w:num w:numId="22">
    <w:abstractNumId w:val="35"/>
  </w:num>
  <w:num w:numId="23">
    <w:abstractNumId w:val="3"/>
  </w:num>
  <w:num w:numId="24">
    <w:abstractNumId w:val="25"/>
  </w:num>
  <w:num w:numId="25">
    <w:abstractNumId w:val="5"/>
  </w:num>
  <w:num w:numId="26">
    <w:abstractNumId w:val="16"/>
  </w:num>
  <w:num w:numId="27">
    <w:abstractNumId w:val="0"/>
  </w:num>
  <w:num w:numId="28">
    <w:abstractNumId w:val="9"/>
  </w:num>
  <w:num w:numId="29">
    <w:abstractNumId w:val="28"/>
  </w:num>
  <w:num w:numId="30">
    <w:abstractNumId w:val="42"/>
  </w:num>
  <w:num w:numId="31">
    <w:abstractNumId w:val="23"/>
  </w:num>
  <w:num w:numId="32">
    <w:abstractNumId w:val="17"/>
  </w:num>
  <w:num w:numId="33">
    <w:abstractNumId w:val="14"/>
  </w:num>
  <w:num w:numId="34">
    <w:abstractNumId w:val="26"/>
  </w:num>
  <w:num w:numId="35">
    <w:abstractNumId w:val="41"/>
  </w:num>
  <w:num w:numId="36">
    <w:abstractNumId w:val="43"/>
  </w:num>
  <w:num w:numId="37">
    <w:abstractNumId w:val="37"/>
  </w:num>
  <w:num w:numId="38">
    <w:abstractNumId w:val="8"/>
  </w:num>
  <w:num w:numId="39">
    <w:abstractNumId w:val="22"/>
  </w:num>
  <w:num w:numId="40">
    <w:abstractNumId w:val="11"/>
  </w:num>
  <w:num w:numId="41">
    <w:abstractNumId w:val="36"/>
  </w:num>
  <w:num w:numId="42">
    <w:abstractNumId w:val="38"/>
  </w:num>
  <w:num w:numId="43">
    <w:abstractNumId w:val="29"/>
  </w:num>
  <w:num w:numId="44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4198D"/>
    <w:rsid w:val="000458BC"/>
    <w:rsid w:val="000543FF"/>
    <w:rsid w:val="00056131"/>
    <w:rsid w:val="000566F1"/>
    <w:rsid w:val="00060A30"/>
    <w:rsid w:val="00061CCE"/>
    <w:rsid w:val="00066887"/>
    <w:rsid w:val="00082ABC"/>
    <w:rsid w:val="00083D60"/>
    <w:rsid w:val="00084B6B"/>
    <w:rsid w:val="000852DC"/>
    <w:rsid w:val="00085B35"/>
    <w:rsid w:val="0008733C"/>
    <w:rsid w:val="00093A06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C1977"/>
    <w:rsid w:val="000C44F6"/>
    <w:rsid w:val="000D17F9"/>
    <w:rsid w:val="000D4F95"/>
    <w:rsid w:val="000D740D"/>
    <w:rsid w:val="000E11D9"/>
    <w:rsid w:val="000E16B9"/>
    <w:rsid w:val="000E7627"/>
    <w:rsid w:val="000F37F6"/>
    <w:rsid w:val="00105B17"/>
    <w:rsid w:val="0010764C"/>
    <w:rsid w:val="001128B3"/>
    <w:rsid w:val="00117177"/>
    <w:rsid w:val="00117BB3"/>
    <w:rsid w:val="00122C30"/>
    <w:rsid w:val="001241B1"/>
    <w:rsid w:val="0012445C"/>
    <w:rsid w:val="00125B0B"/>
    <w:rsid w:val="00135E2D"/>
    <w:rsid w:val="00135EF4"/>
    <w:rsid w:val="0013611E"/>
    <w:rsid w:val="0014148D"/>
    <w:rsid w:val="00141DAA"/>
    <w:rsid w:val="001465D1"/>
    <w:rsid w:val="00147853"/>
    <w:rsid w:val="00150E4A"/>
    <w:rsid w:val="001574E4"/>
    <w:rsid w:val="001643E9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A2E07"/>
    <w:rsid w:val="001A380E"/>
    <w:rsid w:val="001A5E13"/>
    <w:rsid w:val="001B0ABD"/>
    <w:rsid w:val="001B5C33"/>
    <w:rsid w:val="001C0B12"/>
    <w:rsid w:val="001C1E63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36DD9"/>
    <w:rsid w:val="00241BF6"/>
    <w:rsid w:val="00242472"/>
    <w:rsid w:val="00244DA5"/>
    <w:rsid w:val="0024722F"/>
    <w:rsid w:val="0025554D"/>
    <w:rsid w:val="00257F31"/>
    <w:rsid w:val="00263C00"/>
    <w:rsid w:val="00264D3F"/>
    <w:rsid w:val="00265F30"/>
    <w:rsid w:val="00266E70"/>
    <w:rsid w:val="002675A0"/>
    <w:rsid w:val="002706A9"/>
    <w:rsid w:val="002722AE"/>
    <w:rsid w:val="00273EAA"/>
    <w:rsid w:val="00281356"/>
    <w:rsid w:val="002823EF"/>
    <w:rsid w:val="00284DD3"/>
    <w:rsid w:val="0028527F"/>
    <w:rsid w:val="002878E3"/>
    <w:rsid w:val="002906CB"/>
    <w:rsid w:val="00297B58"/>
    <w:rsid w:val="002A05DB"/>
    <w:rsid w:val="002A19E8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0BE8"/>
    <w:rsid w:val="00310C37"/>
    <w:rsid w:val="0031326C"/>
    <w:rsid w:val="00316BD9"/>
    <w:rsid w:val="00317655"/>
    <w:rsid w:val="00327575"/>
    <w:rsid w:val="00346C44"/>
    <w:rsid w:val="003475FA"/>
    <w:rsid w:val="003512B0"/>
    <w:rsid w:val="003607F1"/>
    <w:rsid w:val="00371F47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2E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062B9"/>
    <w:rsid w:val="00407612"/>
    <w:rsid w:val="00416207"/>
    <w:rsid w:val="0041752F"/>
    <w:rsid w:val="00417CE3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4D56"/>
    <w:rsid w:val="00475762"/>
    <w:rsid w:val="004759E1"/>
    <w:rsid w:val="00476301"/>
    <w:rsid w:val="00480EE7"/>
    <w:rsid w:val="0048295B"/>
    <w:rsid w:val="00482C67"/>
    <w:rsid w:val="00482E00"/>
    <w:rsid w:val="00492CE4"/>
    <w:rsid w:val="00493E7C"/>
    <w:rsid w:val="00495058"/>
    <w:rsid w:val="004963FA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19AA"/>
    <w:rsid w:val="005072BD"/>
    <w:rsid w:val="005122DA"/>
    <w:rsid w:val="0051391A"/>
    <w:rsid w:val="0052459E"/>
    <w:rsid w:val="0052567A"/>
    <w:rsid w:val="00527848"/>
    <w:rsid w:val="0053023F"/>
    <w:rsid w:val="005332E9"/>
    <w:rsid w:val="00534634"/>
    <w:rsid w:val="00571502"/>
    <w:rsid w:val="00571672"/>
    <w:rsid w:val="00571932"/>
    <w:rsid w:val="00574A1E"/>
    <w:rsid w:val="005750DA"/>
    <w:rsid w:val="005768E8"/>
    <w:rsid w:val="00577CD0"/>
    <w:rsid w:val="005826E6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5F76AA"/>
    <w:rsid w:val="00605EA9"/>
    <w:rsid w:val="00607F55"/>
    <w:rsid w:val="006164A6"/>
    <w:rsid w:val="0062079A"/>
    <w:rsid w:val="00621135"/>
    <w:rsid w:val="00622E4F"/>
    <w:rsid w:val="00641038"/>
    <w:rsid w:val="00646781"/>
    <w:rsid w:val="00652AF6"/>
    <w:rsid w:val="00653F61"/>
    <w:rsid w:val="00654B09"/>
    <w:rsid w:val="00654E0B"/>
    <w:rsid w:val="00656CA3"/>
    <w:rsid w:val="00660F79"/>
    <w:rsid w:val="006625E4"/>
    <w:rsid w:val="00665AC2"/>
    <w:rsid w:val="0066737C"/>
    <w:rsid w:val="006703DF"/>
    <w:rsid w:val="006815BA"/>
    <w:rsid w:val="0068217E"/>
    <w:rsid w:val="00684B1D"/>
    <w:rsid w:val="00686F4A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117B"/>
    <w:rsid w:val="006E2DD8"/>
    <w:rsid w:val="006E2DE5"/>
    <w:rsid w:val="006E4998"/>
    <w:rsid w:val="006E6FDA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31DAD"/>
    <w:rsid w:val="007327B2"/>
    <w:rsid w:val="0073437B"/>
    <w:rsid w:val="00736D25"/>
    <w:rsid w:val="00745C39"/>
    <w:rsid w:val="007464E3"/>
    <w:rsid w:val="00750450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829F3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3684"/>
    <w:rsid w:val="007A5B5C"/>
    <w:rsid w:val="007C0491"/>
    <w:rsid w:val="007C6801"/>
    <w:rsid w:val="007D280D"/>
    <w:rsid w:val="007D34BE"/>
    <w:rsid w:val="007D443D"/>
    <w:rsid w:val="007E1E16"/>
    <w:rsid w:val="007E4D76"/>
    <w:rsid w:val="007E5D10"/>
    <w:rsid w:val="007E7795"/>
    <w:rsid w:val="007F1E6A"/>
    <w:rsid w:val="00801C87"/>
    <w:rsid w:val="00815F49"/>
    <w:rsid w:val="00823267"/>
    <w:rsid w:val="008246D1"/>
    <w:rsid w:val="00824CB1"/>
    <w:rsid w:val="00837CBB"/>
    <w:rsid w:val="00846732"/>
    <w:rsid w:val="00846B4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66F0"/>
    <w:rsid w:val="009044E7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550F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81BE8"/>
    <w:rsid w:val="009824C5"/>
    <w:rsid w:val="0098275B"/>
    <w:rsid w:val="0098669D"/>
    <w:rsid w:val="00990482"/>
    <w:rsid w:val="00992F6D"/>
    <w:rsid w:val="009A6E8B"/>
    <w:rsid w:val="009B3009"/>
    <w:rsid w:val="009C00FE"/>
    <w:rsid w:val="009C1D3E"/>
    <w:rsid w:val="009C3651"/>
    <w:rsid w:val="009C3AE8"/>
    <w:rsid w:val="009D2A8F"/>
    <w:rsid w:val="009D7994"/>
    <w:rsid w:val="009E19CB"/>
    <w:rsid w:val="009E3A2D"/>
    <w:rsid w:val="009E66C2"/>
    <w:rsid w:val="009E7918"/>
    <w:rsid w:val="009F14F2"/>
    <w:rsid w:val="009F1FF0"/>
    <w:rsid w:val="009F5A9B"/>
    <w:rsid w:val="00A042CC"/>
    <w:rsid w:val="00A05214"/>
    <w:rsid w:val="00A079A2"/>
    <w:rsid w:val="00A239B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726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3E6A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B6A0D"/>
    <w:rsid w:val="00AC1072"/>
    <w:rsid w:val="00AC1D01"/>
    <w:rsid w:val="00AC21DC"/>
    <w:rsid w:val="00AC2F98"/>
    <w:rsid w:val="00AC38D6"/>
    <w:rsid w:val="00AC5720"/>
    <w:rsid w:val="00AC66FC"/>
    <w:rsid w:val="00AD6C31"/>
    <w:rsid w:val="00AE1757"/>
    <w:rsid w:val="00AE20C6"/>
    <w:rsid w:val="00AE3DAA"/>
    <w:rsid w:val="00AF0F67"/>
    <w:rsid w:val="00AF35D2"/>
    <w:rsid w:val="00AF57B1"/>
    <w:rsid w:val="00B00CF0"/>
    <w:rsid w:val="00B02E3D"/>
    <w:rsid w:val="00B072BB"/>
    <w:rsid w:val="00B072D4"/>
    <w:rsid w:val="00B07C4A"/>
    <w:rsid w:val="00B116D3"/>
    <w:rsid w:val="00B13E71"/>
    <w:rsid w:val="00B4154F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68C1"/>
    <w:rsid w:val="00BC6219"/>
    <w:rsid w:val="00BC657B"/>
    <w:rsid w:val="00BD11A0"/>
    <w:rsid w:val="00BD6C19"/>
    <w:rsid w:val="00BD7674"/>
    <w:rsid w:val="00BD76FE"/>
    <w:rsid w:val="00BE0189"/>
    <w:rsid w:val="00BF0448"/>
    <w:rsid w:val="00BF0DAE"/>
    <w:rsid w:val="00BF291D"/>
    <w:rsid w:val="00BF6744"/>
    <w:rsid w:val="00BF7874"/>
    <w:rsid w:val="00C036AC"/>
    <w:rsid w:val="00C117AC"/>
    <w:rsid w:val="00C15A57"/>
    <w:rsid w:val="00C16261"/>
    <w:rsid w:val="00C16F84"/>
    <w:rsid w:val="00C2066E"/>
    <w:rsid w:val="00C21C83"/>
    <w:rsid w:val="00C2362A"/>
    <w:rsid w:val="00C26095"/>
    <w:rsid w:val="00C3061B"/>
    <w:rsid w:val="00C31826"/>
    <w:rsid w:val="00C31C4F"/>
    <w:rsid w:val="00C32956"/>
    <w:rsid w:val="00C35805"/>
    <w:rsid w:val="00C40B70"/>
    <w:rsid w:val="00C524E9"/>
    <w:rsid w:val="00C53064"/>
    <w:rsid w:val="00C547CA"/>
    <w:rsid w:val="00C5625B"/>
    <w:rsid w:val="00C57C4F"/>
    <w:rsid w:val="00C57CF7"/>
    <w:rsid w:val="00C65090"/>
    <w:rsid w:val="00C672AA"/>
    <w:rsid w:val="00C67F6C"/>
    <w:rsid w:val="00C72032"/>
    <w:rsid w:val="00C72659"/>
    <w:rsid w:val="00C74A0B"/>
    <w:rsid w:val="00C751F5"/>
    <w:rsid w:val="00C763DC"/>
    <w:rsid w:val="00C76E4A"/>
    <w:rsid w:val="00C8016E"/>
    <w:rsid w:val="00C86ED2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5307"/>
    <w:rsid w:val="00CD6CC8"/>
    <w:rsid w:val="00CE37D6"/>
    <w:rsid w:val="00CF1726"/>
    <w:rsid w:val="00CF33B0"/>
    <w:rsid w:val="00CF3A14"/>
    <w:rsid w:val="00CF5A27"/>
    <w:rsid w:val="00D02A8A"/>
    <w:rsid w:val="00D03024"/>
    <w:rsid w:val="00D030EC"/>
    <w:rsid w:val="00D07F3E"/>
    <w:rsid w:val="00D12BCC"/>
    <w:rsid w:val="00D13417"/>
    <w:rsid w:val="00D1659E"/>
    <w:rsid w:val="00D16E7A"/>
    <w:rsid w:val="00D20B1F"/>
    <w:rsid w:val="00D23A87"/>
    <w:rsid w:val="00D344F5"/>
    <w:rsid w:val="00D37BFB"/>
    <w:rsid w:val="00D44131"/>
    <w:rsid w:val="00D4704A"/>
    <w:rsid w:val="00D473C1"/>
    <w:rsid w:val="00D50BAC"/>
    <w:rsid w:val="00D5394A"/>
    <w:rsid w:val="00D55C72"/>
    <w:rsid w:val="00D56FD7"/>
    <w:rsid w:val="00D5790F"/>
    <w:rsid w:val="00D60530"/>
    <w:rsid w:val="00D6342F"/>
    <w:rsid w:val="00D64DCB"/>
    <w:rsid w:val="00D661A6"/>
    <w:rsid w:val="00D669DB"/>
    <w:rsid w:val="00D72577"/>
    <w:rsid w:val="00D75170"/>
    <w:rsid w:val="00D757BF"/>
    <w:rsid w:val="00D81F2A"/>
    <w:rsid w:val="00D82DD3"/>
    <w:rsid w:val="00D86387"/>
    <w:rsid w:val="00D9181A"/>
    <w:rsid w:val="00DA1BA1"/>
    <w:rsid w:val="00DA5520"/>
    <w:rsid w:val="00DE57C0"/>
    <w:rsid w:val="00DE57FB"/>
    <w:rsid w:val="00DF2866"/>
    <w:rsid w:val="00DF300A"/>
    <w:rsid w:val="00DF4D40"/>
    <w:rsid w:val="00DF76D9"/>
    <w:rsid w:val="00E0025E"/>
    <w:rsid w:val="00E00DD6"/>
    <w:rsid w:val="00E07516"/>
    <w:rsid w:val="00E07D4D"/>
    <w:rsid w:val="00E122ED"/>
    <w:rsid w:val="00E12E63"/>
    <w:rsid w:val="00E14A87"/>
    <w:rsid w:val="00E1616E"/>
    <w:rsid w:val="00E2014A"/>
    <w:rsid w:val="00E3573E"/>
    <w:rsid w:val="00E40782"/>
    <w:rsid w:val="00E4696C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A7516"/>
    <w:rsid w:val="00EB07AF"/>
    <w:rsid w:val="00EC7A3E"/>
    <w:rsid w:val="00ED11B6"/>
    <w:rsid w:val="00ED4B85"/>
    <w:rsid w:val="00ED4F3A"/>
    <w:rsid w:val="00EE2DDE"/>
    <w:rsid w:val="00EE2EE8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4559A"/>
    <w:rsid w:val="00F45745"/>
    <w:rsid w:val="00F5286E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A63E0"/>
    <w:rsid w:val="00FB0B91"/>
    <w:rsid w:val="00FB0CD6"/>
    <w:rsid w:val="00FB33B6"/>
    <w:rsid w:val="00FB44E7"/>
    <w:rsid w:val="00FB464B"/>
    <w:rsid w:val="00FB5E57"/>
    <w:rsid w:val="00FB6815"/>
    <w:rsid w:val="00FC3A83"/>
    <w:rsid w:val="00FD2FF5"/>
    <w:rsid w:val="00FD3E1D"/>
    <w:rsid w:val="00FD7F2E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paragraph" w:customStyle="1" w:styleId="rvps2">
    <w:name w:val="rvps2"/>
    <w:basedOn w:val="Normal"/>
    <w:rsid w:val="000C44F6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4">
    <w:name w:val="Основной текст (4)_"/>
    <w:link w:val="40"/>
    <w:rsid w:val="009044E7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9044E7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character" w:customStyle="1" w:styleId="2">
    <w:name w:val="Основной текст (2)_"/>
    <w:link w:val="20"/>
    <w:rsid w:val="00AF57B1"/>
    <w:rPr>
      <w:rFonts w:ascii="Bookman Old Style" w:eastAsia="Bookman Old Style" w:hAnsi="Bookman Old Style" w:cs="Bookman Old Style"/>
      <w:b/>
      <w:bCs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AF57B1"/>
    <w:pPr>
      <w:widowControl w:val="0"/>
      <w:shd w:val="clear" w:color="auto" w:fill="FFFFFF"/>
      <w:spacing w:before="240" w:after="120" w:line="288" w:lineRule="exact"/>
      <w:ind w:hanging="1820"/>
      <w:jc w:val="left"/>
    </w:pPr>
    <w:rPr>
      <w:rFonts w:ascii="Bookman Old Style" w:eastAsia="Bookman Old Style" w:hAnsi="Bookman Old Style" w:cs="Bookman Old Style"/>
      <w:b/>
      <w:bCs/>
      <w:kern w:val="0"/>
      <w:sz w:val="19"/>
      <w:szCs w:val="19"/>
      <w:lang w:val="uk-UA" w:eastAsia="uk-UA"/>
    </w:rPr>
  </w:style>
  <w:style w:type="character" w:customStyle="1" w:styleId="2115pt">
    <w:name w:val="Основной текст (2) + 11;5 pt;Полужирный;Курсив"/>
    <w:rsid w:val="00AF57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uk-UA" w:eastAsia="uk-UA" w:bidi="uk-UA"/>
    </w:rPr>
  </w:style>
  <w:style w:type="character" w:customStyle="1" w:styleId="33">
    <w:name w:val="Основной текст (33)_"/>
    <w:link w:val="330"/>
    <w:rsid w:val="00AF57B1"/>
    <w:rPr>
      <w:b/>
      <w:bCs/>
      <w:i/>
      <w:iCs/>
      <w:sz w:val="22"/>
      <w:szCs w:val="22"/>
      <w:shd w:val="clear" w:color="auto" w:fill="FFFFFF"/>
    </w:rPr>
  </w:style>
  <w:style w:type="character" w:customStyle="1" w:styleId="32115pt0pt">
    <w:name w:val="Основной текст (32) + 11;5 pt;Курсив;Интервал 0 pt"/>
    <w:rsid w:val="00AF57B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 w:eastAsia="uk-UA" w:bidi="uk-UA"/>
    </w:rPr>
  </w:style>
  <w:style w:type="character" w:customStyle="1" w:styleId="3211pt0pt">
    <w:name w:val="Основной текст (32) + 11 pt;Не полужирный;Интервал 0 pt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39-1pt">
    <w:name w:val="Основной текст (39) + Интервал -1 pt"/>
    <w:rsid w:val="00AF57B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single"/>
      <w:lang w:val="uk-UA" w:eastAsia="uk-UA" w:bidi="uk-UA"/>
    </w:rPr>
  </w:style>
  <w:style w:type="character" w:customStyle="1" w:styleId="32">
    <w:name w:val="Основной текст (32) + Малые прописные"/>
    <w:rsid w:val="00AF57B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320">
    <w:name w:val="Основной текст (32)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single"/>
      <w:lang w:val="uk-UA" w:eastAsia="uk-UA" w:bidi="uk-UA"/>
    </w:rPr>
  </w:style>
  <w:style w:type="character" w:customStyle="1" w:styleId="41">
    <w:name w:val="Основной текст (41) + Малые прописные"/>
    <w:rsid w:val="00AF57B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410">
    <w:name w:val="Основной текст (41)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paragraph" w:customStyle="1" w:styleId="330">
    <w:name w:val="Основной текст (33)"/>
    <w:basedOn w:val="Normal"/>
    <w:link w:val="33"/>
    <w:rsid w:val="00AF57B1"/>
    <w:pPr>
      <w:widowControl w:val="0"/>
      <w:shd w:val="clear" w:color="auto" w:fill="FFFFFF"/>
      <w:spacing w:before="60" w:after="60" w:line="0" w:lineRule="atLeast"/>
      <w:ind w:firstLine="0"/>
      <w:jc w:val="center"/>
    </w:pPr>
    <w:rPr>
      <w:b/>
      <w:bCs/>
      <w:i/>
      <w:iCs/>
      <w:kern w:val="0"/>
      <w:sz w:val="22"/>
      <w:szCs w:val="22"/>
      <w:lang w:val="uk-UA" w:eastAsia="uk-UA"/>
    </w:rPr>
  </w:style>
  <w:style w:type="paragraph" w:styleId="Caption">
    <w:name w:val="caption"/>
    <w:basedOn w:val="Normal"/>
    <w:next w:val="Normal"/>
    <w:unhideWhenUsed/>
    <w:qFormat/>
    <w:rsid w:val="005826E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2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84C4D-B19D-4F99-9A17-FF4C0A846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4729</TotalTime>
  <Pages>7</Pages>
  <Words>496</Words>
  <Characters>2829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131</cp:revision>
  <cp:lastPrinted>2015-09-20T08:44:00Z</cp:lastPrinted>
  <dcterms:created xsi:type="dcterms:W3CDTF">2016-09-25T11:38:00Z</dcterms:created>
  <dcterms:modified xsi:type="dcterms:W3CDTF">2020-06-16T00:09:00Z</dcterms:modified>
</cp:coreProperties>
</file>