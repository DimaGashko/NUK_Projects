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74356F3E" w:rsidR="00141DAA" w:rsidRPr="0098275B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A06609">
        <w:rPr>
          <w:b/>
          <w:spacing w:val="-10"/>
          <w:sz w:val="28"/>
          <w:szCs w:val="28"/>
          <w:lang w:val="uk-UA" w:eastAsia="uk-UA"/>
        </w:rPr>
        <w:t>10</w:t>
      </w:r>
    </w:p>
    <w:p w14:paraId="11B90C2D" w14:textId="09FE378C" w:rsidR="00654E0B" w:rsidRDefault="005F76AA" w:rsidP="005F76AA">
      <w:pPr>
        <w:shd w:val="clear" w:color="auto" w:fill="FFFFFF"/>
        <w:spacing w:line="360" w:lineRule="auto"/>
        <w:ind w:firstLine="709"/>
        <w:jc w:val="center"/>
        <w:rPr>
          <w:rStyle w:val="fontstyle01"/>
          <w:lang w:val="uk-UA"/>
        </w:rPr>
      </w:pPr>
      <w:r w:rsidRPr="005A5F1E">
        <w:rPr>
          <w:b/>
          <w:sz w:val="28"/>
          <w:szCs w:val="28"/>
          <w:lang w:val="uk-UA"/>
        </w:rPr>
        <w:t>Безумовний екстремум. Градієнтні методи оптимізації</w:t>
      </w:r>
    </w:p>
    <w:p w14:paraId="7D136908" w14:textId="20B3AC53" w:rsidR="009C3AE8" w:rsidRPr="004815FE" w:rsidRDefault="001C489D" w:rsidP="009C3AE8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571502">
        <w:rPr>
          <w:rStyle w:val="fontstyle01"/>
          <w:lang w:val="uk-UA"/>
        </w:rPr>
        <w:t>Мета:</w:t>
      </w:r>
      <w:r w:rsidR="005F76AA" w:rsidRPr="005F76AA">
        <w:rPr>
          <w:sz w:val="28"/>
          <w:szCs w:val="28"/>
          <w:lang w:val="uk-UA"/>
        </w:rPr>
        <w:t xml:space="preserve"> </w:t>
      </w:r>
      <w:r w:rsidR="005F76AA" w:rsidRPr="005A5F1E">
        <w:rPr>
          <w:sz w:val="28"/>
          <w:szCs w:val="28"/>
          <w:lang w:val="uk-UA"/>
        </w:rPr>
        <w:t xml:space="preserve">набуття </w:t>
      </w:r>
      <w:r w:rsidR="005F76AA" w:rsidRPr="005A5F1E">
        <w:rPr>
          <w:bCs/>
          <w:sz w:val="28"/>
          <w:szCs w:val="28"/>
          <w:lang w:val="uk-UA"/>
        </w:rPr>
        <w:t>теоретичних знань та практичних навичок розв’язку задач випуклого програмування методом найскорішого спуску</w:t>
      </w:r>
      <w:r w:rsidR="00654E0B" w:rsidRPr="00654E0B">
        <w:rPr>
          <w:bCs/>
          <w:sz w:val="28"/>
          <w:szCs w:val="28"/>
          <w:lang w:val="uk-UA"/>
        </w:rPr>
        <w:t>.</w:t>
      </w:r>
    </w:p>
    <w:p w14:paraId="06495836" w14:textId="685995AD" w:rsidR="00217CE0" w:rsidRDefault="00217CE0" w:rsidP="00135EF4">
      <w:pPr>
        <w:spacing w:line="360" w:lineRule="auto"/>
        <w:ind w:firstLine="851"/>
        <w:rPr>
          <w:b/>
          <w:bCs/>
          <w:spacing w:val="-2"/>
          <w:sz w:val="32"/>
          <w:szCs w:val="32"/>
          <w:lang w:val="uk-UA"/>
        </w:rPr>
      </w:pPr>
      <w:r w:rsidRPr="00686F4A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1D6C8DB9" w14:textId="133DBAF8" w:rsidR="00654E0B" w:rsidRDefault="005F76AA" w:rsidP="005F76AA">
      <w:pPr>
        <w:spacing w:line="360" w:lineRule="auto"/>
        <w:ind w:firstLine="0"/>
        <w:rPr>
          <w:sz w:val="28"/>
          <w:szCs w:val="28"/>
        </w:rPr>
      </w:pPr>
      <w:proofErr w:type="spellStart"/>
      <w:r w:rsidRPr="005A5F1E">
        <w:rPr>
          <w:sz w:val="28"/>
          <w:szCs w:val="28"/>
        </w:rPr>
        <w:t>Розв’язати</w:t>
      </w:r>
      <w:proofErr w:type="spellEnd"/>
      <w:r w:rsidRPr="005A5F1E">
        <w:rPr>
          <w:sz w:val="28"/>
          <w:szCs w:val="28"/>
        </w:rPr>
        <w:t xml:space="preserve"> </w:t>
      </w:r>
      <w:proofErr w:type="spellStart"/>
      <w:r w:rsidRPr="005A5F1E">
        <w:rPr>
          <w:sz w:val="28"/>
          <w:szCs w:val="28"/>
        </w:rPr>
        <w:t>градієнтним</w:t>
      </w:r>
      <w:proofErr w:type="spellEnd"/>
      <w:r w:rsidRPr="005A5F1E">
        <w:rPr>
          <w:sz w:val="28"/>
          <w:szCs w:val="28"/>
        </w:rPr>
        <w:t xml:space="preserve"> методом </w:t>
      </w:r>
      <w:proofErr w:type="spellStart"/>
      <w:r w:rsidRPr="005A5F1E">
        <w:rPr>
          <w:sz w:val="28"/>
          <w:szCs w:val="28"/>
        </w:rPr>
        <w:t>наступну</w:t>
      </w:r>
      <w:proofErr w:type="spellEnd"/>
      <w:r w:rsidRPr="005A5F1E">
        <w:rPr>
          <w:sz w:val="28"/>
          <w:szCs w:val="28"/>
        </w:rPr>
        <w:t xml:space="preserve"> задачу </w:t>
      </w:r>
      <w:proofErr w:type="spellStart"/>
      <w:r w:rsidRPr="005A5F1E">
        <w:rPr>
          <w:sz w:val="28"/>
          <w:szCs w:val="28"/>
        </w:rPr>
        <w:t>математичного</w:t>
      </w:r>
      <w:proofErr w:type="spellEnd"/>
      <w:r w:rsidRPr="005A5F1E">
        <w:rPr>
          <w:sz w:val="28"/>
          <w:szCs w:val="28"/>
        </w:rPr>
        <w:t xml:space="preserve"> </w:t>
      </w:r>
      <w:proofErr w:type="spellStart"/>
      <w:r w:rsidRPr="005A5F1E">
        <w:rPr>
          <w:sz w:val="28"/>
          <w:szCs w:val="28"/>
        </w:rPr>
        <w:t>програмування</w:t>
      </w:r>
      <w:proofErr w:type="spellEnd"/>
      <w:r w:rsidRPr="005A5F1E">
        <w:rPr>
          <w:sz w:val="28"/>
          <w:szCs w:val="28"/>
        </w:rPr>
        <w:t xml:space="preserve">, </w:t>
      </w:r>
      <w:proofErr w:type="spellStart"/>
      <w:r w:rsidRPr="005A5F1E">
        <w:rPr>
          <w:sz w:val="28"/>
          <w:szCs w:val="28"/>
        </w:rPr>
        <w:t>починаючи</w:t>
      </w:r>
      <w:proofErr w:type="spellEnd"/>
      <w:r w:rsidRPr="005A5F1E">
        <w:rPr>
          <w:sz w:val="28"/>
          <w:szCs w:val="28"/>
        </w:rPr>
        <w:t xml:space="preserve"> </w:t>
      </w:r>
      <w:proofErr w:type="spellStart"/>
      <w:r w:rsidRPr="005A5F1E">
        <w:rPr>
          <w:sz w:val="28"/>
          <w:szCs w:val="28"/>
        </w:rPr>
        <w:t>ітераційний</w:t>
      </w:r>
      <w:proofErr w:type="spellEnd"/>
      <w:r w:rsidRPr="005A5F1E">
        <w:rPr>
          <w:sz w:val="28"/>
          <w:szCs w:val="28"/>
        </w:rPr>
        <w:t xml:space="preserve"> </w:t>
      </w:r>
      <w:proofErr w:type="spellStart"/>
      <w:r w:rsidRPr="005A5F1E">
        <w:rPr>
          <w:sz w:val="28"/>
          <w:szCs w:val="28"/>
        </w:rPr>
        <w:t>процес</w:t>
      </w:r>
      <w:proofErr w:type="spellEnd"/>
      <w:r w:rsidRPr="005A5F1E">
        <w:rPr>
          <w:sz w:val="28"/>
          <w:szCs w:val="28"/>
        </w:rPr>
        <w:t xml:space="preserve"> з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5A5F1E">
        <w:rPr>
          <w:sz w:val="28"/>
          <w:szCs w:val="28"/>
        </w:rPr>
        <w:t>.</w:t>
      </w:r>
    </w:p>
    <w:p w14:paraId="423A65D4" w14:textId="6601F535" w:rsidR="005F76AA" w:rsidRPr="00654E0B" w:rsidRDefault="005F76AA" w:rsidP="005F76AA">
      <w:pPr>
        <w:spacing w:line="360" w:lineRule="auto"/>
        <w:ind w:firstLine="0"/>
        <w:rPr>
          <w:spacing w:val="-2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428DA67" wp14:editId="5E4F8DB0">
            <wp:extent cx="46291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C1F0" w14:textId="77777777" w:rsidR="00654E0B" w:rsidRPr="00686F4A" w:rsidRDefault="00654E0B" w:rsidP="00135EF4">
      <w:pPr>
        <w:spacing w:line="360" w:lineRule="auto"/>
        <w:ind w:firstLine="851"/>
        <w:rPr>
          <w:b/>
          <w:bCs/>
          <w:spacing w:val="-2"/>
          <w:sz w:val="32"/>
          <w:szCs w:val="32"/>
          <w:lang w:val="uk-UA"/>
        </w:rPr>
      </w:pPr>
    </w:p>
    <w:p w14:paraId="105D9919" w14:textId="5371DC9E" w:rsidR="00571502" w:rsidRPr="008D5693" w:rsidRDefault="00C8016E" w:rsidP="00D60530">
      <w:pPr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Короткі теоретичні відомості</w:t>
      </w:r>
    </w:p>
    <w:p w14:paraId="225B02C4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</w:p>
    <w:p w14:paraId="1885EB07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5A5F1E">
        <w:rPr>
          <w:noProof/>
        </w:rPr>
        <w:drawing>
          <wp:inline distT="0" distB="0" distL="0" distR="0" wp14:anchorId="10DBF546" wp14:editId="615D45FC">
            <wp:extent cx="6263640" cy="3320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2C81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</w:p>
    <w:p w14:paraId="70363D35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</w:p>
    <w:p w14:paraId="6BD70D1E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</w:p>
    <w:p w14:paraId="341F2346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</w:p>
    <w:p w14:paraId="2998F325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</w:p>
    <w:p w14:paraId="6BB4AD8D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5A5F1E">
        <w:rPr>
          <w:noProof/>
        </w:rPr>
        <w:drawing>
          <wp:inline distT="0" distB="0" distL="0" distR="0" wp14:anchorId="5252C04B" wp14:editId="4BA7DEBA">
            <wp:extent cx="6263640" cy="24123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F5A2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5A5F1E">
        <w:rPr>
          <w:noProof/>
        </w:rPr>
        <w:drawing>
          <wp:inline distT="0" distB="0" distL="0" distR="0" wp14:anchorId="02186B7A" wp14:editId="7DDFDBFE">
            <wp:extent cx="6263640" cy="7473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01A0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5A5F1E">
        <w:rPr>
          <w:noProof/>
        </w:rPr>
        <w:drawing>
          <wp:inline distT="0" distB="0" distL="0" distR="0" wp14:anchorId="100793B8" wp14:editId="0DBAA861">
            <wp:extent cx="5935980" cy="1615785"/>
            <wp:effectExtent l="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0C53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5A5F1E">
        <w:rPr>
          <w:noProof/>
        </w:rPr>
        <w:lastRenderedPageBreak/>
        <w:drawing>
          <wp:inline distT="0" distB="0" distL="0" distR="0" wp14:anchorId="4CDA3CFF" wp14:editId="6B62DF78">
            <wp:extent cx="6263640" cy="75425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5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A4A5" w14:textId="77777777" w:rsidR="005F76AA" w:rsidRPr="005A5F1E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5A5F1E">
        <w:rPr>
          <w:noProof/>
        </w:rPr>
        <w:drawing>
          <wp:inline distT="0" distB="0" distL="0" distR="0" wp14:anchorId="4B2400D2" wp14:editId="3F404671">
            <wp:extent cx="6263640" cy="102171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D15B" w14:textId="3B471ED2" w:rsidR="00654E0B" w:rsidRPr="005F76AA" w:rsidRDefault="005F76AA" w:rsidP="005F76AA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5A5F1E">
        <w:rPr>
          <w:noProof/>
        </w:rPr>
        <w:lastRenderedPageBreak/>
        <w:drawing>
          <wp:inline distT="0" distB="0" distL="0" distR="0" wp14:anchorId="1FDB21D6" wp14:editId="34ADDED7">
            <wp:extent cx="6263640" cy="40170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B609" w14:textId="40FD1F88" w:rsidR="0010764C" w:rsidRPr="009A4AE5" w:rsidRDefault="0010764C" w:rsidP="009C3AE8">
      <w:pPr>
        <w:tabs>
          <w:tab w:val="left" w:pos="851"/>
          <w:tab w:val="left" w:pos="1134"/>
        </w:tabs>
        <w:spacing w:line="360" w:lineRule="auto"/>
        <w:ind w:firstLine="709"/>
        <w:rPr>
          <w:sz w:val="28"/>
          <w:szCs w:val="28"/>
          <w:lang w:val="uk-UA"/>
        </w:rPr>
      </w:pPr>
    </w:p>
    <w:p w14:paraId="2558948C" w14:textId="250492FC" w:rsidR="00AF57B1" w:rsidRPr="00AF57B1" w:rsidRDefault="00AF57B1" w:rsidP="00AF57B1">
      <w:pPr>
        <w:spacing w:line="360" w:lineRule="auto"/>
        <w:ind w:firstLine="709"/>
        <w:rPr>
          <w:i/>
          <w:sz w:val="28"/>
          <w:szCs w:val="28"/>
          <w:lang w:val="uk-UA"/>
        </w:rPr>
      </w:pPr>
    </w:p>
    <w:p w14:paraId="3A7053D8" w14:textId="14474403" w:rsidR="004062B9" w:rsidRPr="00AF57B1" w:rsidRDefault="004062B9">
      <w:pPr>
        <w:ind w:firstLine="0"/>
        <w:jc w:val="left"/>
        <w:rPr>
          <w:i/>
          <w:kern w:val="36"/>
          <w:sz w:val="28"/>
          <w:szCs w:val="28"/>
          <w:lang w:val="uk-UA"/>
        </w:rPr>
      </w:pPr>
      <w:r w:rsidRPr="00AF57B1">
        <w:rPr>
          <w:i/>
          <w:kern w:val="36"/>
          <w:sz w:val="28"/>
          <w:szCs w:val="28"/>
          <w:lang w:val="uk-UA"/>
        </w:rPr>
        <w:br w:type="page"/>
      </w:r>
    </w:p>
    <w:p w14:paraId="6D4BE5F7" w14:textId="5852D508" w:rsidR="007C6801" w:rsidRDefault="00C8016E" w:rsidP="005826E6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A64769">
        <w:rPr>
          <w:rStyle w:val="longtext"/>
          <w:b/>
          <w:bCs/>
          <w:sz w:val="28"/>
          <w:szCs w:val="32"/>
          <w:lang w:val="uk-UA"/>
        </w:rPr>
        <w:lastRenderedPageBreak/>
        <w:t>Хід роботи</w:t>
      </w:r>
      <w:r w:rsidR="00CF33B0" w:rsidRPr="007A5B5C">
        <w:rPr>
          <w:b/>
          <w:sz w:val="28"/>
          <w:szCs w:val="28"/>
          <w:lang w:val="uk-UA"/>
        </w:rPr>
        <w:t xml:space="preserve">  </w:t>
      </w:r>
    </w:p>
    <w:p w14:paraId="381337F9" w14:textId="5B7CD437" w:rsidR="0098275B" w:rsidRDefault="0098275B" w:rsidP="0098275B">
      <w:pPr>
        <w:spacing w:line="360" w:lineRule="auto"/>
        <w:ind w:firstLine="851"/>
        <w:rPr>
          <w:spacing w:val="-2"/>
          <w:sz w:val="32"/>
          <w:szCs w:val="32"/>
          <w:lang w:val="uk-UA"/>
        </w:rPr>
      </w:pPr>
    </w:p>
    <w:p w14:paraId="135A901B" w14:textId="49AA6180" w:rsidR="00654E0B" w:rsidRDefault="00654E0B" w:rsidP="00125B0B">
      <w:pPr>
        <w:shd w:val="clear" w:color="auto" w:fill="FFFFFF"/>
        <w:spacing w:line="360" w:lineRule="auto"/>
        <w:rPr>
          <w:b/>
          <w:sz w:val="28"/>
          <w:szCs w:val="28"/>
          <w:lang w:val="uk-UA"/>
        </w:rPr>
      </w:pPr>
    </w:p>
    <w:p w14:paraId="57F2A35C" w14:textId="1271EF05" w:rsidR="0098275B" w:rsidRDefault="0098275B" w:rsidP="00125B0B">
      <w:pPr>
        <w:shd w:val="clear" w:color="auto" w:fill="FFFFFF"/>
        <w:spacing w:line="360" w:lineRule="auto"/>
        <w:rPr>
          <w:b/>
          <w:sz w:val="28"/>
          <w:szCs w:val="28"/>
          <w:lang w:val="uk-UA"/>
        </w:rPr>
      </w:pPr>
    </w:p>
    <w:p w14:paraId="37EB4A30" w14:textId="77777777" w:rsidR="0098275B" w:rsidRDefault="0098275B" w:rsidP="00125B0B">
      <w:pPr>
        <w:shd w:val="clear" w:color="auto" w:fill="FFFFFF"/>
        <w:spacing w:line="360" w:lineRule="auto"/>
        <w:rPr>
          <w:b/>
          <w:sz w:val="28"/>
          <w:szCs w:val="28"/>
          <w:lang w:val="uk-UA"/>
        </w:rPr>
      </w:pPr>
    </w:p>
    <w:p w14:paraId="2EC80FA7" w14:textId="77777777" w:rsidR="00654E0B" w:rsidRDefault="00654E0B">
      <w:pPr>
        <w:ind w:firstLine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4CB42EB2" w14:textId="6C1BB671" w:rsidR="005F76AA" w:rsidRPr="005A5F1E" w:rsidRDefault="006E2DE5" w:rsidP="005F76AA">
      <w:pPr>
        <w:spacing w:line="360" w:lineRule="auto"/>
        <w:ind w:firstLine="851"/>
        <w:rPr>
          <w:sz w:val="28"/>
          <w:szCs w:val="28"/>
          <w:lang w:val="uk-UA"/>
        </w:rPr>
      </w:pPr>
      <w:r w:rsidRPr="00125B0B">
        <w:rPr>
          <w:b/>
          <w:sz w:val="28"/>
          <w:szCs w:val="28"/>
          <w:lang w:val="uk-UA"/>
        </w:rPr>
        <w:lastRenderedPageBreak/>
        <w:t>Висновок:</w:t>
      </w:r>
      <w:r w:rsidR="008246D1" w:rsidRPr="00125B0B">
        <w:rPr>
          <w:color w:val="000000"/>
          <w:sz w:val="28"/>
          <w:szCs w:val="19"/>
          <w:highlight w:val="white"/>
          <w:lang w:val="uk-UA" w:eastAsia="uk-UA"/>
        </w:rPr>
        <w:t xml:space="preserve"> під час виконання лабораторної роботи, я</w:t>
      </w:r>
      <w:r w:rsidR="008246D1" w:rsidRPr="00125B0B">
        <w:rPr>
          <w:color w:val="000000"/>
          <w:sz w:val="28"/>
          <w:szCs w:val="19"/>
          <w:lang w:val="uk-UA" w:eastAsia="uk-UA"/>
        </w:rPr>
        <w:t xml:space="preserve"> </w:t>
      </w:r>
      <w:r w:rsidR="00D473C1" w:rsidRPr="00125B0B">
        <w:rPr>
          <w:sz w:val="28"/>
          <w:szCs w:val="28"/>
          <w:lang w:val="uk-UA"/>
        </w:rPr>
        <w:t>набу</w:t>
      </w:r>
      <w:r w:rsidR="00686F4A" w:rsidRPr="00125B0B">
        <w:rPr>
          <w:sz w:val="28"/>
          <w:szCs w:val="28"/>
          <w:lang w:val="uk-UA"/>
        </w:rPr>
        <w:t xml:space="preserve">в </w:t>
      </w:r>
      <w:r w:rsidR="00EE2EE8" w:rsidRPr="00EE2EE8">
        <w:rPr>
          <w:bCs/>
          <w:sz w:val="28"/>
          <w:szCs w:val="28"/>
          <w:lang w:val="uk-UA"/>
        </w:rPr>
        <w:t>теоретичних знань та практичних</w:t>
      </w:r>
      <w:r w:rsidR="00923128">
        <w:rPr>
          <w:bCs/>
          <w:sz w:val="28"/>
          <w:szCs w:val="28"/>
          <w:lang w:val="uk-UA"/>
        </w:rPr>
        <w:t xml:space="preserve"> </w:t>
      </w:r>
      <w:r w:rsidR="005F76AA" w:rsidRPr="005A5F1E">
        <w:rPr>
          <w:bCs/>
          <w:sz w:val="28"/>
          <w:szCs w:val="28"/>
          <w:lang w:val="uk-UA"/>
        </w:rPr>
        <w:t>навичок розв’язку задач випуклого програмування методом найскорішого спуску.</w:t>
      </w:r>
    </w:p>
    <w:p w14:paraId="0D02ED86" w14:textId="37704B6A" w:rsidR="00EE2EE8" w:rsidRPr="00EE2EE8" w:rsidRDefault="00EE2EE8" w:rsidP="00EE2EE8">
      <w:pPr>
        <w:shd w:val="clear" w:color="auto" w:fill="FFFFFF"/>
        <w:spacing w:line="360" w:lineRule="auto"/>
        <w:rPr>
          <w:sz w:val="28"/>
          <w:szCs w:val="28"/>
          <w:lang w:val="uk-UA"/>
        </w:rPr>
      </w:pPr>
    </w:p>
    <w:p w14:paraId="130B4431" w14:textId="445EDC36" w:rsidR="00217CE0" w:rsidRPr="005F76AA" w:rsidRDefault="00217CE0" w:rsidP="00125B0B">
      <w:pPr>
        <w:shd w:val="clear" w:color="auto" w:fill="FFFFFF"/>
        <w:spacing w:line="360" w:lineRule="auto"/>
        <w:rPr>
          <w:spacing w:val="-10"/>
          <w:sz w:val="28"/>
          <w:szCs w:val="28"/>
          <w:lang w:val="uk-UA" w:eastAsia="uk-UA"/>
        </w:rPr>
      </w:pPr>
    </w:p>
    <w:sectPr w:rsidR="00217CE0" w:rsidRPr="005F76AA">
      <w:footerReference w:type="default" r:id="rId18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A03FF" w14:textId="77777777" w:rsidR="009C4685" w:rsidRDefault="009C4685">
      <w:r>
        <w:separator/>
      </w:r>
    </w:p>
  </w:endnote>
  <w:endnote w:type="continuationSeparator" w:id="0">
    <w:p w14:paraId="1DBAA372" w14:textId="77777777" w:rsidR="009C4685" w:rsidRDefault="009C4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4696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1D966C16" w:rsidR="00E4696C" w:rsidRDefault="00E4696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14159265</w:t>
          </w:r>
        </w:p>
      </w:tc>
      <w:tc>
        <w:tcPr>
          <w:tcW w:w="424" w:type="dxa"/>
          <w:vAlign w:val="center"/>
        </w:tcPr>
        <w:p w14:paraId="0C0F7383" w14:textId="77777777" w:rsidR="00E4696C" w:rsidRDefault="00E4696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4696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4696C" w:rsidRDefault="00E4696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4696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4696C" w:rsidRDefault="00E4696C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E4696C" w:rsidRDefault="00E4696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4696C" w:rsidRDefault="00E4696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E4696C" w:rsidRDefault="00E4696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4696C" w:rsidRDefault="00E4696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4696C" w:rsidRDefault="00E4696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4696C" w:rsidRDefault="00E4696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E4696C" w:rsidRDefault="00E4696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4696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8ECCDF1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6FA6610C" w:rsidR="00E4696C" w:rsidRPr="00654E0B" w:rsidRDefault="00E4696C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</w:t>
          </w:r>
          <w:r w:rsidR="005F76AA">
            <w:rPr>
              <w:sz w:val="40"/>
              <w:lang w:val="uk-UA"/>
            </w:rPr>
            <w:t>10</w:t>
          </w:r>
        </w:p>
      </w:tc>
    </w:tr>
    <w:tr w:rsidR="00E4696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4696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4696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4696C" w:rsidRPr="00757A8E" w:rsidRDefault="00E4696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4696C" w:rsidRPr="00757A8E" w:rsidRDefault="00E4696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6DA1182" w:rsidR="00E4696C" w:rsidRPr="00654E0B" w:rsidRDefault="005F76AA" w:rsidP="005019AA">
          <w:pPr>
            <w:spacing w:before="100" w:beforeAutospacing="1" w:after="100" w:afterAutospacing="1"/>
            <w:ind w:firstLine="0"/>
            <w:jc w:val="center"/>
            <w:outlineLvl w:val="1"/>
            <w:rPr>
              <w:b/>
              <w:bCs/>
              <w:szCs w:val="24"/>
              <w:lang w:val="uk-UA"/>
            </w:rPr>
          </w:pPr>
          <w:r w:rsidRPr="005A5F1E">
            <w:rPr>
              <w:b/>
              <w:sz w:val="28"/>
              <w:szCs w:val="28"/>
              <w:lang w:val="uk-UA"/>
            </w:rPr>
            <w:t>Безумовний екстремум. Градієнтні методи оптимізації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E4696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4696C" w:rsidRPr="00757A8E" w:rsidRDefault="00E4696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4696C" w:rsidRPr="00757A8E" w:rsidRDefault="00E4696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4696C" w:rsidRPr="00757A8E" w14:paraId="410552D3" w14:textId="77777777" w:rsidTr="009C3AE8">
      <w:trPr>
        <w:cantSplit/>
        <w:trHeight w:hRule="exact" w:val="262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4696C" w:rsidRPr="00757A8E" w:rsidRDefault="00E4696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6F5544" w:rsidR="00E4696C" w:rsidRPr="00757A8E" w:rsidRDefault="00E4696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Латанская</w:t>
          </w:r>
          <w:proofErr w:type="spellEnd"/>
          <w:r>
            <w:rPr>
              <w:sz w:val="16"/>
              <w:lang w:val="uk-UA"/>
            </w:rPr>
            <w:t xml:space="preserve"> Л.О.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E4696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4696C" w:rsidRPr="00757A8E" w:rsidRDefault="00E4696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4696C" w:rsidRPr="00757A8E" w:rsidRDefault="00E4696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E4696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4696C" w:rsidRPr="00757A8E" w:rsidRDefault="00E4696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E4696C" w:rsidRPr="00757A8E" w:rsidRDefault="00E4696C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4696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A034656" w:rsidR="00E4696C" w:rsidRPr="005F76AA" w:rsidRDefault="00E4696C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</w:t>
          </w:r>
          <w:r w:rsidR="005F76AA">
            <w:rPr>
              <w:sz w:val="40"/>
              <w:lang w:val="uk-UA"/>
            </w:rPr>
            <w:t>10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4696C" w:rsidRDefault="00E4696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E4696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4696C" w:rsidRDefault="00E4696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E4696C" w:rsidRPr="00BF7874" w:rsidRDefault="00E4696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4696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4696C" w:rsidRDefault="00E4696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4696C" w:rsidRDefault="00E4696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4696C" w:rsidRDefault="00E4696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4696C" w:rsidRDefault="00E4696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4696C" w:rsidRDefault="00E4696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4696C" w:rsidRDefault="00E4696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4696C" w:rsidRDefault="00E4696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E4696C" w:rsidRDefault="00E4696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B7F12" w14:textId="77777777" w:rsidR="009C4685" w:rsidRDefault="009C4685">
      <w:r>
        <w:separator/>
      </w:r>
    </w:p>
  </w:footnote>
  <w:footnote w:type="continuationSeparator" w:id="0">
    <w:p w14:paraId="6EC0B5ED" w14:textId="77777777" w:rsidR="009C4685" w:rsidRDefault="009C4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5F5ADD"/>
    <w:multiLevelType w:val="hybridMultilevel"/>
    <w:tmpl w:val="3E301B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BCE3130"/>
    <w:multiLevelType w:val="hybridMultilevel"/>
    <w:tmpl w:val="7B560056"/>
    <w:lvl w:ilvl="0" w:tplc="047078B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ED25A69"/>
    <w:multiLevelType w:val="hybridMultilevel"/>
    <w:tmpl w:val="50D6AA52"/>
    <w:lvl w:ilvl="0" w:tplc="CBD0956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170A3"/>
    <w:multiLevelType w:val="hybridMultilevel"/>
    <w:tmpl w:val="FCF607DC"/>
    <w:lvl w:ilvl="0" w:tplc="FFB20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3F0D0E"/>
    <w:multiLevelType w:val="hybridMultilevel"/>
    <w:tmpl w:val="0DD27BA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2C13E8"/>
    <w:multiLevelType w:val="hybridMultilevel"/>
    <w:tmpl w:val="CFB83C4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12248"/>
    <w:multiLevelType w:val="hybridMultilevel"/>
    <w:tmpl w:val="0B6C87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3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A977D54"/>
    <w:multiLevelType w:val="hybridMultilevel"/>
    <w:tmpl w:val="BCBC2840"/>
    <w:lvl w:ilvl="0" w:tplc="58A4D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C013267"/>
    <w:multiLevelType w:val="hybridMultilevel"/>
    <w:tmpl w:val="66ECEB0E"/>
    <w:lvl w:ilvl="0" w:tplc="925071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D2E39D4"/>
    <w:multiLevelType w:val="hybridMultilevel"/>
    <w:tmpl w:val="BCBC2840"/>
    <w:lvl w:ilvl="0" w:tplc="58A4DC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8843AEC"/>
    <w:multiLevelType w:val="hybridMultilevel"/>
    <w:tmpl w:val="258CF4D0"/>
    <w:lvl w:ilvl="0" w:tplc="03FACA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B0161"/>
    <w:multiLevelType w:val="hybridMultilevel"/>
    <w:tmpl w:val="89727644"/>
    <w:lvl w:ilvl="0" w:tplc="11E85F8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D6674AE"/>
    <w:multiLevelType w:val="hybridMultilevel"/>
    <w:tmpl w:val="E50A73F4"/>
    <w:lvl w:ilvl="0" w:tplc="F25C36E0">
      <w:start w:val="1"/>
      <w:numFmt w:val="decimal"/>
      <w:lvlText w:val="%1)"/>
      <w:lvlJc w:val="left"/>
      <w:pPr>
        <w:ind w:left="1069" w:hanging="360"/>
      </w:pPr>
      <w:rPr>
        <w:rFonts w:ascii="Times New Roman" w:eastAsia="Bookman Old Style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0"/>
  </w:num>
  <w:num w:numId="4">
    <w:abstractNumId w:val="7"/>
  </w:num>
  <w:num w:numId="5">
    <w:abstractNumId w:val="6"/>
  </w:num>
  <w:num w:numId="6">
    <w:abstractNumId w:val="30"/>
  </w:num>
  <w:num w:numId="7">
    <w:abstractNumId w:val="4"/>
  </w:num>
  <w:num w:numId="8">
    <w:abstractNumId w:val="29"/>
  </w:num>
  <w:num w:numId="9">
    <w:abstractNumId w:val="18"/>
  </w:num>
  <w:num w:numId="10">
    <w:abstractNumId w:val="32"/>
  </w:num>
  <w:num w:numId="11">
    <w:abstractNumId w:val="28"/>
  </w:num>
  <w:num w:numId="12">
    <w:abstractNumId w:val="31"/>
  </w:num>
  <w:num w:numId="13">
    <w:abstractNumId w:val="38"/>
  </w:num>
  <w:num w:numId="14">
    <w:abstractNumId w:val="2"/>
  </w:num>
  <w:num w:numId="15">
    <w:abstractNumId w:val="10"/>
  </w:num>
  <w:num w:numId="16">
    <w:abstractNumId w:val="26"/>
  </w:num>
  <w:num w:numId="17">
    <w:abstractNumId w:val="15"/>
  </w:num>
  <w:num w:numId="18">
    <w:abstractNumId w:val="23"/>
  </w:num>
  <w:num w:numId="19">
    <w:abstractNumId w:val="12"/>
  </w:num>
  <w:num w:numId="20">
    <w:abstractNumId w:val="13"/>
  </w:num>
  <w:num w:numId="21">
    <w:abstractNumId w:val="37"/>
  </w:num>
  <w:num w:numId="22">
    <w:abstractNumId w:val="33"/>
  </w:num>
  <w:num w:numId="23">
    <w:abstractNumId w:val="3"/>
  </w:num>
  <w:num w:numId="24">
    <w:abstractNumId w:val="24"/>
  </w:num>
  <w:num w:numId="25">
    <w:abstractNumId w:val="5"/>
  </w:num>
  <w:num w:numId="26">
    <w:abstractNumId w:val="16"/>
  </w:num>
  <w:num w:numId="27">
    <w:abstractNumId w:val="0"/>
  </w:num>
  <w:num w:numId="28">
    <w:abstractNumId w:val="9"/>
  </w:num>
  <w:num w:numId="29">
    <w:abstractNumId w:val="27"/>
  </w:num>
  <w:num w:numId="30">
    <w:abstractNumId w:val="40"/>
  </w:num>
  <w:num w:numId="31">
    <w:abstractNumId w:val="22"/>
  </w:num>
  <w:num w:numId="32">
    <w:abstractNumId w:val="17"/>
  </w:num>
  <w:num w:numId="33">
    <w:abstractNumId w:val="14"/>
  </w:num>
  <w:num w:numId="34">
    <w:abstractNumId w:val="25"/>
  </w:num>
  <w:num w:numId="35">
    <w:abstractNumId w:val="39"/>
  </w:num>
  <w:num w:numId="36">
    <w:abstractNumId w:val="41"/>
  </w:num>
  <w:num w:numId="37">
    <w:abstractNumId w:val="35"/>
  </w:num>
  <w:num w:numId="38">
    <w:abstractNumId w:val="8"/>
  </w:num>
  <w:num w:numId="39">
    <w:abstractNumId w:val="21"/>
  </w:num>
  <w:num w:numId="40">
    <w:abstractNumId w:val="11"/>
  </w:num>
  <w:num w:numId="41">
    <w:abstractNumId w:val="34"/>
  </w:num>
  <w:num w:numId="42">
    <w:abstractNumId w:val="3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66887"/>
    <w:rsid w:val="00082ABC"/>
    <w:rsid w:val="00083D60"/>
    <w:rsid w:val="00084B6B"/>
    <w:rsid w:val="000852DC"/>
    <w:rsid w:val="00085B35"/>
    <w:rsid w:val="0008733C"/>
    <w:rsid w:val="00093A06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1D9"/>
    <w:rsid w:val="000E16B9"/>
    <w:rsid w:val="000E7627"/>
    <w:rsid w:val="000F37F6"/>
    <w:rsid w:val="00105B17"/>
    <w:rsid w:val="0010764C"/>
    <w:rsid w:val="001128B3"/>
    <w:rsid w:val="00117177"/>
    <w:rsid w:val="00117BB3"/>
    <w:rsid w:val="00122C30"/>
    <w:rsid w:val="001241B1"/>
    <w:rsid w:val="0012445C"/>
    <w:rsid w:val="00125B0B"/>
    <w:rsid w:val="00135E2D"/>
    <w:rsid w:val="00135EF4"/>
    <w:rsid w:val="0013611E"/>
    <w:rsid w:val="0014148D"/>
    <w:rsid w:val="00141DAA"/>
    <w:rsid w:val="001465D1"/>
    <w:rsid w:val="00147853"/>
    <w:rsid w:val="00150E4A"/>
    <w:rsid w:val="001574E4"/>
    <w:rsid w:val="001643E9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0ABD"/>
    <w:rsid w:val="001B5C33"/>
    <w:rsid w:val="001C0B12"/>
    <w:rsid w:val="001C1E63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36DD9"/>
    <w:rsid w:val="00241BF6"/>
    <w:rsid w:val="00242472"/>
    <w:rsid w:val="00244DA5"/>
    <w:rsid w:val="0024722F"/>
    <w:rsid w:val="0025554D"/>
    <w:rsid w:val="00257F31"/>
    <w:rsid w:val="00263C00"/>
    <w:rsid w:val="00264D3F"/>
    <w:rsid w:val="00265F30"/>
    <w:rsid w:val="00266E70"/>
    <w:rsid w:val="002675A0"/>
    <w:rsid w:val="002706A9"/>
    <w:rsid w:val="002722AE"/>
    <w:rsid w:val="00273EAA"/>
    <w:rsid w:val="00281356"/>
    <w:rsid w:val="002823EF"/>
    <w:rsid w:val="00284DD3"/>
    <w:rsid w:val="0028527F"/>
    <w:rsid w:val="002878E3"/>
    <w:rsid w:val="002906CB"/>
    <w:rsid w:val="00297B58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BE8"/>
    <w:rsid w:val="00310C37"/>
    <w:rsid w:val="0031326C"/>
    <w:rsid w:val="00316BD9"/>
    <w:rsid w:val="00317655"/>
    <w:rsid w:val="00327575"/>
    <w:rsid w:val="00346C44"/>
    <w:rsid w:val="003475FA"/>
    <w:rsid w:val="003512B0"/>
    <w:rsid w:val="003607F1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2E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062B9"/>
    <w:rsid w:val="00407612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4D56"/>
    <w:rsid w:val="00475762"/>
    <w:rsid w:val="004759E1"/>
    <w:rsid w:val="00476301"/>
    <w:rsid w:val="00480EE7"/>
    <w:rsid w:val="0048295B"/>
    <w:rsid w:val="00482C67"/>
    <w:rsid w:val="00482E00"/>
    <w:rsid w:val="00492CE4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19AA"/>
    <w:rsid w:val="005072BD"/>
    <w:rsid w:val="005122DA"/>
    <w:rsid w:val="0051391A"/>
    <w:rsid w:val="0052459E"/>
    <w:rsid w:val="0052567A"/>
    <w:rsid w:val="00527848"/>
    <w:rsid w:val="0053023F"/>
    <w:rsid w:val="005332E9"/>
    <w:rsid w:val="00534634"/>
    <w:rsid w:val="00571502"/>
    <w:rsid w:val="00571672"/>
    <w:rsid w:val="00571932"/>
    <w:rsid w:val="00574A1E"/>
    <w:rsid w:val="005750DA"/>
    <w:rsid w:val="005768E8"/>
    <w:rsid w:val="00577CD0"/>
    <w:rsid w:val="005826E6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1B20"/>
    <w:rsid w:val="005F2C28"/>
    <w:rsid w:val="005F76AA"/>
    <w:rsid w:val="00605EA9"/>
    <w:rsid w:val="00607F55"/>
    <w:rsid w:val="006164A6"/>
    <w:rsid w:val="0062079A"/>
    <w:rsid w:val="00621135"/>
    <w:rsid w:val="00622E4F"/>
    <w:rsid w:val="00641038"/>
    <w:rsid w:val="00646781"/>
    <w:rsid w:val="00652AF6"/>
    <w:rsid w:val="00653F61"/>
    <w:rsid w:val="00654B09"/>
    <w:rsid w:val="00654E0B"/>
    <w:rsid w:val="00656CA3"/>
    <w:rsid w:val="00660F79"/>
    <w:rsid w:val="006625E4"/>
    <w:rsid w:val="00665AC2"/>
    <w:rsid w:val="0066737C"/>
    <w:rsid w:val="006703DF"/>
    <w:rsid w:val="006815BA"/>
    <w:rsid w:val="0068217E"/>
    <w:rsid w:val="00684B1D"/>
    <w:rsid w:val="00686F4A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36D25"/>
    <w:rsid w:val="00745C39"/>
    <w:rsid w:val="007464E3"/>
    <w:rsid w:val="00750450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29F3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684"/>
    <w:rsid w:val="007A5B5C"/>
    <w:rsid w:val="007C0491"/>
    <w:rsid w:val="007C6801"/>
    <w:rsid w:val="007D280D"/>
    <w:rsid w:val="007D34BE"/>
    <w:rsid w:val="007D443D"/>
    <w:rsid w:val="007E1E16"/>
    <w:rsid w:val="007E4D76"/>
    <w:rsid w:val="007E5D10"/>
    <w:rsid w:val="007E7795"/>
    <w:rsid w:val="007F1E6A"/>
    <w:rsid w:val="00801C87"/>
    <w:rsid w:val="00815F49"/>
    <w:rsid w:val="00823267"/>
    <w:rsid w:val="008246D1"/>
    <w:rsid w:val="00824CB1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3128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275B"/>
    <w:rsid w:val="0098669D"/>
    <w:rsid w:val="00990482"/>
    <w:rsid w:val="00992F6D"/>
    <w:rsid w:val="009A6E8B"/>
    <w:rsid w:val="009B3009"/>
    <w:rsid w:val="009C00FE"/>
    <w:rsid w:val="009C1D3E"/>
    <w:rsid w:val="009C3651"/>
    <w:rsid w:val="009C3AE8"/>
    <w:rsid w:val="009C4685"/>
    <w:rsid w:val="009D2A8F"/>
    <w:rsid w:val="009D7994"/>
    <w:rsid w:val="009E19CB"/>
    <w:rsid w:val="009E3A2D"/>
    <w:rsid w:val="009E66C2"/>
    <w:rsid w:val="009E7918"/>
    <w:rsid w:val="009F14F2"/>
    <w:rsid w:val="009F1FF0"/>
    <w:rsid w:val="009F5A9B"/>
    <w:rsid w:val="00A042CC"/>
    <w:rsid w:val="00A05214"/>
    <w:rsid w:val="00A06609"/>
    <w:rsid w:val="00A079A2"/>
    <w:rsid w:val="00A239B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726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3E6A"/>
    <w:rsid w:val="00A95475"/>
    <w:rsid w:val="00A9559F"/>
    <w:rsid w:val="00A95616"/>
    <w:rsid w:val="00A978CE"/>
    <w:rsid w:val="00AA1674"/>
    <w:rsid w:val="00AA4D88"/>
    <w:rsid w:val="00AB00FB"/>
    <w:rsid w:val="00AB460A"/>
    <w:rsid w:val="00AB4884"/>
    <w:rsid w:val="00AB5DC6"/>
    <w:rsid w:val="00AB6A0D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AF57B1"/>
    <w:rsid w:val="00B02E3D"/>
    <w:rsid w:val="00B072BB"/>
    <w:rsid w:val="00B072D4"/>
    <w:rsid w:val="00B07C4A"/>
    <w:rsid w:val="00B116D3"/>
    <w:rsid w:val="00B13E71"/>
    <w:rsid w:val="00B4154F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D76FE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826"/>
    <w:rsid w:val="00C31C4F"/>
    <w:rsid w:val="00C32956"/>
    <w:rsid w:val="00C35805"/>
    <w:rsid w:val="00C40B70"/>
    <w:rsid w:val="00C524E9"/>
    <w:rsid w:val="00C53064"/>
    <w:rsid w:val="00C547CA"/>
    <w:rsid w:val="00C5625B"/>
    <w:rsid w:val="00C57C4F"/>
    <w:rsid w:val="00C57CF7"/>
    <w:rsid w:val="00C65090"/>
    <w:rsid w:val="00C672AA"/>
    <w:rsid w:val="00C67F6C"/>
    <w:rsid w:val="00C72032"/>
    <w:rsid w:val="00C72659"/>
    <w:rsid w:val="00C74A0B"/>
    <w:rsid w:val="00C751F5"/>
    <w:rsid w:val="00C763DC"/>
    <w:rsid w:val="00C76E4A"/>
    <w:rsid w:val="00C8016E"/>
    <w:rsid w:val="00C86ED2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3B0"/>
    <w:rsid w:val="00CF3A14"/>
    <w:rsid w:val="00CF5A27"/>
    <w:rsid w:val="00D02A8A"/>
    <w:rsid w:val="00D03024"/>
    <w:rsid w:val="00D030EC"/>
    <w:rsid w:val="00D07F3E"/>
    <w:rsid w:val="00D12BCC"/>
    <w:rsid w:val="00D13417"/>
    <w:rsid w:val="00D1659E"/>
    <w:rsid w:val="00D16E7A"/>
    <w:rsid w:val="00D20B1F"/>
    <w:rsid w:val="00D23A87"/>
    <w:rsid w:val="00D344F5"/>
    <w:rsid w:val="00D37BFB"/>
    <w:rsid w:val="00D44131"/>
    <w:rsid w:val="00D4704A"/>
    <w:rsid w:val="00D473C1"/>
    <w:rsid w:val="00D50BAC"/>
    <w:rsid w:val="00D5394A"/>
    <w:rsid w:val="00D55C72"/>
    <w:rsid w:val="00D56FD7"/>
    <w:rsid w:val="00D5790F"/>
    <w:rsid w:val="00D60530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86387"/>
    <w:rsid w:val="00D9181A"/>
    <w:rsid w:val="00DA1BA1"/>
    <w:rsid w:val="00DA5520"/>
    <w:rsid w:val="00DD4958"/>
    <w:rsid w:val="00DE57C0"/>
    <w:rsid w:val="00DE57FB"/>
    <w:rsid w:val="00DF2866"/>
    <w:rsid w:val="00DF300A"/>
    <w:rsid w:val="00DF4D40"/>
    <w:rsid w:val="00DF76D9"/>
    <w:rsid w:val="00E0025E"/>
    <w:rsid w:val="00E00DD6"/>
    <w:rsid w:val="00E07516"/>
    <w:rsid w:val="00E07D4D"/>
    <w:rsid w:val="00E122ED"/>
    <w:rsid w:val="00E12E63"/>
    <w:rsid w:val="00E14A87"/>
    <w:rsid w:val="00E1616E"/>
    <w:rsid w:val="00E2014A"/>
    <w:rsid w:val="00E3573E"/>
    <w:rsid w:val="00E40782"/>
    <w:rsid w:val="00E4696C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A7516"/>
    <w:rsid w:val="00EB07AF"/>
    <w:rsid w:val="00EC7A3E"/>
    <w:rsid w:val="00ED11B6"/>
    <w:rsid w:val="00ED4B85"/>
    <w:rsid w:val="00ED4F3A"/>
    <w:rsid w:val="00EE2DDE"/>
    <w:rsid w:val="00EE2EE8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45745"/>
    <w:rsid w:val="00F5286E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B91"/>
    <w:rsid w:val="00FB0CD6"/>
    <w:rsid w:val="00FB33B6"/>
    <w:rsid w:val="00FB44E7"/>
    <w:rsid w:val="00FB464B"/>
    <w:rsid w:val="00FB5E57"/>
    <w:rsid w:val="00FB6815"/>
    <w:rsid w:val="00FC3A83"/>
    <w:rsid w:val="00FD2FF5"/>
    <w:rsid w:val="00FD3E1D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2">
    <w:name w:val="Основной текст (2)_"/>
    <w:link w:val="20"/>
    <w:rsid w:val="00AF57B1"/>
    <w:rPr>
      <w:rFonts w:ascii="Bookman Old Style" w:eastAsia="Bookman Old Style" w:hAnsi="Bookman Old Style" w:cs="Bookman Old Style"/>
      <w:b/>
      <w:bCs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AF57B1"/>
    <w:pPr>
      <w:widowControl w:val="0"/>
      <w:shd w:val="clear" w:color="auto" w:fill="FFFFFF"/>
      <w:spacing w:before="240" w:after="120" w:line="288" w:lineRule="exact"/>
      <w:ind w:hanging="1820"/>
      <w:jc w:val="left"/>
    </w:pPr>
    <w:rPr>
      <w:rFonts w:ascii="Bookman Old Style" w:eastAsia="Bookman Old Style" w:hAnsi="Bookman Old Style" w:cs="Bookman Old Style"/>
      <w:b/>
      <w:bCs/>
      <w:kern w:val="0"/>
      <w:sz w:val="19"/>
      <w:szCs w:val="19"/>
      <w:lang w:val="uk-UA" w:eastAsia="uk-UA"/>
    </w:rPr>
  </w:style>
  <w:style w:type="character" w:customStyle="1" w:styleId="2115pt">
    <w:name w:val="Основной текст (2) + 11;5 pt;Полужирный;Курсив"/>
    <w:rsid w:val="00AF57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uk-UA" w:eastAsia="uk-UA" w:bidi="uk-UA"/>
    </w:rPr>
  </w:style>
  <w:style w:type="character" w:customStyle="1" w:styleId="33">
    <w:name w:val="Основной текст (33)_"/>
    <w:link w:val="330"/>
    <w:rsid w:val="00AF57B1"/>
    <w:rPr>
      <w:b/>
      <w:bCs/>
      <w:i/>
      <w:iCs/>
      <w:sz w:val="22"/>
      <w:szCs w:val="22"/>
      <w:shd w:val="clear" w:color="auto" w:fill="FFFFFF"/>
    </w:rPr>
  </w:style>
  <w:style w:type="character" w:customStyle="1" w:styleId="32115pt0pt">
    <w:name w:val="Основной текст (32) + 11;5 pt;Курсив;Интервал 0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3211pt0pt">
    <w:name w:val="Основной текст (32) + 11 pt;Не полужирный;Интервал 0 pt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39-1pt">
    <w:name w:val="Основной текст (39) + Интервал -1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32">
    <w:name w:val="Основной текст (32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320">
    <w:name w:val="Основной текст (32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  <w:lang w:val="uk-UA" w:eastAsia="uk-UA" w:bidi="uk-UA"/>
    </w:rPr>
  </w:style>
  <w:style w:type="character" w:customStyle="1" w:styleId="41">
    <w:name w:val="Основной текст (41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410">
    <w:name w:val="Основной текст (41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paragraph" w:customStyle="1" w:styleId="330">
    <w:name w:val="Основной текст (33)"/>
    <w:basedOn w:val="Normal"/>
    <w:link w:val="33"/>
    <w:rsid w:val="00AF57B1"/>
    <w:pPr>
      <w:widowControl w:val="0"/>
      <w:shd w:val="clear" w:color="auto" w:fill="FFFFFF"/>
      <w:spacing w:before="60" w:after="60" w:line="0" w:lineRule="atLeast"/>
      <w:ind w:firstLine="0"/>
      <w:jc w:val="center"/>
    </w:pPr>
    <w:rPr>
      <w:b/>
      <w:bCs/>
      <w:i/>
      <w:iCs/>
      <w:kern w:val="0"/>
      <w:sz w:val="22"/>
      <w:szCs w:val="22"/>
      <w:lang w:val="uk-UA" w:eastAsia="uk-UA"/>
    </w:rPr>
  </w:style>
  <w:style w:type="paragraph" w:styleId="Caption">
    <w:name w:val="caption"/>
    <w:basedOn w:val="Normal"/>
    <w:next w:val="Normal"/>
    <w:unhideWhenUsed/>
    <w:qFormat/>
    <w:rsid w:val="005826E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4C4D-B19D-4F99-9A17-FF4C0A84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4724</TotalTime>
  <Pages>7</Pages>
  <Words>91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132</cp:revision>
  <cp:lastPrinted>2015-09-20T08:44:00Z</cp:lastPrinted>
  <dcterms:created xsi:type="dcterms:W3CDTF">2016-09-25T11:38:00Z</dcterms:created>
  <dcterms:modified xsi:type="dcterms:W3CDTF">2020-06-16T00:08:00Z</dcterms:modified>
</cp:coreProperties>
</file>