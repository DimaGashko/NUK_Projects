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457BE6B0" w:rsidR="00141DAA" w:rsidRPr="00E21DCB" w:rsidRDefault="00E21DCB" w:rsidP="001C489D">
      <w:pPr>
        <w:spacing w:after="240" w:line="360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lastRenderedPageBreak/>
        <w:t xml:space="preserve">Модульна робота </w:t>
      </w:r>
      <w:r w:rsidR="00D10D4C">
        <w:rPr>
          <w:b/>
          <w:spacing w:val="-10"/>
          <w:sz w:val="28"/>
          <w:szCs w:val="28"/>
          <w:lang w:val="uk-UA" w:eastAsia="uk-UA"/>
        </w:rPr>
        <w:t>2</w:t>
      </w:r>
    </w:p>
    <w:p w14:paraId="130B4431" w14:textId="1909DF96" w:rsidR="00217CE0" w:rsidRPr="00ED2302" w:rsidRDefault="00217CE0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en-US" w:eastAsia="uk-UA"/>
        </w:rPr>
      </w:pPr>
    </w:p>
    <w:p w14:paraId="2AD34234" w14:textId="059F8E06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5183A72" w14:textId="1D86FF15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EF49009" w14:textId="67468714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17B8F3FE" w14:textId="77777777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sectPr w:rsidR="00E21DCB" w:rsidRPr="00E21DCB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B3D30" w14:textId="77777777" w:rsidR="00192124" w:rsidRDefault="00192124">
      <w:r>
        <w:separator/>
      </w:r>
    </w:p>
  </w:endnote>
  <w:endnote w:type="continuationSeparator" w:id="0">
    <w:p w14:paraId="141247B6" w14:textId="77777777" w:rsidR="00192124" w:rsidRDefault="0019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0D4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D10D4C" w:rsidRDefault="00D10D4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D10D4C" w:rsidRDefault="00D10D4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0D4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0D4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0D4C" w:rsidRDefault="00D10D4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D10D4C" w:rsidRDefault="00D10D4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D10D4C" w:rsidRDefault="00D10D4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0D4C" w:rsidRDefault="00D10D4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0D4C" w:rsidRDefault="00D10D4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0D4C" w:rsidRDefault="00D10D4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0D4C" w:rsidRDefault="00D10D4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0D4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2AB37DF" w:rsidR="00D10D4C" w:rsidRPr="00D10D4C" w:rsidRDefault="00D10D4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</w:t>
          </w:r>
          <w:r>
            <w:rPr>
              <w:sz w:val="40"/>
              <w:lang w:val="uk-UA"/>
            </w:rPr>
            <w:t>.</w:t>
          </w:r>
          <w:r>
            <w:rPr>
              <w:sz w:val="40"/>
              <w:lang w:val="en-US"/>
            </w:rPr>
            <w:t>M</w:t>
          </w:r>
          <w:r>
            <w:rPr>
              <w:sz w:val="40"/>
            </w:rPr>
            <w:t>2</w:t>
          </w:r>
        </w:p>
      </w:tc>
    </w:tr>
    <w:tr w:rsidR="00D10D4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0D4C" w:rsidRPr="00757A8E" w:rsidRDefault="00D10D4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0D4C" w:rsidRPr="00757A8E" w:rsidRDefault="00D10D4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3D80FA" w:rsidR="00D10D4C" w:rsidRPr="00E21DCB" w:rsidRDefault="00D10D4C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28"/>
              <w:szCs w:val="28"/>
            </w:rPr>
          </w:pPr>
          <w:r w:rsidRPr="00E21DCB">
            <w:rPr>
              <w:b/>
              <w:bCs/>
              <w:sz w:val="28"/>
              <w:szCs w:val="28"/>
              <w:lang w:val="uk-UA"/>
            </w:rPr>
            <w:t>Модульна</w:t>
          </w:r>
          <w:r w:rsidRPr="00E21DCB">
            <w:rPr>
              <w:b/>
              <w:bCs/>
              <w:sz w:val="28"/>
              <w:szCs w:val="28"/>
            </w:rPr>
            <w:t xml:space="preserve"> робота </w:t>
          </w:r>
          <w:r>
            <w:rPr>
              <w:b/>
              <w:bCs/>
              <w:sz w:val="28"/>
              <w:szCs w:val="28"/>
            </w:rPr>
            <w:t>2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D10D4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0D4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D10D4C" w:rsidRPr="00757A8E" w:rsidRDefault="00D10D4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D10D4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0D4C" w:rsidRPr="00757A8E" w:rsidRDefault="00D10D4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0D4C" w:rsidRPr="00757A8E" w:rsidRDefault="00D10D4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10D4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0D4C" w:rsidRPr="00757A8E" w:rsidRDefault="00D10D4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D10D4C" w:rsidRPr="00757A8E" w:rsidRDefault="00D10D4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0D4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02596F3" w:rsidR="00D10D4C" w:rsidRPr="00D10D4C" w:rsidRDefault="00D10D4C" w:rsidP="00F12CE4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>
            <w:rPr>
              <w:sz w:val="40"/>
              <w:lang w:val="en-US"/>
            </w:rPr>
            <w:t>M</w:t>
          </w:r>
          <w:r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0D4C" w:rsidRDefault="00D10D4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D10D4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0D4C" w:rsidRDefault="00D10D4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D10D4C" w:rsidRPr="00BF7874" w:rsidRDefault="00D10D4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0D4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0D4C" w:rsidRDefault="00D10D4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0D4C" w:rsidRDefault="00D10D4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0D4C" w:rsidRDefault="00D10D4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0D4C" w:rsidRDefault="00D10D4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0D4C" w:rsidRDefault="00D10D4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0D4C" w:rsidRDefault="00D10D4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0D4C" w:rsidRDefault="00D10D4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0D4C" w:rsidRDefault="00D10D4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B7A53" w14:textId="77777777" w:rsidR="00192124" w:rsidRDefault="00192124">
      <w:r>
        <w:separator/>
      </w:r>
    </w:p>
  </w:footnote>
  <w:footnote w:type="continuationSeparator" w:id="0">
    <w:p w14:paraId="6F846BF9" w14:textId="77777777" w:rsidR="00192124" w:rsidRDefault="0019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80055"/>
    <w:multiLevelType w:val="hybridMultilevel"/>
    <w:tmpl w:val="ADC6F462"/>
    <w:lvl w:ilvl="0" w:tplc="9A46DB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3B26"/>
    <w:multiLevelType w:val="hybridMultilevel"/>
    <w:tmpl w:val="496AE968"/>
    <w:lvl w:ilvl="0" w:tplc="FACE52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2D5BEC"/>
    <w:multiLevelType w:val="hybridMultilevel"/>
    <w:tmpl w:val="D71AB006"/>
    <w:lvl w:ilvl="0" w:tplc="8AF8B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7"/>
  </w:num>
  <w:num w:numId="5">
    <w:abstractNumId w:val="6"/>
  </w:num>
  <w:num w:numId="6">
    <w:abstractNumId w:val="32"/>
  </w:num>
  <w:num w:numId="7">
    <w:abstractNumId w:val="4"/>
  </w:num>
  <w:num w:numId="8">
    <w:abstractNumId w:val="31"/>
  </w:num>
  <w:num w:numId="9">
    <w:abstractNumId w:val="18"/>
  </w:num>
  <w:num w:numId="10">
    <w:abstractNumId w:val="34"/>
  </w:num>
  <w:num w:numId="11">
    <w:abstractNumId w:val="30"/>
  </w:num>
  <w:num w:numId="12">
    <w:abstractNumId w:val="33"/>
  </w:num>
  <w:num w:numId="13">
    <w:abstractNumId w:val="41"/>
  </w:num>
  <w:num w:numId="14">
    <w:abstractNumId w:val="2"/>
  </w:num>
  <w:num w:numId="15">
    <w:abstractNumId w:val="10"/>
  </w:num>
  <w:num w:numId="16">
    <w:abstractNumId w:val="27"/>
  </w:num>
  <w:num w:numId="17">
    <w:abstractNumId w:val="15"/>
  </w:num>
  <w:num w:numId="18">
    <w:abstractNumId w:val="24"/>
  </w:num>
  <w:num w:numId="19">
    <w:abstractNumId w:val="12"/>
  </w:num>
  <w:num w:numId="20">
    <w:abstractNumId w:val="13"/>
  </w:num>
  <w:num w:numId="21">
    <w:abstractNumId w:val="40"/>
  </w:num>
  <w:num w:numId="22">
    <w:abstractNumId w:val="35"/>
  </w:num>
  <w:num w:numId="23">
    <w:abstractNumId w:val="3"/>
  </w:num>
  <w:num w:numId="24">
    <w:abstractNumId w:val="25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8"/>
  </w:num>
  <w:num w:numId="30">
    <w:abstractNumId w:val="43"/>
  </w:num>
  <w:num w:numId="31">
    <w:abstractNumId w:val="23"/>
  </w:num>
  <w:num w:numId="32">
    <w:abstractNumId w:val="17"/>
  </w:num>
  <w:num w:numId="33">
    <w:abstractNumId w:val="14"/>
  </w:num>
  <w:num w:numId="34">
    <w:abstractNumId w:val="26"/>
  </w:num>
  <w:num w:numId="35">
    <w:abstractNumId w:val="42"/>
  </w:num>
  <w:num w:numId="36">
    <w:abstractNumId w:val="44"/>
  </w:num>
  <w:num w:numId="37">
    <w:abstractNumId w:val="37"/>
  </w:num>
  <w:num w:numId="38">
    <w:abstractNumId w:val="8"/>
  </w:num>
  <w:num w:numId="39">
    <w:abstractNumId w:val="22"/>
  </w:num>
  <w:num w:numId="40">
    <w:abstractNumId w:val="11"/>
  </w:num>
  <w:num w:numId="41">
    <w:abstractNumId w:val="36"/>
  </w:num>
  <w:num w:numId="42">
    <w:abstractNumId w:val="39"/>
  </w:num>
  <w:num w:numId="43">
    <w:abstractNumId w:val="29"/>
  </w:num>
  <w:num w:numId="44">
    <w:abstractNumId w:val="20"/>
  </w:num>
  <w:num w:numId="45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124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285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5270"/>
    <w:rsid w:val="0024722F"/>
    <w:rsid w:val="0025554D"/>
    <w:rsid w:val="00257F31"/>
    <w:rsid w:val="00260A6D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2D94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27A6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013B"/>
    <w:rsid w:val="00846732"/>
    <w:rsid w:val="00846B4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25BC1"/>
    <w:rsid w:val="0092752F"/>
    <w:rsid w:val="00932593"/>
    <w:rsid w:val="00932BB4"/>
    <w:rsid w:val="0093550F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0CF0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0C0E"/>
    <w:rsid w:val="00B940DB"/>
    <w:rsid w:val="00B94343"/>
    <w:rsid w:val="00B967DC"/>
    <w:rsid w:val="00B96AE4"/>
    <w:rsid w:val="00BA2313"/>
    <w:rsid w:val="00BB68C1"/>
    <w:rsid w:val="00BC58B0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21C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32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5307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0D4C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21DCB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2302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5E72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4845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134</cp:revision>
  <cp:lastPrinted>2015-09-20T08:44:00Z</cp:lastPrinted>
  <dcterms:created xsi:type="dcterms:W3CDTF">2016-09-25T11:38:00Z</dcterms:created>
  <dcterms:modified xsi:type="dcterms:W3CDTF">2020-06-16T17:43:00Z</dcterms:modified>
</cp:coreProperties>
</file>