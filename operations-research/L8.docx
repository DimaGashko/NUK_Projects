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00371ECB" w:rsidR="00141DAA" w:rsidRPr="009C3AE8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9C3AE8" w:rsidRPr="009C3AE8">
        <w:rPr>
          <w:b/>
          <w:spacing w:val="-10"/>
          <w:sz w:val="28"/>
          <w:szCs w:val="28"/>
          <w:lang w:eastAsia="uk-UA"/>
        </w:rPr>
        <w:t>8</w:t>
      </w:r>
    </w:p>
    <w:p w14:paraId="4C305CBA" w14:textId="5DF8F26B" w:rsidR="00D473C1" w:rsidRPr="00641038" w:rsidRDefault="009C3AE8" w:rsidP="00D473C1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4815FE">
        <w:rPr>
          <w:b/>
          <w:sz w:val="28"/>
          <w:szCs w:val="28"/>
          <w:lang w:val="uk-UA"/>
        </w:rPr>
        <w:t>Задача про заміну обладнання</w:t>
      </w:r>
    </w:p>
    <w:p w14:paraId="48451B3D" w14:textId="77777777" w:rsidR="00571502" w:rsidRPr="00571502" w:rsidRDefault="00571502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7D136908" w14:textId="77777777" w:rsidR="009C3AE8" w:rsidRPr="004815FE" w:rsidRDefault="001C489D" w:rsidP="009C3AE8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571502">
        <w:rPr>
          <w:rStyle w:val="fontstyle01"/>
          <w:lang w:val="uk-UA"/>
        </w:rPr>
        <w:t>Мета:</w:t>
      </w:r>
      <w:r w:rsidRPr="00571502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9C3AE8" w:rsidRPr="009C3AE8">
        <w:rPr>
          <w:sz w:val="28"/>
          <w:szCs w:val="28"/>
          <w:lang w:val="uk-UA"/>
        </w:rPr>
        <w:t xml:space="preserve">набуття </w:t>
      </w:r>
      <w:r w:rsidR="009C3AE8" w:rsidRPr="009C3AE8">
        <w:rPr>
          <w:bCs/>
          <w:sz w:val="28"/>
          <w:szCs w:val="28"/>
          <w:lang w:val="uk-UA"/>
        </w:rPr>
        <w:t>теоретичних знань та практичних навичок побудови математичних моделей та знаходження оптимального розв'язку задач  про заміну обладнання.</w:t>
      </w:r>
    </w:p>
    <w:p w14:paraId="06495836" w14:textId="6CB14A78" w:rsidR="00217CE0" w:rsidRPr="00686F4A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3970A895" w14:textId="77777777" w:rsidR="009C3AE8" w:rsidRPr="004815FE" w:rsidRDefault="009C3AE8" w:rsidP="009C3AE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15FE">
        <w:rPr>
          <w:sz w:val="28"/>
          <w:szCs w:val="28"/>
        </w:rPr>
        <w:t xml:space="preserve">Обладнання експлуатується протягом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815FE">
        <w:rPr>
          <w:sz w:val="28"/>
          <w:szCs w:val="28"/>
        </w:rPr>
        <w:t xml:space="preserve"> років, а потім продається. На початку кожного року експлуатації можна прийняти одне з двох рішень: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Х</m:t>
            </m:r>
            <m:r>
              <w:rPr>
                <w:rFonts w:asci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/>
                <w:sz w:val="28"/>
                <w:szCs w:val="28"/>
              </w:rPr>
              <m:t>зб</m:t>
            </m:r>
          </m:sup>
        </m:sSup>
      </m:oMath>
      <w:r w:rsidRPr="004815FE">
        <w:rPr>
          <w:sz w:val="28"/>
          <w:szCs w:val="28"/>
        </w:rPr>
        <w:t xml:space="preserve"> (зберегти обладнання), або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Х</m:t>
            </m:r>
          </m:e>
          <m:sup>
            <m:r>
              <w:rPr>
                <w:rFonts w:ascii="Cambria Math"/>
                <w:sz w:val="28"/>
                <w:szCs w:val="28"/>
              </w:rPr>
              <m:t xml:space="preserve"> </m:t>
            </m:r>
            <m:r>
              <w:rPr>
                <w:rFonts w:ascii="Cambria Math"/>
                <w:sz w:val="28"/>
                <w:szCs w:val="28"/>
              </w:rPr>
              <m:t>зам</m:t>
            </m:r>
          </m:sup>
        </m:sSup>
      </m:oMath>
      <w:r w:rsidRPr="004815FE">
        <w:rPr>
          <w:sz w:val="28"/>
          <w:szCs w:val="28"/>
        </w:rPr>
        <w:t xml:space="preserve"> (замінити обладнання новим).</w:t>
      </w:r>
    </w:p>
    <w:p w14:paraId="32003273" w14:textId="77777777" w:rsidR="009C3AE8" w:rsidRPr="004815FE" w:rsidRDefault="009C3AE8" w:rsidP="009C3AE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15FE">
        <w:rPr>
          <w:sz w:val="28"/>
          <w:szCs w:val="28"/>
        </w:rPr>
        <w:t>Відомі:</w:t>
      </w:r>
    </w:p>
    <w:p w14:paraId="4C9C22D8" w14:textId="77777777" w:rsidR="009C3AE8" w:rsidRPr="004815FE" w:rsidRDefault="009C3AE8" w:rsidP="009C3AE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p</m:t>
        </m:r>
      </m:oMath>
      <w:r w:rsidRPr="004815FE">
        <w:rPr>
          <w:sz w:val="28"/>
          <w:szCs w:val="28"/>
        </w:rPr>
        <w:t xml:space="preserve"> – вартість нового обладнання, що включає витрати, пов'язані з установкою, наладкою, запуском обладнання, і не змінюється в даному плановому періоді (ум. од.);</w:t>
      </w:r>
    </w:p>
    <w:p w14:paraId="1CF193BC" w14:textId="77777777" w:rsidR="009C3AE8" w:rsidRPr="004815FE" w:rsidRDefault="009C3AE8" w:rsidP="009C3AE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</m:oMath>
      <w:r w:rsidRPr="004815FE">
        <w:rPr>
          <w:sz w:val="28"/>
          <w:szCs w:val="28"/>
        </w:rPr>
        <w:t xml:space="preserve"> – вартість експлуатації обладнання віку </w:t>
      </w:r>
      <m:oMath>
        <m:r>
          <w:rPr>
            <w:rFonts w:ascii="Cambria Math"/>
            <w:sz w:val="28"/>
            <w:szCs w:val="28"/>
          </w:rPr>
          <m:t>t</m:t>
        </m:r>
      </m:oMath>
      <w:r w:rsidRPr="004815FE">
        <w:rPr>
          <w:sz w:val="28"/>
          <w:szCs w:val="28"/>
        </w:rPr>
        <w:t xml:space="preserve"> протягом року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t+1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ум.од.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</w:p>
    <w:p w14:paraId="7ABD4FE9" w14:textId="77777777" w:rsidR="009C3AE8" w:rsidRPr="004815FE" w:rsidRDefault="009C3AE8" w:rsidP="009C3AE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</m:oMath>
      <w:r w:rsidRPr="004815FE">
        <w:rPr>
          <w:sz w:val="28"/>
          <w:szCs w:val="28"/>
        </w:rPr>
        <w:t xml:space="preserve"> – ліквідна вартість (вартість продажу) обладнання віку </w:t>
      </w:r>
      <m:oMath>
        <m:r>
          <w:rPr>
            <w:rFonts w:ascii="Cambria Math"/>
            <w:sz w:val="28"/>
            <w:szCs w:val="28"/>
          </w:rPr>
          <m:t>t</m:t>
        </m:r>
      </m:oMath>
      <w:r w:rsidRPr="004815F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=p∙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4815FE">
        <w:rPr>
          <w:sz w:val="28"/>
          <w:szCs w:val="28"/>
        </w:rPr>
        <w:t xml:space="preserve"> (ум.од.).</w:t>
      </w:r>
    </w:p>
    <w:p w14:paraId="4BAF9BD3" w14:textId="77777777" w:rsidR="009C3AE8" w:rsidRPr="004815FE" w:rsidRDefault="009C3AE8" w:rsidP="009C3AE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15FE">
        <w:rPr>
          <w:sz w:val="28"/>
          <w:szCs w:val="28"/>
        </w:rPr>
        <w:t>Необхідно визначити оптимальну стратегію експлуатації обладнання, щоб сумарні витрати на експлуатацію обладнання з урахуванням початкової покупки і кінцевого продажу були мінімальні.</w:t>
      </w:r>
    </w:p>
    <w:p w14:paraId="2AF9C2FF" w14:textId="77777777" w:rsidR="009C3AE8" w:rsidRPr="004815FE" w:rsidRDefault="009C3AE8" w:rsidP="009C3AE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15FE">
        <w:rPr>
          <w:sz w:val="28"/>
          <w:szCs w:val="28"/>
        </w:rPr>
        <w:t>Передбачається, що до початку планового періоду обладнання є новим.</w:t>
      </w:r>
    </w:p>
    <w:p w14:paraId="2CDFFFD0" w14:textId="4DB922BA" w:rsidR="00641038" w:rsidRPr="0010764C" w:rsidRDefault="009C3AE8" w:rsidP="009C3AE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iCs/>
          <w:caps/>
        </w:rPr>
      </w:pPr>
      <w:r>
        <w:rPr>
          <w:noProof/>
        </w:rPr>
        <w:drawing>
          <wp:inline distT="0" distB="0" distL="0" distR="0" wp14:anchorId="408E1551" wp14:editId="25D49E31">
            <wp:extent cx="37623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9919" w14:textId="5371DC9E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624BEBC9" w14:textId="77777777" w:rsidR="009C3AE8" w:rsidRPr="004815FE" w:rsidRDefault="009C3AE8" w:rsidP="009C3AE8">
      <w:pPr>
        <w:pStyle w:val="40"/>
        <w:spacing w:before="0" w:line="360" w:lineRule="auto"/>
        <w:ind w:firstLine="709"/>
        <w:jc w:val="both"/>
        <w:rPr>
          <w:b w:val="0"/>
          <w:sz w:val="28"/>
          <w:szCs w:val="28"/>
        </w:rPr>
      </w:pPr>
      <w:r w:rsidRPr="004815FE">
        <w:rPr>
          <w:rFonts w:ascii="Times New Roman" w:hAnsi="Times New Roman"/>
          <w:b w:val="0"/>
          <w:i/>
          <w:sz w:val="28"/>
          <w:szCs w:val="28"/>
        </w:rPr>
        <w:t>Схема розв’язування задачі про</w:t>
      </w:r>
      <w:r w:rsidRPr="004815FE">
        <w:rPr>
          <w:b w:val="0"/>
          <w:sz w:val="28"/>
          <w:szCs w:val="28"/>
        </w:rPr>
        <w:t xml:space="preserve"> </w:t>
      </w:r>
      <w:r w:rsidRPr="004815FE">
        <w:rPr>
          <w:rFonts w:ascii="Times New Roman" w:eastAsia="Times New Roman" w:hAnsi="Times New Roman"/>
          <w:b w:val="0"/>
          <w:i/>
          <w:sz w:val="28"/>
          <w:szCs w:val="28"/>
        </w:rPr>
        <w:t>заміну обладнання</w:t>
      </w:r>
    </w:p>
    <w:p w14:paraId="15A176E2" w14:textId="77777777" w:rsidR="009C3AE8" w:rsidRPr="004815FE" w:rsidRDefault="009C3AE8" w:rsidP="009C3AE8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Примінимо до сформульованої задачі схему динамічного програмування. </w:t>
      </w:r>
    </w:p>
    <w:p w14:paraId="6E5A6F0D" w14:textId="77777777" w:rsidR="009C3AE8" w:rsidRPr="004815FE" w:rsidRDefault="009C3AE8" w:rsidP="009C3AE8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Під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-им кроком будемо розуміти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-ий рік запланованого періоду. Маємо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n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кроків.</w:t>
      </w:r>
    </w:p>
    <w:p w14:paraId="1E633358" w14:textId="77777777" w:rsidR="009C3AE8" w:rsidRPr="004815FE" w:rsidRDefault="009C3AE8" w:rsidP="009C3AE8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Під станом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будемо розуміти вік обладнання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t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на кінці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-го кроку або на початку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/>
            <w:sz w:val="28"/>
            <w:szCs w:val="28"/>
          </w:rPr>
          <m:t>k+1)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-го кроку. Звідси випливає, що на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-му кроці стан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може </w:t>
      </w:r>
      <w:r w:rsidRPr="004815FE">
        <w:rPr>
          <w:rFonts w:ascii="Times New Roman" w:eastAsia="Times New Roman" w:hAnsi="Times New Roman"/>
          <w:b w:val="0"/>
          <w:sz w:val="28"/>
          <w:szCs w:val="28"/>
        </w:rPr>
        <w:lastRenderedPageBreak/>
        <w:t xml:space="preserve">набувати наступних значень: 0,1, 2, …,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=0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. </w:t>
      </w:r>
    </w:p>
    <w:p w14:paraId="5EB586EA" w14:textId="77777777" w:rsidR="009C3AE8" w:rsidRPr="004815FE" w:rsidRDefault="009C3AE8" w:rsidP="009C3AE8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В якості управління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815FE">
        <w:rPr>
          <w:b w:val="0"/>
          <w:sz w:val="28"/>
          <w:szCs w:val="28"/>
        </w:rPr>
        <w:t xml:space="preserve"> </w:t>
      </w: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на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-му кроці виступають рішення про збереження </w:t>
      </w:r>
      <m:oMath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зб</m:t>
            </m:r>
          </m:sup>
        </m:sSup>
        <m:r>
          <m:rPr>
            <m:sty m:val="bi"/>
          </m:rPr>
          <w:rPr>
            <w:rFonts w:ascii="Cambria Math" w:hAnsiTheme="majorHAnsi"/>
            <w:sz w:val="28"/>
            <w:szCs w:val="28"/>
          </w:rPr>
          <m:t>)</m:t>
        </m:r>
      </m:oMath>
      <w:r w:rsidRPr="004815FE">
        <w:rPr>
          <w:b w:val="0"/>
          <w:sz w:val="28"/>
          <w:szCs w:val="28"/>
        </w:rPr>
        <w:t xml:space="preserve"> </w:t>
      </w: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або заміну </w:t>
      </w:r>
      <m:oMath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зам</m:t>
            </m:r>
          </m:sup>
        </m:sSup>
        <m:r>
          <m:rPr>
            <m:sty m:val="bi"/>
          </m:rPr>
          <w:rPr>
            <w:rFonts w:ascii="Cambria Math" w:hAnsiTheme="majorHAnsi"/>
            <w:sz w:val="28"/>
            <w:szCs w:val="28"/>
          </w:rPr>
          <m:t>)</m:t>
        </m:r>
      </m:oMath>
      <w:r w:rsidRPr="004815FE">
        <w:rPr>
          <w:b w:val="0"/>
          <w:sz w:val="28"/>
          <w:szCs w:val="28"/>
        </w:rPr>
        <w:t xml:space="preserve"> </w:t>
      </w:r>
      <w:r w:rsidRPr="004815FE">
        <w:rPr>
          <w:rFonts w:ascii="Times New Roman" w:eastAsia="Times New Roman" w:hAnsi="Times New Roman"/>
          <w:b w:val="0"/>
          <w:sz w:val="28"/>
          <w:szCs w:val="28"/>
        </w:rPr>
        <w:t>обладнання.</w:t>
      </w:r>
    </w:p>
    <w:p w14:paraId="7505B7F0" w14:textId="77777777" w:rsidR="009C3AE8" w:rsidRPr="004815FE" w:rsidRDefault="009C3AE8" w:rsidP="009C3AE8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Рівняння стану для даної задачі має вигляд: </w:t>
      </w:r>
    </w:p>
    <w:p w14:paraId="776E78D5" w14:textId="77777777" w:rsidR="009C3AE8" w:rsidRPr="004815FE" w:rsidRDefault="009C3AE8" w:rsidP="009C3AE8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 xml:space="preserve">t+1,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зб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 xml:space="preserve">;                           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 xml:space="preserve">  1,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зам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Theme="majorHAnsi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k=1, 2, 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…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,n.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641E6CF3" w14:textId="77777777" w:rsidR="009C3AE8" w:rsidRPr="004815FE" w:rsidRDefault="009C3AE8" w:rsidP="009C3AE8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Тобто рівняння стану залежить від управління. І якщо до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-го кроку вік обладнання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/>
            <w:sz w:val="28"/>
            <w:szCs w:val="28"/>
          </w:rPr>
          <m:t>t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, то при збереженні обладнання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зб</m:t>
            </m:r>
          </m:sup>
        </m:sSup>
        <m:r>
          <m:rPr>
            <m:sty m:val="bi"/>
          </m:rPr>
          <w:rPr>
            <w:rFonts w:ascii="Cambria Math" w:hAnsiTheme="majorHAnsi"/>
            <w:sz w:val="28"/>
            <w:szCs w:val="28"/>
          </w:rPr>
          <m:t xml:space="preserve"> 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через рік вік обладнання збільшиться на 1. При заміні обладнання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зам</m:t>
            </m:r>
          </m:sup>
        </m:sSup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на початку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>-го кроку вік обладнання буде дорівнює 0, а через рік – буде дорівнює 1.</w:t>
      </w:r>
    </w:p>
    <w:p w14:paraId="7E46A3EE" w14:textId="77777777" w:rsidR="009C3AE8" w:rsidRPr="004815FE" w:rsidRDefault="009C3AE8" w:rsidP="009C3A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 xml:space="preserve">Показник ефективності </w:t>
      </w:r>
      <m:oMath>
        <m:r>
          <w:rPr>
            <w:rFonts w:ascii="Cambria Math"/>
            <w:sz w:val="28"/>
            <w:szCs w:val="28"/>
          </w:rPr>
          <m:t>k</m:t>
        </m:r>
      </m:oMath>
      <w:r w:rsidRPr="004815FE">
        <w:rPr>
          <w:sz w:val="28"/>
          <w:szCs w:val="28"/>
        </w:rPr>
        <w:t xml:space="preserve"> </w:t>
      </w:r>
      <w:r w:rsidRPr="004815FE">
        <w:rPr>
          <w:color w:val="000000"/>
          <w:sz w:val="28"/>
          <w:szCs w:val="28"/>
        </w:rPr>
        <w:t>-го кроку:</w:t>
      </w:r>
    </w:p>
    <w:p w14:paraId="770BD2C0" w14:textId="77777777" w:rsidR="009C3AE8" w:rsidRPr="004815FE" w:rsidRDefault="009C3AE8" w:rsidP="009C3A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t,x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,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зб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 xml:space="preserve">;                                            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+p+r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зам</m:t>
                      </m:r>
                    </m:sup>
                  </m:sSup>
                  <m:r>
                    <w:rPr>
                      <w:rFonts w:ascii="Cambria Math" w:hAnsiTheme="maj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k=1, 2, </m:t>
                  </m:r>
                  <m:r>
                    <w:rPr>
                      <w:rFonts w:ascii="Cambria Math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/>
                      <w:sz w:val="28"/>
                      <w:szCs w:val="28"/>
                    </w:rPr>
                    <m:t>,n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1BA1022B" w14:textId="77777777" w:rsidR="009C3AE8" w:rsidRPr="004815FE" w:rsidRDefault="009C3AE8" w:rsidP="009C3A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 xml:space="preserve">Якщо на </w:t>
      </w:r>
      <m:oMath>
        <m:r>
          <w:rPr>
            <w:rFonts w:ascii="Cambria Math"/>
            <w:sz w:val="28"/>
            <w:szCs w:val="28"/>
          </w:rPr>
          <m:t>k</m:t>
        </m:r>
      </m:oMath>
      <w:r w:rsidRPr="004815FE">
        <w:rPr>
          <w:color w:val="000000"/>
          <w:sz w:val="28"/>
          <w:szCs w:val="28"/>
        </w:rPr>
        <w:t xml:space="preserve"> -му кроці вибирається управління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зб</m:t>
            </m:r>
          </m:sup>
        </m:sSup>
      </m:oMath>
      <w:r w:rsidRPr="004815FE">
        <w:rPr>
          <w:color w:val="000000"/>
          <w:sz w:val="28"/>
          <w:szCs w:val="28"/>
        </w:rPr>
        <w:t xml:space="preserve">, то цільова функція цього кроку буде дорівнює лише витратам на експлуатацію обладнання віку </w:t>
      </w:r>
      <m:oMath>
        <m:r>
          <w:rPr>
            <w:rFonts w:ascii="Cambria Math"/>
            <w:sz w:val="28"/>
            <w:szCs w:val="28"/>
          </w:rPr>
          <m:t>t</m:t>
        </m:r>
      </m:oMath>
      <w:r w:rsidRPr="004815FE">
        <w:rPr>
          <w:color w:val="000000"/>
          <w:sz w:val="28"/>
          <w:szCs w:val="28"/>
        </w:rPr>
        <w:t xml:space="preserve">, тобто </w:t>
      </w:r>
      <m:oMath>
        <m:r>
          <w:rPr>
            <w:rFonts w:asci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</m:oMath>
      <w:r w:rsidRPr="004815FE">
        <w:rPr>
          <w:color w:val="000000"/>
          <w:sz w:val="28"/>
          <w:szCs w:val="28"/>
        </w:rPr>
        <w:t xml:space="preserve">.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зам</m:t>
            </m:r>
          </m:sup>
        </m:sSup>
      </m:oMath>
      <w:r w:rsidRPr="004815FE">
        <w:rPr>
          <w:sz w:val="28"/>
          <w:szCs w:val="28"/>
        </w:rPr>
        <w:t xml:space="preserve"> </w:t>
      </w:r>
      <w:r w:rsidRPr="004815FE">
        <w:rPr>
          <w:color w:val="000000"/>
          <w:sz w:val="28"/>
          <w:szCs w:val="28"/>
        </w:rPr>
        <w:t xml:space="preserve">показник ефективності </w:t>
      </w:r>
      <m:oMath>
        <m:r>
          <w:rPr>
            <w:rFonts w:ascii="Cambria Math"/>
            <w:sz w:val="28"/>
            <w:szCs w:val="28"/>
          </w:rPr>
          <m:t>k</m:t>
        </m:r>
      </m:oMath>
      <w:r w:rsidRPr="004815FE">
        <w:rPr>
          <w:color w:val="000000"/>
          <w:sz w:val="28"/>
          <w:szCs w:val="28"/>
        </w:rPr>
        <w:t xml:space="preserve"> -го кроку складається з вартості продажу обладнання віку </w:t>
      </w:r>
      <m:oMath>
        <m:r>
          <w:rPr>
            <w:rFonts w:ascii="Cambria Math"/>
            <w:sz w:val="28"/>
            <w:szCs w:val="28"/>
          </w:rPr>
          <m:t>t</m:t>
        </m:r>
      </m:oMath>
      <w:r w:rsidRPr="004815FE">
        <w:rPr>
          <w:color w:val="000000"/>
          <w:sz w:val="28"/>
          <w:szCs w:val="28"/>
        </w:rPr>
        <w:t xml:space="preserve"> (</w:t>
      </w:r>
      <m:oMath>
        <m:r>
          <w:rPr>
            <w:rFonts w:asci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</m:oMath>
      <w:r w:rsidRPr="004815FE">
        <w:rPr>
          <w:color w:val="000000"/>
          <w:sz w:val="28"/>
          <w:szCs w:val="28"/>
        </w:rPr>
        <w:t>), вартості покупки нового обладнання (</w:t>
      </w:r>
      <m:oMath>
        <m:r>
          <w:rPr>
            <w:rFonts w:ascii="Cambria Math"/>
            <w:sz w:val="28"/>
            <w:szCs w:val="28"/>
          </w:rPr>
          <m:t>p</m:t>
        </m:r>
      </m:oMath>
      <w:r w:rsidRPr="004815FE">
        <w:rPr>
          <w:color w:val="000000"/>
          <w:sz w:val="28"/>
          <w:szCs w:val="28"/>
        </w:rPr>
        <w:t>) і вартості експлуатації нового обладнання віку 0 (</w:t>
      </w:r>
      <m:oMath>
        <m:r>
          <w:rPr>
            <w:rFonts w:asci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</m:e>
        </m:d>
      </m:oMath>
      <w:r w:rsidRPr="004815FE">
        <w:rPr>
          <w:color w:val="000000"/>
          <w:sz w:val="28"/>
          <w:szCs w:val="28"/>
        </w:rPr>
        <w:t xml:space="preserve">), тобто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+p+r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</m:e>
        </m:d>
      </m:oMath>
      <w:r w:rsidRPr="004815FE">
        <w:rPr>
          <w:color w:val="000000"/>
          <w:sz w:val="28"/>
          <w:szCs w:val="28"/>
        </w:rPr>
        <w:t>. У задачі витрати позначаються позитивними числами, а прибуток – негативними.</w:t>
      </w:r>
    </w:p>
    <w:p w14:paraId="0ADCED30" w14:textId="77777777" w:rsidR="009C3AE8" w:rsidRPr="004815FE" w:rsidRDefault="009C3AE8" w:rsidP="009C3A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>Запишемо співвідношеннях Беллмана (4) і (7) для визначення умовних оптимумів, замінивши максимізацію на мінімізацію, і використовуючи цільову функцію задачі про заміну обладнання.</w:t>
      </w:r>
    </w:p>
    <w:p w14:paraId="5883FB70" w14:textId="77777777" w:rsidR="009C3AE8" w:rsidRPr="004815FE" w:rsidRDefault="009C3AE8" w:rsidP="009C3A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 xml:space="preserve">Виходячи з (4), умовний оптимум показника ефективності останнього кроку з урахуванням того, що до початку цього кроку обладнання має вік </w:t>
      </w:r>
      <m:oMath>
        <m:r>
          <w:rPr>
            <w:rFonts w:ascii="Cambria Math"/>
            <w:sz w:val="28"/>
            <w:szCs w:val="28"/>
          </w:rPr>
          <m:t>t</m:t>
        </m:r>
      </m:oMath>
      <w:r w:rsidRPr="004815FE">
        <w:rPr>
          <w:color w:val="000000"/>
          <w:sz w:val="28"/>
          <w:szCs w:val="28"/>
        </w:rPr>
        <w:t xml:space="preserve"> років, а в кінці кроку розпродається обладнання віку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t+1)</m:t>
        </m:r>
      </m:oMath>
      <w:r w:rsidRPr="004815FE">
        <w:rPr>
          <w:color w:val="000000"/>
          <w:sz w:val="28"/>
          <w:szCs w:val="28"/>
        </w:rPr>
        <w:t xml:space="preserve">  років, дорівнює:</w:t>
      </w:r>
    </w:p>
    <w:p w14:paraId="5A51EFF2" w14:textId="77777777" w:rsidR="009C3AE8" w:rsidRPr="004815FE" w:rsidRDefault="009C3AE8" w:rsidP="009C3AE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  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=min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–</m:t>
                </m:r>
                <m:r>
                  <w:rPr>
                    <w:rFonts w:asci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 xml:space="preserve">,                         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зб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 xml:space="preserve">; 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+p+r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 xml:space="preserve">,      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зам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eastAsia="ru-RU"/>
          </w:rPr>
          <m:t xml:space="preserve">       </m:t>
        </m:r>
      </m:oMath>
      <w:r w:rsidRPr="004815FE">
        <w:rPr>
          <w:b/>
          <w:bCs/>
          <w:sz w:val="28"/>
          <w:szCs w:val="28"/>
          <w:lang w:eastAsia="ru-RU"/>
        </w:rPr>
        <w:t xml:space="preserve">       </w:t>
      </w:r>
      <w:r w:rsidRPr="004815FE">
        <w:rPr>
          <w:color w:val="000000"/>
          <w:sz w:val="28"/>
          <w:szCs w:val="28"/>
        </w:rPr>
        <w:t>(10)</w:t>
      </w:r>
    </w:p>
    <w:p w14:paraId="146F0536" w14:textId="77777777" w:rsidR="009C3AE8" w:rsidRPr="004815FE" w:rsidRDefault="009C3AE8" w:rsidP="009C3AE8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 w:rsidRPr="004815FE">
        <w:rPr>
          <w:color w:val="000000"/>
          <w:sz w:val="28"/>
          <w:szCs w:val="28"/>
          <w:lang w:val="uk-UA"/>
        </w:rPr>
        <w:lastRenderedPageBreak/>
        <w:t xml:space="preserve">Виходячи з (7), умовні оптимальні витрати на експлуатацію обладнання, починаючи з </w:t>
      </w:r>
      <m:oMath>
        <m:r>
          <w:rPr>
            <w:rFonts w:ascii="Cambria Math"/>
            <w:sz w:val="28"/>
            <w:szCs w:val="28"/>
            <w:lang w:val="uk-UA"/>
          </w:rPr>
          <m:t>k</m:t>
        </m:r>
      </m:oMath>
      <w:r w:rsidRPr="004815FE">
        <w:rPr>
          <w:color w:val="000000"/>
          <w:sz w:val="28"/>
          <w:szCs w:val="28"/>
          <w:lang w:val="uk-UA"/>
        </w:rPr>
        <w:t xml:space="preserve">-го кроку до кінця, з урахуванням того, що до початку цього кроку обладнання має вік </w:t>
      </w:r>
      <m:oMath>
        <m:r>
          <w:rPr>
            <w:rFonts w:ascii="Cambria Math"/>
            <w:sz w:val="28"/>
            <w:szCs w:val="28"/>
            <w:lang w:val="uk-UA"/>
          </w:rPr>
          <m:t>t</m:t>
        </m:r>
      </m:oMath>
      <w:r w:rsidRPr="004815FE">
        <w:rPr>
          <w:color w:val="000000"/>
          <w:sz w:val="28"/>
          <w:szCs w:val="28"/>
          <w:lang w:val="uk-UA"/>
        </w:rPr>
        <w:t xml:space="preserve"> років, рівні:</w:t>
      </w:r>
    </w:p>
    <w:p w14:paraId="0227AA7C" w14:textId="77777777" w:rsidR="009C3AE8" w:rsidRPr="004815FE" w:rsidRDefault="009C3AE8" w:rsidP="009C3AE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=min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 xml:space="preserve">,               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зб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;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+p+r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8"/>
                    <w:szCs w:val="28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зам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eqAr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1,n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acc>
              </m:e>
            </m:d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eastAsia="ru-RU"/>
          </w:rPr>
          <m:t xml:space="preserve">   </m:t>
        </m:r>
      </m:oMath>
      <w:r w:rsidRPr="004815FE">
        <w:rPr>
          <w:color w:val="000000"/>
          <w:sz w:val="28"/>
          <w:szCs w:val="28"/>
        </w:rPr>
        <w:t>(11)</w:t>
      </w:r>
    </w:p>
    <w:p w14:paraId="46C3FD8F" w14:textId="77777777" w:rsidR="009C3AE8" w:rsidRPr="004815FE" w:rsidRDefault="009C3AE8" w:rsidP="009C3AE8">
      <w:pPr>
        <w:spacing w:line="360" w:lineRule="auto"/>
        <w:ind w:firstLine="709"/>
        <w:rPr>
          <w:sz w:val="28"/>
          <w:szCs w:val="28"/>
          <w:lang w:val="uk-UA"/>
        </w:rPr>
      </w:pPr>
      <w:r w:rsidRPr="004815FE">
        <w:rPr>
          <w:sz w:val="28"/>
          <w:szCs w:val="28"/>
          <w:lang w:val="uk-UA"/>
        </w:rPr>
        <w:t xml:space="preserve">Умовний мінімум цільової функції за </w:t>
      </w:r>
      <m:oMath>
        <m:r>
          <w:rPr>
            <w:rFonts w:ascii="Cambria Math"/>
            <w:sz w:val="28"/>
            <w:szCs w:val="28"/>
            <w:lang w:val="uk-UA"/>
          </w:rPr>
          <m:t>n</m:t>
        </m:r>
      </m:oMath>
      <w:r w:rsidRPr="004815FE">
        <w:rPr>
          <w:sz w:val="28"/>
          <w:szCs w:val="28"/>
          <w:lang w:val="uk-UA"/>
        </w:rPr>
        <w:t xml:space="preserve"> кроків дорівнює: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min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(0)</m:t>
        </m:r>
      </m:oMath>
      <w:r w:rsidRPr="004815FE">
        <w:rPr>
          <w:sz w:val="28"/>
          <w:szCs w:val="28"/>
          <w:lang w:val="uk-UA"/>
        </w:rPr>
        <w:t>.</w:t>
      </w:r>
    </w:p>
    <w:p w14:paraId="3742B609" w14:textId="5151DA80" w:rsidR="0010764C" w:rsidRPr="009A4AE5" w:rsidRDefault="009C3AE8" w:rsidP="009C3AE8">
      <w:pPr>
        <w:tabs>
          <w:tab w:val="left" w:pos="851"/>
          <w:tab w:val="left" w:pos="1134"/>
        </w:tabs>
        <w:spacing w:line="360" w:lineRule="auto"/>
        <w:ind w:firstLine="709"/>
        <w:rPr>
          <w:sz w:val="28"/>
          <w:szCs w:val="28"/>
          <w:lang w:val="uk-UA"/>
        </w:rPr>
      </w:pPr>
      <w:r w:rsidRPr="004815FE">
        <w:rPr>
          <w:sz w:val="28"/>
          <w:szCs w:val="28"/>
          <w:lang w:val="uk-UA"/>
        </w:rPr>
        <w:t xml:space="preserve">Виконуючи безумовну оптимізацію знаходимо оптимальний розв’язок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uk-UA"/>
              </w:rPr>
              <m:t>,  …,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6D4BE5F7" w14:textId="66F5918D" w:rsidR="007C6801" w:rsidRDefault="00C8016E" w:rsidP="005826E6">
      <w:pPr>
        <w:spacing w:line="360" w:lineRule="auto"/>
        <w:ind w:firstLine="0"/>
        <w:jc w:val="center"/>
        <w:rPr>
          <w:b/>
          <w:bCs/>
          <w:kern w:val="36"/>
          <w:sz w:val="28"/>
          <w:szCs w:val="28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7A5B5C">
        <w:rPr>
          <w:b/>
          <w:sz w:val="28"/>
          <w:szCs w:val="28"/>
          <w:lang w:val="uk-UA"/>
        </w:rPr>
        <w:t xml:space="preserve">  </w:t>
      </w:r>
    </w:p>
    <w:p w14:paraId="2E9FDB02" w14:textId="0E9CE640" w:rsidR="007C6801" w:rsidRPr="004815FE" w:rsidRDefault="007C6801" w:rsidP="007C6801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i/>
          <w:sz w:val="28"/>
          <w:szCs w:val="28"/>
        </w:rPr>
      </w:pPr>
      <w:r>
        <w:rPr>
          <w:rFonts w:ascii="Times New Roman" w:eastAsia="Times New Roman" w:hAnsi="Times New Roman"/>
          <w:b w:val="0"/>
          <w:sz w:val="28"/>
          <w:szCs w:val="28"/>
        </w:rPr>
        <w:t>Використаємо</w:t>
      </w: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схему динамічного програмування. </w:t>
      </w:r>
    </w:p>
    <w:p w14:paraId="45A199EB" w14:textId="77777777" w:rsidR="007C6801" w:rsidRPr="004815FE" w:rsidRDefault="007C6801" w:rsidP="007C6801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Під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-им кроком будемо розуміти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>-й рік запланованого періоду. Маємо 4 кроки.</w:t>
      </w:r>
    </w:p>
    <w:p w14:paraId="693B85DE" w14:textId="77777777" w:rsidR="007C6801" w:rsidRPr="004815FE" w:rsidRDefault="007C6801" w:rsidP="007C6801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Під станом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будемо розуміти вік обладнання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t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на кінці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-го кроку або на початку </w:t>
      </w:r>
      <m:oMath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/>
            <w:sz w:val="28"/>
            <w:szCs w:val="28"/>
          </w:rPr>
          <m:t>k+1)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-го кроку. Звідси випливає, що на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-му кроці стан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може набувати наступних значень: 0,1, 2, …,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=0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. </w:t>
      </w:r>
    </w:p>
    <w:p w14:paraId="2B8B976D" w14:textId="77777777" w:rsidR="007C6801" w:rsidRPr="004815FE" w:rsidRDefault="007C6801" w:rsidP="007C6801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В якості управління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4815FE">
        <w:rPr>
          <w:b w:val="0"/>
          <w:sz w:val="28"/>
          <w:szCs w:val="28"/>
        </w:rPr>
        <w:t xml:space="preserve"> </w:t>
      </w: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на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-му кроці виступають рішення про збереження </w:t>
      </w:r>
      <m:oMath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зб</m:t>
            </m:r>
          </m:sup>
        </m:sSup>
        <m:r>
          <m:rPr>
            <m:sty m:val="bi"/>
          </m:rPr>
          <w:rPr>
            <w:rFonts w:ascii="Cambria Math" w:hAnsiTheme="majorHAnsi"/>
            <w:sz w:val="28"/>
            <w:szCs w:val="28"/>
          </w:rPr>
          <m:t>)</m:t>
        </m:r>
      </m:oMath>
      <w:r w:rsidRPr="004815FE">
        <w:rPr>
          <w:b w:val="0"/>
          <w:sz w:val="28"/>
          <w:szCs w:val="28"/>
        </w:rPr>
        <w:t xml:space="preserve"> </w:t>
      </w: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або заміну </w:t>
      </w:r>
      <m:oMath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зам</m:t>
            </m:r>
          </m:sup>
        </m:sSup>
        <m:r>
          <m:rPr>
            <m:sty m:val="bi"/>
          </m:rPr>
          <w:rPr>
            <w:rFonts w:ascii="Cambria Math" w:hAnsiTheme="majorHAnsi"/>
            <w:sz w:val="28"/>
            <w:szCs w:val="28"/>
          </w:rPr>
          <m:t>)</m:t>
        </m:r>
      </m:oMath>
      <w:r w:rsidRPr="004815FE">
        <w:rPr>
          <w:b w:val="0"/>
          <w:sz w:val="28"/>
          <w:szCs w:val="28"/>
        </w:rPr>
        <w:t xml:space="preserve"> </w:t>
      </w:r>
      <w:r w:rsidRPr="004815FE">
        <w:rPr>
          <w:rFonts w:ascii="Times New Roman" w:eastAsia="Times New Roman" w:hAnsi="Times New Roman"/>
          <w:b w:val="0"/>
          <w:sz w:val="28"/>
          <w:szCs w:val="28"/>
        </w:rPr>
        <w:t>обладнання.</w:t>
      </w:r>
    </w:p>
    <w:p w14:paraId="253CFB27" w14:textId="77777777" w:rsidR="007C6801" w:rsidRPr="004815FE" w:rsidRDefault="007C6801" w:rsidP="007C6801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Рівняння стану для даної задачі має вигляд: </w:t>
      </w:r>
    </w:p>
    <w:p w14:paraId="2F7BD6BE" w14:textId="77777777" w:rsidR="007C6801" w:rsidRPr="004815FE" w:rsidRDefault="007C6801" w:rsidP="007C6801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  <w:sz w:val="28"/>
                      <w:szCs w:val="28"/>
                    </w:rPr>
                    <m:t xml:space="preserve">t+1,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зб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 xml:space="preserve">;                           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 xml:space="preserve">  1,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зам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Theme="majorHAnsi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k=1, 2, 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…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,4.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3CEA0D1E" w14:textId="77777777" w:rsidR="007C6801" w:rsidRPr="004815FE" w:rsidRDefault="007C6801" w:rsidP="007C6801">
      <w:pPr>
        <w:pStyle w:val="40"/>
        <w:spacing w:before="0" w:line="360" w:lineRule="auto"/>
        <w:ind w:firstLine="709"/>
        <w:jc w:val="both"/>
        <w:rPr>
          <w:rFonts w:ascii="Times New Roman" w:eastAsia="Times New Roman" w:hAnsi="Times New Roman"/>
          <w:b w:val="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Тобто рівняння стану залежить від управління. І якщо до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-го кроку вік обладнання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/>
            <w:sz w:val="28"/>
            <w:szCs w:val="28"/>
          </w:rPr>
          <m:t>t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, то при збереженні обладнання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зб</m:t>
            </m:r>
          </m:sup>
        </m:sSup>
        <m:r>
          <m:rPr>
            <m:sty m:val="bi"/>
          </m:rPr>
          <w:rPr>
            <w:rFonts w:ascii="Cambria Math" w:hAnsiTheme="majorHAnsi"/>
            <w:sz w:val="28"/>
            <w:szCs w:val="28"/>
          </w:rPr>
          <m:t xml:space="preserve"> 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через рік вік обладнання збільшиться на 1. При заміні обладнання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="Times New Roman" w:hAnsi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m:rPr>
                <m:sty m:val="bi"/>
              </m:rP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зам</m:t>
            </m:r>
          </m:sup>
        </m:sSup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на початку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k</m:t>
        </m:r>
      </m:oMath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 -го кроку вік обладнання буде дорівнює 0, а через рік – буде дорівнює 1.</w:t>
      </w:r>
    </w:p>
    <w:p w14:paraId="7A06066C" w14:textId="499C23E5" w:rsidR="007C6801" w:rsidRDefault="007C6801" w:rsidP="007C680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 xml:space="preserve">Показник ефективності </w:t>
      </w:r>
      <m:oMath>
        <m:r>
          <w:rPr>
            <w:rFonts w:ascii="Cambria Math"/>
            <w:sz w:val="28"/>
            <w:szCs w:val="28"/>
          </w:rPr>
          <m:t>k</m:t>
        </m:r>
      </m:oMath>
      <w:r w:rsidRPr="004815FE">
        <w:rPr>
          <w:sz w:val="28"/>
          <w:szCs w:val="28"/>
        </w:rPr>
        <w:t xml:space="preserve"> </w:t>
      </w:r>
      <w:r w:rsidRPr="004815FE">
        <w:rPr>
          <w:color w:val="000000"/>
          <w:sz w:val="28"/>
          <w:szCs w:val="28"/>
        </w:rPr>
        <w:t>-го кроку:</w:t>
      </w:r>
    </w:p>
    <w:p w14:paraId="086749AA" w14:textId="7B82954F" w:rsidR="007C6801" w:rsidRPr="004815FE" w:rsidRDefault="007C6801" w:rsidP="007C680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t,x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462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,                        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зб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 xml:space="preserve">;             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-t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+3700+462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,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зам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Theme="maj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 </m:t>
                  </m:r>
                  <m:r>
                    <w:rPr>
                      <w:rFonts w:ascii="Cambria Math"/>
                      <w:sz w:val="28"/>
                      <w:szCs w:val="28"/>
                    </w:rPr>
                    <m:t>k=1, 2, 3, 4.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    </m:t>
              </m:r>
            </m:e>
          </m:d>
        </m:oMath>
      </m:oMathPara>
    </w:p>
    <w:p w14:paraId="7D81BE85" w14:textId="13AD7068" w:rsidR="007C6801" w:rsidRPr="004815FE" w:rsidRDefault="007C6801" w:rsidP="007C680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 xml:space="preserve">Якщо на </w:t>
      </w:r>
      <m:oMath>
        <m:r>
          <w:rPr>
            <w:rFonts w:ascii="Cambria Math"/>
            <w:sz w:val="28"/>
            <w:szCs w:val="28"/>
          </w:rPr>
          <m:t>k</m:t>
        </m:r>
      </m:oMath>
      <w:r w:rsidRPr="004815FE">
        <w:rPr>
          <w:color w:val="000000"/>
          <w:sz w:val="28"/>
          <w:szCs w:val="28"/>
        </w:rPr>
        <w:t xml:space="preserve"> -му кроці вибирається управління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зб</m:t>
            </m:r>
          </m:sup>
        </m:sSup>
      </m:oMath>
      <w:r w:rsidRPr="004815FE">
        <w:rPr>
          <w:color w:val="000000"/>
          <w:sz w:val="28"/>
          <w:szCs w:val="28"/>
        </w:rPr>
        <w:t xml:space="preserve">, то цільова функція цього кроку буде дорівнює лише витратам на експлуатацію обладнання віку </w:t>
      </w:r>
      <m:oMath>
        <m:r>
          <w:rPr>
            <w:rFonts w:ascii="Cambria Math"/>
            <w:sz w:val="28"/>
            <w:szCs w:val="28"/>
          </w:rPr>
          <m:t>t</m:t>
        </m:r>
      </m:oMath>
      <w:r w:rsidRPr="004815FE">
        <w:rPr>
          <w:color w:val="000000"/>
          <w:sz w:val="28"/>
          <w:szCs w:val="28"/>
        </w:rPr>
        <w:t xml:space="preserve">, тобто </w:t>
      </w:r>
      <m:oMath>
        <m:r>
          <w:rPr>
            <w:rFonts w:asci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=462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</m:oMath>
      <w:r w:rsidRPr="004815FE">
        <w:rPr>
          <w:color w:val="000000"/>
          <w:sz w:val="28"/>
          <w:szCs w:val="28"/>
        </w:rPr>
        <w:t xml:space="preserve">.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Х</m:t>
            </m:r>
          </m:e>
          <m:sup>
            <m:r>
              <w:rPr>
                <w:rFonts w:ascii="Cambria Math" w:hAnsiTheme="majorHAnsi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зам</m:t>
            </m:r>
          </m:sup>
        </m:sSup>
      </m:oMath>
      <w:r w:rsidRPr="004815FE">
        <w:rPr>
          <w:sz w:val="28"/>
          <w:szCs w:val="28"/>
        </w:rPr>
        <w:t xml:space="preserve"> </w:t>
      </w:r>
      <w:r w:rsidRPr="004815FE">
        <w:rPr>
          <w:color w:val="000000"/>
          <w:sz w:val="28"/>
          <w:szCs w:val="28"/>
        </w:rPr>
        <w:t xml:space="preserve">показник ефективності </w:t>
      </w:r>
      <m:oMath>
        <m:r>
          <w:rPr>
            <w:rFonts w:ascii="Cambria Math"/>
            <w:sz w:val="28"/>
            <w:szCs w:val="28"/>
          </w:rPr>
          <m:t>k</m:t>
        </m:r>
      </m:oMath>
      <w:r w:rsidRPr="004815FE">
        <w:rPr>
          <w:color w:val="000000"/>
          <w:sz w:val="28"/>
          <w:szCs w:val="28"/>
        </w:rPr>
        <w:t xml:space="preserve"> -го кроку складається з вартості продажу обладнання віку </w:t>
      </w:r>
      <m:oMath>
        <m:r>
          <w:rPr>
            <w:rFonts w:ascii="Cambria Math"/>
            <w:sz w:val="28"/>
            <w:szCs w:val="28"/>
          </w:rPr>
          <m:t>t</m:t>
        </m:r>
      </m:oMath>
      <w:r w:rsidRPr="004815FE">
        <w:rPr>
          <w:color w:val="000000"/>
          <w:sz w:val="28"/>
          <w:szCs w:val="28"/>
        </w:rPr>
        <w:t xml:space="preserve"> (</w:t>
      </w:r>
      <m:oMath>
        <m:r>
          <w:rPr>
            <w:rFonts w:asci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3700</m:t>
        </m:r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</m:oMath>
      <w:r w:rsidRPr="004815FE">
        <w:rPr>
          <w:color w:val="000000"/>
          <w:sz w:val="28"/>
          <w:szCs w:val="28"/>
        </w:rPr>
        <w:t>), вартості покупки нового обладнання (</w:t>
      </w:r>
      <m:oMath>
        <m:r>
          <w:rPr>
            <w:rFonts w:ascii="Cambria Math"/>
            <w:sz w:val="28"/>
            <w:szCs w:val="28"/>
          </w:rPr>
          <m:t>p=</m:t>
        </m:r>
        <m:r>
          <w:rPr>
            <w:rFonts w:ascii="Cambria Math"/>
            <w:sz w:val="28"/>
            <w:szCs w:val="28"/>
          </w:rPr>
          <m:t>3700</m:t>
        </m:r>
      </m:oMath>
      <w:r w:rsidRPr="004815FE">
        <w:rPr>
          <w:color w:val="000000"/>
          <w:sz w:val="28"/>
          <w:szCs w:val="28"/>
        </w:rPr>
        <w:t>) і вартості експлуатації нового обладнання віку 0 (</w:t>
      </w:r>
      <m:oMath>
        <m:r>
          <w:rPr>
            <w:rFonts w:asci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462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0+1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462</m:t>
        </m:r>
      </m:oMath>
      <w:r w:rsidRPr="004815FE">
        <w:rPr>
          <w:color w:val="000000"/>
          <w:sz w:val="28"/>
          <w:szCs w:val="28"/>
        </w:rPr>
        <w:t xml:space="preserve">), тобто </w:t>
      </w:r>
      <m:oMath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+p+r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37</m:t>
        </m:r>
        <m:r>
          <w:rPr>
            <w:rFonts w:ascii="Cambria Math" w:hAnsi="Cambria Math"/>
            <w:sz w:val="28"/>
            <w:szCs w:val="28"/>
          </w:rPr>
          <m:t>00∙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/>
            <w:sz w:val="28"/>
            <w:szCs w:val="28"/>
          </w:rPr>
          <m:t>+</m:t>
        </m:r>
        <m:r>
          <w:rPr>
            <w:rFonts w:ascii="Cambria Math"/>
            <w:sz w:val="28"/>
            <w:szCs w:val="28"/>
          </w:rPr>
          <m:t>37</m:t>
        </m:r>
        <m:r>
          <w:rPr>
            <w:rFonts w:ascii="Cambria Math"/>
            <w:sz w:val="28"/>
            <w:szCs w:val="28"/>
          </w:rPr>
          <m:t>00+</m:t>
        </m:r>
        <m:r>
          <w:rPr>
            <w:rFonts w:ascii="Cambria Math"/>
            <w:sz w:val="28"/>
            <w:szCs w:val="28"/>
          </w:rPr>
          <m:t>462</m:t>
        </m:r>
      </m:oMath>
      <w:r w:rsidRPr="004815FE">
        <w:rPr>
          <w:color w:val="000000"/>
          <w:sz w:val="28"/>
          <w:szCs w:val="28"/>
        </w:rPr>
        <w:t>. У задачі витрати позначаються позитивними числами, а прибуток – негативними.</w:t>
      </w:r>
    </w:p>
    <w:p w14:paraId="7576E442" w14:textId="635C4F92" w:rsidR="007C6801" w:rsidRDefault="007C6801" w:rsidP="007C680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>Запишемо співвідношеннях Беллмана (10) і (11) для визначення умовних оптимумів.</w:t>
      </w:r>
    </w:p>
    <w:p w14:paraId="676580FC" w14:textId="77777777" w:rsidR="005826E6" w:rsidRPr="004815FE" w:rsidRDefault="005826E6" w:rsidP="007C680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D1FA033" w14:textId="39BAE52A" w:rsidR="007C6801" w:rsidRPr="004815FE" w:rsidRDefault="005826E6" w:rsidP="007C680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</w:t>
      </w:r>
      <w:r w:rsidR="007C6801" w:rsidRPr="004815FE">
        <w:rPr>
          <w:color w:val="000000"/>
          <w:sz w:val="28"/>
          <w:szCs w:val="28"/>
        </w:rPr>
        <w:t xml:space="preserve">мовний оптимум показника ефективності останнього кроку з урахуванням того, що до початку цього кроку обладнання має вік </w:t>
      </w:r>
      <m:oMath>
        <m:r>
          <w:rPr>
            <w:rFonts w:ascii="Cambria Math"/>
            <w:sz w:val="28"/>
            <w:szCs w:val="28"/>
          </w:rPr>
          <m:t>t</m:t>
        </m:r>
      </m:oMath>
      <w:r w:rsidR="007C6801" w:rsidRPr="004815FE">
        <w:rPr>
          <w:color w:val="000000"/>
          <w:sz w:val="28"/>
          <w:szCs w:val="28"/>
        </w:rPr>
        <w:t xml:space="preserve"> років, а в кінці кроку розпродається обладнання віку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t+1)</m:t>
        </m:r>
      </m:oMath>
      <w:r w:rsidR="007C6801" w:rsidRPr="004815FE">
        <w:rPr>
          <w:color w:val="000000"/>
          <w:sz w:val="28"/>
          <w:szCs w:val="28"/>
        </w:rPr>
        <w:t xml:space="preserve">  років, дорівнює:</w:t>
      </w:r>
    </w:p>
    <w:p w14:paraId="7151B7D7" w14:textId="2E583F3B" w:rsidR="007C6801" w:rsidRPr="004815FE" w:rsidRDefault="007C6801" w:rsidP="007C680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462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-(t+1)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,           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зб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;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-t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3700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/>
                      <w:sz w:val="28"/>
                      <w:szCs w:val="28"/>
                    </w:rPr>
                    <m:t>462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зам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6706A1EC" w14:textId="77777777" w:rsidR="007C6801" w:rsidRPr="004815FE" w:rsidRDefault="007C6801" w:rsidP="007C6801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 w:rsidRPr="004815FE">
        <w:rPr>
          <w:color w:val="000000"/>
          <w:sz w:val="28"/>
          <w:szCs w:val="28"/>
          <w:lang w:val="uk-UA"/>
        </w:rPr>
        <w:t xml:space="preserve">Умовні оптимальні витрати на експлуатацію обладнання, починаючи з </w:t>
      </w:r>
      <m:oMath>
        <m:r>
          <w:rPr>
            <w:rFonts w:ascii="Cambria Math"/>
            <w:sz w:val="28"/>
            <w:szCs w:val="28"/>
            <w:lang w:val="uk-UA"/>
          </w:rPr>
          <m:t>k</m:t>
        </m:r>
      </m:oMath>
      <w:r w:rsidRPr="004815FE">
        <w:rPr>
          <w:color w:val="000000"/>
          <w:sz w:val="28"/>
          <w:szCs w:val="28"/>
          <w:lang w:val="uk-UA"/>
        </w:rPr>
        <w:t xml:space="preserve">-го кроку до кінця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k=1,2,3,4</m:t>
            </m:r>
          </m:e>
        </m:d>
      </m:oMath>
      <w:r w:rsidRPr="004815FE">
        <w:rPr>
          <w:color w:val="000000"/>
          <w:sz w:val="28"/>
          <w:szCs w:val="28"/>
          <w:lang w:val="uk-UA"/>
        </w:rPr>
        <w:t xml:space="preserve"> з урахуванням, що до початку цього кроку обладнання має вік </w:t>
      </w:r>
      <m:oMath>
        <m:r>
          <w:rPr>
            <w:rFonts w:ascii="Cambria Math"/>
            <w:sz w:val="28"/>
            <w:szCs w:val="28"/>
            <w:lang w:val="uk-UA"/>
          </w:rPr>
          <m:t>t</m:t>
        </m:r>
      </m:oMath>
      <w:r w:rsidRPr="004815FE">
        <w:rPr>
          <w:color w:val="000000"/>
          <w:sz w:val="28"/>
          <w:szCs w:val="28"/>
          <w:lang w:val="uk-UA"/>
        </w:rPr>
        <w:t xml:space="preserve"> років, згідно (11) рівні:</w:t>
      </w:r>
    </w:p>
    <w:p w14:paraId="047ECD74" w14:textId="0BDE2ADC" w:rsidR="007C6801" w:rsidRPr="004815FE" w:rsidRDefault="007C6801" w:rsidP="007C680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462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 xml:space="preserve">,                     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 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HAnsi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Х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Theme="majorHAns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зб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 xml:space="preserve">; 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3700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3700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462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 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HAnsi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Х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Theme="majorHAns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зам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; </m:t>
                      </m: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k=1,2,3,4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.                                                                                 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0F9C9224" w14:textId="77777777" w:rsidR="007C6801" w:rsidRPr="004815FE" w:rsidRDefault="007C6801" w:rsidP="007C6801">
      <w:pPr>
        <w:spacing w:line="360" w:lineRule="auto"/>
        <w:ind w:firstLine="709"/>
        <w:rPr>
          <w:sz w:val="28"/>
          <w:szCs w:val="28"/>
          <w:lang w:val="uk-UA"/>
        </w:rPr>
      </w:pPr>
      <w:r w:rsidRPr="004815FE">
        <w:rPr>
          <w:sz w:val="28"/>
          <w:szCs w:val="28"/>
          <w:lang w:val="uk-UA"/>
        </w:rPr>
        <w:t xml:space="preserve">Умовний мінімум цільової функції за 4 кроки дорівнює: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min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=Z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(0)</m:t>
        </m:r>
      </m:oMath>
      <w:r w:rsidRPr="004815FE">
        <w:rPr>
          <w:sz w:val="28"/>
          <w:szCs w:val="28"/>
          <w:lang w:val="uk-UA"/>
        </w:rPr>
        <w:t>.</w:t>
      </w:r>
    </w:p>
    <w:p w14:paraId="07AB3AF1" w14:textId="77777777" w:rsidR="005826E6" w:rsidRPr="004815FE" w:rsidRDefault="005826E6" w:rsidP="005826E6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4815FE">
        <w:rPr>
          <w:color w:val="000000"/>
          <w:sz w:val="28"/>
          <w:szCs w:val="28"/>
          <w:u w:val="single"/>
        </w:rPr>
        <w:t>Розрахунок</w:t>
      </w:r>
    </w:p>
    <w:p w14:paraId="4F00D218" w14:textId="48C3904E" w:rsidR="005826E6" w:rsidRPr="004815FE" w:rsidRDefault="005826E6" w:rsidP="005826E6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 xml:space="preserve">Етап </w:t>
      </w:r>
      <w:r w:rsidR="00407612">
        <w:rPr>
          <w:color w:val="000000"/>
          <w:sz w:val="28"/>
          <w:szCs w:val="28"/>
          <w:lang w:val="ru-RU"/>
        </w:rPr>
        <w:t>4</w:t>
      </w:r>
      <w:r w:rsidRPr="004815FE">
        <w:rPr>
          <w:color w:val="000000"/>
          <w:sz w:val="28"/>
          <w:szCs w:val="28"/>
        </w:rPr>
        <w:t>:</w:t>
      </w:r>
    </w:p>
    <w:p w14:paraId="6D88B271" w14:textId="09D34D8B" w:rsidR="005826E6" w:rsidRPr="004815FE" w:rsidRDefault="005826E6" w:rsidP="005826E6">
      <w:pPr>
        <w:pStyle w:val="40"/>
        <w:spacing w:before="0" w:line="360" w:lineRule="auto"/>
        <w:ind w:firstLine="709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 w:rsidRPr="004815FE">
        <w:rPr>
          <w:rFonts w:ascii="Times New Roman" w:eastAsia="Times New Roman" w:hAnsi="Times New Roman"/>
          <w:b w:val="0"/>
          <w:sz w:val="28"/>
          <w:szCs w:val="28"/>
        </w:rPr>
        <w:t xml:space="preserve">Розв’язування </w:t>
      </w:r>
      <w:r w:rsidRPr="004815FE">
        <w:rPr>
          <w:rFonts w:ascii="Times New Roman" w:hAnsi="Times New Roman"/>
          <w:b w:val="0"/>
          <w:color w:val="000000"/>
          <w:sz w:val="28"/>
          <w:szCs w:val="28"/>
        </w:rPr>
        <w:t xml:space="preserve"> починаємо з останнього 5-го етапу. Так як на початку періоду експлуатації обладнання було новим, то до початку четвертого етапу вік обладнання </w:t>
      </w:r>
      <m:oMath>
        <m:r>
          <m:rPr>
            <m:sty m:val="bi"/>
          </m:rPr>
          <w:rPr>
            <w:rFonts w:ascii="Cambria Math"/>
            <w:sz w:val="28"/>
            <w:szCs w:val="28"/>
          </w:rPr>
          <m:t>t</m:t>
        </m:r>
      </m:oMath>
      <w:r w:rsidRPr="004815FE">
        <w:rPr>
          <w:rFonts w:ascii="Times New Roman" w:hAnsi="Times New Roman"/>
          <w:b w:val="0"/>
          <w:color w:val="000000"/>
          <w:sz w:val="28"/>
          <w:szCs w:val="28"/>
        </w:rPr>
        <w:t xml:space="preserve"> може приймати значення 1, 2, </w:t>
      </w:r>
      <w:r w:rsidR="00D86387" w:rsidRPr="00D86387">
        <w:rPr>
          <w:rFonts w:ascii="Times New Roman" w:hAnsi="Times New Roman"/>
          <w:b w:val="0"/>
          <w:color w:val="000000"/>
          <w:sz w:val="28"/>
          <w:szCs w:val="28"/>
          <w:lang w:val="ru-RU"/>
        </w:rPr>
        <w:t>3</w:t>
      </w:r>
      <w:r w:rsidRPr="004815FE">
        <w:rPr>
          <w:rFonts w:ascii="Times New Roman" w:hAnsi="Times New Roman"/>
          <w:b w:val="0"/>
          <w:color w:val="000000"/>
          <w:sz w:val="28"/>
          <w:szCs w:val="28"/>
        </w:rPr>
        <w:t>.</w:t>
      </w:r>
    </w:p>
    <w:p w14:paraId="108C564F" w14:textId="4AC21999" w:rsidR="005826E6" w:rsidRPr="005826E6" w:rsidRDefault="005826E6" w:rsidP="005826E6">
      <w:pPr>
        <w:spacing w:line="360" w:lineRule="auto"/>
        <w:rPr>
          <w:rFonts w:eastAsia="Bookman Old Style" w:cs="Bookman Old Style"/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462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3700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 xml:space="preserve">,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зб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-t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+462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3700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зам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135CD35C" w14:textId="77777777" w:rsidR="005826E6" w:rsidRPr="005826E6" w:rsidRDefault="005826E6" w:rsidP="005826E6">
      <w:pPr>
        <w:spacing w:line="360" w:lineRule="auto"/>
        <w:rPr>
          <w:rFonts w:eastAsia="Bookman Old Style" w:cs="Bookman Old Style"/>
          <w:b/>
          <w:bCs/>
          <w:sz w:val="28"/>
          <w:szCs w:val="28"/>
        </w:rPr>
      </w:pPr>
    </w:p>
    <w:p w14:paraId="07EB7616" w14:textId="2F368625" w:rsidR="005826E6" w:rsidRDefault="005826E6" w:rsidP="005826E6">
      <w:pPr>
        <w:pStyle w:val="Caption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125B0B">
        <w:rPr>
          <w:noProof/>
        </w:rPr>
        <w:t>1</w:t>
      </w:r>
      <w:r>
        <w:fldChar w:fldCharType="end"/>
      </w:r>
      <w:r>
        <w:rPr>
          <w:lang w:val="uk-UA"/>
        </w:rPr>
        <w:t xml:space="preserve"> </w:t>
      </w:r>
      <w:r w:rsidRPr="002409C5">
        <w:rPr>
          <w:lang w:val="uk-UA"/>
        </w:rPr>
        <w:t xml:space="preserve">Етап </w:t>
      </w:r>
      <w:r w:rsidR="00407612">
        <w:rPr>
          <w:lang w:val="uk-UA"/>
        </w:rPr>
        <w:t>4</w:t>
      </w:r>
      <w:r w:rsidRPr="002409C5">
        <w:rPr>
          <w:lang w:val="uk-UA"/>
        </w:rPr>
        <w:t xml:space="preserve"> розв’язування задачі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2860"/>
        <w:gridCol w:w="3744"/>
        <w:gridCol w:w="1126"/>
        <w:gridCol w:w="858"/>
      </w:tblGrid>
      <w:tr w:rsidR="005826E6" w:rsidRPr="004815FE" w14:paraId="3C7C1982" w14:textId="77777777" w:rsidTr="00D86387">
        <w:trPr>
          <w:jc w:val="center"/>
        </w:trPr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DA14" w14:textId="77777777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</w:rPr>
            </w:pPr>
          </w:p>
          <w:p w14:paraId="5DD6391C" w14:textId="77777777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oMath>
            </m:oMathPara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9CD25" w14:textId="46116F3A" w:rsidR="005826E6" w:rsidRPr="004815FE" w:rsidRDefault="00652AF6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462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0"/>
                        <w:szCs w:val="2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0"/>
                    <w:szCs w:val="20"/>
                  </w:rPr>
                  <m:t>3700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-(t+1)</m:t>
                    </m:r>
                  </m:sup>
                </m:sSup>
              </m:oMath>
            </m:oMathPara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00CCF" w14:textId="155D1006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3700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+</m:t>
                </m:r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4162</m:t>
                </m:r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3700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5185" w14:textId="77777777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  <w:r w:rsidRPr="004815FE">
              <w:rPr>
                <w:b/>
                <w:color w:val="000000"/>
                <w:sz w:val="22"/>
                <w:szCs w:val="22"/>
              </w:rPr>
              <w:t>Оптимальний р</w:t>
            </w:r>
            <w:r w:rsidRPr="004815FE">
              <w:rPr>
                <w:b/>
                <w:sz w:val="22"/>
                <w:szCs w:val="22"/>
              </w:rPr>
              <w:t>озв’язок</w:t>
            </w:r>
          </w:p>
        </w:tc>
      </w:tr>
      <w:tr w:rsidR="005826E6" w:rsidRPr="004815FE" w14:paraId="14097FE7" w14:textId="77777777" w:rsidTr="00D8638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B60EC" w14:textId="77777777" w:rsidR="005826E6" w:rsidRPr="004815FE" w:rsidRDefault="005826E6" w:rsidP="00E4696C">
            <w:pPr>
              <w:rPr>
                <w:b/>
                <w:color w:val="000000"/>
                <w:szCs w:val="24"/>
                <w:lang w:val="uk-UA" w:eastAsia="uk-UA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2FA1" w14:textId="601293AA" w:rsidR="005826E6" w:rsidRPr="004815FE" w:rsidRDefault="005826E6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зб</m:t>
                    </m:r>
                  </m:sup>
                </m:sSup>
              </m:oMath>
            </m:oMathPara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EA8F" w14:textId="7E556505" w:rsidR="005826E6" w:rsidRPr="004815FE" w:rsidRDefault="005826E6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зам</m:t>
                    </m:r>
                  </m:sup>
                </m:sSup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5D31" w14:textId="12998E03" w:rsidR="005826E6" w:rsidRPr="004815FE" w:rsidRDefault="005826E6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1AB7" w14:textId="4F5DDC8B" w:rsidR="005826E6" w:rsidRPr="004815FE" w:rsidRDefault="005826E6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</m:oMath>
            </m:oMathPara>
          </w:p>
        </w:tc>
      </w:tr>
      <w:tr w:rsidR="005826E6" w:rsidRPr="004815FE" w14:paraId="529C3B33" w14:textId="77777777" w:rsidTr="00D86387">
        <w:trPr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4D8" w14:textId="77777777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815F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6318" w14:textId="5301E780" w:rsidR="005826E6" w:rsidRPr="00652AF6" w:rsidRDefault="00652AF6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38A1" w14:textId="0ED3A352" w:rsidR="005826E6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07612">
              <w:rPr>
                <w:color w:val="000000"/>
                <w:sz w:val="28"/>
                <w:szCs w:val="28"/>
              </w:rPr>
              <w:t>462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5912" w14:textId="0562F80B" w:rsidR="005826E6" w:rsidRPr="00407612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7F203" w14:textId="77777777" w:rsidR="005826E6" w:rsidRPr="004815FE" w:rsidRDefault="005826E6" w:rsidP="00E4696C">
            <w:pPr>
              <w:rPr>
                <w:sz w:val="20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  <w:lang w:val="uk-UA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зб</m:t>
                    </m:r>
                  </m:sup>
                </m:sSup>
              </m:oMath>
            </m:oMathPara>
          </w:p>
        </w:tc>
      </w:tr>
      <w:tr w:rsidR="005826E6" w:rsidRPr="004815FE" w14:paraId="42FA8E4B" w14:textId="77777777" w:rsidTr="00D86387">
        <w:trPr>
          <w:trHeight w:val="509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F2C3" w14:textId="77777777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815F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F782" w14:textId="0ABCDD94" w:rsidR="005826E6" w:rsidRPr="004815FE" w:rsidRDefault="00652AF6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652AF6">
              <w:rPr>
                <w:color w:val="000000"/>
                <w:sz w:val="28"/>
                <w:szCs w:val="28"/>
              </w:rPr>
              <w:t>923.5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C19CF" w14:textId="59533A4A" w:rsidR="005826E6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07612">
              <w:rPr>
                <w:color w:val="000000"/>
                <w:sz w:val="28"/>
                <w:szCs w:val="28"/>
              </w:rPr>
              <w:t>1387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DD0A" w14:textId="4DE1F5C9" w:rsidR="005826E6" w:rsidRPr="00407612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923.5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7D01" w14:textId="61A93B3F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8"/>
                        <w:szCs w:val="28"/>
                        <w:lang w:val="ru-RU"/>
                      </w:rPr>
                      <m:t>зб</m:t>
                    </m:r>
                  </m:sup>
                </m:sSup>
              </m:oMath>
            </m:oMathPara>
          </w:p>
        </w:tc>
      </w:tr>
      <w:tr w:rsidR="005826E6" w:rsidRPr="004815FE" w14:paraId="51B1A098" w14:textId="77777777" w:rsidTr="00D86387">
        <w:trPr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A1B3" w14:textId="77777777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815FE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0A53" w14:textId="53614A39" w:rsidR="005826E6" w:rsidRPr="004815FE" w:rsidRDefault="00652AF6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652AF6">
              <w:rPr>
                <w:color w:val="000000"/>
                <w:sz w:val="28"/>
                <w:szCs w:val="28"/>
              </w:rPr>
              <w:t>1616.75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D1C5" w14:textId="110A9A0F" w:rsidR="005826E6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07612">
              <w:rPr>
                <w:color w:val="000000"/>
                <w:sz w:val="28"/>
                <w:szCs w:val="28"/>
              </w:rPr>
              <w:t>1849.5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2E37" w14:textId="77081DBE" w:rsidR="005826E6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652AF6">
              <w:rPr>
                <w:color w:val="000000"/>
                <w:sz w:val="28"/>
                <w:szCs w:val="28"/>
              </w:rPr>
              <w:t>1616.75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9793" w14:textId="7B08E95E" w:rsidR="005826E6" w:rsidRPr="004815FE" w:rsidRDefault="005826E6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>з</m:t>
                    </m:r>
                    <m:r>
                      <w:rPr>
                        <w:rFonts w:ascii="Cambria Math" w:hAnsiTheme="majorHAnsi"/>
                        <w:sz w:val="28"/>
                        <w:szCs w:val="28"/>
                      </w:rPr>
                      <m:t>б</m:t>
                    </m:r>
                  </m:sup>
                </m:sSup>
              </m:oMath>
            </m:oMathPara>
          </w:p>
        </w:tc>
      </w:tr>
    </w:tbl>
    <w:p w14:paraId="73CE908C" w14:textId="568C3DB9" w:rsidR="00407612" w:rsidRDefault="00407612" w:rsidP="00D86387">
      <w:pPr>
        <w:spacing w:line="360" w:lineRule="auto"/>
        <w:ind w:firstLine="0"/>
        <w:rPr>
          <w:b/>
          <w:bCs/>
          <w:sz w:val="28"/>
          <w:szCs w:val="28"/>
          <w:lang w:val="en-US"/>
        </w:rPr>
      </w:pPr>
    </w:p>
    <w:p w14:paraId="5D28CD94" w14:textId="14BC94AD" w:rsidR="00407612" w:rsidRDefault="00407612" w:rsidP="005826E6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Етап </w:t>
      </w:r>
      <w:r w:rsidR="00E4696C">
        <w:rPr>
          <w:bCs/>
          <w:sz w:val="28"/>
          <w:szCs w:val="28"/>
          <w:lang w:val="uk-UA"/>
        </w:rPr>
        <w:t>3</w:t>
      </w:r>
    </w:p>
    <w:p w14:paraId="41046D7A" w14:textId="03E4FA4E" w:rsidR="00407612" w:rsidRPr="004815FE" w:rsidRDefault="00407612" w:rsidP="00407612">
      <w:pPr>
        <w:pStyle w:val="40"/>
        <w:spacing w:before="0" w:line="360" w:lineRule="auto"/>
        <w:ind w:firstLine="709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 w:rsidRPr="004815FE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До початку третього етапу вік обладнання може приймати значення</w:t>
      </w:r>
      <w:r>
        <w:rPr>
          <w:color w:val="000000"/>
          <w:sz w:val="28"/>
          <w:szCs w:val="28"/>
        </w:rPr>
        <w:t xml:space="preserve"> </w:t>
      </w:r>
      <w:r w:rsidRPr="004815FE">
        <w:rPr>
          <w:rFonts w:ascii="Times New Roman" w:hAnsi="Times New Roman"/>
          <w:b w:val="0"/>
          <w:color w:val="000000"/>
          <w:sz w:val="28"/>
          <w:szCs w:val="28"/>
        </w:rPr>
        <w:t xml:space="preserve">1 або </w:t>
      </w:r>
      <w:r>
        <w:rPr>
          <w:rFonts w:ascii="Times New Roman" w:hAnsi="Times New Roman"/>
          <w:b w:val="0"/>
          <w:color w:val="000000"/>
          <w:sz w:val="28"/>
          <w:szCs w:val="28"/>
          <w:lang w:val="ru-RU"/>
        </w:rPr>
        <w:t>2</w:t>
      </w:r>
      <w:r w:rsidRPr="004815FE">
        <w:rPr>
          <w:rFonts w:ascii="Times New Roman" w:hAnsi="Times New Roman"/>
          <w:b w:val="0"/>
          <w:color w:val="000000"/>
          <w:sz w:val="28"/>
          <w:szCs w:val="28"/>
        </w:rPr>
        <w:t>.</w:t>
      </w:r>
    </w:p>
    <w:p w14:paraId="61E8B876" w14:textId="7754FA5E" w:rsidR="00407612" w:rsidRPr="00407612" w:rsidRDefault="00407612" w:rsidP="00407612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462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,                     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зб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;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-t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3700</m:t>
                  </m:r>
                  <m:r>
                    <w:rPr>
                      <w:rFonts w:ascii="Cambria Math"/>
                      <w:sz w:val="28"/>
                      <w:szCs w:val="28"/>
                    </w:rPr>
                    <m:t>+462</m:t>
                  </m:r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Theme="majorHAnsi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Х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Theme="majorHAnsi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зам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1215DA6B" w14:textId="77777777" w:rsidR="00407612" w:rsidRPr="004815FE" w:rsidRDefault="00407612" w:rsidP="00407612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lang w:eastAsia="ru-RU"/>
        </w:rPr>
      </w:pPr>
    </w:p>
    <w:p w14:paraId="061C9AFB" w14:textId="67CF9E70" w:rsidR="00125B0B" w:rsidRDefault="00125B0B" w:rsidP="00125B0B">
      <w:pPr>
        <w:pStyle w:val="Caption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9645D">
        <w:t xml:space="preserve">Етап </w:t>
      </w:r>
      <w:r>
        <w:t>3</w:t>
      </w:r>
      <w:r w:rsidRPr="0009645D">
        <w:t xml:space="preserve"> розв’язування задачі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2860"/>
        <w:gridCol w:w="3509"/>
        <w:gridCol w:w="1247"/>
        <w:gridCol w:w="858"/>
      </w:tblGrid>
      <w:tr w:rsidR="00407612" w:rsidRPr="004815FE" w14:paraId="707DF561" w14:textId="77777777" w:rsidTr="00D86387">
        <w:trPr>
          <w:jc w:val="center"/>
        </w:trPr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609C" w14:textId="77777777" w:rsidR="00407612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</w:rPr>
            </w:pPr>
          </w:p>
          <w:p w14:paraId="00D11F3C" w14:textId="77777777" w:rsidR="00407612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oMath>
            </m:oMathPara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FD43" w14:textId="4287EE83" w:rsidR="00407612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462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0"/>
                        <w:szCs w:val="2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BE395" w14:textId="7ACCCB61" w:rsidR="00407612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-3700∙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+4162</m:t>
                </m:r>
                <m:r>
                  <m:rPr>
                    <m:sty m:val="bi"/>
                  </m:rPr>
                  <w:rPr>
                    <w:rFonts w:asci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B440" w14:textId="77777777" w:rsidR="00407612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color w:val="000000"/>
                <w:sz w:val="22"/>
                <w:szCs w:val="22"/>
              </w:rPr>
            </w:pPr>
            <w:r w:rsidRPr="004815FE">
              <w:rPr>
                <w:b/>
                <w:color w:val="000000"/>
                <w:sz w:val="22"/>
                <w:szCs w:val="22"/>
              </w:rPr>
              <w:t>Оптимальний р</w:t>
            </w:r>
            <w:r w:rsidRPr="004815FE">
              <w:rPr>
                <w:b/>
                <w:sz w:val="22"/>
                <w:szCs w:val="22"/>
              </w:rPr>
              <w:t>озв’язок</w:t>
            </w:r>
          </w:p>
        </w:tc>
      </w:tr>
      <w:tr w:rsidR="00407612" w:rsidRPr="004815FE" w14:paraId="2CC2E16F" w14:textId="77777777" w:rsidTr="00D8638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8D4A" w14:textId="77777777" w:rsidR="00407612" w:rsidRPr="004815FE" w:rsidRDefault="00407612" w:rsidP="00E4696C">
            <w:pPr>
              <w:rPr>
                <w:b/>
                <w:color w:val="000000"/>
                <w:szCs w:val="24"/>
                <w:lang w:val="uk-UA" w:eastAsia="uk-UA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1DE3" w14:textId="1899934D" w:rsidR="00407612" w:rsidRPr="00D86387" w:rsidRDefault="00407612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зб</m:t>
                    </m:r>
                  </m:sup>
                </m:sSup>
              </m:oMath>
            </m:oMathPara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4451" w14:textId="6C65F251" w:rsidR="00407612" w:rsidRPr="004815FE" w:rsidRDefault="00407612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зам</m:t>
                    </m:r>
                  </m:sup>
                </m:sSup>
              </m:oMath>
            </m:oMathPara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8968" w14:textId="18D7F1B9" w:rsidR="00407612" w:rsidRPr="004815FE" w:rsidRDefault="00407612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142C" w14:textId="37D00F4E" w:rsidR="00407612" w:rsidRPr="004815FE" w:rsidRDefault="00407612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</m:oMath>
            </m:oMathPara>
          </w:p>
        </w:tc>
      </w:tr>
      <w:tr w:rsidR="00407612" w:rsidRPr="004815FE" w14:paraId="72C46DA6" w14:textId="77777777" w:rsidTr="00D86387">
        <w:trPr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2622" w14:textId="77777777" w:rsidR="00407612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815F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2C8" w14:textId="74721408" w:rsidR="00407612" w:rsidRPr="00D86387" w:rsidRDefault="00D86387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86387">
              <w:rPr>
                <w:color w:val="000000"/>
                <w:sz w:val="28"/>
                <w:szCs w:val="28"/>
                <w:lang w:val="en-US"/>
              </w:rPr>
              <w:t>1847.5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60A0" w14:textId="1AE7BA25" w:rsidR="00407612" w:rsidRPr="004815FE" w:rsidRDefault="00D86387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6387">
              <w:rPr>
                <w:color w:val="000000"/>
                <w:sz w:val="28"/>
                <w:szCs w:val="28"/>
              </w:rPr>
              <w:t>2311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95EC" w14:textId="3627F972" w:rsidR="00407612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1847.5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3044" w14:textId="77777777" w:rsidR="00407612" w:rsidRPr="004815FE" w:rsidRDefault="00407612" w:rsidP="00E4696C">
            <w:pPr>
              <w:rPr>
                <w:sz w:val="20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  <w:lang w:val="uk-UA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зб</m:t>
                    </m:r>
                  </m:sup>
                </m:sSup>
              </m:oMath>
            </m:oMathPara>
          </w:p>
        </w:tc>
      </w:tr>
      <w:tr w:rsidR="00407612" w:rsidRPr="004815FE" w14:paraId="35F99EE6" w14:textId="77777777" w:rsidTr="00D86387">
        <w:trPr>
          <w:trHeight w:val="509"/>
          <w:jc w:val="center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606C" w14:textId="77777777" w:rsidR="00407612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815FE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0540" w14:textId="1C3D4C6D" w:rsidR="00407612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4696C">
              <w:rPr>
                <w:color w:val="000000"/>
                <w:sz w:val="28"/>
                <w:szCs w:val="28"/>
              </w:rPr>
              <w:t>3002.75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1F05" w14:textId="02BE53DF" w:rsidR="00407612" w:rsidRPr="004815FE" w:rsidRDefault="00D86387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D86387">
              <w:rPr>
                <w:color w:val="000000"/>
                <w:sz w:val="28"/>
                <w:szCs w:val="28"/>
              </w:rPr>
              <w:t>3236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FA8E" w14:textId="6A72F65A" w:rsidR="00407612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4696C">
              <w:rPr>
                <w:color w:val="000000"/>
                <w:sz w:val="28"/>
                <w:szCs w:val="28"/>
              </w:rPr>
              <w:t>3002.75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D742" w14:textId="6ABE3C00" w:rsidR="00407612" w:rsidRPr="004815FE" w:rsidRDefault="00407612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>з</m:t>
                    </m:r>
                    <m:r>
                      <w:rPr>
                        <w:rFonts w:ascii="Cambria Math" w:hAnsiTheme="majorHAnsi"/>
                        <w:sz w:val="28"/>
                        <w:szCs w:val="28"/>
                      </w:rPr>
                      <m:t>б</m:t>
                    </m:r>
                  </m:sup>
                </m:sSup>
              </m:oMath>
            </m:oMathPara>
          </w:p>
        </w:tc>
      </w:tr>
    </w:tbl>
    <w:p w14:paraId="329CB625" w14:textId="558D3271" w:rsidR="00407612" w:rsidRDefault="00407612" w:rsidP="00E4696C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18266A20" w14:textId="77777777" w:rsidR="00E4696C" w:rsidRPr="004815FE" w:rsidRDefault="00E4696C" w:rsidP="00E4696C">
      <w:pPr>
        <w:pStyle w:val="NormalWeb"/>
        <w:spacing w:before="12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>Етап 2:</w:t>
      </w:r>
    </w:p>
    <w:p w14:paraId="14C200F4" w14:textId="22D0A355" w:rsidR="00E4696C" w:rsidRPr="004815FE" w:rsidRDefault="00E4696C" w:rsidP="00E4696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815FE">
        <w:rPr>
          <w:color w:val="000000"/>
          <w:sz w:val="28"/>
          <w:szCs w:val="28"/>
        </w:rPr>
        <w:t xml:space="preserve">До початку другого етапу вік обладнання </w:t>
      </w:r>
      <m:oMath>
        <m:r>
          <w:rPr>
            <w:rFonts w:ascii="Cambria Math"/>
            <w:sz w:val="28"/>
            <w:szCs w:val="28"/>
          </w:rPr>
          <m:t>t</m:t>
        </m:r>
      </m:oMath>
      <w:r w:rsidRPr="004815FE">
        <w:rPr>
          <w:b/>
          <w:color w:val="000000"/>
          <w:sz w:val="28"/>
          <w:szCs w:val="28"/>
        </w:rPr>
        <w:t xml:space="preserve"> </w:t>
      </w:r>
      <w:r w:rsidRPr="004815FE">
        <w:rPr>
          <w:color w:val="000000"/>
          <w:sz w:val="28"/>
          <w:szCs w:val="28"/>
        </w:rPr>
        <w:t>може приймати значення тільки одне значення 1</w:t>
      </w:r>
    </w:p>
    <w:p w14:paraId="71AB5460" w14:textId="2583B67C" w:rsidR="00E4696C" w:rsidRPr="004815FE" w:rsidRDefault="00E4696C" w:rsidP="00E4696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462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 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HAnsi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Х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Theme="majorHAns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зб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 xml:space="preserve">;                            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3700∙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3700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+462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 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при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Theme="majorHAnsi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Х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Theme="majorHAns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зам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. </m:t>
                      </m:r>
                    </m:e>
                  </m:eqAr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                                                   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54D0C881" w14:textId="6A203BA3" w:rsidR="00E4696C" w:rsidRPr="004815FE" w:rsidRDefault="00E4696C" w:rsidP="00E4696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BD94646" w14:textId="1811790F" w:rsidR="00E4696C" w:rsidRDefault="00E4696C" w:rsidP="00E4696C">
      <w:pPr>
        <w:pStyle w:val="Caption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125B0B">
        <w:rPr>
          <w:noProof/>
        </w:rPr>
        <w:t>3</w:t>
      </w:r>
      <w:r>
        <w:fldChar w:fldCharType="end"/>
      </w:r>
      <w:r>
        <w:rPr>
          <w:lang w:val="uk-UA"/>
        </w:rPr>
        <w:t xml:space="preserve"> </w:t>
      </w:r>
      <w:r w:rsidRPr="009B26D7">
        <w:rPr>
          <w:lang w:val="uk-UA"/>
        </w:rPr>
        <w:t>Етап 2 розв’язування задачі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2890"/>
        <w:gridCol w:w="3774"/>
        <w:gridCol w:w="7"/>
        <w:gridCol w:w="1008"/>
        <w:gridCol w:w="852"/>
      </w:tblGrid>
      <w:tr w:rsidR="00E4696C" w:rsidRPr="004815FE" w14:paraId="4CB1DD16" w14:textId="77777777" w:rsidTr="00E4696C">
        <w:trPr>
          <w:jc w:val="center"/>
        </w:trPr>
        <w:tc>
          <w:tcPr>
            <w:tcW w:w="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F0C6" w14:textId="77777777" w:rsidR="00E4696C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</w:rPr>
            </w:pPr>
          </w:p>
          <w:p w14:paraId="3429DC0F" w14:textId="77777777" w:rsidR="00E4696C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</w:rPr>
                  <m:t>t</m:t>
                </m:r>
              </m:oMath>
            </m:oMathPara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627" w14:textId="09D75117" w:rsidR="00E4696C" w:rsidRPr="004815FE" w:rsidRDefault="00E4696C" w:rsidP="00E4696C">
            <w:pPr>
              <w:pStyle w:val="NormalWeb"/>
              <w:spacing w:before="60" w:beforeAutospacing="0" w:after="0" w:afterAutospacing="0" w:line="360" w:lineRule="auto"/>
              <w:jc w:val="both"/>
              <w:rPr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462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t+1</m:t>
                    </m:r>
                  </m:e>
                </m:d>
                <m:r>
                  <m:rPr>
                    <m:sty m:val="b"/>
                  </m:rPr>
                  <w:rPr>
                    <w:rFonts w:asci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3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13AE" w14:textId="7E6F0898" w:rsidR="00E4696C" w:rsidRPr="004815FE" w:rsidRDefault="00E4696C" w:rsidP="00E4696C">
            <w:pPr>
              <w:pStyle w:val="NormalWeb"/>
              <w:spacing w:before="60" w:beforeAutospacing="0" w:after="0" w:afterAutospacing="0" w:line="360" w:lineRule="auto"/>
              <w:jc w:val="both"/>
              <w:rPr>
                <w:b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3700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+4162</m:t>
                </m:r>
                <m:r>
                  <m:rPr>
                    <m:sty m:val="bi"/>
                  </m:rPr>
                  <w:rPr>
                    <w:rFonts w:asci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C811" w14:textId="77777777" w:rsidR="00E4696C" w:rsidRPr="004815FE" w:rsidRDefault="00E4696C" w:rsidP="00E4696C">
            <w:pPr>
              <w:pStyle w:val="NormalWeb"/>
              <w:spacing w:before="60" w:beforeAutospacing="0" w:after="0" w:afterAutospacing="0" w:line="360" w:lineRule="auto"/>
              <w:jc w:val="both"/>
              <w:rPr>
                <w:b/>
                <w:color w:val="000000"/>
                <w:sz w:val="28"/>
                <w:szCs w:val="28"/>
              </w:rPr>
            </w:pPr>
            <w:r w:rsidRPr="004815FE">
              <w:rPr>
                <w:b/>
                <w:color w:val="000000"/>
                <w:sz w:val="22"/>
                <w:szCs w:val="22"/>
              </w:rPr>
              <w:t>Оптимальний р</w:t>
            </w:r>
            <w:r w:rsidRPr="004815FE">
              <w:rPr>
                <w:b/>
                <w:sz w:val="22"/>
                <w:szCs w:val="22"/>
              </w:rPr>
              <w:t>озв’язок</w:t>
            </w:r>
          </w:p>
        </w:tc>
      </w:tr>
      <w:tr w:rsidR="00E4696C" w:rsidRPr="004815FE" w14:paraId="58BF81C6" w14:textId="77777777" w:rsidTr="00E4696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7593" w14:textId="77777777" w:rsidR="00E4696C" w:rsidRPr="004815FE" w:rsidRDefault="00E4696C" w:rsidP="00E4696C">
            <w:pPr>
              <w:rPr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6769" w14:textId="77777777" w:rsidR="00E4696C" w:rsidRPr="004815FE" w:rsidRDefault="00E4696C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2"/>
                        <w:szCs w:val="22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2"/>
                        <w:szCs w:val="22"/>
                      </w:rPr>
                      <m:t>зб</m:t>
                    </m:r>
                  </m:sup>
                </m:sSup>
              </m:oMath>
            </m:oMathPara>
          </w:p>
        </w:tc>
        <w:tc>
          <w:tcPr>
            <w:tcW w:w="3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0D46" w14:textId="77777777" w:rsidR="00E4696C" w:rsidRPr="004815FE" w:rsidRDefault="00E4696C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2"/>
                        <w:szCs w:val="22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2"/>
                        <w:szCs w:val="22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2"/>
                        <w:szCs w:val="22"/>
                      </w:rPr>
                      <m:t>зам</m:t>
                    </m:r>
                  </m:sup>
                </m:sSup>
              </m:oMath>
            </m:oMathPara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0003" w14:textId="77777777" w:rsidR="00E4696C" w:rsidRPr="004815FE" w:rsidRDefault="00E4696C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34CC" w14:textId="77777777" w:rsidR="00E4696C" w:rsidRPr="004815FE" w:rsidRDefault="00E4696C" w:rsidP="00E4696C">
            <w:pPr>
              <w:pStyle w:val="NormalWeb"/>
              <w:spacing w:before="60" w:beforeAutospacing="0" w:after="0" w:afterAutospacing="0" w:line="360" w:lineRule="auto"/>
              <w:jc w:val="center"/>
              <w:rPr>
                <w:b/>
                <w:color w:val="000000"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</m:oMath>
            </m:oMathPara>
          </w:p>
        </w:tc>
      </w:tr>
      <w:tr w:rsidR="00E4696C" w:rsidRPr="004815FE" w14:paraId="2D9D6DB1" w14:textId="77777777" w:rsidTr="00E4696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78F3" w14:textId="77777777" w:rsidR="00E4696C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815FE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CAF6" w14:textId="6291A7ED" w:rsidR="00E4696C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4696C">
              <w:rPr>
                <w:color w:val="000000"/>
                <w:sz w:val="28"/>
                <w:szCs w:val="28"/>
              </w:rPr>
              <w:t>3926.75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FA2F" w14:textId="19E59096" w:rsidR="00E4696C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4696C">
              <w:rPr>
                <w:color w:val="000000"/>
                <w:sz w:val="28"/>
                <w:szCs w:val="28"/>
              </w:rPr>
              <w:t>464.5</w:t>
            </w:r>
          </w:p>
        </w:tc>
        <w:tc>
          <w:tcPr>
            <w:tcW w:w="1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CD78" w14:textId="5D1DC90A" w:rsidR="00E4696C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4696C">
              <w:rPr>
                <w:color w:val="000000"/>
                <w:sz w:val="28"/>
                <w:szCs w:val="28"/>
              </w:rPr>
              <w:t>464.5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39C1" w14:textId="1AEEA806" w:rsidR="00E4696C" w:rsidRPr="004815FE" w:rsidRDefault="00E4696C" w:rsidP="00E4696C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Theme="majorHAnsi"/>
                        <w:sz w:val="28"/>
                        <w:szCs w:val="28"/>
                      </w:rPr>
                      <m:t>зам</m:t>
                    </m:r>
                  </m:sup>
                </m:sSup>
              </m:oMath>
            </m:oMathPara>
          </w:p>
        </w:tc>
      </w:tr>
    </w:tbl>
    <w:p w14:paraId="24D4F0CB" w14:textId="2518064C" w:rsidR="00E4696C" w:rsidRPr="00125B0B" w:rsidRDefault="00E4696C" w:rsidP="005826E6">
      <w:pPr>
        <w:spacing w:line="360" w:lineRule="auto"/>
        <w:rPr>
          <w:bCs/>
          <w:sz w:val="28"/>
          <w:szCs w:val="28"/>
          <w:lang w:val="uk-UA"/>
        </w:rPr>
      </w:pPr>
    </w:p>
    <w:p w14:paraId="2E288658" w14:textId="097BF710" w:rsidR="00125B0B" w:rsidRPr="00125B0B" w:rsidRDefault="00125B0B" w:rsidP="00125B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8"/>
          <w:szCs w:val="28"/>
          <w:lang w:val="uk-UA"/>
        </w:rPr>
      </w:pPr>
      <w:r w:rsidRPr="00125B0B">
        <w:rPr>
          <w:color w:val="000000"/>
          <w:sz w:val="28"/>
          <w:szCs w:val="28"/>
          <w:lang w:val="uk-UA"/>
        </w:rPr>
        <w:t xml:space="preserve">На першому етапі купили нове обладнання, тому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*</m:t>
                </m:r>
              </m:sup>
            </m:sSub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>=Х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 xml:space="preserve"> зб</m:t>
            </m:r>
          </m:sup>
        </m:sSup>
      </m:oMath>
      <w:r w:rsidRPr="00125B0B">
        <w:rPr>
          <w:color w:val="000000"/>
          <w:sz w:val="28"/>
          <w:szCs w:val="28"/>
          <w:lang w:val="uk-UA"/>
        </w:rPr>
        <w:t xml:space="preserve">. На другому етапі з таблиці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*</m:t>
                </m:r>
              </m:sup>
            </m:sSub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>=Х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 xml:space="preserve"> зб</m:t>
            </m:r>
          </m:sup>
        </m:sSup>
      </m:oMath>
      <w:r w:rsidRPr="00125B0B">
        <w:rPr>
          <w:color w:val="000000"/>
          <w:sz w:val="28"/>
          <w:szCs w:val="28"/>
          <w:lang w:val="uk-UA"/>
        </w:rPr>
        <w:t>. В кінці другого етапу вік обладнання буде 2 роки і з таблиці етапу 3 для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lang w:val="uk-UA"/>
          </w:rPr>
          <m:t xml:space="preserve"> t=2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*</m:t>
                </m:r>
              </m:sup>
            </m:sSub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>=Х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 xml:space="preserve"> зб</m:t>
            </m:r>
          </m:sup>
        </m:sSup>
      </m:oMath>
      <w:r w:rsidRPr="00125B0B">
        <w:rPr>
          <w:color w:val="000000"/>
          <w:sz w:val="28"/>
          <w:szCs w:val="28"/>
          <w:lang w:val="uk-UA"/>
        </w:rPr>
        <w:t xml:space="preserve">.  В кінці третього етапу вік обладнання буде 3 роки і з таблиці етапу 4 для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  <w:lang w:val="uk-UA"/>
          </w:rPr>
          <m:t>t=3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</m:ctrlPr>
          </m:sSupPr>
          <m:e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 xml:space="preserve">  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lang w:val="uk-UA"/>
                  </w:rPr>
                  <m:t>*</m:t>
                </m:r>
              </m:sup>
            </m:sSub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>=Х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m:t>зам</m:t>
            </m:r>
          </m:sup>
        </m:sSup>
      </m:oMath>
      <w:r w:rsidRPr="00125B0B">
        <w:rPr>
          <w:color w:val="000000"/>
          <w:sz w:val="28"/>
          <w:szCs w:val="28"/>
          <w:lang w:val="uk-UA"/>
        </w:rPr>
        <w:t>. Таким чином, оптимальне управління в задачі дорівнює:</w:t>
      </w:r>
    </w:p>
    <w:p w14:paraId="63B6A5D3" w14:textId="49717448" w:rsidR="00125B0B" w:rsidRPr="00125B0B" w:rsidRDefault="00125B0B" w:rsidP="00125B0B">
      <w:pPr>
        <w:jc w:val="center"/>
        <w:rPr>
          <w:rFonts w:ascii="Cambria Math" w:eastAsia="Cambria Math" w:hAnsi="Cambria Math" w:cs="Cambria Math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, 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  <m:t>,…,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*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Х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зб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  <w:lang w:val="uk-UA"/>
                </w:rPr>
                <m:t xml:space="preserve"> 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Х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зб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  <m:t xml:space="preserve">,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Х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зб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uk-UA"/>
                </w:rPr>
                <m:t xml:space="preserve">,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Х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uk-UA"/>
                    </w:rPr>
                    <m:t>зам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uk-UA"/>
            </w:rPr>
            <m:t>.</m:t>
          </m:r>
        </m:oMath>
      </m:oMathPara>
    </w:p>
    <w:p w14:paraId="130B4431" w14:textId="2086C18E" w:rsidR="00217CE0" w:rsidRPr="009C3AE8" w:rsidRDefault="006E2DE5" w:rsidP="00125B0B">
      <w:pPr>
        <w:shd w:val="clear" w:color="auto" w:fill="FFFFFF"/>
        <w:spacing w:line="360" w:lineRule="auto"/>
        <w:rPr>
          <w:spacing w:val="-10"/>
          <w:sz w:val="28"/>
          <w:szCs w:val="28"/>
          <w:lang w:eastAsia="uk-UA"/>
        </w:rPr>
      </w:pPr>
      <w:r w:rsidRPr="00125B0B">
        <w:rPr>
          <w:b/>
          <w:sz w:val="28"/>
          <w:szCs w:val="28"/>
          <w:lang w:val="uk-UA"/>
        </w:rPr>
        <w:t>Висновок:</w:t>
      </w:r>
      <w:r w:rsidR="008246D1" w:rsidRPr="00125B0B">
        <w:rPr>
          <w:color w:val="000000"/>
          <w:sz w:val="28"/>
          <w:szCs w:val="19"/>
          <w:highlight w:val="white"/>
          <w:lang w:val="uk-UA" w:eastAsia="uk-UA"/>
        </w:rPr>
        <w:t xml:space="preserve"> під час виконання лабораторної роботи, я</w:t>
      </w:r>
      <w:r w:rsidR="008246D1" w:rsidRPr="00125B0B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125B0B">
        <w:rPr>
          <w:sz w:val="28"/>
          <w:szCs w:val="28"/>
          <w:lang w:val="uk-UA"/>
        </w:rPr>
        <w:t>набу</w:t>
      </w:r>
      <w:r w:rsidR="00686F4A" w:rsidRPr="00125B0B">
        <w:rPr>
          <w:sz w:val="28"/>
          <w:szCs w:val="28"/>
          <w:lang w:val="uk-UA"/>
        </w:rPr>
        <w:t xml:space="preserve">в </w:t>
      </w:r>
      <w:r w:rsidR="009C3AE8" w:rsidRPr="00125B0B">
        <w:rPr>
          <w:bCs/>
          <w:sz w:val="28"/>
          <w:szCs w:val="28"/>
          <w:lang w:val="uk-UA"/>
        </w:rPr>
        <w:t>теоретичних знань та практичних навичок побудови математичних моделей та знаходження оптимального розв'язку задач  про заміну обладнання.</w:t>
      </w:r>
    </w:p>
    <w:sectPr w:rsidR="00217CE0" w:rsidRPr="009C3AE8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55B04" w14:textId="77777777" w:rsidR="001C1E63" w:rsidRDefault="001C1E63">
      <w:r>
        <w:separator/>
      </w:r>
    </w:p>
  </w:endnote>
  <w:endnote w:type="continuationSeparator" w:id="0">
    <w:p w14:paraId="7645E973" w14:textId="77777777" w:rsidR="001C1E63" w:rsidRDefault="001C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4696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E4696C" w:rsidRDefault="00E4696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4696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4696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4696C" w:rsidRDefault="00E4696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4696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AF2A375" w:rsidR="00E4696C" w:rsidRPr="00135EF4" w:rsidRDefault="00E4696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8</w:t>
          </w:r>
        </w:p>
      </w:tc>
    </w:tr>
    <w:tr w:rsidR="00E4696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4696C" w:rsidRPr="00757A8E" w:rsidRDefault="00E4696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4696C" w:rsidRPr="00757A8E" w:rsidRDefault="00E4696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8C2C66D" w:rsidR="00E4696C" w:rsidRPr="005019AA" w:rsidRDefault="00E4696C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r w:rsidRPr="004815FE">
            <w:rPr>
              <w:b/>
              <w:sz w:val="28"/>
              <w:szCs w:val="28"/>
              <w:lang w:val="uk-UA"/>
            </w:rPr>
            <w:t>Задача про заміну обладнання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E4696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4696C" w:rsidRPr="00757A8E" w14:paraId="410552D3" w14:textId="77777777" w:rsidTr="009C3AE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Латанская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E4696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E4696C" w:rsidRPr="00757A8E" w:rsidRDefault="00E4696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4696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F605873" w:rsidR="00E4696C" w:rsidRPr="00135EF4" w:rsidRDefault="00E4696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8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4696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E4696C" w:rsidRPr="00BF7874" w:rsidRDefault="00E4696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4696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4696C" w:rsidRDefault="00E4696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911D7" w14:textId="77777777" w:rsidR="001C1E63" w:rsidRDefault="001C1E63">
      <w:r>
        <w:separator/>
      </w:r>
    </w:p>
  </w:footnote>
  <w:footnote w:type="continuationSeparator" w:id="0">
    <w:p w14:paraId="4A6C8822" w14:textId="77777777" w:rsidR="001C1E63" w:rsidRDefault="001C1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7"/>
  </w:num>
  <w:num w:numId="5">
    <w:abstractNumId w:val="6"/>
  </w:num>
  <w:num w:numId="6">
    <w:abstractNumId w:val="30"/>
  </w:num>
  <w:num w:numId="7">
    <w:abstractNumId w:val="4"/>
  </w:num>
  <w:num w:numId="8">
    <w:abstractNumId w:val="29"/>
  </w:num>
  <w:num w:numId="9">
    <w:abstractNumId w:val="18"/>
  </w:num>
  <w:num w:numId="10">
    <w:abstractNumId w:val="32"/>
  </w:num>
  <w:num w:numId="11">
    <w:abstractNumId w:val="28"/>
  </w:num>
  <w:num w:numId="12">
    <w:abstractNumId w:val="31"/>
  </w:num>
  <w:num w:numId="13">
    <w:abstractNumId w:val="36"/>
  </w:num>
  <w:num w:numId="14">
    <w:abstractNumId w:val="2"/>
  </w:num>
  <w:num w:numId="15">
    <w:abstractNumId w:val="10"/>
  </w:num>
  <w:num w:numId="16">
    <w:abstractNumId w:val="26"/>
  </w:num>
  <w:num w:numId="17">
    <w:abstractNumId w:val="15"/>
  </w:num>
  <w:num w:numId="18">
    <w:abstractNumId w:val="23"/>
  </w:num>
  <w:num w:numId="19">
    <w:abstractNumId w:val="12"/>
  </w:num>
  <w:num w:numId="20">
    <w:abstractNumId w:val="13"/>
  </w:num>
  <w:num w:numId="21">
    <w:abstractNumId w:val="35"/>
  </w:num>
  <w:num w:numId="22">
    <w:abstractNumId w:val="33"/>
  </w:num>
  <w:num w:numId="23">
    <w:abstractNumId w:val="3"/>
  </w:num>
  <w:num w:numId="24">
    <w:abstractNumId w:val="24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7"/>
  </w:num>
  <w:num w:numId="30">
    <w:abstractNumId w:val="38"/>
  </w:num>
  <w:num w:numId="31">
    <w:abstractNumId w:val="22"/>
  </w:num>
  <w:num w:numId="32">
    <w:abstractNumId w:val="17"/>
  </w:num>
  <w:num w:numId="33">
    <w:abstractNumId w:val="14"/>
  </w:num>
  <w:num w:numId="34">
    <w:abstractNumId w:val="25"/>
  </w:num>
  <w:num w:numId="35">
    <w:abstractNumId w:val="37"/>
  </w:num>
  <w:num w:numId="36">
    <w:abstractNumId w:val="39"/>
  </w:num>
  <w:num w:numId="37">
    <w:abstractNumId w:val="34"/>
  </w:num>
  <w:num w:numId="38">
    <w:abstractNumId w:val="8"/>
  </w:num>
  <w:num w:numId="39">
    <w:abstractNumId w:val="21"/>
  </w:num>
  <w:num w:numId="4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66887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1D9"/>
    <w:rsid w:val="000E16B9"/>
    <w:rsid w:val="000E7627"/>
    <w:rsid w:val="000F37F6"/>
    <w:rsid w:val="00105B17"/>
    <w:rsid w:val="0010764C"/>
    <w:rsid w:val="001128B3"/>
    <w:rsid w:val="00117177"/>
    <w:rsid w:val="00117BB3"/>
    <w:rsid w:val="00122C30"/>
    <w:rsid w:val="001241B1"/>
    <w:rsid w:val="0012445C"/>
    <w:rsid w:val="00125B0B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1E6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22AE"/>
    <w:rsid w:val="00273EAA"/>
    <w:rsid w:val="00281356"/>
    <w:rsid w:val="002823EF"/>
    <w:rsid w:val="00284DD3"/>
    <w:rsid w:val="0028527F"/>
    <w:rsid w:val="002878E3"/>
    <w:rsid w:val="002906CB"/>
    <w:rsid w:val="00297B58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2E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07612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2CE4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26E6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1038"/>
    <w:rsid w:val="00646781"/>
    <w:rsid w:val="00652AF6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29F3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A5B5C"/>
    <w:rsid w:val="007C0491"/>
    <w:rsid w:val="007C680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4CB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1D3E"/>
    <w:rsid w:val="009C3651"/>
    <w:rsid w:val="009C3AE8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3E6A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2AA"/>
    <w:rsid w:val="00C67F6C"/>
    <w:rsid w:val="00C72032"/>
    <w:rsid w:val="00C72659"/>
    <w:rsid w:val="00C74A0B"/>
    <w:rsid w:val="00C751F5"/>
    <w:rsid w:val="00C763DC"/>
    <w:rsid w:val="00C76E4A"/>
    <w:rsid w:val="00C8016E"/>
    <w:rsid w:val="00C86ED2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86387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3573E"/>
    <w:rsid w:val="00E40782"/>
    <w:rsid w:val="00E4696C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A7516"/>
    <w:rsid w:val="00EB07AF"/>
    <w:rsid w:val="00EC7A3E"/>
    <w:rsid w:val="00ED11B6"/>
    <w:rsid w:val="00ED4B85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45745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5826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4711</TotalTime>
  <Pages>7</Pages>
  <Words>1356</Words>
  <Characters>7734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124</cp:revision>
  <cp:lastPrinted>2015-09-20T08:44:00Z</cp:lastPrinted>
  <dcterms:created xsi:type="dcterms:W3CDTF">2016-09-25T11:38:00Z</dcterms:created>
  <dcterms:modified xsi:type="dcterms:W3CDTF">2020-06-15T23:23:00Z</dcterms:modified>
</cp:coreProperties>
</file>