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8E12602" w:rsidR="00141DAA" w:rsidRPr="00E21DCB" w:rsidRDefault="00E21DCB" w:rsidP="001C489D">
      <w:pPr>
        <w:spacing w:after="240" w:line="360" w:lineRule="auto"/>
        <w:ind w:left="142" w:firstLine="0"/>
        <w:jc w:val="center"/>
        <w:rPr>
          <w:bCs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lastRenderedPageBreak/>
        <w:t>Модульна робота 1</w:t>
      </w:r>
    </w:p>
    <w:p w14:paraId="130B4431" w14:textId="1909DF96" w:rsidR="00217CE0" w:rsidRPr="00E21DCB" w:rsidRDefault="00217CE0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2AD34234" w14:textId="059F8E06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55183A72" w14:textId="1D86FF15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5EF49009" w14:textId="67468714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p w14:paraId="17B8F3FE" w14:textId="77777777" w:rsidR="00E21DCB" w:rsidRPr="00E21DCB" w:rsidRDefault="00E21DCB" w:rsidP="00125B0B">
      <w:pPr>
        <w:shd w:val="clear" w:color="auto" w:fill="FFFFFF"/>
        <w:spacing w:line="360" w:lineRule="auto"/>
        <w:rPr>
          <w:bCs/>
          <w:spacing w:val="-10"/>
          <w:sz w:val="28"/>
          <w:szCs w:val="28"/>
          <w:lang w:val="uk-UA" w:eastAsia="uk-UA"/>
        </w:rPr>
      </w:pPr>
    </w:p>
    <w:sectPr w:rsidR="00E21DCB" w:rsidRPr="00E21DCB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5C24A" w14:textId="77777777" w:rsidR="00C0321C" w:rsidRDefault="00C0321C">
      <w:r>
        <w:separator/>
      </w:r>
    </w:p>
  </w:endnote>
  <w:endnote w:type="continuationSeparator" w:id="0">
    <w:p w14:paraId="3CE5504C" w14:textId="77777777" w:rsidR="00C0321C" w:rsidRDefault="00C0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4696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E4696C" w:rsidRDefault="00E4696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4696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4696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E4696C" w:rsidRDefault="00E4696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4696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94F3C52" w:rsidR="00E4696C" w:rsidRPr="00E21DCB" w:rsidRDefault="00E4696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</w:t>
          </w:r>
          <w:r w:rsidR="00E21DCB">
            <w:rPr>
              <w:sz w:val="40"/>
              <w:lang w:val="uk-UA"/>
            </w:rPr>
            <w:t>.</w:t>
          </w:r>
          <w:r w:rsidR="00E21DCB">
            <w:rPr>
              <w:sz w:val="40"/>
              <w:lang w:val="en-US"/>
            </w:rPr>
            <w:t>M1</w:t>
          </w:r>
        </w:p>
      </w:tc>
    </w:tr>
    <w:tr w:rsidR="00E4696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4696C" w:rsidRPr="00757A8E" w:rsidRDefault="00E4696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4696C" w:rsidRPr="00757A8E" w:rsidRDefault="00E4696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A989102" w:rsidR="00E4696C" w:rsidRPr="00E21DCB" w:rsidRDefault="00E21DCB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28"/>
              <w:szCs w:val="28"/>
            </w:rPr>
          </w:pPr>
          <w:r w:rsidRPr="00E21DCB">
            <w:rPr>
              <w:b/>
              <w:bCs/>
              <w:sz w:val="28"/>
              <w:szCs w:val="28"/>
              <w:lang w:val="uk-UA"/>
            </w:rPr>
            <w:t>Модульна</w:t>
          </w:r>
          <w:r w:rsidRPr="00E21DCB">
            <w:rPr>
              <w:b/>
              <w:bCs/>
              <w:sz w:val="28"/>
              <w:szCs w:val="28"/>
            </w:rPr>
            <w:t xml:space="preserve"> робота 1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E4696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4696C" w:rsidRPr="00757A8E" w14:paraId="410552D3" w14:textId="77777777" w:rsidTr="009C3AE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E4696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E4696C" w:rsidRPr="00757A8E" w:rsidRDefault="00E4696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4696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054970A" w:rsidR="00E4696C" w:rsidRPr="00E21DCB" w:rsidRDefault="00E4696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</w:t>
          </w:r>
          <w:r w:rsidR="00E21DCB">
            <w:rPr>
              <w:sz w:val="40"/>
              <w:lang w:val="en-US"/>
            </w:rPr>
            <w:t>M1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4696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E4696C" w:rsidRPr="00BF7874" w:rsidRDefault="00E4696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4696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4696C" w:rsidRDefault="00E4696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8849" w14:textId="77777777" w:rsidR="00C0321C" w:rsidRDefault="00C0321C">
      <w:r>
        <w:separator/>
      </w:r>
    </w:p>
  </w:footnote>
  <w:footnote w:type="continuationSeparator" w:id="0">
    <w:p w14:paraId="33ABBCC3" w14:textId="77777777" w:rsidR="00C0321C" w:rsidRDefault="00C03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80055"/>
    <w:multiLevelType w:val="hybridMultilevel"/>
    <w:tmpl w:val="ADC6F462"/>
    <w:lvl w:ilvl="0" w:tplc="9A46DB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3B26"/>
    <w:multiLevelType w:val="hybridMultilevel"/>
    <w:tmpl w:val="496AE968"/>
    <w:lvl w:ilvl="0" w:tplc="FACE529E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A977D5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2D5BEC"/>
    <w:multiLevelType w:val="hybridMultilevel"/>
    <w:tmpl w:val="D71AB006"/>
    <w:lvl w:ilvl="0" w:tplc="8AF8B8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2E39D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7"/>
  </w:num>
  <w:num w:numId="5">
    <w:abstractNumId w:val="6"/>
  </w:num>
  <w:num w:numId="6">
    <w:abstractNumId w:val="32"/>
  </w:num>
  <w:num w:numId="7">
    <w:abstractNumId w:val="4"/>
  </w:num>
  <w:num w:numId="8">
    <w:abstractNumId w:val="31"/>
  </w:num>
  <w:num w:numId="9">
    <w:abstractNumId w:val="18"/>
  </w:num>
  <w:num w:numId="10">
    <w:abstractNumId w:val="34"/>
  </w:num>
  <w:num w:numId="11">
    <w:abstractNumId w:val="30"/>
  </w:num>
  <w:num w:numId="12">
    <w:abstractNumId w:val="33"/>
  </w:num>
  <w:num w:numId="13">
    <w:abstractNumId w:val="41"/>
  </w:num>
  <w:num w:numId="14">
    <w:abstractNumId w:val="2"/>
  </w:num>
  <w:num w:numId="15">
    <w:abstractNumId w:val="10"/>
  </w:num>
  <w:num w:numId="16">
    <w:abstractNumId w:val="27"/>
  </w:num>
  <w:num w:numId="17">
    <w:abstractNumId w:val="15"/>
  </w:num>
  <w:num w:numId="18">
    <w:abstractNumId w:val="24"/>
  </w:num>
  <w:num w:numId="19">
    <w:abstractNumId w:val="12"/>
  </w:num>
  <w:num w:numId="20">
    <w:abstractNumId w:val="13"/>
  </w:num>
  <w:num w:numId="21">
    <w:abstractNumId w:val="40"/>
  </w:num>
  <w:num w:numId="22">
    <w:abstractNumId w:val="35"/>
  </w:num>
  <w:num w:numId="23">
    <w:abstractNumId w:val="3"/>
  </w:num>
  <w:num w:numId="24">
    <w:abstractNumId w:val="25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8"/>
  </w:num>
  <w:num w:numId="30">
    <w:abstractNumId w:val="43"/>
  </w:num>
  <w:num w:numId="31">
    <w:abstractNumId w:val="23"/>
  </w:num>
  <w:num w:numId="32">
    <w:abstractNumId w:val="17"/>
  </w:num>
  <w:num w:numId="33">
    <w:abstractNumId w:val="14"/>
  </w:num>
  <w:num w:numId="34">
    <w:abstractNumId w:val="26"/>
  </w:num>
  <w:num w:numId="35">
    <w:abstractNumId w:val="42"/>
  </w:num>
  <w:num w:numId="36">
    <w:abstractNumId w:val="44"/>
  </w:num>
  <w:num w:numId="37">
    <w:abstractNumId w:val="37"/>
  </w:num>
  <w:num w:numId="38">
    <w:abstractNumId w:val="8"/>
  </w:num>
  <w:num w:numId="39">
    <w:abstractNumId w:val="22"/>
  </w:num>
  <w:num w:numId="40">
    <w:abstractNumId w:val="11"/>
  </w:num>
  <w:num w:numId="41">
    <w:abstractNumId w:val="36"/>
  </w:num>
  <w:num w:numId="42">
    <w:abstractNumId w:val="39"/>
  </w:num>
  <w:num w:numId="43">
    <w:abstractNumId w:val="29"/>
  </w:num>
  <w:num w:numId="44">
    <w:abstractNumId w:val="20"/>
  </w:num>
  <w:num w:numId="45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25B0B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1E63"/>
    <w:rsid w:val="001C3940"/>
    <w:rsid w:val="001C489D"/>
    <w:rsid w:val="001D08FD"/>
    <w:rsid w:val="001D2850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5270"/>
    <w:rsid w:val="0024722F"/>
    <w:rsid w:val="0025554D"/>
    <w:rsid w:val="00257F31"/>
    <w:rsid w:val="00260A6D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2D94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07612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4D56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26E6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5F76AA"/>
    <w:rsid w:val="00605EA9"/>
    <w:rsid w:val="00607F55"/>
    <w:rsid w:val="006164A6"/>
    <w:rsid w:val="0062079A"/>
    <w:rsid w:val="00621135"/>
    <w:rsid w:val="00622E4F"/>
    <w:rsid w:val="00641038"/>
    <w:rsid w:val="00646781"/>
    <w:rsid w:val="00652AF6"/>
    <w:rsid w:val="00653F61"/>
    <w:rsid w:val="00654B09"/>
    <w:rsid w:val="00654E0B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27A6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C680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013B"/>
    <w:rsid w:val="00846732"/>
    <w:rsid w:val="00846B4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25BC1"/>
    <w:rsid w:val="0092752F"/>
    <w:rsid w:val="00932593"/>
    <w:rsid w:val="00932BB4"/>
    <w:rsid w:val="0093550F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275B"/>
    <w:rsid w:val="0098669D"/>
    <w:rsid w:val="00990482"/>
    <w:rsid w:val="00992F6D"/>
    <w:rsid w:val="009A6E8B"/>
    <w:rsid w:val="009B3009"/>
    <w:rsid w:val="009C00FE"/>
    <w:rsid w:val="009C1D3E"/>
    <w:rsid w:val="009C3651"/>
    <w:rsid w:val="009C3AE8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0CF0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0C0E"/>
    <w:rsid w:val="00B940DB"/>
    <w:rsid w:val="00B94343"/>
    <w:rsid w:val="00B967DC"/>
    <w:rsid w:val="00B96AE4"/>
    <w:rsid w:val="00BA2313"/>
    <w:rsid w:val="00BB68C1"/>
    <w:rsid w:val="00BC58B0"/>
    <w:rsid w:val="00BC6219"/>
    <w:rsid w:val="00BC657B"/>
    <w:rsid w:val="00BD11A0"/>
    <w:rsid w:val="00BD6C19"/>
    <w:rsid w:val="00BD7674"/>
    <w:rsid w:val="00BD76FE"/>
    <w:rsid w:val="00BE0189"/>
    <w:rsid w:val="00BF0448"/>
    <w:rsid w:val="00BF0DAE"/>
    <w:rsid w:val="00BF291D"/>
    <w:rsid w:val="00BF6744"/>
    <w:rsid w:val="00BF7874"/>
    <w:rsid w:val="00C0321C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32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5307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86387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21DCB"/>
    <w:rsid w:val="00E3573E"/>
    <w:rsid w:val="00E40782"/>
    <w:rsid w:val="00E4696C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A7516"/>
    <w:rsid w:val="00EB07AF"/>
    <w:rsid w:val="00EC7A3E"/>
    <w:rsid w:val="00ED11B6"/>
    <w:rsid w:val="00ED4B85"/>
    <w:rsid w:val="00ED4F3A"/>
    <w:rsid w:val="00EE2DDE"/>
    <w:rsid w:val="00EE2EE8"/>
    <w:rsid w:val="00EE3F06"/>
    <w:rsid w:val="00EE7CF7"/>
    <w:rsid w:val="00EF1726"/>
    <w:rsid w:val="00EF58CA"/>
    <w:rsid w:val="00EF6DF8"/>
    <w:rsid w:val="00F022CB"/>
    <w:rsid w:val="00F0405E"/>
    <w:rsid w:val="00F05871"/>
    <w:rsid w:val="00F05E72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5826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4818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133</cp:revision>
  <cp:lastPrinted>2015-09-20T08:44:00Z</cp:lastPrinted>
  <dcterms:created xsi:type="dcterms:W3CDTF">2016-09-25T11:38:00Z</dcterms:created>
  <dcterms:modified xsi:type="dcterms:W3CDTF">2020-06-16T17:14:00Z</dcterms:modified>
</cp:coreProperties>
</file>