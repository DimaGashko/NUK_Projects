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52C46658" w:rsidR="00141DAA" w:rsidRPr="0010764C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0764C">
        <w:rPr>
          <w:b/>
          <w:spacing w:val="-10"/>
          <w:sz w:val="28"/>
          <w:szCs w:val="28"/>
          <w:lang w:val="uk-UA" w:eastAsia="uk-UA"/>
        </w:rPr>
        <w:t>7</w:t>
      </w:r>
    </w:p>
    <w:p w14:paraId="4C305CBA" w14:textId="4CFD1894" w:rsidR="00D473C1" w:rsidRPr="00641038" w:rsidRDefault="0010764C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9A4AE5">
        <w:rPr>
          <w:b/>
          <w:sz w:val="28"/>
          <w:szCs w:val="28"/>
          <w:lang w:val="uk-UA"/>
        </w:rPr>
        <w:t>Задача про розподіл ресурсів між можливими напрямками їх використання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48980B12" w:rsidR="00135EF4" w:rsidRPr="0010764C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Pr="00571502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10764C" w:rsidRPr="0010764C">
        <w:rPr>
          <w:sz w:val="28"/>
          <w:szCs w:val="28"/>
          <w:lang w:val="uk-UA"/>
        </w:rPr>
        <w:t>набуття теоретичних знань та практичних навичок побудови математичних моделей та знаходження оптимальних розв'язків задач про розподіл ресурсів.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84E15FC" w14:textId="77777777" w:rsidR="0010764C" w:rsidRPr="009A4AE5" w:rsidRDefault="0010764C" w:rsidP="0010764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A4AE5">
        <w:rPr>
          <w:sz w:val="28"/>
          <w:szCs w:val="28"/>
        </w:rPr>
        <w:t xml:space="preserve">Виробниче об'єднання складається з чотирьох підприємств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n=4</m:t>
            </m:r>
          </m:e>
        </m:d>
      </m:oMath>
      <w:r w:rsidRPr="009A4AE5">
        <w:rPr>
          <w:sz w:val="28"/>
          <w:szCs w:val="28"/>
        </w:rPr>
        <w:t xml:space="preserve">. Загальна сума річних інвестицій  в виробничому об'єднанні дорівнює 500 ум. од.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500</m:t>
            </m:r>
          </m:e>
        </m:d>
      </m:oMath>
      <w:r w:rsidRPr="009A4AE5">
        <w:rPr>
          <w:sz w:val="28"/>
          <w:szCs w:val="28"/>
        </w:rPr>
        <w:t xml:space="preserve">. Розмір інвестицій в кожне окреме підприємство кратний 100 ум. од. Якщо </w:t>
      </w:r>
      <m:oMath>
        <m:r>
          <w:rPr>
            <w:rFonts w:ascii="Cambria Math" w:hAnsi="Cambria Math"/>
            <w:sz w:val="28"/>
            <w:szCs w:val="28"/>
          </w:rPr>
          <m:t xml:space="preserve">k </m:t>
        </m:r>
        <m:r>
          <w:rPr>
            <w:rFonts w:ascii="Cambria Math" w:hAnsi="Cambria Math" w:cs="Courier New"/>
            <w:sz w:val="28"/>
            <w:szCs w:val="28"/>
          </w:rPr>
          <m:t xml:space="preserve"> ̵</m:t>
        </m:r>
        <m:r>
          <w:rPr>
            <w:rFonts w:ascii="Cambria Math" w:hAnsi="Cambria Math"/>
            <w:sz w:val="28"/>
            <w:szCs w:val="28"/>
          </w:rPr>
          <m:t xml:space="preserve"> е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k=1, 2, 3, 4</m:t>
            </m:r>
          </m:e>
        </m:d>
      </m:oMath>
      <w:r w:rsidRPr="009A4AE5">
        <w:rPr>
          <w:sz w:val="28"/>
          <w:szCs w:val="28"/>
        </w:rPr>
        <w:t xml:space="preserve"> підприємство на початку року отримує інвестиції в обсязі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9A4AE5">
        <w:rPr>
          <w:sz w:val="28"/>
          <w:szCs w:val="28"/>
        </w:rPr>
        <w:t xml:space="preserve"> ум. од., то в кінці року прибуток підприємства зростає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9A4AE5">
        <w:rPr>
          <w:sz w:val="28"/>
          <w:szCs w:val="28"/>
        </w:rPr>
        <w:t xml:space="preserve"> ум. од. </w:t>
      </w:r>
    </w:p>
    <w:p w14:paraId="76AE4CC5" w14:textId="77777777" w:rsidR="0010764C" w:rsidRPr="009A4AE5" w:rsidRDefault="0010764C" w:rsidP="0010764C">
      <w:pPr>
        <w:spacing w:line="360" w:lineRule="auto"/>
        <w:ind w:firstLine="709"/>
        <w:textAlignment w:val="baseline"/>
        <w:rPr>
          <w:bCs/>
          <w:sz w:val="28"/>
          <w:szCs w:val="28"/>
          <w:lang w:val="uk-UA"/>
        </w:rPr>
      </w:pPr>
      <w:r w:rsidRPr="009A4AE5">
        <w:rPr>
          <w:bCs/>
          <w:sz w:val="28"/>
          <w:szCs w:val="28"/>
          <w:lang w:val="uk-UA"/>
        </w:rPr>
        <w:t>Передбачається, що:</w:t>
      </w:r>
    </w:p>
    <w:p w14:paraId="17C414CF" w14:textId="77777777" w:rsidR="0010764C" w:rsidRPr="009A4AE5" w:rsidRDefault="0010764C" w:rsidP="0010764C">
      <w:pPr>
        <w:spacing w:line="360" w:lineRule="auto"/>
        <w:ind w:firstLine="709"/>
        <w:textAlignment w:val="baseline"/>
        <w:rPr>
          <w:bCs/>
          <w:sz w:val="28"/>
          <w:szCs w:val="28"/>
          <w:lang w:val="uk-UA"/>
        </w:rPr>
      </w:pPr>
      <w:r w:rsidRPr="009A4AE5">
        <w:rPr>
          <w:bCs/>
          <w:sz w:val="28"/>
          <w:szCs w:val="28"/>
          <w:lang w:val="uk-UA"/>
        </w:rPr>
        <w:t>1) збільшення прибутку кожним підприємством не залежить від вкладених коштів в інші підприємства;</w:t>
      </w:r>
    </w:p>
    <w:p w14:paraId="585F0AC3" w14:textId="77777777" w:rsidR="0010764C" w:rsidRPr="009A4AE5" w:rsidRDefault="0010764C" w:rsidP="0010764C">
      <w:pPr>
        <w:spacing w:line="360" w:lineRule="auto"/>
        <w:ind w:firstLine="709"/>
        <w:textAlignment w:val="baseline"/>
        <w:rPr>
          <w:bCs/>
          <w:sz w:val="28"/>
          <w:szCs w:val="28"/>
          <w:lang w:val="uk-UA"/>
        </w:rPr>
      </w:pPr>
      <w:r w:rsidRPr="009A4AE5">
        <w:rPr>
          <w:bCs/>
          <w:sz w:val="28"/>
          <w:szCs w:val="28"/>
          <w:lang w:val="uk-UA"/>
        </w:rPr>
        <w:t>2) прибутки всіх підприємств виражені в одних умовних одиницях;</w:t>
      </w:r>
    </w:p>
    <w:p w14:paraId="512CB235" w14:textId="77777777" w:rsidR="0010764C" w:rsidRPr="009A4AE5" w:rsidRDefault="0010764C" w:rsidP="0010764C">
      <w:pPr>
        <w:spacing w:line="360" w:lineRule="auto"/>
        <w:ind w:firstLine="709"/>
        <w:textAlignment w:val="baseline"/>
        <w:rPr>
          <w:bCs/>
          <w:sz w:val="28"/>
          <w:szCs w:val="28"/>
          <w:lang w:val="uk-UA"/>
        </w:rPr>
      </w:pPr>
      <w:r w:rsidRPr="009A4AE5">
        <w:rPr>
          <w:bCs/>
          <w:sz w:val="28"/>
          <w:szCs w:val="28"/>
          <w:lang w:val="uk-UA"/>
        </w:rPr>
        <w:t>3) сумарне збільшення прибутку виробничого об’єднання дорівнює сумі збільшень прибутків підприємств.</w:t>
      </w:r>
    </w:p>
    <w:p w14:paraId="3ABD6D27" w14:textId="0B1684C1" w:rsidR="0010764C" w:rsidRDefault="0010764C" w:rsidP="0010764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A4AE5">
        <w:rPr>
          <w:sz w:val="28"/>
          <w:szCs w:val="28"/>
        </w:rPr>
        <w:t>Необхідно визначити, яку кількість інвестицій необхідно вкласти в кожне підприємство, щоб сумарний приріст прибутку в виробничому об'єднанні був найбільшим.</w:t>
      </w:r>
    </w:p>
    <w:p w14:paraId="79EFA3EC" w14:textId="272FB4A5" w:rsidR="0010764C" w:rsidRPr="00F45745" w:rsidRDefault="0010764C" w:rsidP="0010764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1D89C" wp14:editId="4F4FBB21">
            <wp:extent cx="3038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FD0" w14:textId="3F57FC41" w:rsidR="00641038" w:rsidRPr="0010764C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caps/>
        </w:rPr>
      </w:pP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27198FAF" w14:textId="2F9A5EA8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Задачі розподілу ресурсів відносяться до одного з найважливіших класів </w:t>
      </w:r>
      <w:r w:rsidRPr="009A4AE5">
        <w:rPr>
          <w:rFonts w:ascii="Times New Roman" w:eastAsia="Times New Roman" w:hAnsi="Times New Roman"/>
          <w:b w:val="0"/>
          <w:sz w:val="28"/>
          <w:szCs w:val="28"/>
        </w:rPr>
        <w:lastRenderedPageBreak/>
        <w:t>задач прикладного спрямування. Це задачі про розподіл грошових коштів, матеріальних запасів, водних потоків, мережевих ресурсів, часу, оперативної або віртуальної пам'яті та інш</w:t>
      </w:r>
      <w:r w:rsidR="00492CE4">
        <w:rPr>
          <w:rFonts w:ascii="Times New Roman" w:eastAsia="Times New Roman" w:hAnsi="Times New Roman"/>
          <w:b w:val="0"/>
          <w:sz w:val="28"/>
          <w:szCs w:val="28"/>
        </w:rPr>
        <w:t>і</w:t>
      </w:r>
      <w:r w:rsidRPr="009A4AE5">
        <w:rPr>
          <w:rFonts w:ascii="Times New Roman" w:eastAsia="Times New Roman" w:hAnsi="Times New Roman"/>
          <w:b w:val="0"/>
          <w:sz w:val="28"/>
          <w:szCs w:val="28"/>
        </w:rPr>
        <w:t>.</w:t>
      </w:r>
    </w:p>
    <w:p w14:paraId="1AA9F7CE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>Розглянемо задачу розподілу коштів між підприємствами.</w:t>
      </w:r>
    </w:p>
    <w:p w14:paraId="05945B67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i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i/>
          <w:sz w:val="28"/>
          <w:szCs w:val="28"/>
        </w:rPr>
        <w:t>Постановка задачі про розподіл коштів між підприємствами</w:t>
      </w:r>
    </w:p>
    <w:p w14:paraId="27832F6C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Планується розподіл початкової суми коштів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між</w:t>
      </w:r>
      <w:r w:rsidRPr="009A4AE5">
        <w:rPr>
          <w:rFonts w:ascii="Times New Roman" w:eastAsia="Times New Roman" w:hAnsi="Times New Roman"/>
          <w:b w:val="0"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n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підприємствами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. Передбачається, що виділені підприємству на початку планового періоду кошти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на кінці періоду приносять прибуток        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k=1,2,…,n</m:t>
            </m:r>
          </m:e>
        </m:d>
      </m:oMath>
      <w:r w:rsidRPr="009A4AE5">
        <w:rPr>
          <w:rFonts w:ascii="Times New Roman" w:eastAsia="Times New Roman" w:hAnsi="Times New Roman"/>
          <w:b w:val="0"/>
          <w:i/>
          <w:sz w:val="28"/>
          <w:szCs w:val="28"/>
        </w:rPr>
        <w:t>.</w:t>
      </w: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Будемо вважати, що:</w:t>
      </w:r>
    </w:p>
    <w:p w14:paraId="6EBF1421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1) прибуток, отриманий від вкладання коштів в підприємство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>, не залежить від вкладання коштів в інші підприємства;</w:t>
      </w:r>
    </w:p>
    <w:p w14:paraId="33742449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>2) прибуток, отриманий від різних підприємств, виражається в однакових одиницях;</w:t>
      </w:r>
    </w:p>
    <w:p w14:paraId="09A0C663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>3) загальний прибуток дорівнює сумі прибутків, отриманих від розподілу всіх коштів по всім підприємствам.</w:t>
      </w:r>
    </w:p>
    <w:p w14:paraId="77E76A7A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>Необхідно визначити, яку кількість коштів потрібно виділити кожному підприємству, щоб сумарний прибуток</w:t>
      </w:r>
      <w:r w:rsidRPr="009A4AE5">
        <w:rPr>
          <w:b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був максимальним. При цьому вважається, що змінні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повинні задовольняти умовам  </w:t>
      </w:r>
      <m:oMath>
        <m:sSub>
          <m:sSub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sub>
        </m:sSub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 xml:space="preserve">≥0 </m:t>
        </m:r>
        <m:d>
          <m:d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k=1,…,n</m:t>
            </m:r>
          </m:e>
        </m:d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>.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                 </w:t>
      </w:r>
    </w:p>
    <w:p w14:paraId="03ECB21A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i/>
          <w:sz w:val="28"/>
          <w:szCs w:val="28"/>
        </w:rPr>
      </w:pPr>
      <w:r w:rsidRPr="009A4AE5">
        <w:rPr>
          <w:rFonts w:ascii="Times New Roman" w:hAnsi="Times New Roman"/>
          <w:b w:val="0"/>
          <w:i/>
          <w:sz w:val="28"/>
          <w:szCs w:val="28"/>
        </w:rPr>
        <w:t>Схема розв’язування задачі про</w:t>
      </w:r>
      <w:r w:rsidRPr="009A4AE5">
        <w:rPr>
          <w:b w:val="0"/>
          <w:sz w:val="28"/>
          <w:szCs w:val="28"/>
        </w:rPr>
        <w:t xml:space="preserve"> </w:t>
      </w:r>
      <w:r w:rsidRPr="009A4AE5">
        <w:rPr>
          <w:rFonts w:ascii="Times New Roman" w:eastAsia="Times New Roman" w:hAnsi="Times New Roman"/>
          <w:b w:val="0"/>
          <w:i/>
          <w:sz w:val="28"/>
          <w:szCs w:val="28"/>
        </w:rPr>
        <w:t>розподіл коштів між підприємствами</w:t>
      </w:r>
    </w:p>
    <w:p w14:paraId="2A793297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Примінимо до сформульованої задачі схему динамічного програмування. </w:t>
      </w:r>
    </w:p>
    <w:p w14:paraId="0696859A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Будемо умовно вважати, що спочатку виділяємо кошти підприємству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, потім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Pr="009A4AE5">
        <w:rPr>
          <w:rFonts w:ascii="Times New Roman" w:eastAsia="Times New Roman" w:hAnsi="Times New Roman"/>
          <w:b w:val="0"/>
          <w:i/>
          <w:sz w:val="28"/>
          <w:szCs w:val="28"/>
        </w:rPr>
        <w:t>, ...,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. Тоді під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-м кроком будемо розуміти виділення коштів підприємству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. Отримаємо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n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кроків. </w:t>
      </w:r>
    </w:p>
    <w:p w14:paraId="57902801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Під станом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будемо розуміти залишок коштів по завершенню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-го кроку або їх наявність на початок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(k+1)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-го кроку. </w:t>
      </w:r>
    </w:p>
    <w:p w14:paraId="505B9E01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Під управлінням на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-му кроці будемо розуміти кількість коштів </w:t>
      </w:r>
      <m:oMath>
        <m:sSub>
          <m:sSub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, що виділяються на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-му кроці (тобто підприємству 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). </w:t>
      </w:r>
    </w:p>
    <w:p w14:paraId="65C97EED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>Рівняння стану для нашої задачі будуть мати вигляд:</w:t>
      </w:r>
    </w:p>
    <w:p w14:paraId="7E173FE2" w14:textId="77777777" w:rsidR="0010764C" w:rsidRPr="009A4AE5" w:rsidRDefault="0010764C" w:rsidP="0010764C">
      <w:pPr>
        <w:pStyle w:val="40"/>
        <w:spacing w:before="0" w:line="360" w:lineRule="auto"/>
        <w:ind w:firstLine="709"/>
        <w:jc w:val="center"/>
        <w:rPr>
          <w:b w:val="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k-1</m:t>
            </m:r>
          </m:sub>
        </m:sSub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Times New Roman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 xml:space="preserve">,  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  <m:r>
          <m:rPr>
            <m:sty m:val="b"/>
          </m:rPr>
          <w:rPr>
            <w:rFonts w:ascii="Cambria Math" w:eastAsia="Times New Roman" w:hAnsi="Cambria Math"/>
            <w:sz w:val="28"/>
            <w:szCs w:val="28"/>
          </w:rPr>
          <m:t>=1,…,n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>.</w:t>
      </w:r>
    </w:p>
    <w:p w14:paraId="5CFAAF9F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lastRenderedPageBreak/>
        <w:t xml:space="preserve">Під величиною доходу на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-му кроці будемо розуміти задані функції доходу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,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причому сумарний прибуток </w:t>
      </w:r>
    </w:p>
    <w:p w14:paraId="18303D9B" w14:textId="77777777" w:rsidR="0010764C" w:rsidRPr="009A4AE5" w:rsidRDefault="0010764C" w:rsidP="0010764C">
      <w:pPr>
        <w:pStyle w:val="40"/>
        <w:spacing w:before="0" w:line="360" w:lineRule="auto"/>
        <w:ind w:firstLine="709"/>
        <w:jc w:val="center"/>
        <w:rPr>
          <w:rFonts w:ascii="Times New Roman" w:eastAsia="Times New Roman" w:hAnsi="Times New Roman"/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>.</w:t>
      </w:r>
    </w:p>
    <w:p w14:paraId="0DB82ACB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Початковий і кінцевий стани жорстко закріплені, а саме:</w:t>
      </w:r>
    </w:p>
    <w:p w14:paraId="6D4E6C29" w14:textId="77777777" w:rsidR="0010764C" w:rsidRPr="009A4AE5" w:rsidRDefault="0010764C" w:rsidP="0010764C">
      <w:pPr>
        <w:pStyle w:val="40"/>
        <w:spacing w:before="0" w:line="360" w:lineRule="auto"/>
        <w:ind w:firstLine="709"/>
        <w:jc w:val="center"/>
        <w:rPr>
          <w:rFonts w:ascii="Times New Roman" w:hAnsi="Times New Roman"/>
          <w:b w:val="0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b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</w:rPr>
                <m:t xml:space="preserve">0 </m:t>
              </m:r>
            </m:sub>
          </m:sSub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 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0.</m:t>
          </m:r>
        </m:oMath>
      </m:oMathPara>
    </w:p>
    <w:p w14:paraId="7498467F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Отримали задачу динамічного програмування, для розв’язання якої необхідно знайти оптимальний набір управлінь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, на якому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Z=max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. </w:t>
      </w:r>
    </w:p>
    <w:p w14:paraId="10D55BAB" w14:textId="77777777" w:rsidR="0010764C" w:rsidRPr="009A4AE5" w:rsidRDefault="0010764C" w:rsidP="0010764C">
      <w:pPr>
        <w:spacing w:line="360" w:lineRule="auto"/>
        <w:ind w:firstLine="709"/>
        <w:rPr>
          <w:rFonts w:ascii="Bookman Old Style" w:eastAsia="Bookman Old Style" w:hAnsi="Bookman Old Style"/>
          <w:bCs/>
          <w:i/>
          <w:sz w:val="17"/>
          <w:szCs w:val="17"/>
          <w:lang w:val="uk-UA"/>
        </w:rPr>
      </w:pPr>
      <w:r w:rsidRPr="009A4AE5">
        <w:rPr>
          <w:sz w:val="28"/>
          <w:szCs w:val="28"/>
          <w:lang w:val="uk-UA"/>
        </w:rPr>
        <w:t xml:space="preserve">Вводимо в розгляд умовні максимуми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k-1</m:t>
                </m:r>
              </m:sub>
            </m:sSub>
          </m:e>
        </m:d>
      </m:oMath>
      <w:r w:rsidRPr="009A4AE5">
        <w:rPr>
          <w:sz w:val="28"/>
          <w:szCs w:val="28"/>
          <w:lang w:val="uk-UA"/>
        </w:rPr>
        <w:t xml:space="preserve"> цільової функції та умовно-оптимальні управління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k-1</m:t>
                </m:r>
              </m:sub>
            </m:sSub>
          </m:e>
        </m:d>
      </m:oMath>
      <w:r w:rsidRPr="009A4AE5">
        <w:rPr>
          <w:sz w:val="28"/>
          <w:szCs w:val="28"/>
          <w:lang w:val="uk-UA"/>
        </w:rPr>
        <w:t xml:space="preserve"> на -ому кроці,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n, 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-1,…</m:t>
        </m:r>
      </m:oMath>
      <w:r w:rsidRPr="009A4AE5">
        <w:rPr>
          <w:sz w:val="28"/>
          <w:szCs w:val="28"/>
          <w:lang w:val="uk-UA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1.</m:t>
        </m:r>
      </m:oMath>
    </w:p>
    <w:p w14:paraId="642A6764" w14:textId="77777777" w:rsidR="0010764C" w:rsidRPr="009A4AE5" w:rsidRDefault="0010764C" w:rsidP="0010764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Записуємо рівняння Беллмана (4), (7) для нашої задачі: </w:t>
      </w:r>
    </w:p>
    <w:p w14:paraId="49CD50FA" w14:textId="77777777" w:rsidR="0010764C" w:rsidRPr="009A4AE5" w:rsidRDefault="0010764C" w:rsidP="0010764C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Pr="009A4AE5">
        <w:rPr>
          <w:sz w:val="28"/>
          <w:szCs w:val="28"/>
          <w:lang w:val="uk-UA"/>
        </w:rPr>
        <w:t xml:space="preserve">                           (8)</w:t>
      </w:r>
    </w:p>
    <w:p w14:paraId="64A86501" w14:textId="77777777" w:rsidR="0010764C" w:rsidRPr="009A4AE5" w:rsidRDefault="0010764C" w:rsidP="0010764C">
      <w:pPr>
        <w:spacing w:line="360" w:lineRule="auto"/>
        <w:ind w:firstLine="709"/>
        <w:jc w:val="right"/>
        <w:rPr>
          <w:sz w:val="28"/>
          <w:szCs w:val="28"/>
          <w:highlight w:val="yellow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k-1</m:t>
                    </m:r>
                  </m:sub>
                </m:sSub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Pr="009A4AE5">
        <w:rPr>
          <w:sz w:val="28"/>
          <w:szCs w:val="28"/>
          <w:lang w:val="uk-UA"/>
        </w:rPr>
        <w:t xml:space="preserve">              (9)</w:t>
      </w:r>
    </w:p>
    <w:p w14:paraId="2B37BD91" w14:textId="77777777" w:rsidR="0010764C" w:rsidRPr="009A4AE5" w:rsidRDefault="0010764C" w:rsidP="0010764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k=n-1, n-2, …, 2, 1. </m:t>
          </m:r>
        </m:oMath>
      </m:oMathPara>
    </w:p>
    <w:p w14:paraId="1470343A" w14:textId="77777777" w:rsidR="0010764C" w:rsidRPr="009A4AE5" w:rsidRDefault="0010764C" w:rsidP="0010764C">
      <w:pPr>
        <w:tabs>
          <w:tab w:val="left" w:pos="851"/>
          <w:tab w:val="left" w:pos="1134"/>
        </w:tabs>
        <w:spacing w:line="360" w:lineRule="auto"/>
        <w:ind w:firstLine="709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 xml:space="preserve">Розв’язуємо послідовно рівняння Беллмана (умовна оптимізація) та отримуємо дві послідовності: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k-1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та </m:t>
        </m:r>
      </m:oMath>
      <w:r w:rsidRPr="009A4AE5">
        <w:rPr>
          <w:sz w:val="28"/>
          <w:szCs w:val="28"/>
          <w:lang w:val="uk-U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k-1</m:t>
                    </m:r>
                  </m:sub>
                </m:sSub>
              </m:e>
            </m:d>
          </m:e>
        </m:d>
      </m:oMath>
      <w:r w:rsidRPr="009A4AE5">
        <w:rPr>
          <w:sz w:val="28"/>
          <w:szCs w:val="28"/>
          <w:lang w:val="uk-UA"/>
        </w:rPr>
        <w:t xml:space="preserve">. </w:t>
      </w:r>
    </w:p>
    <w:p w14:paraId="2F9052AA" w14:textId="77777777" w:rsidR="0010764C" w:rsidRPr="009A4AE5" w:rsidRDefault="0010764C" w:rsidP="0010764C">
      <w:pPr>
        <w:tabs>
          <w:tab w:val="left" w:pos="851"/>
          <w:tab w:val="left" w:pos="1134"/>
        </w:tabs>
        <w:spacing w:line="360" w:lineRule="auto"/>
        <w:ind w:firstLine="709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 xml:space="preserve">Значення </w:t>
      </w:r>
      <w:r w:rsidRPr="009A4AE5">
        <w:rPr>
          <w:rFonts w:ascii="Cambria Math" w:hAnsi="Cambria Math"/>
          <w:sz w:val="28"/>
          <w:szCs w:val="28"/>
          <w:lang w:val="uk-U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br/>
          </m:r>
        </m:oMath>
      </m:oMathPara>
      <w:r w:rsidRPr="009A4AE5">
        <w:rPr>
          <w:sz w:val="28"/>
          <w:szCs w:val="28"/>
          <w:lang w:val="uk-UA"/>
        </w:rPr>
        <w:t xml:space="preserve">і є оптимумом. Виконуючи безумовну оптимізацію (використовуючи рівняння стану) знаходимо оптимальний розв’язок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14:paraId="4EC00312" w14:textId="77777777" w:rsidR="0010764C" w:rsidRPr="009A4AE5" w:rsidRDefault="0010764C" w:rsidP="0010764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>Альтернативою динамічному програмуванню для даної задачі є перебір всіх варіантів розв'язку. ДП краще перебору тим, що відкидає невигідні варіанти.</w:t>
      </w:r>
    </w:p>
    <w:p w14:paraId="3742B609" w14:textId="77777777" w:rsidR="0010764C" w:rsidRPr="009A4AE5" w:rsidRDefault="0010764C" w:rsidP="0010764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>Також ДП дозволяє виконувати аналіз розв'язку на чутливість до зміни початкових коштів і кількості кроків.</w:t>
      </w: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17B9AB17" w14:textId="0DA84C2E" w:rsidR="00D60530" w:rsidRPr="007A5B5C" w:rsidRDefault="00C8016E" w:rsidP="00641038">
      <w:pPr>
        <w:spacing w:line="360" w:lineRule="auto"/>
        <w:ind w:firstLine="0"/>
        <w:jc w:val="center"/>
        <w:rPr>
          <w:noProof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7A5B5C">
        <w:rPr>
          <w:b/>
          <w:sz w:val="28"/>
          <w:szCs w:val="28"/>
          <w:lang w:val="uk-UA"/>
        </w:rPr>
        <w:t xml:space="preserve">  </w:t>
      </w:r>
    </w:p>
    <w:p w14:paraId="755E9A16" w14:textId="23647DDC" w:rsidR="007A5B5C" w:rsidRPr="009A4AE5" w:rsidRDefault="007A5B5C" w:rsidP="00A93E6A">
      <w:pPr>
        <w:spacing w:line="360" w:lineRule="auto"/>
        <w:ind w:firstLine="709"/>
        <w:textAlignment w:val="baseline"/>
        <w:rPr>
          <w:b/>
          <w:sz w:val="28"/>
          <w:szCs w:val="28"/>
        </w:rPr>
      </w:pPr>
      <w:r>
        <w:rPr>
          <w:kern w:val="36"/>
          <w:sz w:val="28"/>
          <w:szCs w:val="28"/>
          <w:lang w:val="uk-UA"/>
        </w:rPr>
        <w:t>Вказана модель має лінійні цілочислові обмеження задані табличним методом, тому не можна застосувати методи цілочислового лінійного програмування. Скористаємось методами динамічного програмуванн</w:t>
      </w:r>
      <w:r w:rsidR="00A93E6A">
        <w:rPr>
          <w:kern w:val="36"/>
          <w:sz w:val="28"/>
          <w:szCs w:val="28"/>
          <w:lang w:val="uk-UA"/>
        </w:rPr>
        <w:t>я</w:t>
      </w:r>
      <w:r w:rsidRPr="009A4AE5">
        <w:rPr>
          <w:sz w:val="28"/>
          <w:szCs w:val="28"/>
        </w:rPr>
        <w:t xml:space="preserve">. </w:t>
      </w:r>
    </w:p>
    <w:p w14:paraId="494A2CA9" w14:textId="31D36F56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 xml:space="preserve">Процес розподілу коштів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=50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9A4AE5">
        <w:rPr>
          <w:sz w:val="28"/>
          <w:szCs w:val="28"/>
          <w:lang w:val="uk-UA"/>
        </w:rPr>
        <w:t xml:space="preserve"> </w:t>
      </w:r>
      <w:r w:rsidR="00A93E6A">
        <w:rPr>
          <w:sz w:val="28"/>
          <w:szCs w:val="28"/>
          <w:lang w:val="uk-UA"/>
        </w:rPr>
        <w:t>представимо у вигляді</w:t>
      </w:r>
      <w:r w:rsidRPr="009A4AE5">
        <w:rPr>
          <w:sz w:val="28"/>
          <w:szCs w:val="28"/>
          <w:lang w:val="uk-UA"/>
        </w:rPr>
        <w:t xml:space="preserve"> 4-ох крок</w:t>
      </w:r>
      <w:r w:rsidR="00A93E6A">
        <w:rPr>
          <w:sz w:val="28"/>
          <w:szCs w:val="28"/>
          <w:lang w:val="uk-UA"/>
        </w:rPr>
        <w:t>ів</w:t>
      </w:r>
      <w:r w:rsidRPr="009A4AE5">
        <w:rPr>
          <w:sz w:val="28"/>
          <w:szCs w:val="28"/>
          <w:lang w:val="uk-UA"/>
        </w:rPr>
        <w:t xml:space="preserve">. При цьому номер кроку збігається з номером </w:t>
      </w:r>
      <w:r w:rsidRPr="009A4AE5">
        <w:rPr>
          <w:bCs/>
          <w:sz w:val="28"/>
          <w:szCs w:val="28"/>
          <w:lang w:val="uk-UA"/>
        </w:rPr>
        <w:t>підприємства</w:t>
      </w:r>
      <w:r w:rsidRPr="009A4AE5">
        <w:rPr>
          <w:sz w:val="28"/>
          <w:szCs w:val="28"/>
          <w:lang w:val="uk-UA"/>
        </w:rPr>
        <w:t>.</w:t>
      </w:r>
    </w:p>
    <w:p w14:paraId="3DA0342C" w14:textId="48C88BD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 xml:space="preserve">Позначимо через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9A4AE5">
        <w:rPr>
          <w:b/>
          <w:sz w:val="28"/>
          <w:szCs w:val="28"/>
          <w:lang w:val="uk-UA"/>
        </w:rPr>
        <w:t xml:space="preserve"> </w:t>
      </w:r>
      <w:r w:rsidRPr="009A4AE5">
        <w:rPr>
          <w:sz w:val="28"/>
          <w:szCs w:val="28"/>
          <w:lang w:val="uk-UA"/>
        </w:rPr>
        <w:t xml:space="preserve">управління на першому, другому, третьому і четвертому кроках (виділення коштів відповідним </w:t>
      </w:r>
      <w:r w:rsidRPr="009A4AE5">
        <w:rPr>
          <w:bCs/>
          <w:sz w:val="28"/>
          <w:szCs w:val="28"/>
          <w:lang w:val="uk-UA"/>
        </w:rPr>
        <w:t>підприємствам</w:t>
      </w:r>
      <w:r w:rsidRPr="009A4AE5">
        <w:rPr>
          <w:sz w:val="28"/>
          <w:szCs w:val="28"/>
          <w:lang w:val="uk-UA"/>
        </w:rPr>
        <w:t xml:space="preserve">), а через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–</m:t>
        </m:r>
      </m:oMath>
      <w:r w:rsidRPr="009A4AE5">
        <w:rPr>
          <w:sz w:val="28"/>
          <w:szCs w:val="28"/>
          <w:lang w:val="uk-UA"/>
        </w:rPr>
        <w:t xml:space="preserve"> стани після першого, другого, третього і четвертого кроків (кількість коштів, що залишилися після виділення відповідно першому, другому, третьому та четвертому </w:t>
      </w:r>
      <w:r w:rsidRPr="009A4AE5">
        <w:rPr>
          <w:bCs/>
          <w:sz w:val="28"/>
          <w:szCs w:val="28"/>
          <w:lang w:val="uk-UA"/>
        </w:rPr>
        <w:t>підприємствам</w:t>
      </w:r>
      <w:r w:rsidRPr="009A4AE5">
        <w:rPr>
          <w:sz w:val="28"/>
          <w:szCs w:val="28"/>
          <w:lang w:val="uk-UA"/>
        </w:rPr>
        <w:t xml:space="preserve">). Початковий стан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0</m:t>
        </m:r>
        <m:r>
          <w:rPr>
            <w:rFonts w:ascii="Cambria Math" w:hAnsi="Cambria Math"/>
            <w:sz w:val="28"/>
            <w:szCs w:val="28"/>
            <w:lang w:val="uk-UA"/>
          </w:rPr>
          <m:t>, кінцевий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Pr="009A4AE5">
        <w:rPr>
          <w:sz w:val="28"/>
          <w:szCs w:val="28"/>
          <w:lang w:val="uk-UA"/>
        </w:rPr>
        <w:t>.</w:t>
      </w:r>
    </w:p>
    <w:p w14:paraId="45FE6196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>Рівняння станів в цій задачі мають вигляд:</w:t>
      </w:r>
    </w:p>
    <w:p w14:paraId="4AF29D05" w14:textId="77777777" w:rsidR="007A5B5C" w:rsidRPr="009A4AE5" w:rsidRDefault="007A5B5C" w:rsidP="007A5B5C">
      <w:pPr>
        <w:spacing w:line="360" w:lineRule="auto"/>
        <w:ind w:firstLine="709"/>
        <w:jc w:val="center"/>
        <w:textAlignment w:val="baseline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- 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,   </m:t>
          </m:r>
          <m:r>
            <w:rPr>
              <w:rFonts w:ascii="Cambria Math" w:hAnsi="Cambria Math"/>
              <w:sz w:val="28"/>
              <w:szCs w:val="28"/>
              <w:lang w:val="uk-UA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=1,2,3,4,</m:t>
          </m:r>
        </m:oMath>
      </m:oMathPara>
    </w:p>
    <w:p w14:paraId="587EA760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>де</w:t>
      </w:r>
    </w:p>
    <w:p w14:paraId="0DE7F08F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k-1</m:t>
            </m:r>
          </m:sub>
        </m:sSub>
      </m:oMath>
      <w:r w:rsidRPr="009A4AE5">
        <w:rPr>
          <w:sz w:val="28"/>
          <w:szCs w:val="28"/>
          <w:lang w:val="uk-UA"/>
        </w:rPr>
        <w:t xml:space="preserve"> – кошти перед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9A4AE5">
        <w:rPr>
          <w:sz w:val="28"/>
          <w:szCs w:val="28"/>
          <w:lang w:val="uk-UA"/>
        </w:rPr>
        <w:t xml:space="preserve"> -м кроком,</w:t>
      </w:r>
    </w:p>
    <w:p w14:paraId="160459E5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9A4AE5">
        <w:rPr>
          <w:sz w:val="28"/>
          <w:szCs w:val="28"/>
          <w:lang w:val="uk-UA"/>
        </w:rPr>
        <w:t xml:space="preserve">– кошти, виділені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9A4AE5">
        <w:rPr>
          <w:sz w:val="28"/>
          <w:szCs w:val="28"/>
          <w:lang w:val="uk-UA"/>
        </w:rPr>
        <w:t xml:space="preserve"> -му </w:t>
      </w:r>
      <w:r w:rsidRPr="009A4AE5">
        <w:rPr>
          <w:bCs/>
          <w:sz w:val="28"/>
          <w:szCs w:val="28"/>
          <w:lang w:val="uk-UA"/>
        </w:rPr>
        <w:t>підприємству</w:t>
      </w:r>
      <w:r w:rsidRPr="009A4AE5">
        <w:rPr>
          <w:sz w:val="28"/>
          <w:szCs w:val="28"/>
          <w:lang w:val="uk-UA"/>
        </w:rPr>
        <w:t>,</w:t>
      </w:r>
    </w:p>
    <w:p w14:paraId="3FF965A8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</m:sSub>
      </m:oMath>
      <w:r w:rsidRPr="009A4AE5">
        <w:rPr>
          <w:sz w:val="28"/>
          <w:szCs w:val="28"/>
          <w:lang w:val="uk-UA"/>
        </w:rPr>
        <w:t xml:space="preserve"> – кошти, що залишилися після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</m:oMath>
      <w:r w:rsidRPr="009A4AE5">
        <w:rPr>
          <w:sz w:val="28"/>
          <w:szCs w:val="28"/>
          <w:lang w:val="uk-UA"/>
        </w:rPr>
        <w:t xml:space="preserve"> -го кроку.</w:t>
      </w:r>
    </w:p>
    <w:p w14:paraId="5DBDB219" w14:textId="77777777" w:rsidR="007A5B5C" w:rsidRPr="009A4AE5" w:rsidRDefault="007A5B5C" w:rsidP="007A5B5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Під величиною доходу на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k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-му кроці будемо розуміти задані функції доходу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/>
                <w:b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,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причому сумарний прибуток </w:t>
      </w:r>
    </w:p>
    <w:p w14:paraId="516661A4" w14:textId="77777777" w:rsidR="007A5B5C" w:rsidRPr="009A4AE5" w:rsidRDefault="007A5B5C" w:rsidP="007A5B5C">
      <w:pPr>
        <w:pStyle w:val="40"/>
        <w:spacing w:before="0" w:line="360" w:lineRule="auto"/>
        <w:ind w:firstLine="709"/>
        <w:jc w:val="center"/>
        <w:rPr>
          <w:rFonts w:ascii="Times New Roman" w:eastAsia="Times New Roman" w:hAnsi="Times New Roman"/>
          <w:b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>.</w:t>
      </w:r>
    </w:p>
    <w:p w14:paraId="5FBCB462" w14:textId="77777777" w:rsidR="007A5B5C" w:rsidRPr="009A4AE5" w:rsidRDefault="007A5B5C" w:rsidP="007A5B5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 Початковий і кінцевий стани жорстко закріплені, а саме:</w:t>
      </w:r>
    </w:p>
    <w:p w14:paraId="6560EB57" w14:textId="77777777" w:rsidR="007A5B5C" w:rsidRPr="009A4AE5" w:rsidRDefault="007A5B5C" w:rsidP="007A5B5C">
      <w:pPr>
        <w:pStyle w:val="40"/>
        <w:spacing w:before="0" w:line="360" w:lineRule="auto"/>
        <w:ind w:firstLine="709"/>
        <w:jc w:val="center"/>
        <w:rPr>
          <w:rFonts w:ascii="Times New Roman" w:hAnsi="Times New Roman"/>
          <w:b w:val="0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b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</w:rPr>
                <m:t xml:space="preserve">0 </m:t>
              </m:r>
            </m:sub>
          </m:sSub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 xml:space="preserve">=50, </m:t>
          </m:r>
          <m:sSub>
            <m:sSubPr>
              <m:ctrlPr>
                <w:rPr>
                  <w:rFonts w:ascii="Cambria Math" w:eastAsia="Times New Roman" w:hAnsi="Cambria Math"/>
                  <w:b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 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</w:rPr>
            <m:t>0.</m:t>
          </m:r>
        </m:oMath>
      </m:oMathPara>
    </w:p>
    <w:p w14:paraId="52315D58" w14:textId="77777777" w:rsidR="007A5B5C" w:rsidRPr="009A4AE5" w:rsidRDefault="007A5B5C" w:rsidP="007A5B5C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Отримали задачу динамічного програмування, для розв’язання якої необхідно знайти оптимальний набір управлінь на кожному кроці, тобто такий набір управлінь 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, на якому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Z=max</m:t>
        </m:r>
      </m:oMath>
      <w:r w:rsidRPr="009A4AE5">
        <w:rPr>
          <w:rFonts w:ascii="Times New Roman" w:eastAsia="Times New Roman" w:hAnsi="Times New Roman"/>
          <w:b w:val="0"/>
          <w:sz w:val="28"/>
          <w:szCs w:val="28"/>
        </w:rPr>
        <w:t xml:space="preserve">. </w:t>
      </w:r>
    </w:p>
    <w:p w14:paraId="4AD6D2A8" w14:textId="77777777" w:rsidR="007A5B5C" w:rsidRPr="009A4AE5" w:rsidRDefault="007A5B5C" w:rsidP="007A5B5C">
      <w:pPr>
        <w:spacing w:line="360" w:lineRule="auto"/>
        <w:ind w:firstLine="709"/>
        <w:rPr>
          <w:rFonts w:ascii="Bookman Old Style" w:eastAsia="Bookman Old Style" w:hAnsi="Bookman Old Style"/>
          <w:b/>
          <w:bCs/>
          <w:i/>
          <w:sz w:val="17"/>
          <w:szCs w:val="17"/>
          <w:lang w:val="uk-UA"/>
        </w:rPr>
      </w:pPr>
      <w:r w:rsidRPr="009A4AE5">
        <w:rPr>
          <w:sz w:val="28"/>
          <w:szCs w:val="28"/>
          <w:lang w:val="uk-UA"/>
        </w:rPr>
        <w:t>Вводимо в розгляд</w:t>
      </w:r>
      <w:r w:rsidRPr="009A4AE5">
        <w:rPr>
          <w:b/>
          <w:sz w:val="28"/>
          <w:szCs w:val="28"/>
          <w:lang w:val="uk-UA"/>
        </w:rPr>
        <w:t xml:space="preserve"> </w:t>
      </w:r>
      <w:r w:rsidRPr="009A4AE5">
        <w:rPr>
          <w:sz w:val="28"/>
          <w:szCs w:val="28"/>
          <w:lang w:val="uk-UA"/>
        </w:rPr>
        <w:t xml:space="preserve">умовні максимуми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k-1</m:t>
                </m:r>
              </m:sub>
            </m:sSub>
          </m:e>
        </m:d>
      </m:oMath>
      <w:r w:rsidRPr="009A4AE5">
        <w:rPr>
          <w:sz w:val="28"/>
          <w:szCs w:val="28"/>
          <w:lang w:val="uk-UA"/>
        </w:rPr>
        <w:t xml:space="preserve"> цільової функції та умовно-оптимальні управління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k-1</m:t>
                </m:r>
              </m:sub>
            </m:sSub>
          </m:e>
        </m:d>
      </m:oMath>
      <w:r w:rsidRPr="009A4AE5">
        <w:rPr>
          <w:sz w:val="28"/>
          <w:szCs w:val="28"/>
          <w:lang w:val="uk-UA"/>
        </w:rPr>
        <w:t xml:space="preserve"> на -ому кроці, </w:t>
      </w:r>
      <m:oMath>
        <m:r>
          <w:rPr>
            <w:rFonts w:ascii="Cambria Math" w:hAnsi="Cambria Math"/>
            <w:sz w:val="28"/>
            <w:szCs w:val="28"/>
            <w:lang w:val="uk-UA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4, 3,2,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1.</m:t>
        </m:r>
      </m:oMath>
    </w:p>
    <w:p w14:paraId="2E5C6122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>Використовуючи обернену схему Беллмана, проведемо умовну оптимізацію.</w:t>
      </w:r>
    </w:p>
    <w:p w14:paraId="2907109F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i/>
          <w:sz w:val="28"/>
          <w:szCs w:val="28"/>
          <w:lang w:val="uk-UA"/>
        </w:rPr>
        <w:t>Розглянемо останній четвертий крок</w:t>
      </w:r>
      <w:r w:rsidRPr="009A4AE5">
        <w:rPr>
          <w:sz w:val="28"/>
          <w:szCs w:val="28"/>
          <w:lang w:val="uk-UA"/>
        </w:rPr>
        <w:t>. Згідно (8) умовне оптимальне значення цільової функції на 4-му кроці дорівнює:</w:t>
      </w:r>
    </w:p>
    <w:p w14:paraId="0F15713E" w14:textId="77777777" w:rsidR="007A5B5C" w:rsidRPr="009A4AE5" w:rsidRDefault="007A5B5C" w:rsidP="007A5B5C">
      <w:pPr>
        <w:spacing w:line="360" w:lineRule="auto"/>
        <w:ind w:firstLine="709"/>
        <w:jc w:val="center"/>
        <w:textAlignment w:val="baseline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≤x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44A603F5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 xml:space="preserve">Так як всі кошти, що залишилися до четвертого кроку, повинні бути вкладені в четверте підприємство, то попереднє співвідношення набуде вигляду: </w:t>
      </w:r>
    </w:p>
    <w:p w14:paraId="2FF29CD4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</m:oMath>
      </m:oMathPara>
    </w:p>
    <w:p w14:paraId="09774E28" w14:textId="77777777" w:rsidR="007A5B5C" w:rsidRPr="009A4AE5" w:rsidRDefault="007A5B5C" w:rsidP="007A5B5C">
      <w:pPr>
        <w:spacing w:line="360" w:lineRule="auto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>і умовне оптимальне керування на 4-му кроці дорівнюватиме:</w:t>
      </w:r>
    </w:p>
    <w:p w14:paraId="40FDFF8A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6B413503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w:r w:rsidRPr="009A4AE5">
        <w:rPr>
          <w:i/>
          <w:sz w:val="28"/>
          <w:szCs w:val="28"/>
          <w:lang w:val="uk-UA"/>
        </w:rPr>
        <w:t xml:space="preserve">Розглянемо два останні кроки (третій і четвертий). </w:t>
      </w:r>
      <w:r w:rsidRPr="009A4AE5">
        <w:rPr>
          <w:sz w:val="28"/>
          <w:szCs w:val="28"/>
          <w:lang w:val="uk-UA"/>
        </w:rPr>
        <w:t>Згідно (9) умовне оптимальне значення цільової функції на третьому та четвертому кроках дорівнює</w:t>
      </w:r>
    </w:p>
    <w:p w14:paraId="3F9B92CD" w14:textId="77777777" w:rsidR="007A5B5C" w:rsidRPr="009A4AE5" w:rsidRDefault="007A5B5C" w:rsidP="007A5B5C">
      <w:pPr>
        <w:spacing w:line="360" w:lineRule="auto"/>
        <w:ind w:firstLine="709"/>
        <w:textAlignment w:val="baseline"/>
        <w:rPr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0384523" w14:textId="13446FEF" w:rsidR="007A5B5C" w:rsidRDefault="007A5B5C" w:rsidP="00A93E6A">
      <w:pPr>
        <w:spacing w:line="360" w:lineRule="auto"/>
        <w:textAlignment w:val="baseline"/>
        <w:rPr>
          <w:sz w:val="28"/>
          <w:szCs w:val="28"/>
          <w:lang w:val="uk-UA"/>
        </w:rPr>
      </w:pPr>
      <w:r w:rsidRPr="009A4AE5">
        <w:rPr>
          <w:sz w:val="28"/>
          <w:szCs w:val="28"/>
          <w:lang w:val="uk-UA"/>
        </w:rPr>
        <w:t xml:space="preserve">і умовне оптимальне керування на 3-му кроці дорівнюватиме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14:paraId="4386EDA1" w14:textId="7F5CCA22" w:rsidR="00A93E6A" w:rsidRPr="00A93E6A" w:rsidRDefault="00A93E6A" w:rsidP="00A93E6A">
      <w:pPr>
        <w:spacing w:line="360" w:lineRule="auto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Визначимо умовно оптимальні управління для четвертого и третього підприємств, а потім для четвертого, третього та другого и після цього усіх підприємств.</w:t>
      </w:r>
    </w:p>
    <w:p w14:paraId="5DBC5AB7" w14:textId="77777777" w:rsidR="007A5B5C" w:rsidRDefault="007A5B5C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w:rsidR="007829F3" w14:paraId="2777A0EF" w14:textId="77777777" w:rsidTr="001C3C08">
        <w:tc>
          <w:tcPr>
            <w:tcW w:w="2520" w:type="dxa"/>
            <w:gridSpan w:val="2"/>
            <w:shd w:val="clear" w:color="auto" w:fill="F2F2F2" w:themeFill="background1" w:themeFillShade="F2"/>
          </w:tcPr>
          <w:p w14:paraId="217E56CE" w14:textId="30F2993C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06D4EFC9" w14:textId="357703D2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1FFA86B" w14:textId="60A46236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7ECE5C4" w14:textId="50E64AE4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6376254" w14:textId="52009D96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5C3E6FD" w14:textId="7962ABD2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78153C6" w14:textId="075FD607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</w:tr>
      <w:tr w:rsidR="007829F3" w14:paraId="3DB175C1" w14:textId="77777777" w:rsidTr="002B643A">
        <w:tc>
          <w:tcPr>
            <w:tcW w:w="2520" w:type="dxa"/>
            <w:gridSpan w:val="2"/>
            <w:shd w:val="clear" w:color="auto" w:fill="F2F2F2" w:themeFill="background1" w:themeFillShade="F2"/>
          </w:tcPr>
          <w:p w14:paraId="5DDE49D3" w14:textId="5FA5D812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33C30369" w14:textId="072DAD19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B66B23A" w14:textId="51246D08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DD0482B" w14:textId="7451C8B5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A6D5F15" w14:textId="59E0D7E3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82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0E56AB8" w14:textId="6CD4FA40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C3BD044" w14:textId="7EE9C287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91</w:t>
            </w:r>
          </w:p>
        </w:tc>
      </w:tr>
      <w:tr w:rsidR="007829F3" w14:paraId="7B2AA850" w14:textId="77777777" w:rsidTr="007829F3">
        <w:tc>
          <w:tcPr>
            <w:tcW w:w="1260" w:type="dxa"/>
            <w:shd w:val="clear" w:color="auto" w:fill="F2F2F2" w:themeFill="background1" w:themeFillShade="F2"/>
          </w:tcPr>
          <w:p w14:paraId="1E8052BA" w14:textId="685FF1B3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3BF263F1" w14:textId="4131FB00" w:rsidR="007829F3" w:rsidRPr="00F45745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560" w:type="dxa"/>
            <w:gridSpan w:val="6"/>
            <w:shd w:val="clear" w:color="auto" w:fill="F2F2F2" w:themeFill="background1" w:themeFillShade="F2"/>
          </w:tcPr>
          <w:p w14:paraId="14C8ECA1" w14:textId="500E43F2" w:rsidR="007829F3" w:rsidRDefault="007829F3" w:rsidP="00F45745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>
              <w:rPr>
                <w:bCs/>
                <w:sz w:val="28"/>
                <w:szCs w:val="28"/>
                <w:lang w:val="en-US"/>
              </w:rPr>
              <w:t xml:space="preserve"> ↓</w:t>
            </w:r>
          </w:p>
        </w:tc>
      </w:tr>
      <w:tr w:rsidR="003D2E3D" w14:paraId="16F96316" w14:textId="77777777" w:rsidTr="000E11D9">
        <w:tc>
          <w:tcPr>
            <w:tcW w:w="1260" w:type="dxa"/>
            <w:shd w:val="clear" w:color="auto" w:fill="F2F2F2" w:themeFill="background1" w:themeFillShade="F2"/>
          </w:tcPr>
          <w:p w14:paraId="2E87FE5F" w14:textId="42C4CC5D" w:rsidR="003D2E3D" w:rsidRPr="00F45745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2365F59" w14:textId="5C8FA283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</w:tcPr>
          <w:p w14:paraId="6AF4B531" w14:textId="7255D6BD" w:rsidR="003D2E3D" w:rsidRPr="000E11D9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0E11D9">
              <w:rPr>
                <w:bCs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8D80D2A" w14:textId="6A2CFB1E" w:rsidR="003D2E3D" w:rsidRPr="000E11D9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0E11D9">
              <w:rPr>
                <w:bCs/>
                <w:sz w:val="28"/>
                <w:szCs w:val="28"/>
                <w:u w:val="single"/>
                <w:lang w:val="en-US"/>
              </w:rPr>
              <w:t>50</w:t>
            </w:r>
          </w:p>
        </w:tc>
        <w:tc>
          <w:tcPr>
            <w:tcW w:w="1260" w:type="dxa"/>
          </w:tcPr>
          <w:p w14:paraId="237DE18C" w14:textId="5BA78983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4270CE" w14:textId="26BEA36B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82</w:t>
            </w:r>
          </w:p>
        </w:tc>
        <w:tc>
          <w:tcPr>
            <w:tcW w:w="1260" w:type="dxa"/>
          </w:tcPr>
          <w:p w14:paraId="22EE6A7A" w14:textId="3F14E853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77836B" w14:textId="403B8DDB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91</w:t>
            </w:r>
          </w:p>
        </w:tc>
      </w:tr>
      <w:tr w:rsidR="003D2E3D" w14:paraId="3D4E5B20" w14:textId="77777777" w:rsidTr="000E11D9">
        <w:tc>
          <w:tcPr>
            <w:tcW w:w="1260" w:type="dxa"/>
            <w:shd w:val="clear" w:color="auto" w:fill="F2F2F2" w:themeFill="background1" w:themeFillShade="F2"/>
          </w:tcPr>
          <w:p w14:paraId="785AF3D8" w14:textId="4DF44456" w:rsidR="003D2E3D" w:rsidRPr="00F45745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4498FCB" w14:textId="58FA63BF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51E2EFF" w14:textId="58FEA519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1260" w:type="dxa"/>
          </w:tcPr>
          <w:p w14:paraId="11FDB4B9" w14:textId="17D4CE6E" w:rsidR="003D2E3D" w:rsidRPr="000E11D9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0E11D9">
              <w:rPr>
                <w:bCs/>
                <w:sz w:val="28"/>
                <w:szCs w:val="28"/>
                <w:u w:val="single"/>
                <w:lang w:val="en-US"/>
              </w:rPr>
              <w:t>72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0AC6A4" w14:textId="4EE2FF97" w:rsidR="003D2E3D" w:rsidRPr="000E11D9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0E11D9">
              <w:rPr>
                <w:bCs/>
                <w:sz w:val="28"/>
                <w:szCs w:val="28"/>
                <w:u w:val="single"/>
                <w:lang w:val="en-US"/>
              </w:rPr>
              <w:t>90</w:t>
            </w:r>
          </w:p>
        </w:tc>
        <w:tc>
          <w:tcPr>
            <w:tcW w:w="1260" w:type="dxa"/>
          </w:tcPr>
          <w:p w14:paraId="31736C94" w14:textId="5DB55DCA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104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4192BEE" w14:textId="177CF7CD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110</w:t>
            </w:r>
          </w:p>
        </w:tc>
        <w:tc>
          <w:tcPr>
            <w:tcW w:w="1260" w:type="dxa"/>
          </w:tcPr>
          <w:p w14:paraId="44B70BD9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3D2E3D" w14:paraId="103B88C2" w14:textId="77777777" w:rsidTr="000E11D9">
        <w:tc>
          <w:tcPr>
            <w:tcW w:w="1260" w:type="dxa"/>
            <w:shd w:val="clear" w:color="auto" w:fill="F2F2F2" w:themeFill="background1" w:themeFillShade="F2"/>
          </w:tcPr>
          <w:p w14:paraId="020AA58F" w14:textId="6F3C1905" w:rsidR="003D2E3D" w:rsidRPr="00F45745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D7E04A3" w14:textId="18D18369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1260" w:type="dxa"/>
          </w:tcPr>
          <w:p w14:paraId="1684C912" w14:textId="64D22E83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F2278A6" w14:textId="71C7B4CB" w:rsidR="003D2E3D" w:rsidRPr="003D2E3D" w:rsidRDefault="000E11D9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1260" w:type="dxa"/>
          </w:tcPr>
          <w:p w14:paraId="687B7296" w14:textId="2F292EF0" w:rsidR="003D2E3D" w:rsidRPr="000E11D9" w:rsidRDefault="000E11D9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0E11D9">
              <w:rPr>
                <w:bCs/>
                <w:sz w:val="28"/>
                <w:szCs w:val="28"/>
                <w:u w:val="single"/>
                <w:lang w:val="en-US"/>
              </w:rPr>
              <w:t>105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2E7CF1D" w14:textId="2AF28DD0" w:rsidR="003D2E3D" w:rsidRPr="000E11D9" w:rsidRDefault="000E11D9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0E11D9">
              <w:rPr>
                <w:bCs/>
                <w:sz w:val="28"/>
                <w:szCs w:val="28"/>
                <w:u w:val="single"/>
                <w:lang w:val="en-US"/>
              </w:rPr>
              <w:t>119</w:t>
            </w:r>
          </w:p>
        </w:tc>
        <w:tc>
          <w:tcPr>
            <w:tcW w:w="1260" w:type="dxa"/>
          </w:tcPr>
          <w:p w14:paraId="72017794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3D55661F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3D2E3D" w14:paraId="0EB87E5F" w14:textId="77777777" w:rsidTr="000E11D9">
        <w:tc>
          <w:tcPr>
            <w:tcW w:w="1260" w:type="dxa"/>
            <w:shd w:val="clear" w:color="auto" w:fill="F2F2F2" w:themeFill="background1" w:themeFillShade="F2"/>
          </w:tcPr>
          <w:p w14:paraId="56FA379E" w14:textId="6F98C5BB" w:rsidR="003D2E3D" w:rsidRPr="00F45745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8348AA1" w14:textId="38AB11A3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2B72158" w14:textId="721C189E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1260" w:type="dxa"/>
          </w:tcPr>
          <w:p w14:paraId="76872B85" w14:textId="7C45B66B" w:rsidR="003D2E3D" w:rsidRPr="003D2E3D" w:rsidRDefault="000E11D9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A9D8594" w14:textId="4BF8A89B" w:rsidR="003D2E3D" w:rsidRPr="000E11D9" w:rsidRDefault="000E11D9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117</w:t>
            </w:r>
          </w:p>
        </w:tc>
        <w:tc>
          <w:tcPr>
            <w:tcW w:w="1260" w:type="dxa"/>
          </w:tcPr>
          <w:p w14:paraId="481A46C6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3319E2C3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031D1B99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3D2E3D" w14:paraId="555F9124" w14:textId="77777777" w:rsidTr="000E11D9">
        <w:tc>
          <w:tcPr>
            <w:tcW w:w="1260" w:type="dxa"/>
            <w:shd w:val="clear" w:color="auto" w:fill="F2F2F2" w:themeFill="background1" w:themeFillShade="F2"/>
          </w:tcPr>
          <w:p w14:paraId="2122D04D" w14:textId="52E68CF2" w:rsidR="003D2E3D" w:rsidRPr="00F45745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9DE5E0" w14:textId="15D0606D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1260" w:type="dxa"/>
          </w:tcPr>
          <w:p w14:paraId="77889C49" w14:textId="256A6806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EE09B86" w14:textId="4171B25E" w:rsidR="003D2E3D" w:rsidRPr="000E11D9" w:rsidRDefault="000E11D9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109</w:t>
            </w:r>
          </w:p>
        </w:tc>
        <w:tc>
          <w:tcPr>
            <w:tcW w:w="1260" w:type="dxa"/>
          </w:tcPr>
          <w:p w14:paraId="19BB3907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3E8770C0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6CFD39DB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49A18B08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3D2E3D" w14:paraId="3ACF6E3C" w14:textId="77777777" w:rsidTr="000E11D9">
        <w:tc>
          <w:tcPr>
            <w:tcW w:w="1260" w:type="dxa"/>
            <w:shd w:val="clear" w:color="auto" w:fill="F2F2F2" w:themeFill="background1" w:themeFillShade="F2"/>
          </w:tcPr>
          <w:p w14:paraId="06057B2C" w14:textId="71B9FD0C" w:rsidR="003D2E3D" w:rsidRPr="00F45745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B52F19F" w14:textId="760FF0A3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80C21CC" w14:textId="7E5EF653" w:rsidR="003D2E3D" w:rsidRP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1260" w:type="dxa"/>
          </w:tcPr>
          <w:p w14:paraId="6479826C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248D57FB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5D74FD7E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6C2DA549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2E2ACB8B" w14:textId="77777777" w:rsidR="003D2E3D" w:rsidRDefault="003D2E3D" w:rsidP="003D2E3D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7283C3D7" w14:textId="68909549" w:rsidR="00F45745" w:rsidRDefault="00F45745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415"/>
        <w:gridCol w:w="1472"/>
        <w:gridCol w:w="1472"/>
        <w:gridCol w:w="1472"/>
        <w:gridCol w:w="1472"/>
        <w:gridCol w:w="1389"/>
      </w:tblGrid>
      <w:tr w:rsidR="00C672AA" w14:paraId="0194E6D8" w14:textId="7EB5D326" w:rsidTr="00C672AA">
        <w:tc>
          <w:tcPr>
            <w:tcW w:w="1388" w:type="dxa"/>
          </w:tcPr>
          <w:p w14:paraId="74ED09D1" w14:textId="10DB9E12" w:rsidR="00C672AA" w:rsidRPr="00297B58" w:rsidRDefault="00297B58" w:rsidP="00A70726">
            <w:pPr>
              <w:spacing w:line="360" w:lineRule="auto"/>
              <w:ind w:firstLine="0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449E8692" w14:textId="65356F7E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472" w:type="dxa"/>
          </w:tcPr>
          <w:p w14:paraId="109D5B65" w14:textId="0CF041BB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472" w:type="dxa"/>
          </w:tcPr>
          <w:p w14:paraId="7FC7E8AF" w14:textId="00F4A22A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472" w:type="dxa"/>
          </w:tcPr>
          <w:p w14:paraId="33368E37" w14:textId="150B0A20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472" w:type="dxa"/>
          </w:tcPr>
          <w:p w14:paraId="4EFAAB92" w14:textId="132D29B2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389" w:type="dxa"/>
          </w:tcPr>
          <w:p w14:paraId="2072532A" w14:textId="1A9F07EB" w:rsid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</w:tr>
      <w:tr w:rsidR="00C672AA" w14:paraId="1DA627B9" w14:textId="5CED3D8F" w:rsidTr="00C672AA">
        <w:tc>
          <w:tcPr>
            <w:tcW w:w="1388" w:type="dxa"/>
          </w:tcPr>
          <w:p w14:paraId="4868A809" w14:textId="4AF98CE4" w:rsidR="00C672AA" w:rsidRPr="00824CB1" w:rsidRDefault="00824CB1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5" w:type="dxa"/>
          </w:tcPr>
          <w:p w14:paraId="72034A9E" w14:textId="7E123429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472" w:type="dxa"/>
          </w:tcPr>
          <w:p w14:paraId="0352838B" w14:textId="018AF1E6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472" w:type="dxa"/>
          </w:tcPr>
          <w:p w14:paraId="0F8D0D97" w14:textId="14B67B29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472" w:type="dxa"/>
          </w:tcPr>
          <w:p w14:paraId="314F2623" w14:textId="7EB45232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1472" w:type="dxa"/>
          </w:tcPr>
          <w:p w14:paraId="4476D3BF" w14:textId="22595A0E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105</w:t>
            </w:r>
          </w:p>
        </w:tc>
        <w:tc>
          <w:tcPr>
            <w:tcW w:w="1389" w:type="dxa"/>
          </w:tcPr>
          <w:p w14:paraId="145F85D9" w14:textId="673BEA6A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119</w:t>
            </w:r>
          </w:p>
        </w:tc>
      </w:tr>
      <w:tr w:rsidR="00C672AA" w14:paraId="45A24479" w14:textId="2F9E82B7" w:rsidTr="00C672AA">
        <w:tc>
          <w:tcPr>
            <w:tcW w:w="1388" w:type="dxa"/>
          </w:tcPr>
          <w:p w14:paraId="0A4E95D0" w14:textId="1FC3CFA0" w:rsidR="00C672AA" w:rsidRPr="007829F3" w:rsidRDefault="007829F3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03D6097C" w14:textId="4DCA16DA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 + 0</w:t>
            </w:r>
          </w:p>
        </w:tc>
        <w:tc>
          <w:tcPr>
            <w:tcW w:w="1472" w:type="dxa"/>
          </w:tcPr>
          <w:p w14:paraId="45368102" w14:textId="6DBF0913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 + 0</w:t>
            </w:r>
          </w:p>
        </w:tc>
        <w:tc>
          <w:tcPr>
            <w:tcW w:w="1472" w:type="dxa"/>
          </w:tcPr>
          <w:p w14:paraId="570014F3" w14:textId="268984CD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 + 100</w:t>
            </w:r>
          </w:p>
        </w:tc>
        <w:tc>
          <w:tcPr>
            <w:tcW w:w="1472" w:type="dxa"/>
          </w:tcPr>
          <w:p w14:paraId="39308558" w14:textId="0F5E53D9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 + 100</w:t>
            </w:r>
          </w:p>
        </w:tc>
        <w:tc>
          <w:tcPr>
            <w:tcW w:w="1472" w:type="dxa"/>
          </w:tcPr>
          <w:p w14:paraId="15785D5C" w14:textId="2CEC303F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 + 200</w:t>
            </w:r>
          </w:p>
        </w:tc>
        <w:tc>
          <w:tcPr>
            <w:tcW w:w="1389" w:type="dxa"/>
          </w:tcPr>
          <w:p w14:paraId="6F0978C0" w14:textId="7DB91495" w:rsidR="00C672AA" w:rsidRPr="00C672AA" w:rsidRDefault="00C672AA" w:rsidP="00A70726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 + 200</w:t>
            </w:r>
          </w:p>
        </w:tc>
      </w:tr>
    </w:tbl>
    <w:p w14:paraId="5E617EEB" w14:textId="77777777" w:rsidR="00297B58" w:rsidRDefault="00297B58">
      <w:pPr>
        <w:ind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w:rsidR="007A5B5C" w:rsidRPr="00F45745" w14:paraId="09E798EF" w14:textId="77777777" w:rsidTr="00F84BC1">
        <w:tc>
          <w:tcPr>
            <w:tcW w:w="2520" w:type="dxa"/>
            <w:gridSpan w:val="2"/>
            <w:shd w:val="clear" w:color="auto" w:fill="F2F2F2" w:themeFill="background1" w:themeFillShade="F2"/>
          </w:tcPr>
          <w:p w14:paraId="4C9834D0" w14:textId="7A2A1546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062EF3E5" w14:textId="2CB09720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24F53FC" w14:textId="2C2D3DAA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855C270" w14:textId="4054923D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D111F00" w14:textId="14B847A4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4DF1473" w14:textId="4DA28DB3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D204442" w14:textId="08FE231D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</w:tr>
      <w:tr w:rsidR="007A5B5C" w:rsidRPr="00F45745" w14:paraId="6FFBD5B0" w14:textId="77777777" w:rsidTr="00A53942">
        <w:tc>
          <w:tcPr>
            <w:tcW w:w="2520" w:type="dxa"/>
            <w:gridSpan w:val="2"/>
            <w:shd w:val="clear" w:color="auto" w:fill="F2F2F2" w:themeFill="background1" w:themeFillShade="F2"/>
          </w:tcPr>
          <w:p w14:paraId="571A01C4" w14:textId="1576ADCF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1BC2B06B" w14:textId="1FCF99BD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6F6C826" w14:textId="78AE32E5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4691407" w14:textId="2B3B20DA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E320931" w14:textId="34813A85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0975C92" w14:textId="39D76F02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105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9C6F041" w14:textId="287BBA4F" w:rsidR="007A5B5C" w:rsidRPr="00F45745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119</w:t>
            </w:r>
          </w:p>
        </w:tc>
      </w:tr>
      <w:tr w:rsidR="007A5B5C" w:rsidRPr="00F45745" w14:paraId="305BB62A" w14:textId="77777777" w:rsidTr="00A53942">
        <w:tc>
          <w:tcPr>
            <w:tcW w:w="2520" w:type="dxa"/>
            <w:gridSpan w:val="2"/>
            <w:shd w:val="clear" w:color="auto" w:fill="F2F2F2" w:themeFill="background1" w:themeFillShade="F2"/>
          </w:tcPr>
          <w:p w14:paraId="711BB8A4" w14:textId="01C990D3" w:rsidR="007A5B5C" w:rsidRPr="002D602E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4F875D05" w14:textId="7357F667" w:rsidR="007A5B5C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0+0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70862F5" w14:textId="368A4B21" w:rsidR="007A5B5C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100+0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7C91830" w14:textId="7468E7D1" w:rsidR="007A5B5C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100+100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8B1B258" w14:textId="3DB649F7" w:rsidR="007A5B5C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200+100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413A9B2" w14:textId="5EE7B12E" w:rsidR="007A5B5C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200+200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161CF54" w14:textId="01B6DF47" w:rsidR="007A5B5C" w:rsidRDefault="007A5B5C" w:rsidP="007A5B5C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300+200</w:t>
            </w:r>
          </w:p>
        </w:tc>
      </w:tr>
      <w:tr w:rsidR="007A5B5C" w14:paraId="1793C7DA" w14:textId="77777777" w:rsidTr="007A5B5C">
        <w:tc>
          <w:tcPr>
            <w:tcW w:w="1260" w:type="dxa"/>
            <w:shd w:val="clear" w:color="auto" w:fill="F2F2F2" w:themeFill="background1" w:themeFillShade="F2"/>
          </w:tcPr>
          <w:p w14:paraId="34E4016D" w14:textId="28EBCBCA" w:rsidR="007A5B5C" w:rsidRPr="00F45745" w:rsidRDefault="007A5B5C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F2F2F2" w:themeFill="background1" w:themeFillShade="F2"/>
          </w:tcPr>
          <w:p w14:paraId="2A177B48" w14:textId="36E87171" w:rsidR="007A5B5C" w:rsidRPr="00F45745" w:rsidRDefault="007A5B5C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7560" w:type="dxa"/>
            <w:gridSpan w:val="6"/>
            <w:shd w:val="clear" w:color="auto" w:fill="F2F2F2" w:themeFill="background1" w:themeFillShade="F2"/>
          </w:tcPr>
          <w:p w14:paraId="61E133F9" w14:textId="548BE178" w:rsidR="007A5B5C" w:rsidRDefault="007A5B5C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uk-UA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szCs w:val="24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↓</w:t>
            </w:r>
          </w:p>
        </w:tc>
      </w:tr>
      <w:tr w:rsidR="00297B58" w:rsidRPr="003D2E3D" w14:paraId="0F3471E3" w14:textId="77777777" w:rsidTr="00FC502B">
        <w:tc>
          <w:tcPr>
            <w:tcW w:w="1260" w:type="dxa"/>
            <w:shd w:val="clear" w:color="auto" w:fill="F2F2F2" w:themeFill="background1" w:themeFillShade="F2"/>
          </w:tcPr>
          <w:p w14:paraId="1B66BB5B" w14:textId="77777777" w:rsidR="00297B58" w:rsidRPr="00F45745" w:rsidRDefault="00297B58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2E5EA2" w14:textId="77777777" w:rsidR="00297B58" w:rsidRPr="003D2E3D" w:rsidRDefault="00297B58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0" w:type="dxa"/>
          </w:tcPr>
          <w:p w14:paraId="40F15F1E" w14:textId="56879FDB" w:rsidR="00297B58" w:rsidRPr="00824CB1" w:rsidRDefault="00824CB1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824CB1">
              <w:rPr>
                <w:bCs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DADBD1" w14:textId="754A2155" w:rsidR="00297B58" w:rsidRPr="00824CB1" w:rsidRDefault="00824CB1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824CB1">
              <w:rPr>
                <w:bCs/>
                <w:sz w:val="28"/>
                <w:szCs w:val="28"/>
                <w:u w:val="single"/>
                <w:lang w:val="en-US"/>
              </w:rPr>
              <w:t>50</w:t>
            </w:r>
          </w:p>
        </w:tc>
        <w:tc>
          <w:tcPr>
            <w:tcW w:w="1260" w:type="dxa"/>
          </w:tcPr>
          <w:p w14:paraId="152F9335" w14:textId="37365BB9" w:rsidR="00297B58" w:rsidRPr="00824CB1" w:rsidRDefault="00824CB1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D2F0728" w14:textId="5CCE2B4D" w:rsidR="00297B58" w:rsidRPr="00824CB1" w:rsidRDefault="00824CB1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1260" w:type="dxa"/>
          </w:tcPr>
          <w:p w14:paraId="70327E7E" w14:textId="2DA71497" w:rsidR="00297B58" w:rsidRPr="00824CB1" w:rsidRDefault="00824CB1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105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C2B965E" w14:textId="17C8D721" w:rsidR="00297B58" w:rsidRPr="00824CB1" w:rsidRDefault="00824CB1" w:rsidP="00FC502B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119</w:t>
            </w:r>
          </w:p>
        </w:tc>
      </w:tr>
      <w:tr w:rsidR="00824CB1" w14:paraId="17E38156" w14:textId="77777777" w:rsidTr="00FC502B">
        <w:tc>
          <w:tcPr>
            <w:tcW w:w="1260" w:type="dxa"/>
            <w:shd w:val="clear" w:color="auto" w:fill="F2F2F2" w:themeFill="background1" w:themeFillShade="F2"/>
          </w:tcPr>
          <w:p w14:paraId="6A01CDDB" w14:textId="77777777" w:rsidR="00824CB1" w:rsidRPr="00F45745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24333D5" w14:textId="2D1EC61F" w:rsidR="00824CB1" w:rsidRPr="003D2E3D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7285416" w14:textId="7B029AC8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260" w:type="dxa"/>
          </w:tcPr>
          <w:p w14:paraId="712EA46F" w14:textId="47D0BB8C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824CB1">
              <w:rPr>
                <w:bCs/>
                <w:sz w:val="28"/>
                <w:szCs w:val="28"/>
                <w:u w:val="single"/>
                <w:lang w:val="en-US"/>
              </w:rPr>
              <w:t>80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5672B5D" w14:textId="35F544EF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824CB1">
              <w:rPr>
                <w:bCs/>
                <w:sz w:val="28"/>
                <w:szCs w:val="28"/>
                <w:u w:val="single"/>
                <w:lang w:val="en-US"/>
              </w:rPr>
              <w:t>102</w:t>
            </w:r>
          </w:p>
        </w:tc>
        <w:tc>
          <w:tcPr>
            <w:tcW w:w="1260" w:type="dxa"/>
          </w:tcPr>
          <w:p w14:paraId="01F75E23" w14:textId="62FEC8BA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9E325E8" w14:textId="33A57028" w:rsidR="00824CB1" w:rsidRPr="002722AE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2722AE">
              <w:rPr>
                <w:bCs/>
                <w:sz w:val="28"/>
                <w:szCs w:val="28"/>
                <w:u w:val="single"/>
                <w:lang w:val="en-US"/>
              </w:rPr>
              <w:t>135</w:t>
            </w:r>
          </w:p>
        </w:tc>
        <w:tc>
          <w:tcPr>
            <w:tcW w:w="1260" w:type="dxa"/>
          </w:tcPr>
          <w:p w14:paraId="6A31E9CE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824CB1" w14:paraId="7402ACB5" w14:textId="77777777" w:rsidTr="00FC502B">
        <w:tc>
          <w:tcPr>
            <w:tcW w:w="1260" w:type="dxa"/>
            <w:shd w:val="clear" w:color="auto" w:fill="F2F2F2" w:themeFill="background1" w:themeFillShade="F2"/>
          </w:tcPr>
          <w:p w14:paraId="0DE56DF4" w14:textId="77777777" w:rsidR="00824CB1" w:rsidRPr="00F45745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5B7D57A" w14:textId="29D547DB" w:rsidR="00824CB1" w:rsidRPr="003D2E3D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1260" w:type="dxa"/>
          </w:tcPr>
          <w:p w14:paraId="688566C2" w14:textId="2DF8D8F4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0C41E94" w14:textId="09A50128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1260" w:type="dxa"/>
          </w:tcPr>
          <w:p w14:paraId="5ED60881" w14:textId="4E72DDBB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824CB1">
              <w:rPr>
                <w:bCs/>
                <w:sz w:val="28"/>
                <w:szCs w:val="28"/>
                <w:u w:val="single"/>
                <w:lang w:val="en-US"/>
              </w:rPr>
              <w:t>121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411168D" w14:textId="3DE996BF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139</w:t>
            </w:r>
          </w:p>
        </w:tc>
        <w:tc>
          <w:tcPr>
            <w:tcW w:w="1260" w:type="dxa"/>
          </w:tcPr>
          <w:p w14:paraId="2E9B0953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0CC1706D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824CB1" w14:paraId="1CCBDD70" w14:textId="77777777" w:rsidTr="00FC502B">
        <w:tc>
          <w:tcPr>
            <w:tcW w:w="1260" w:type="dxa"/>
            <w:shd w:val="clear" w:color="auto" w:fill="F2F2F2" w:themeFill="background1" w:themeFillShade="F2"/>
          </w:tcPr>
          <w:p w14:paraId="25A894EA" w14:textId="77777777" w:rsidR="00824CB1" w:rsidRPr="00F45745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65A3E8" w14:textId="6744D355" w:rsidR="00824CB1" w:rsidRPr="003D2E3D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94DDF64" w14:textId="3EA7CA81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1260" w:type="dxa"/>
          </w:tcPr>
          <w:p w14:paraId="0B7FA638" w14:textId="2D3BD065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113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B18703C" w14:textId="1C299F85" w:rsidR="00824CB1" w:rsidRPr="002722AE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u w:val="single"/>
                <w:lang w:val="en-US"/>
              </w:rPr>
            </w:pPr>
            <w:r w:rsidRPr="002722AE">
              <w:rPr>
                <w:bCs/>
                <w:sz w:val="28"/>
                <w:szCs w:val="28"/>
                <w:u w:val="single"/>
                <w:lang w:val="en-US"/>
              </w:rPr>
              <w:t>135</w:t>
            </w:r>
          </w:p>
        </w:tc>
        <w:tc>
          <w:tcPr>
            <w:tcW w:w="1260" w:type="dxa"/>
          </w:tcPr>
          <w:p w14:paraId="339688FC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3112078F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1BB8D4E4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824CB1" w14:paraId="031539DD" w14:textId="77777777" w:rsidTr="00FC502B">
        <w:tc>
          <w:tcPr>
            <w:tcW w:w="1260" w:type="dxa"/>
            <w:shd w:val="clear" w:color="auto" w:fill="F2F2F2" w:themeFill="background1" w:themeFillShade="F2"/>
          </w:tcPr>
          <w:p w14:paraId="53FAC46A" w14:textId="77777777" w:rsidR="00824CB1" w:rsidRPr="00F45745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64DEF39" w14:textId="1252DF3D" w:rsidR="00824CB1" w:rsidRPr="003D2E3D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1260" w:type="dxa"/>
          </w:tcPr>
          <w:p w14:paraId="06DF39F3" w14:textId="461083BD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CBEC365" w14:textId="6F409F7D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118</w:t>
            </w:r>
          </w:p>
        </w:tc>
        <w:tc>
          <w:tcPr>
            <w:tcW w:w="1260" w:type="dxa"/>
          </w:tcPr>
          <w:p w14:paraId="7D5AC24B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1DDCB7D3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3784E7CE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00BD8EA0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824CB1" w14:paraId="64B21192" w14:textId="77777777" w:rsidTr="00FC502B">
        <w:tc>
          <w:tcPr>
            <w:tcW w:w="1260" w:type="dxa"/>
            <w:shd w:val="clear" w:color="auto" w:fill="F2F2F2" w:themeFill="background1" w:themeFillShade="F2"/>
          </w:tcPr>
          <w:p w14:paraId="60598D6E" w14:textId="77777777" w:rsidR="00824CB1" w:rsidRPr="00F45745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6939880" w14:textId="3211BBA9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74E486E" w14:textId="029AD171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1260" w:type="dxa"/>
          </w:tcPr>
          <w:p w14:paraId="213D8D50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5162F860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5CDF4B32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7D54B293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</w:tcPr>
          <w:p w14:paraId="3553A372" w14:textId="77777777" w:rsidR="00824CB1" w:rsidRPr="00824CB1" w:rsidRDefault="00824CB1" w:rsidP="00824CB1">
            <w:pPr>
              <w:spacing w:line="360" w:lineRule="auto"/>
              <w:ind w:firstLine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2BF55BF9" w14:textId="3F8E95B6" w:rsidR="00297B58" w:rsidRDefault="00297B58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284"/>
        <w:gridCol w:w="1384"/>
        <w:gridCol w:w="1439"/>
        <w:gridCol w:w="1567"/>
        <w:gridCol w:w="1567"/>
        <w:gridCol w:w="1567"/>
      </w:tblGrid>
      <w:tr w:rsidR="007A5B5C" w14:paraId="537BA6E7" w14:textId="77777777" w:rsidTr="007A5B5C">
        <w:tc>
          <w:tcPr>
            <w:tcW w:w="1272" w:type="dxa"/>
          </w:tcPr>
          <w:p w14:paraId="424D3472" w14:textId="1D406050" w:rsidR="007A5B5C" w:rsidRPr="00297B58" w:rsidRDefault="007A5B5C" w:rsidP="007A5B5C">
            <w:pPr>
              <w:spacing w:line="360" w:lineRule="auto"/>
              <w:ind w:firstLine="0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4" w:type="dxa"/>
          </w:tcPr>
          <w:p w14:paraId="26E1CA30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</w:tcPr>
          <w:p w14:paraId="3F1665EF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439" w:type="dxa"/>
          </w:tcPr>
          <w:p w14:paraId="59515B23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567" w:type="dxa"/>
          </w:tcPr>
          <w:p w14:paraId="21223B56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567" w:type="dxa"/>
          </w:tcPr>
          <w:p w14:paraId="394B221E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567" w:type="dxa"/>
          </w:tcPr>
          <w:p w14:paraId="1268A481" w14:textId="77777777" w:rsidR="007A5B5C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</w:tr>
      <w:tr w:rsidR="007A5B5C" w:rsidRPr="00C672AA" w14:paraId="091B10A3" w14:textId="77777777" w:rsidTr="007A5B5C">
        <w:tc>
          <w:tcPr>
            <w:tcW w:w="1272" w:type="dxa"/>
          </w:tcPr>
          <w:p w14:paraId="49BED50B" w14:textId="2B20B107" w:rsidR="007A5B5C" w:rsidRPr="00824CB1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4" w:type="dxa"/>
          </w:tcPr>
          <w:p w14:paraId="38FFDAC4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</w:tcPr>
          <w:p w14:paraId="4A786DE4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439" w:type="dxa"/>
          </w:tcPr>
          <w:p w14:paraId="091C91C2" w14:textId="5F48F743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1567" w:type="dxa"/>
          </w:tcPr>
          <w:p w14:paraId="28106F5C" w14:textId="1C7F1FB9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</w:t>
            </w:r>
          </w:p>
        </w:tc>
        <w:tc>
          <w:tcPr>
            <w:tcW w:w="1567" w:type="dxa"/>
          </w:tcPr>
          <w:p w14:paraId="198CD286" w14:textId="0433295C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121</w:t>
            </w:r>
          </w:p>
        </w:tc>
        <w:tc>
          <w:tcPr>
            <w:tcW w:w="1567" w:type="dxa"/>
          </w:tcPr>
          <w:p w14:paraId="4A7517B3" w14:textId="49DF4340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135</w:t>
            </w:r>
          </w:p>
        </w:tc>
      </w:tr>
      <w:tr w:rsidR="007A5B5C" w:rsidRPr="00C672AA" w14:paraId="481D9333" w14:textId="77777777" w:rsidTr="007A5B5C">
        <w:tc>
          <w:tcPr>
            <w:tcW w:w="1272" w:type="dxa"/>
          </w:tcPr>
          <w:p w14:paraId="6E59F230" w14:textId="575BEEBE" w:rsidR="007A5B5C" w:rsidRPr="007A5B5C" w:rsidRDefault="007A5B5C" w:rsidP="007A5B5C">
            <w:pPr>
              <w:spacing w:line="360" w:lineRule="auto"/>
              <w:ind w:firstLine="0"/>
              <w:rPr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4" w:type="dxa"/>
          </w:tcPr>
          <w:p w14:paraId="0BAD0564" w14:textId="30A68DAD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0+0+0</w:t>
            </w:r>
          </w:p>
        </w:tc>
        <w:tc>
          <w:tcPr>
            <w:tcW w:w="1384" w:type="dxa"/>
          </w:tcPr>
          <w:p w14:paraId="07B47AD0" w14:textId="121CE0DF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100+0+0</w:t>
            </w:r>
          </w:p>
        </w:tc>
        <w:tc>
          <w:tcPr>
            <w:tcW w:w="1439" w:type="dxa"/>
          </w:tcPr>
          <w:p w14:paraId="31D83ADB" w14:textId="38DDADAB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100+0+100</w:t>
            </w:r>
          </w:p>
        </w:tc>
        <w:tc>
          <w:tcPr>
            <w:tcW w:w="1567" w:type="dxa"/>
          </w:tcPr>
          <w:p w14:paraId="4F56AD5D" w14:textId="575721DE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100+100+100</w:t>
            </w:r>
          </w:p>
        </w:tc>
        <w:tc>
          <w:tcPr>
            <w:tcW w:w="1567" w:type="dxa"/>
          </w:tcPr>
          <w:p w14:paraId="4B459F67" w14:textId="59B037A7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100+100+200</w:t>
            </w:r>
          </w:p>
        </w:tc>
        <w:tc>
          <w:tcPr>
            <w:tcW w:w="1567" w:type="dxa"/>
          </w:tcPr>
          <w:p w14:paraId="4045FE25" w14:textId="77777777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100+100+300</w:t>
            </w:r>
          </w:p>
          <w:p w14:paraId="49010B5C" w14:textId="11E0BA96" w:rsidR="007A5B5C" w:rsidRPr="007A5B5C" w:rsidRDefault="007A5B5C" w:rsidP="007A5B5C">
            <w:pPr>
              <w:spacing w:line="360" w:lineRule="auto"/>
              <w:ind w:firstLine="0"/>
              <w:rPr>
                <w:bCs/>
                <w:sz w:val="22"/>
                <w:szCs w:val="22"/>
                <w:lang w:val="en-US"/>
              </w:rPr>
            </w:pPr>
            <w:r w:rsidRPr="007A5B5C">
              <w:rPr>
                <w:bCs/>
                <w:sz w:val="22"/>
                <w:szCs w:val="22"/>
                <w:lang w:val="en-US"/>
              </w:rPr>
              <w:t>200+200+100</w:t>
            </w:r>
          </w:p>
        </w:tc>
      </w:tr>
    </w:tbl>
    <w:p w14:paraId="5C123A23" w14:textId="5D7227B1" w:rsidR="002722AE" w:rsidRDefault="002722A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F699148" w14:textId="77777777" w:rsidR="00C86ED2" w:rsidRDefault="00C86ED2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272"/>
        <w:gridCol w:w="1375"/>
        <w:gridCol w:w="1436"/>
        <w:gridCol w:w="1567"/>
        <w:gridCol w:w="1601"/>
        <w:gridCol w:w="1567"/>
      </w:tblGrid>
      <w:tr w:rsidR="007A5B5C" w14:paraId="544067CF" w14:textId="77777777" w:rsidTr="007A5B5C">
        <w:tc>
          <w:tcPr>
            <w:tcW w:w="1262" w:type="dxa"/>
          </w:tcPr>
          <w:p w14:paraId="4F5985BE" w14:textId="5BFD1C3E" w:rsidR="007A5B5C" w:rsidRPr="00297B58" w:rsidRDefault="007A5B5C" w:rsidP="007A5B5C">
            <w:pPr>
              <w:spacing w:line="360" w:lineRule="auto"/>
              <w:ind w:firstLine="0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2" w:type="dxa"/>
          </w:tcPr>
          <w:p w14:paraId="386CAB22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14:paraId="3BEDFA6A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436" w:type="dxa"/>
          </w:tcPr>
          <w:p w14:paraId="33AC7DCA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567" w:type="dxa"/>
          </w:tcPr>
          <w:p w14:paraId="7B627A95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300</w:t>
            </w:r>
          </w:p>
        </w:tc>
        <w:tc>
          <w:tcPr>
            <w:tcW w:w="1601" w:type="dxa"/>
          </w:tcPr>
          <w:p w14:paraId="0C059BEB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400</w:t>
            </w:r>
          </w:p>
        </w:tc>
        <w:tc>
          <w:tcPr>
            <w:tcW w:w="1567" w:type="dxa"/>
          </w:tcPr>
          <w:p w14:paraId="4E3B4E87" w14:textId="77777777" w:rsidR="007A5B5C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500</w:t>
            </w:r>
          </w:p>
        </w:tc>
      </w:tr>
      <w:tr w:rsidR="007A5B5C" w:rsidRPr="00C672AA" w14:paraId="6B067F40" w14:textId="77777777" w:rsidTr="007A5B5C">
        <w:tc>
          <w:tcPr>
            <w:tcW w:w="1262" w:type="dxa"/>
          </w:tcPr>
          <w:p w14:paraId="45DB5713" w14:textId="39C4B05A" w:rsidR="007A5B5C" w:rsidRPr="00824CB1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2" w:type="dxa"/>
          </w:tcPr>
          <w:p w14:paraId="0AA85CCE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14:paraId="77FD09B3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1436" w:type="dxa"/>
          </w:tcPr>
          <w:p w14:paraId="416A0114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1567" w:type="dxa"/>
          </w:tcPr>
          <w:p w14:paraId="1AB82938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</w:t>
            </w:r>
          </w:p>
        </w:tc>
        <w:tc>
          <w:tcPr>
            <w:tcW w:w="1601" w:type="dxa"/>
          </w:tcPr>
          <w:p w14:paraId="261211BA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121</w:t>
            </w:r>
          </w:p>
        </w:tc>
        <w:tc>
          <w:tcPr>
            <w:tcW w:w="1567" w:type="dxa"/>
          </w:tcPr>
          <w:p w14:paraId="1E3ED1E2" w14:textId="77777777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135</w:t>
            </w:r>
          </w:p>
        </w:tc>
      </w:tr>
      <w:tr w:rsidR="007A5B5C" w:rsidRPr="002722AE" w14:paraId="27AF802C" w14:textId="77777777" w:rsidTr="007A5B5C">
        <w:tc>
          <w:tcPr>
            <w:tcW w:w="1262" w:type="dxa"/>
          </w:tcPr>
          <w:p w14:paraId="734CA445" w14:textId="3AE3A953" w:rsidR="007A5B5C" w:rsidRPr="00C672AA" w:rsidRDefault="007A5B5C" w:rsidP="007A5B5C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2" w:type="dxa"/>
          </w:tcPr>
          <w:p w14:paraId="5E46EC2B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0+0+0</w:t>
            </w:r>
          </w:p>
        </w:tc>
        <w:tc>
          <w:tcPr>
            <w:tcW w:w="1375" w:type="dxa"/>
          </w:tcPr>
          <w:p w14:paraId="61DF0642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100+0+0</w:t>
            </w:r>
          </w:p>
        </w:tc>
        <w:tc>
          <w:tcPr>
            <w:tcW w:w="1436" w:type="dxa"/>
          </w:tcPr>
          <w:p w14:paraId="44000D9C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100+0+100</w:t>
            </w:r>
          </w:p>
        </w:tc>
        <w:tc>
          <w:tcPr>
            <w:tcW w:w="1567" w:type="dxa"/>
          </w:tcPr>
          <w:p w14:paraId="5116E845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100+100+100</w:t>
            </w:r>
          </w:p>
        </w:tc>
        <w:tc>
          <w:tcPr>
            <w:tcW w:w="1601" w:type="dxa"/>
          </w:tcPr>
          <w:p w14:paraId="76D98DA8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100+100+200</w:t>
            </w:r>
          </w:p>
        </w:tc>
        <w:tc>
          <w:tcPr>
            <w:tcW w:w="1567" w:type="dxa"/>
          </w:tcPr>
          <w:p w14:paraId="131C6A22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100+100+300</w:t>
            </w:r>
          </w:p>
          <w:p w14:paraId="442056D2" w14:textId="77777777" w:rsidR="007A5B5C" w:rsidRPr="002722AE" w:rsidRDefault="007A5B5C" w:rsidP="007A5B5C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 w:rsidRPr="002722AE">
              <w:rPr>
                <w:bCs/>
                <w:szCs w:val="24"/>
                <w:lang w:val="en-US"/>
              </w:rPr>
              <w:t>200+200+100</w:t>
            </w:r>
          </w:p>
        </w:tc>
      </w:tr>
      <w:tr w:rsidR="002722AE" w:rsidRPr="002722AE" w14:paraId="754559AA" w14:textId="77777777" w:rsidTr="007A5B5C">
        <w:tc>
          <w:tcPr>
            <w:tcW w:w="1262" w:type="dxa"/>
          </w:tcPr>
          <w:p w14:paraId="5A3E0E50" w14:textId="09C257A6" w:rsidR="002722AE" w:rsidRPr="007A5B5C" w:rsidRDefault="007A5B5C" w:rsidP="00FC502B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2" w:type="dxa"/>
          </w:tcPr>
          <w:p w14:paraId="19B80B66" w14:textId="749AEBAA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500</w:t>
            </w:r>
          </w:p>
        </w:tc>
        <w:tc>
          <w:tcPr>
            <w:tcW w:w="1375" w:type="dxa"/>
          </w:tcPr>
          <w:p w14:paraId="449A16F4" w14:textId="3B9AFFE1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400</w:t>
            </w:r>
          </w:p>
        </w:tc>
        <w:tc>
          <w:tcPr>
            <w:tcW w:w="1436" w:type="dxa"/>
          </w:tcPr>
          <w:p w14:paraId="666F72BE" w14:textId="5B936149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300</w:t>
            </w:r>
          </w:p>
        </w:tc>
        <w:tc>
          <w:tcPr>
            <w:tcW w:w="1567" w:type="dxa"/>
          </w:tcPr>
          <w:p w14:paraId="5C91D6A3" w14:textId="063CE42A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200</w:t>
            </w:r>
          </w:p>
        </w:tc>
        <w:tc>
          <w:tcPr>
            <w:tcW w:w="1601" w:type="dxa"/>
          </w:tcPr>
          <w:p w14:paraId="61E40F78" w14:textId="23141DAA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100</w:t>
            </w:r>
          </w:p>
        </w:tc>
        <w:tc>
          <w:tcPr>
            <w:tcW w:w="1567" w:type="dxa"/>
          </w:tcPr>
          <w:p w14:paraId="053249C9" w14:textId="55C2CE49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0</w:t>
            </w:r>
          </w:p>
        </w:tc>
      </w:tr>
      <w:tr w:rsidR="002722AE" w:rsidRPr="002722AE" w14:paraId="40DA04B3" w14:textId="77777777" w:rsidTr="007A5B5C">
        <w:tc>
          <w:tcPr>
            <w:tcW w:w="1262" w:type="dxa"/>
          </w:tcPr>
          <w:p w14:paraId="305C731F" w14:textId="6A72F053" w:rsidR="002722AE" w:rsidRDefault="007A5B5C" w:rsidP="00FC502B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272" w:type="dxa"/>
          </w:tcPr>
          <w:p w14:paraId="65B928F4" w14:textId="529A2543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89</w:t>
            </w:r>
          </w:p>
        </w:tc>
        <w:tc>
          <w:tcPr>
            <w:tcW w:w="1375" w:type="dxa"/>
          </w:tcPr>
          <w:p w14:paraId="0B64F76E" w14:textId="1B7D986C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80</w:t>
            </w:r>
          </w:p>
        </w:tc>
        <w:tc>
          <w:tcPr>
            <w:tcW w:w="1436" w:type="dxa"/>
          </w:tcPr>
          <w:p w14:paraId="3B74E1D2" w14:textId="742C139D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71</w:t>
            </w:r>
          </w:p>
        </w:tc>
        <w:tc>
          <w:tcPr>
            <w:tcW w:w="1567" w:type="dxa"/>
          </w:tcPr>
          <w:p w14:paraId="0E080B3C" w14:textId="51E721D2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58</w:t>
            </w:r>
          </w:p>
        </w:tc>
        <w:tc>
          <w:tcPr>
            <w:tcW w:w="1601" w:type="dxa"/>
          </w:tcPr>
          <w:p w14:paraId="65A3BD62" w14:textId="1DF9E480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42</w:t>
            </w:r>
          </w:p>
        </w:tc>
        <w:tc>
          <w:tcPr>
            <w:tcW w:w="1567" w:type="dxa"/>
          </w:tcPr>
          <w:p w14:paraId="55A54878" w14:textId="16BFC87C" w:rsidR="002722AE" w:rsidRP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0</w:t>
            </w:r>
          </w:p>
        </w:tc>
      </w:tr>
      <w:tr w:rsidR="002722AE" w:rsidRPr="002722AE" w14:paraId="07ABE7EF" w14:textId="77777777" w:rsidTr="007A5B5C">
        <w:tc>
          <w:tcPr>
            <w:tcW w:w="1262" w:type="dxa"/>
          </w:tcPr>
          <w:p w14:paraId="104B7F20" w14:textId="1C22F3F8" w:rsidR="002722AE" w:rsidRDefault="007A5B5C" w:rsidP="00FC502B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Z*</w:t>
            </w:r>
          </w:p>
        </w:tc>
        <w:tc>
          <w:tcPr>
            <w:tcW w:w="1272" w:type="dxa"/>
          </w:tcPr>
          <w:p w14:paraId="3B5897E9" w14:textId="75CB660D" w:rsidR="002722AE" w:rsidRDefault="002722AE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89</w:t>
            </w:r>
          </w:p>
        </w:tc>
        <w:tc>
          <w:tcPr>
            <w:tcW w:w="1375" w:type="dxa"/>
          </w:tcPr>
          <w:p w14:paraId="50C8A2B4" w14:textId="2122C8AE" w:rsidR="002722AE" w:rsidRDefault="00C86ED2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130</w:t>
            </w:r>
          </w:p>
        </w:tc>
        <w:tc>
          <w:tcPr>
            <w:tcW w:w="1436" w:type="dxa"/>
          </w:tcPr>
          <w:p w14:paraId="3C16C429" w14:textId="349CA631" w:rsidR="002722AE" w:rsidRDefault="00C86ED2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151</w:t>
            </w:r>
          </w:p>
        </w:tc>
        <w:tc>
          <w:tcPr>
            <w:tcW w:w="1567" w:type="dxa"/>
          </w:tcPr>
          <w:p w14:paraId="50701A88" w14:textId="1304394C" w:rsidR="002722AE" w:rsidRDefault="00C86ED2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160</w:t>
            </w:r>
          </w:p>
        </w:tc>
        <w:tc>
          <w:tcPr>
            <w:tcW w:w="1601" w:type="dxa"/>
            <w:shd w:val="clear" w:color="auto" w:fill="F2F2F2" w:themeFill="background1" w:themeFillShade="F2"/>
          </w:tcPr>
          <w:p w14:paraId="77B6B1BD" w14:textId="7DA445D1" w:rsidR="002722AE" w:rsidRPr="00C86ED2" w:rsidRDefault="00C86ED2" w:rsidP="00FC502B">
            <w:pPr>
              <w:spacing w:line="360" w:lineRule="auto"/>
              <w:ind w:firstLine="0"/>
              <w:rPr>
                <w:bCs/>
                <w:szCs w:val="24"/>
                <w:u w:val="single"/>
                <w:lang w:val="en-US"/>
              </w:rPr>
            </w:pPr>
            <w:r w:rsidRPr="00C86ED2">
              <w:rPr>
                <w:bCs/>
                <w:szCs w:val="24"/>
                <w:u w:val="single"/>
                <w:lang w:val="en-US"/>
              </w:rPr>
              <w:t>163</w:t>
            </w:r>
          </w:p>
        </w:tc>
        <w:tc>
          <w:tcPr>
            <w:tcW w:w="1567" w:type="dxa"/>
          </w:tcPr>
          <w:p w14:paraId="36CD93CD" w14:textId="2A80B5F7" w:rsidR="002722AE" w:rsidRDefault="00C86ED2" w:rsidP="00FC502B">
            <w:pPr>
              <w:spacing w:line="360" w:lineRule="auto"/>
              <w:ind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135</w:t>
            </w:r>
          </w:p>
        </w:tc>
      </w:tr>
      <w:tr w:rsidR="00C86ED2" w:rsidRPr="002722AE" w14:paraId="27AB20B6" w14:textId="77777777" w:rsidTr="007A5B5C">
        <w:tc>
          <w:tcPr>
            <w:tcW w:w="1262" w:type="dxa"/>
          </w:tcPr>
          <w:p w14:paraId="05D9A795" w14:textId="08E6B1A4" w:rsidR="00C86ED2" w:rsidRPr="007A5B5C" w:rsidRDefault="007A5B5C" w:rsidP="00FC502B">
            <w:pPr>
              <w:spacing w:line="360" w:lineRule="auto"/>
              <w:ind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x*</w:t>
            </w:r>
          </w:p>
        </w:tc>
        <w:tc>
          <w:tcPr>
            <w:tcW w:w="1272" w:type="dxa"/>
          </w:tcPr>
          <w:p w14:paraId="09FEB921" w14:textId="77777777" w:rsidR="00C86ED2" w:rsidRPr="00C86ED2" w:rsidRDefault="00C86ED2" w:rsidP="00FC502B">
            <w:pPr>
              <w:spacing w:line="360" w:lineRule="auto"/>
              <w:ind w:firstLine="0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375" w:type="dxa"/>
          </w:tcPr>
          <w:p w14:paraId="0C10CABC" w14:textId="77777777" w:rsidR="00C86ED2" w:rsidRPr="00C86ED2" w:rsidRDefault="00C86ED2" w:rsidP="00FC502B">
            <w:pPr>
              <w:spacing w:line="360" w:lineRule="auto"/>
              <w:ind w:firstLine="0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36" w:type="dxa"/>
          </w:tcPr>
          <w:p w14:paraId="7B3E340F" w14:textId="77777777" w:rsidR="00C86ED2" w:rsidRPr="00C86ED2" w:rsidRDefault="00C86ED2" w:rsidP="00FC502B">
            <w:pPr>
              <w:spacing w:line="360" w:lineRule="auto"/>
              <w:ind w:firstLine="0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567" w:type="dxa"/>
          </w:tcPr>
          <w:p w14:paraId="1C601245" w14:textId="77777777" w:rsidR="00C86ED2" w:rsidRPr="00C86ED2" w:rsidRDefault="00C86ED2" w:rsidP="00FC502B">
            <w:pPr>
              <w:spacing w:line="360" w:lineRule="auto"/>
              <w:ind w:firstLine="0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601" w:type="dxa"/>
            <w:shd w:val="clear" w:color="auto" w:fill="F2F2F2" w:themeFill="background1" w:themeFillShade="F2"/>
          </w:tcPr>
          <w:p w14:paraId="2CA9AD6B" w14:textId="1E969058" w:rsidR="00C86ED2" w:rsidRPr="00C86ED2" w:rsidRDefault="00C86ED2" w:rsidP="00FC502B">
            <w:pPr>
              <w:spacing w:line="360" w:lineRule="auto"/>
              <w:ind w:firstLine="0"/>
              <w:rPr>
                <w:bCs/>
                <w:sz w:val="18"/>
                <w:szCs w:val="18"/>
                <w:u w:val="single"/>
                <w:lang w:val="en-US"/>
              </w:rPr>
            </w:pPr>
            <w:r w:rsidRPr="00C86ED2">
              <w:rPr>
                <w:bCs/>
                <w:sz w:val="18"/>
                <w:szCs w:val="18"/>
                <w:u w:val="single"/>
                <w:lang w:val="en-US"/>
              </w:rPr>
              <w:t>100+100+200+100</w:t>
            </w:r>
          </w:p>
        </w:tc>
        <w:tc>
          <w:tcPr>
            <w:tcW w:w="1567" w:type="dxa"/>
          </w:tcPr>
          <w:p w14:paraId="046EBF3C" w14:textId="77777777" w:rsidR="00C86ED2" w:rsidRPr="00C86ED2" w:rsidRDefault="00C86ED2" w:rsidP="00FC502B">
            <w:pPr>
              <w:spacing w:line="360" w:lineRule="auto"/>
              <w:ind w:firstLine="0"/>
              <w:rPr>
                <w:bCs/>
                <w:sz w:val="18"/>
                <w:szCs w:val="18"/>
                <w:lang w:val="en-US"/>
              </w:rPr>
            </w:pPr>
          </w:p>
        </w:tc>
      </w:tr>
    </w:tbl>
    <w:p w14:paraId="350EC3EE" w14:textId="226F35A3" w:rsidR="00C86ED2" w:rsidRDefault="00C86ED2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1F6972B4" w14:textId="1B8B55C4" w:rsidR="00C86ED2" w:rsidRDefault="00C86ED2" w:rsidP="00C86ED2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Таким чином</w:t>
      </w:r>
      <w:r w:rsidR="00066887">
        <w:rPr>
          <w:bCs/>
          <w:sz w:val="28"/>
          <w:szCs w:val="28"/>
          <w:lang w:val="uk-UA"/>
        </w:rPr>
        <w:t xml:space="preserve"> маємо</w:t>
      </w:r>
      <w:r>
        <w:rPr>
          <w:bCs/>
          <w:sz w:val="28"/>
          <w:szCs w:val="28"/>
          <w:lang w:val="uk-UA"/>
        </w:rPr>
        <w:t xml:space="preserve">: </w:t>
      </w:r>
    </w:p>
    <w:p w14:paraId="25E64374" w14:textId="7E154003" w:rsidR="00C86ED2" w:rsidRPr="007A5B5C" w:rsidRDefault="00C86ED2" w:rsidP="00C86ED2">
      <w:pPr>
        <w:spacing w:line="336" w:lineRule="auto"/>
        <w:ind w:firstLine="709"/>
        <w:textAlignment w:val="baseline"/>
        <w:rPr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 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00,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00,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e>
          </m:d>
        </m:oMath>
      </m:oMathPara>
    </w:p>
    <w:p w14:paraId="168056D5" w14:textId="64ED48F8" w:rsidR="007A5B5C" w:rsidRPr="009A4AE5" w:rsidRDefault="007A5B5C" w:rsidP="00C86ED2">
      <w:pPr>
        <w:spacing w:line="336" w:lineRule="auto"/>
        <w:ind w:firstLine="709"/>
        <w:textAlignment w:val="baseline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Z=163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 </m:t>
          </m:r>
        </m:oMath>
      </m:oMathPara>
    </w:p>
    <w:p w14:paraId="50D8BD62" w14:textId="77777777" w:rsidR="00C86ED2" w:rsidRPr="00C86ED2" w:rsidRDefault="00C86ED2" w:rsidP="00C86ED2">
      <w:pPr>
        <w:spacing w:line="360" w:lineRule="auto"/>
        <w:rPr>
          <w:bCs/>
          <w:sz w:val="28"/>
          <w:szCs w:val="28"/>
          <w:lang w:val="uk-UA"/>
        </w:rPr>
      </w:pPr>
    </w:p>
    <w:p w14:paraId="6FC82D87" w14:textId="73D9D06D" w:rsidR="00217CE0" w:rsidRPr="00236DD9" w:rsidRDefault="006E2DE5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 xml:space="preserve">теоретичних знань та практичних навичок </w:t>
      </w:r>
      <w:r w:rsidR="00236DD9" w:rsidRPr="00641038">
        <w:rPr>
          <w:sz w:val="28"/>
          <w:szCs w:val="28"/>
          <w:lang w:val="uk-UA"/>
        </w:rPr>
        <w:t>розв'язання транспортних задач</w:t>
      </w:r>
      <w:r w:rsidR="00236DD9" w:rsidRPr="00236DD9">
        <w:rPr>
          <w:sz w:val="28"/>
          <w:szCs w:val="28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8456E" w14:textId="77777777" w:rsidR="00EA7516" w:rsidRDefault="00EA7516">
      <w:r>
        <w:separator/>
      </w:r>
    </w:p>
  </w:endnote>
  <w:endnote w:type="continuationSeparator" w:id="0">
    <w:p w14:paraId="2263D530" w14:textId="77777777" w:rsidR="00EA7516" w:rsidRDefault="00E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C672A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C672AA" w:rsidRDefault="00C672A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C672AA" w:rsidRDefault="00C672A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672A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C672AA" w:rsidRDefault="00C672A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C672A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C672AA" w:rsidRDefault="00C672A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C672AA" w:rsidRDefault="00C672A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C672AA" w:rsidRDefault="00C672A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C672AA" w:rsidRDefault="00C672A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C672AA" w:rsidRDefault="00C672A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C672AA" w:rsidRDefault="00C672A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C672AA" w:rsidRDefault="00C672A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C672AA" w:rsidRDefault="00C672A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C672AA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A095BFC" w:rsidR="00C672AA" w:rsidRPr="00135EF4" w:rsidRDefault="00C672A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7</w:t>
          </w:r>
        </w:p>
      </w:tc>
    </w:tr>
    <w:tr w:rsidR="00C672AA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672AA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672AA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C672AA" w:rsidRPr="00757A8E" w:rsidRDefault="00C672A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C672AA" w:rsidRPr="00757A8E" w:rsidRDefault="00C672A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A7B2C34" w:rsidR="00C672AA" w:rsidRPr="005019AA" w:rsidRDefault="00C672AA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9A4AE5">
            <w:rPr>
              <w:b/>
              <w:sz w:val="28"/>
              <w:szCs w:val="28"/>
              <w:lang w:val="uk-UA"/>
            </w:rPr>
            <w:t>Задача про розподіл ресурсів між можливими напрямками їх використання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C672AA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C672AA" w:rsidRPr="00757A8E" w:rsidRDefault="00C672A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C672AA" w:rsidRPr="00757A8E" w:rsidRDefault="00C672A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C672AA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C672AA" w:rsidRPr="00757A8E" w:rsidRDefault="00C672A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C672AA" w:rsidRPr="00757A8E" w:rsidRDefault="00C672A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Латанская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C672AA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C672AA" w:rsidRPr="00757A8E" w:rsidRDefault="00C672A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C672AA" w:rsidRPr="00757A8E" w:rsidRDefault="00C672A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C672AA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C672AA" w:rsidRPr="00757A8E" w:rsidRDefault="00C672A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C672AA" w:rsidRPr="00757A8E" w:rsidRDefault="00C672AA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C672A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A40C996" w:rsidR="00C672AA" w:rsidRPr="00135EF4" w:rsidRDefault="00C672A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C672AA" w:rsidRDefault="00C672A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672A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C672AA" w:rsidRDefault="00C672A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C672AA" w:rsidRPr="00BF7874" w:rsidRDefault="00C672A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C672A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C672AA" w:rsidRDefault="00C672A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C672AA" w:rsidRDefault="00C672A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C672AA" w:rsidRDefault="00C672A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C672AA" w:rsidRDefault="00C672A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C672AA" w:rsidRDefault="00C672A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C672AA" w:rsidRDefault="00C672A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C672AA" w:rsidRDefault="00C672A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C672AA" w:rsidRDefault="00C672A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308C9" w14:textId="77777777" w:rsidR="00EA7516" w:rsidRDefault="00EA7516">
      <w:r>
        <w:separator/>
      </w:r>
    </w:p>
  </w:footnote>
  <w:footnote w:type="continuationSeparator" w:id="0">
    <w:p w14:paraId="508AF7B5" w14:textId="77777777" w:rsidR="00EA7516" w:rsidRDefault="00EA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30"/>
  </w:num>
  <w:num w:numId="7">
    <w:abstractNumId w:val="4"/>
  </w:num>
  <w:num w:numId="8">
    <w:abstractNumId w:val="29"/>
  </w:num>
  <w:num w:numId="9">
    <w:abstractNumId w:val="18"/>
  </w:num>
  <w:num w:numId="10">
    <w:abstractNumId w:val="32"/>
  </w:num>
  <w:num w:numId="11">
    <w:abstractNumId w:val="28"/>
  </w:num>
  <w:num w:numId="12">
    <w:abstractNumId w:val="31"/>
  </w:num>
  <w:num w:numId="13">
    <w:abstractNumId w:val="36"/>
  </w:num>
  <w:num w:numId="14">
    <w:abstractNumId w:val="2"/>
  </w:num>
  <w:num w:numId="15">
    <w:abstractNumId w:val="10"/>
  </w:num>
  <w:num w:numId="16">
    <w:abstractNumId w:val="26"/>
  </w:num>
  <w:num w:numId="17">
    <w:abstractNumId w:val="15"/>
  </w:num>
  <w:num w:numId="18">
    <w:abstractNumId w:val="23"/>
  </w:num>
  <w:num w:numId="19">
    <w:abstractNumId w:val="12"/>
  </w:num>
  <w:num w:numId="20">
    <w:abstractNumId w:val="13"/>
  </w:num>
  <w:num w:numId="21">
    <w:abstractNumId w:val="35"/>
  </w:num>
  <w:num w:numId="22">
    <w:abstractNumId w:val="33"/>
  </w:num>
  <w:num w:numId="23">
    <w:abstractNumId w:val="3"/>
  </w:num>
  <w:num w:numId="24">
    <w:abstractNumId w:val="24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7"/>
  </w:num>
  <w:num w:numId="30">
    <w:abstractNumId w:val="38"/>
  </w:num>
  <w:num w:numId="31">
    <w:abstractNumId w:val="22"/>
  </w:num>
  <w:num w:numId="32">
    <w:abstractNumId w:val="17"/>
  </w:num>
  <w:num w:numId="33">
    <w:abstractNumId w:val="14"/>
  </w:num>
  <w:num w:numId="34">
    <w:abstractNumId w:val="25"/>
  </w:num>
  <w:num w:numId="35">
    <w:abstractNumId w:val="37"/>
  </w:num>
  <w:num w:numId="36">
    <w:abstractNumId w:val="39"/>
  </w:num>
  <w:num w:numId="37">
    <w:abstractNumId w:val="34"/>
  </w:num>
  <w:num w:numId="38">
    <w:abstractNumId w:val="8"/>
  </w:num>
  <w:num w:numId="39">
    <w:abstractNumId w:val="21"/>
  </w:num>
  <w:num w:numId="4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1038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4655</TotalTime>
  <Pages>8</Pages>
  <Words>1280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123</cp:revision>
  <cp:lastPrinted>2015-09-20T08:44:00Z</cp:lastPrinted>
  <dcterms:created xsi:type="dcterms:W3CDTF">2016-09-25T11:38:00Z</dcterms:created>
  <dcterms:modified xsi:type="dcterms:W3CDTF">2020-06-15T21:46:00Z</dcterms:modified>
</cp:coreProperties>
</file>