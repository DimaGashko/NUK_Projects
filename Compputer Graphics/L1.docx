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>
        <w:rPr>
          <w:b/>
          <w:spacing w:val="-10"/>
          <w:sz w:val="28"/>
          <w:szCs w:val="28"/>
          <w:lang w:val="uk-UA" w:eastAsia="uk-UA"/>
        </w:rPr>
        <w:t>1</w:t>
      </w:r>
    </w:p>
    <w:p w14:paraId="2A225206" w14:textId="2E5016A8" w:rsidR="0038659F" w:rsidRDefault="00757A8E" w:rsidP="0089447B">
      <w:pPr>
        <w:spacing w:after="480" w:line="276" w:lineRule="auto"/>
        <w:ind w:left="810" w:firstLine="180"/>
        <w:jc w:val="left"/>
        <w:rPr>
          <w:b/>
          <w:color w:val="000000" w:themeColor="text1"/>
          <w:lang w:val="uk-UA"/>
        </w:rPr>
      </w:pPr>
      <w:r w:rsidRPr="00757A8E">
        <w:rPr>
          <w:b/>
          <w:sz w:val="28"/>
          <w:lang w:val="uk-UA"/>
        </w:rPr>
        <w:t>П</w:t>
      </w:r>
      <w:r w:rsidR="00AC21DC">
        <w:rPr>
          <w:b/>
          <w:sz w:val="28"/>
          <w:lang w:val="uk-UA"/>
        </w:rPr>
        <w:t>обудова графіків функцій</w:t>
      </w:r>
      <w:r w:rsidR="00AC21DC">
        <w:rPr>
          <w:noProof/>
        </w:rPr>
        <w:drawing>
          <wp:inline distT="0" distB="0" distL="0" distR="0" wp14:anchorId="3330A91A" wp14:editId="64568F64">
            <wp:extent cx="4810125" cy="135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815" cy="13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78D" w14:textId="53AE9C57" w:rsidR="00AC21DC" w:rsidRDefault="00AC21DC" w:rsidP="0038659F">
      <w:pPr>
        <w:ind w:left="851" w:firstLine="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CB0A94B" wp14:editId="711681A3">
            <wp:extent cx="4895850" cy="387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4760" cy="3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4CC" w14:textId="06C7C3E4" w:rsidR="0038659F" w:rsidRDefault="0038659F" w:rsidP="0038659F">
      <w:pPr>
        <w:rPr>
          <w:b/>
          <w:color w:val="000000" w:themeColor="text1"/>
          <w:lang w:val="uk-UA"/>
        </w:rPr>
      </w:pPr>
    </w:p>
    <w:p w14:paraId="1A9ED972" w14:textId="77777777" w:rsidR="0038659F" w:rsidRDefault="0038659F" w:rsidP="0038659F">
      <w:pPr>
        <w:jc w:val="center"/>
        <w:rPr>
          <w:caps/>
          <w:lang w:val="uk-UA"/>
        </w:rPr>
      </w:pPr>
      <w:r>
        <w:rPr>
          <w:caps/>
          <w:lang w:val="uk-UA"/>
        </w:rPr>
        <w:t>Короткі теоретичні відомості</w:t>
      </w:r>
    </w:p>
    <w:p w14:paraId="5B08B80A" w14:textId="28A4DA10" w:rsidR="0038659F" w:rsidRDefault="0038659F" w:rsidP="0038659F">
      <w:pPr>
        <w:jc w:val="center"/>
        <w:rPr>
          <w:caps/>
          <w:lang w:val="uk-UA"/>
        </w:rPr>
      </w:pPr>
    </w:p>
    <w:p w14:paraId="574E7206" w14:textId="0F6BDC9A" w:rsidR="0022124E" w:rsidRDefault="0022124E" w:rsidP="0022124E">
      <w:pPr>
        <w:ind w:firstLine="0"/>
        <w:jc w:val="left"/>
        <w:rPr>
          <w:caps/>
          <w:lang w:val="uk-UA"/>
        </w:rPr>
      </w:pPr>
      <w:r>
        <w:rPr>
          <w:noProof/>
        </w:rPr>
        <w:drawing>
          <wp:inline distT="0" distB="0" distL="0" distR="0" wp14:anchorId="0DF314E5" wp14:editId="70FB2DD1">
            <wp:extent cx="5457825" cy="14023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4753" cy="14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CFA" w14:textId="7F666DFB" w:rsidR="0022124E" w:rsidRDefault="0022124E" w:rsidP="0022124E">
      <w:pPr>
        <w:ind w:firstLine="0"/>
        <w:rPr>
          <w:caps/>
          <w:lang w:val="uk-UA"/>
        </w:rPr>
      </w:pPr>
      <w:r>
        <w:rPr>
          <w:noProof/>
        </w:rPr>
        <w:drawing>
          <wp:inline distT="0" distB="0" distL="0" distR="0" wp14:anchorId="1796206F" wp14:editId="1C03380D">
            <wp:extent cx="5753100" cy="4181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362" cy="42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C7BD" w14:textId="77777777" w:rsidR="0038659F" w:rsidRDefault="0038659F" w:rsidP="0038659F">
      <w:pPr>
        <w:rPr>
          <w:b/>
          <w:color w:val="000000" w:themeColor="text1"/>
          <w:lang w:val="uk-UA"/>
        </w:rPr>
      </w:pPr>
    </w:p>
    <w:p w14:paraId="01C63D75" w14:textId="2262E074" w:rsidR="007A0E7D" w:rsidRPr="00757A8E" w:rsidRDefault="00757A8E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Рішення</w:t>
      </w:r>
    </w:p>
    <w:p w14:paraId="166A2E85" w14:textId="1E41909F" w:rsidR="002305E3" w:rsidRPr="002305E3" w:rsidRDefault="002305E3" w:rsidP="002305E3">
      <w:pPr>
        <w:pStyle w:val="ListParagraph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>Описання</w:t>
      </w:r>
    </w:p>
    <w:p w14:paraId="016202D2" w14:textId="7971949E" w:rsidR="002305E3" w:rsidRPr="002305E3" w:rsidRDefault="002305E3" w:rsidP="002305E3">
      <w:pPr>
        <w:pStyle w:val="ListParagraph"/>
        <w:spacing w:line="276" w:lineRule="auto"/>
        <w:ind w:left="502" w:firstLine="0"/>
        <w:jc w:val="left"/>
        <w:rPr>
          <w:lang w:val="en-US"/>
        </w:rPr>
      </w:pPr>
    </w:p>
    <w:p w14:paraId="4E3138A6" w14:textId="2CCE4BDA" w:rsidR="002305E3" w:rsidRPr="002305E3" w:rsidRDefault="002305E3" w:rsidP="002305E3">
      <w:pPr>
        <w:spacing w:line="276" w:lineRule="auto"/>
        <w:ind w:firstLine="630"/>
        <w:jc w:val="left"/>
        <w:rPr>
          <w:sz w:val="28"/>
          <w:szCs w:val="28"/>
          <w:lang w:val="uk-UA"/>
        </w:rPr>
      </w:pPr>
      <w:r w:rsidRPr="002305E3">
        <w:rPr>
          <w:sz w:val="28"/>
          <w:szCs w:val="28"/>
        </w:rPr>
        <w:t>Побудова гра</w:t>
      </w:r>
      <w:r w:rsidRPr="002305E3">
        <w:rPr>
          <w:sz w:val="28"/>
          <w:szCs w:val="28"/>
          <w:lang w:val="uk-UA"/>
        </w:rPr>
        <w:t>фіка функцій була реалізована за допомогою таких мов програмування та технологій:</w:t>
      </w:r>
    </w:p>
    <w:p w14:paraId="4265154D" w14:textId="5AEAEF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TypeScript, Pug, Scss</w:t>
      </w:r>
    </w:p>
    <w:p w14:paraId="3AEF1200" w14:textId="1C0E20DC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Canvas 2d</w:t>
      </w:r>
    </w:p>
    <w:p w14:paraId="00925A7A" w14:textId="4B60F8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Parsel</w:t>
      </w:r>
    </w:p>
    <w:p w14:paraId="1396307B" w14:textId="24A8A3EF" w:rsidR="002305E3" w:rsidRDefault="00442A54" w:rsidP="002305E3">
      <w:pPr>
        <w:shd w:val="clear" w:color="auto" w:fill="FFFFFF"/>
        <w:spacing w:before="60" w:after="100" w:afterAutospacing="1"/>
        <w:ind w:left="360" w:firstLine="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</w:t>
      </w:r>
      <w:bookmarkStart w:id="0" w:name="_GoBack"/>
      <w:bookmarkEnd w:id="0"/>
      <w:r w:rsidR="002305E3">
        <w:rPr>
          <w:color w:val="24292E"/>
          <w:kern w:val="0"/>
          <w:sz w:val="28"/>
          <w:szCs w:val="28"/>
          <w:lang w:val="uk-UA" w:eastAsia="en-US"/>
        </w:rPr>
        <w:t xml:space="preserve"> підтримує такі можливості:</w:t>
      </w:r>
    </w:p>
    <w:p w14:paraId="4A482A54" w14:textId="0728C3C3" w:rsidR="002305E3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Побудова графіка за введеною користувачем функцією</w:t>
      </w:r>
    </w:p>
    <w:p w14:paraId="41EABA79" w14:textId="73B29BA7" w:rsidR="002305E3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 xml:space="preserve">Перетягування графіка за допомогою </w:t>
      </w:r>
      <w:r w:rsidR="00442A54">
        <w:rPr>
          <w:color w:val="24292E"/>
          <w:kern w:val="0"/>
          <w:sz w:val="28"/>
          <w:szCs w:val="28"/>
          <w:lang w:val="uk-UA" w:eastAsia="en-US"/>
        </w:rPr>
        <w:t>комп’ютерної миші або дотиком (на мобільному телефоні)</w:t>
      </w:r>
    </w:p>
    <w:p w14:paraId="260A53D9" w14:textId="4997B80E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Масштабування</w:t>
      </w:r>
    </w:p>
    <w:p w14:paraId="7BE41345" w14:textId="0DD27201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 працює у будь-якому сучасному браузері на будь-якому пристрої</w:t>
      </w:r>
    </w:p>
    <w:p w14:paraId="5D6C4244" w14:textId="32E3669F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Часткова підтримка перервних функцій</w:t>
      </w:r>
    </w:p>
    <w:p w14:paraId="58E4B8C8" w14:textId="63065A78" w:rsidR="00442A54" w:rsidRP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 xml:space="preserve">Можливість використовувати у зміну </w:t>
      </w:r>
      <w:r>
        <w:rPr>
          <w:color w:val="24292E"/>
          <w:kern w:val="0"/>
          <w:sz w:val="28"/>
          <w:szCs w:val="28"/>
          <w:lang w:val="en-US" w:eastAsia="en-US"/>
        </w:rPr>
        <w:t>t</w:t>
      </w:r>
      <w:r>
        <w:rPr>
          <w:color w:val="24292E"/>
          <w:kern w:val="0"/>
          <w:sz w:val="28"/>
          <w:szCs w:val="28"/>
          <w:lang w:eastAsia="en-US"/>
        </w:rPr>
        <w:t xml:space="preserve"> (час) при </w:t>
      </w:r>
      <w:r>
        <w:rPr>
          <w:color w:val="24292E"/>
          <w:kern w:val="0"/>
          <w:sz w:val="28"/>
          <w:szCs w:val="28"/>
          <w:lang w:val="uk-UA" w:eastAsia="en-US"/>
        </w:rPr>
        <w:t>вказування функції</w:t>
      </w:r>
    </w:p>
    <w:p w14:paraId="6DAF54F5" w14:textId="7E52E2E2" w:rsidR="002305E3" w:rsidRPr="002305E3" w:rsidRDefault="00442A54" w:rsidP="002305E3">
      <w:pPr>
        <w:spacing w:line="276" w:lineRule="auto"/>
        <w:ind w:left="360" w:firstLine="0"/>
        <w:jc w:val="left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t>Посилання на р</w:t>
      </w:r>
      <w:r w:rsidR="002305E3" w:rsidRPr="002305E3">
        <w:rPr>
          <w:sz w:val="28"/>
          <w:szCs w:val="28"/>
          <w:lang w:val="uk-UA"/>
        </w:rPr>
        <w:t xml:space="preserve">ішення: </w:t>
      </w:r>
      <w:hyperlink r:id="rId13" w:history="1"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://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-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.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computer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-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chart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</w:hyperlink>
    </w:p>
    <w:p w14:paraId="52004537" w14:textId="6F6C272B" w:rsidR="002305E3" w:rsidRPr="002305E3" w:rsidRDefault="002305E3" w:rsidP="002305E3">
      <w:pPr>
        <w:spacing w:line="276" w:lineRule="auto"/>
        <w:ind w:left="360" w:firstLine="0"/>
        <w:jc w:val="left"/>
        <w:rPr>
          <w:sz w:val="28"/>
          <w:szCs w:val="28"/>
        </w:rPr>
      </w:pPr>
      <w:r w:rsidRPr="002305E3">
        <w:rPr>
          <w:sz w:val="28"/>
          <w:szCs w:val="28"/>
          <w:lang w:val="en-US"/>
        </w:rPr>
        <w:t xml:space="preserve">Github: </w:t>
      </w:r>
      <w:hyperlink r:id="rId14" w:history="1">
        <w:r w:rsidRPr="002305E3">
          <w:rPr>
            <w:rStyle w:val="Hyperlink"/>
            <w:sz w:val="28"/>
            <w:szCs w:val="28"/>
            <w:lang w:val="en-US"/>
          </w:rPr>
          <w:t>https://github.com/DimaGashko/computer-graphics/tree/master/chart</w:t>
        </w:r>
      </w:hyperlink>
    </w:p>
    <w:p w14:paraId="7CCA49D8" w14:textId="77777777" w:rsidR="002305E3" w:rsidRPr="002305E3" w:rsidRDefault="002305E3" w:rsidP="002305E3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4B5B04B" w14:textId="25C61C36" w:rsidR="002B7197" w:rsidRPr="00FC3A83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Текст </w:t>
      </w:r>
      <w:r w:rsidR="00AC21DC"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програми</w:t>
      </w:r>
    </w:p>
    <w:p w14:paraId="50B2B778" w14:textId="3A3E1556" w:rsidR="00AC21DC" w:rsidRPr="002305E3" w:rsidRDefault="00AC21DC" w:rsidP="00871E9F">
      <w:pPr>
        <w:shd w:val="clear" w:color="auto" w:fill="FFFFFF"/>
        <w:ind w:firstLine="0"/>
        <w:jc w:val="left"/>
        <w:rPr>
          <w:rFonts w:ascii="Consolas" w:hAnsi="Consolas"/>
          <w:color w:val="008000"/>
          <w:kern w:val="0"/>
          <w:sz w:val="20"/>
          <w:lang w:val="en-US"/>
        </w:rPr>
      </w:pPr>
    </w:p>
    <w:p w14:paraId="7AC55DC7" w14:textId="09CAC2DF" w:rsidR="0022124E" w:rsidRPr="0022124E" w:rsidRDefault="0022124E" w:rsidP="00871E9F">
      <w:pPr>
        <w:shd w:val="clear" w:color="auto" w:fill="FFFFFF"/>
        <w:ind w:firstLine="0"/>
        <w:jc w:val="left"/>
        <w:rPr>
          <w:rFonts w:ascii="Consolas" w:hAnsi="Consolas"/>
          <w:b/>
          <w:bCs/>
          <w:color w:val="008000"/>
          <w:kern w:val="0"/>
          <w:sz w:val="20"/>
          <w:lang w:val="en-US"/>
        </w:rPr>
      </w:pPr>
      <w:r w:rsidRPr="0022124E">
        <w:rPr>
          <w:rFonts w:ascii="Consolas" w:hAnsi="Consolas"/>
          <w:b/>
          <w:bCs/>
          <w:color w:val="008000"/>
          <w:kern w:val="0"/>
          <w:sz w:val="20"/>
          <w:lang w:val="en-US"/>
        </w:rPr>
        <w:t>Index.ts</w:t>
      </w:r>
    </w:p>
    <w:p w14:paraId="76D063FE" w14:textId="77777777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1975AC8" w14:textId="71C3924C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tmp = {</w:t>
      </w:r>
    </w:p>
    <w:p w14:paraId="56828F2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func: '(0.1 + 0.3 * x * x * x) / (5 + Math.sqrt(0.15 + x * x * x * x))',</w:t>
      </w:r>
    </w:p>
    <w:p w14:paraId="69B9FB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};</w:t>
      </w:r>
    </w:p>
    <w:p w14:paraId="1EF2F3F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984F0C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app = new App(document.querySelector('.app'), createFunc(tmp.func));</w:t>
      </w:r>
    </w:p>
    <w:p w14:paraId="2C1559F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A29D6A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gui = new dat.GUI();</w:t>
      </w:r>
    </w:p>
    <w:p w14:paraId="421D017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DCEE8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guiFunc = gui.add(tmp, 'func');</w:t>
      </w:r>
    </w:p>
    <w:p w14:paraId="10B52596" w14:textId="77777777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2F6AE11" w14:textId="3399072D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function createFunc(str) { </w:t>
      </w:r>
    </w:p>
    <w:p w14:paraId="3C809A4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return &lt;(x, y?: number) =&gt; number&gt;new Function('x, t', `</w:t>
      </w:r>
    </w:p>
    <w:p w14:paraId="2CABFA1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try {</w:t>
      </w:r>
    </w:p>
    <w:p w14:paraId="5CA67C8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return ${str};</w:t>
      </w:r>
    </w:p>
    <w:p w14:paraId="7A04330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 catch {</w:t>
      </w:r>
    </w:p>
    <w:p w14:paraId="0E25F0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return 0;</w:t>
      </w:r>
    </w:p>
    <w:p w14:paraId="608751D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425C411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`);</w:t>
      </w:r>
    </w:p>
    <w:p w14:paraId="6839AC80" w14:textId="72BB0556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</w:t>
      </w:r>
    </w:p>
    <w:p w14:paraId="0BC8BC3E" w14:textId="2EEA3DB6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B4E48E1" w14:textId="62BA38DC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b/>
          <w:bCs/>
          <w:color w:val="000000"/>
          <w:kern w:val="0"/>
          <w:sz w:val="20"/>
          <w:lang w:val="en-US" w:eastAsia="en-US"/>
        </w:rPr>
        <w:t>App.ts</w:t>
      </w:r>
    </w:p>
    <w:p w14:paraId="342418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7CB33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export default class App {</w:t>
      </w:r>
    </w:p>
    <w:p w14:paraId="7978C8B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ctx: CanvasRenderingContext2D = null;</w:t>
      </w:r>
    </w:p>
    <w:p w14:paraId="29B887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$: IAppElements = {};</w:t>
      </w:r>
    </w:p>
    <w:p w14:paraId="273982B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45866E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_animationFrameId = 0;</w:t>
      </w:r>
    </w:p>
    <w:p w14:paraId="2E7127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5FD9E5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_size = new Vector(0, 0);</w:t>
      </w:r>
    </w:p>
    <w:p w14:paraId="2DAF98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_coords = new Vector(0, 0);</w:t>
      </w:r>
    </w:p>
    <w:p w14:paraId="4478DD8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_zoom = new Vector(55, 55);</w:t>
      </w:r>
    </w:p>
    <w:p w14:paraId="6BD85FA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6D9BB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_pointsInterval = 1;</w:t>
      </w:r>
    </w:p>
    <w:p w14:paraId="4A0A055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D7C1A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constructor(private root: HTMLElement, private func: IFunc) {</w:t>
      </w:r>
    </w:p>
    <w:p w14:paraId="1D08BB5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this.init();</w:t>
      </w:r>
    </w:p>
    <w:p w14:paraId="730785D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this.initEvents();</w:t>
      </w:r>
    </w:p>
    <w:p w14:paraId="02A7754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D4A36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30B389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init() {</w:t>
      </w:r>
    </w:p>
    <w:p w14:paraId="708747B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this.getElements();</w:t>
      </w:r>
    </w:p>
    <w:p w14:paraId="10D7BE5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this.resize();</w:t>
      </w:r>
    </w:p>
    <w:p w14:paraId="3FAD7DD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DC1C5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this.start();</w:t>
      </w:r>
    </w:p>
    <w:p w14:paraId="0DCE06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3D7F7B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F478CC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initEvents() {</w:t>
      </w:r>
    </w:p>
    <w:p w14:paraId="76EFE7C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hammer = new Hammer(this.$.canvas);</w:t>
      </w:r>
    </w:p>
    <w:p w14:paraId="6C9BE6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hammer.get('pinch').set({ enable: true });</w:t>
      </w:r>
    </w:p>
    <w:p w14:paraId="33F43B7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B9B4C2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let startCoords;</w:t>
      </w:r>
    </w:p>
    <w:p w14:paraId="4FC660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87B3A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hammer.on('pan panstart', ({ deltaX, deltaY, type }) =&gt; {</w:t>
      </w:r>
    </w:p>
    <w:p w14:paraId="7A7313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(type === 'panstart') {</w:t>
      </w:r>
    </w:p>
    <w:p w14:paraId="2BC0292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startCoords = this._coords.copy();</w:t>
      </w:r>
    </w:p>
    <w:p w14:paraId="05F8CA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347DE6A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D0626B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delta = new Vector(-deltaX, deltaY).div(this._zoom);</w:t>
      </w:r>
    </w:p>
    <w:p w14:paraId="50087E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this._coords = startCoords.copy().add(delta);</w:t>
      </w:r>
    </w:p>
    <w:p w14:paraId="70F507B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0334D1E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C64E17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this.$.canvas.addEventListener('mousewheel', (e: MouseWheelEvent) =&gt; {</w:t>
      </w:r>
    </w:p>
    <w:p w14:paraId="652B1AB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zoom = this._zoom.copy();</w:t>
      </w:r>
    </w:p>
    <w:p w14:paraId="41AD49C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FF3587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zoom.y -= e.deltaY / 50;</w:t>
      </w:r>
    </w:p>
    <w:p w14:paraId="2594AD0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3BEFE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(e.shiftKey) {</w:t>
      </w:r>
    </w:p>
    <w:p w14:paraId="6140B6D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zoom.x -= e.deltaX / 50;</w:t>
      </w:r>
    </w:p>
    <w:p w14:paraId="0AB41A5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 else {</w:t>
      </w:r>
    </w:p>
    <w:p w14:paraId="3A6294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zoom.x -= e.deltaY / 50;</w:t>
      </w:r>
    </w:p>
    <w:p w14:paraId="72D6B5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320C359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9705B7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this.setZoom(zoom);</w:t>
      </w:r>
    </w:p>
    <w:p w14:paraId="067293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748D3A0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8F7B1B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window.addEventListener('resize', throttle(100, () =&gt; {</w:t>
      </w:r>
    </w:p>
    <w:p w14:paraId="0169F33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this.resize();</w:t>
      </w:r>
    </w:p>
    <w:p w14:paraId="58A4DCE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}));</w:t>
      </w:r>
    </w:p>
    <w:p w14:paraId="47BC36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A7C3B3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window.addEventListener('load', () =&gt; {</w:t>
      </w:r>
    </w:p>
    <w:p w14:paraId="2AF8372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this.resize();</w:t>
      </w:r>
    </w:p>
    <w:p w14:paraId="0F69617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58CBBFF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B90E6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0DA94E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public setZoom(zoom) {</w:t>
      </w:r>
    </w:p>
    <w:p w14:paraId="7C8F2BD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zoom.x = Math.min(Math.max(zoom.x, 0.01), 1e10);</w:t>
      </w:r>
    </w:p>
    <w:p w14:paraId="1B92EE9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zoom.y = Math.min(Math.max(zoom.y, 0.01), 1e10);</w:t>
      </w:r>
    </w:p>
    <w:p w14:paraId="6ED7018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9624B2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this._zoom = zoom;</w:t>
      </w:r>
    </w:p>
    <w:p w14:paraId="5AE99FC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}</w:t>
      </w:r>
    </w:p>
    <w:p w14:paraId="4FA3B79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6C6DFF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start() {</w:t>
      </w:r>
    </w:p>
    <w:p w14:paraId="268AE4D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(this._animationFrameId) return;</w:t>
      </w:r>
    </w:p>
    <w:p w14:paraId="3979EB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app = this;</w:t>
      </w:r>
    </w:p>
    <w:p w14:paraId="15463D4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2A98A0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this._animationFrameId = requestAnimationFrame(function tik() {</w:t>
      </w:r>
    </w:p>
    <w:p w14:paraId="7D2057E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app.clearCanvas();</w:t>
      </w:r>
    </w:p>
    <w:p w14:paraId="5CD9F9D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app.tik();</w:t>
      </w:r>
    </w:p>
    <w:p w14:paraId="31525F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requestAnimationFrame(tik);</w:t>
      </w:r>
    </w:p>
    <w:p w14:paraId="402207D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7494C49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0A4783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483A56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stop() {</w:t>
      </w:r>
    </w:p>
    <w:p w14:paraId="796E9C7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cancelAnimationFrame(this._animationFrameId);</w:t>
      </w:r>
    </w:p>
    <w:p w14:paraId="237484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this._animationFrameId = 0;</w:t>
      </w:r>
    </w:p>
    <w:p w14:paraId="480B05A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9E5910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6F938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tik() {</w:t>
      </w:r>
    </w:p>
    <w:p w14:paraId="41EAC5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this.drawAllGrids();</w:t>
      </w:r>
    </w:p>
    <w:p w14:paraId="66B2CFF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this.renderFunc();</w:t>
      </w:r>
    </w:p>
    <w:p w14:paraId="74E215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206160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2B70AC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renderFunc() {</w:t>
      </w:r>
    </w:p>
    <w:p w14:paraId="5324B08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ctx = this.ctx;</w:t>
      </w:r>
    </w:p>
    <w:p w14:paraId="41962FF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ctx.save();</w:t>
      </w:r>
    </w:p>
    <w:p w14:paraId="39BC1F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11177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ctx.strokeStyle = 'red';</w:t>
      </w:r>
    </w:p>
    <w:p w14:paraId="162F8D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ctx.lineWidth = 1;</w:t>
      </w:r>
    </w:p>
    <w:p w14:paraId="3952A23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226D03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ctx.beginPath();</w:t>
      </w:r>
    </w:p>
    <w:p w14:paraId="160FC70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652E54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this.getPoints().forEach((point, i, points) =&gt; {</w:t>
      </w:r>
    </w:p>
    <w:p w14:paraId="6531D1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(i != 0) {</w:t>
      </w:r>
    </w:p>
    <w:p w14:paraId="43456C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const prev = points[i - 1];</w:t>
      </w:r>
    </w:p>
    <w:p w14:paraId="594F343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E94229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if (Math.abs(point.y - prev.y) &gt; this._pointsInterval * 5) {</w:t>
      </w:r>
    </w:p>
    <w:p w14:paraId="23FFBC3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    ctx.stroke();</w:t>
      </w:r>
    </w:p>
    <w:p w14:paraId="24E38CA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    ctx.beginPath();</w:t>
      </w:r>
    </w:p>
    <w:p w14:paraId="4896B4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}</w:t>
      </w:r>
    </w:p>
    <w:p w14:paraId="589300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1A91785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9C31F6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type = (i === 0) ? 'moveTo' : 'lineTo';</w:t>
      </w:r>
    </w:p>
    <w:p w14:paraId="2D97FB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ctx[type](point.x, point.y);</w:t>
      </w:r>
    </w:p>
    <w:p w14:paraId="3A89AC2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4E9E30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5B6B02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ctx.stroke();</w:t>
      </w:r>
    </w:p>
    <w:p w14:paraId="6C8FCCD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ctx.restore();</w:t>
      </w:r>
    </w:p>
    <w:p w14:paraId="63B2085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FF66F9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C2384A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getPoints() {</w:t>
      </w:r>
    </w:p>
    <w:p w14:paraId="29A4556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interval = this._pointsInterval;</w:t>
      </w:r>
    </w:p>
    <w:p w14:paraId="206E2C5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steps = Math.ceil(this._size.x / interval) + 1;</w:t>
      </w:r>
    </w:p>
    <w:p w14:paraId="3DA6BA4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044042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xs = new Array(steps).fill(0).map((_, i) =&gt; i * interval);</w:t>
      </w:r>
    </w:p>
    <w:p w14:paraId="0C5F99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ys = xs.map(x =&gt; this.xToWorld(x))</w:t>
      </w:r>
    </w:p>
    <w:p w14:paraId="4A85BF6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.map(x =&gt; this.func(x))</w:t>
      </w:r>
    </w:p>
    <w:p w14:paraId="080CA5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.map(y =&gt; this.yToView(y));</w:t>
      </w:r>
    </w:p>
    <w:p w14:paraId="6844DCA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4D15DF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xs.map((x, i) =&gt; new Vector(x, ys[i]));</w:t>
      </w:r>
    </w:p>
    <w:p w14:paraId="5F0F87A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71D3FC3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/**</w:t>
      </w:r>
    </w:p>
    <w:p w14:paraId="6C7FAF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Convert viewport coords to world coords</w:t>
      </w:r>
    </w:p>
    <w:p w14:paraId="796BADA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@param coords viport coordinates</w:t>
      </w:r>
    </w:p>
    <w:p w14:paraId="32F122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 */</w:t>
      </w:r>
    </w:p>
    <w:p w14:paraId="67BDC6F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toWorld(coords: Vector) {</w:t>
      </w:r>
    </w:p>
    <w:p w14:paraId="7686567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coords.copy()</w:t>
      </w:r>
    </w:p>
    <w:p w14:paraId="1AAF9B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.sub(this._size.copy().div(new Vector(2, 2)))</w:t>
      </w:r>
    </w:p>
    <w:p w14:paraId="5DFAA97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.mul(new Vector(1, -1))</w:t>
      </w:r>
    </w:p>
    <w:p w14:paraId="744478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.div(this._zoom)</w:t>
      </w:r>
    </w:p>
    <w:p w14:paraId="01CBBB0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.add(this._coords);</w:t>
      </w:r>
    </w:p>
    <w:p w14:paraId="7FD374A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E300F5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4C8EB7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/**</w:t>
      </w:r>
    </w:p>
    <w:p w14:paraId="6AFD5DD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Convert world coords to viewport coords</w:t>
      </w:r>
    </w:p>
    <w:p w14:paraId="1505CA6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@param coords world coordinates</w:t>
      </w:r>
    </w:p>
    <w:p w14:paraId="1A32045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*/</w:t>
      </w:r>
    </w:p>
    <w:p w14:paraId="0BDC74C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toView(coords: Vector) {</w:t>
      </w:r>
    </w:p>
    <w:p w14:paraId="2379294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coords.copy()</w:t>
      </w:r>
    </w:p>
    <w:p w14:paraId="7A3220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.sub(this._coords)</w:t>
      </w:r>
    </w:p>
    <w:p w14:paraId="70074B7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.mul(this._zoom)</w:t>
      </w:r>
    </w:p>
    <w:p w14:paraId="62E6ADA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.mul(new Vector(1, -1))</w:t>
      </w:r>
    </w:p>
    <w:p w14:paraId="469FE98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.add(this._size.copy().div(new Vector(2, 2)));</w:t>
      </w:r>
    </w:p>
    <w:p w14:paraId="7FCDE8E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96CED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2DEB8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xToWorld(x: number) { return this.toWorld(new Vector(x, 0)).x; }</w:t>
      </w:r>
    </w:p>
    <w:p w14:paraId="3552875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yToWorld(y: number) { return this.toWorld(new Vector(0, y)).y; }</w:t>
      </w:r>
    </w:p>
    <w:p w14:paraId="3A200FF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xToView(x: number) { return this.toView(new Vector(x, 0)).x; }</w:t>
      </w:r>
    </w:p>
    <w:p w14:paraId="7B11805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yToView(y: number) { return this.toView(new Vector(0, y)).y; }</w:t>
      </w:r>
    </w:p>
    <w:p w14:paraId="6976B03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9527FC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drawAllGrids() {</w:t>
      </w:r>
    </w:p>
    <w:p w14:paraId="3CFBBF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ctx = this.ctx;</w:t>
      </w:r>
    </w:p>
    <w:p w14:paraId="20FA915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z = Math.min(this._zoom.x, this._zoom.y);</w:t>
      </w:r>
    </w:p>
    <w:p w14:paraId="47A582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38B690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ctx.save();</w:t>
      </w:r>
    </w:p>
    <w:p w14:paraId="0649CC5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ctx.strokeStyle = 'rgba(255,255,255,.2)';</w:t>
      </w:r>
    </w:p>
    <w:p w14:paraId="5830534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0F6F34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9) {</w:t>
      </w:r>
    </w:p>
    <w:p w14:paraId="2CDFBEA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ctx.lineWidth = 1;</w:t>
      </w:r>
    </w:p>
    <w:p w14:paraId="1EA156D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this.drawGrid(new Vector(1, 1));</w:t>
      </w:r>
    </w:p>
    <w:p w14:paraId="2E8E72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29D792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E1DB76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3) {</w:t>
      </w:r>
    </w:p>
    <w:p w14:paraId="65130E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ctx.lineWidth = 1;</w:t>
      </w:r>
    </w:p>
    <w:p w14:paraId="271ECFB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this.drawGrid(new Vector(10, 10));</w:t>
      </w:r>
    </w:p>
    <w:p w14:paraId="641342D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51F84E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DE7A1B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0.4) {</w:t>
      </w:r>
    </w:p>
    <w:p w14:paraId="7A34E6C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ctx.lineWidth = 2;</w:t>
      </w:r>
    </w:p>
    <w:p w14:paraId="5A86BB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this.drawGrid(new Vector(50, 50));</w:t>
      </w:r>
    </w:p>
    <w:p w14:paraId="7DCF7CE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 else if (z &gt;= 0.08) {</w:t>
      </w:r>
    </w:p>
    <w:p w14:paraId="1BF8D0F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ctx.lineWidth = 1;</w:t>
      </w:r>
    </w:p>
    <w:p w14:paraId="33755C3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this.drawGrid(new Vector(500, 500));</w:t>
      </w:r>
    </w:p>
    <w:p w14:paraId="385E69B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190A67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F3FC06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ctx.lineWidth = (z &gt;= 0.4) ? 3 : 1;</w:t>
      </w:r>
    </w:p>
    <w:p w14:paraId="0BC5534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this.drawGrid(new Vector(10000, 10000));</w:t>
      </w:r>
    </w:p>
    <w:p w14:paraId="2C18FA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55D37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ctx.restore();</w:t>
      </w:r>
    </w:p>
    <w:p w14:paraId="742D82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0E99C2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D1836B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drawGrid(interval: Vector) {</w:t>
      </w:r>
    </w:p>
    <w:p w14:paraId="54F908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ctx = this.ctx;</w:t>
      </w:r>
    </w:p>
    <w:p w14:paraId="70BB17E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z = this._zoom.copy();</w:t>
      </w:r>
    </w:p>
    <w:p w14:paraId="5490372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B9FDAE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step = interval.copy().mul(z);</w:t>
      </w:r>
    </w:p>
    <w:p w14:paraId="7E9DE20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numberOfSteps = this._size.copy().div(step);</w:t>
      </w:r>
    </w:p>
    <w:p w14:paraId="09F5080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g0 = this.toWorld(new Vector(-1, -1));</w:t>
      </w:r>
    </w:p>
    <w:p w14:paraId="1841B42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    const worldStart = g0.copy().sub(g0.mod(interval));</w:t>
      </w:r>
    </w:p>
    <w:p w14:paraId="2BA9448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start = this.toView(worldStart);</w:t>
      </w:r>
    </w:p>
    <w:p w14:paraId="17B72C1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9232C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for (let i = 0; i &lt; numberOfSteps.x; i++) {</w:t>
      </w:r>
    </w:p>
    <w:p w14:paraId="0570C79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x = Math.round(start.x + step.x * i);</w:t>
      </w:r>
    </w:p>
    <w:p w14:paraId="52A484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C7B19C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ctx.beginPath();</w:t>
      </w:r>
    </w:p>
    <w:p w14:paraId="6997EE5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ctx.moveTo(x, 0);</w:t>
      </w:r>
    </w:p>
    <w:p w14:paraId="04A012D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ctx.lineTo(x, this._size.y);</w:t>
      </w:r>
    </w:p>
    <w:p w14:paraId="0BFEBC2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ctx.stroke();</w:t>
      </w:r>
    </w:p>
    <w:p w14:paraId="468446E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5BA0207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90A89A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for (let i = 0; i &lt; numberOfSteps.y; i++) {</w:t>
      </w:r>
    </w:p>
    <w:p w14:paraId="1450121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y = Math.round(start.y + step.y * i);</w:t>
      </w:r>
    </w:p>
    <w:p w14:paraId="5ED262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819D5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ctx.beginPath();</w:t>
      </w:r>
    </w:p>
    <w:p w14:paraId="2220FCF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ctx.moveTo(0, y);</w:t>
      </w:r>
    </w:p>
    <w:p w14:paraId="6694C1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ctx.lineTo(this._size.x, y);</w:t>
      </w:r>
    </w:p>
    <w:p w14:paraId="73D059C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ctx.stroke();</w:t>
      </w:r>
    </w:p>
    <w:p w14:paraId="1B1171C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0745A4C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5CFFBF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70285C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resize() {</w:t>
      </w:r>
    </w:p>
    <w:p w14:paraId="66D3FD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this.updateMetrics();</w:t>
      </w:r>
    </w:p>
    <w:p w14:paraId="6DAF789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this.updateCanvasSize();</w:t>
      </w:r>
    </w:p>
    <w:p w14:paraId="7FB2728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7BE0831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F116E9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updateMetrics() {</w:t>
      </w:r>
    </w:p>
    <w:p w14:paraId="0ACD102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this._size.x = this.root.offsetWidth;</w:t>
      </w:r>
    </w:p>
    <w:p w14:paraId="77F11B3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this._size.y = this.root.offsetHeight;</w:t>
      </w:r>
    </w:p>
    <w:p w14:paraId="77AD89D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578D989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E243F4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updateCanvasSize() {</w:t>
      </w:r>
    </w:p>
    <w:p w14:paraId="7F9BB5B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this.$.canvas.width = this._size.x;</w:t>
      </w:r>
    </w:p>
    <w:p w14:paraId="13973F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this.$.canvas.height = this._size.y;</w:t>
      </w:r>
    </w:p>
    <w:p w14:paraId="2C72454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6D8C3E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4E0729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clearCanvas() {</w:t>
      </w:r>
    </w:p>
    <w:p w14:paraId="21983C5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this.ctx.clearRect(0, 0, this._size.x, this._size.y);</w:t>
      </w:r>
    </w:p>
    <w:p w14:paraId="684F54E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67A165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4B6CB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getElements() {</w:t>
      </w:r>
    </w:p>
    <w:p w14:paraId="03A843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this.$.canvas = this.root.querySelector('.app__canvas');</w:t>
      </w:r>
    </w:p>
    <w:p w14:paraId="6941230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this.ctx = this.$.canvas.getContext('2d');</w:t>
      </w:r>
    </w:p>
    <w:p w14:paraId="02E9629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E770F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8A5C4A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public setFunc(func: IFunc) {</w:t>
      </w:r>
    </w:p>
    <w:p w14:paraId="1A76065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this.func = func;</w:t>
      </w:r>
    </w:p>
    <w:p w14:paraId="3CDE49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6B0739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A4FFB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set coords(coords: Vector) {</w:t>
      </w:r>
    </w:p>
    <w:p w14:paraId="597C5A1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this._coords = coords.copy();</w:t>
      </w:r>
    </w:p>
    <w:p w14:paraId="1299040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33CCBC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</w:t>
      </w:r>
    </w:p>
    <w:p w14:paraId="14A1531F" w14:textId="77777777" w:rsidR="0022124E" w:rsidRPr="0022124E" w:rsidRDefault="0022124E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02B610C" w14:textId="77777777" w:rsidR="00442A54" w:rsidRDefault="00442A54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7F31C22F" w14:textId="4CD706C4" w:rsidR="00724151" w:rsidRPr="009107B6" w:rsidRDefault="00AC21DC" w:rsidP="009107B6">
      <w:pPr>
        <w:spacing w:line="276" w:lineRule="auto"/>
        <w:ind w:firstLine="0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2</w:t>
      </w:r>
      <w:r w:rsidR="009107B6" w:rsidRPr="00FC3A83">
        <w:rPr>
          <w:kern w:val="0"/>
          <w:sz w:val="28"/>
          <w:szCs w:val="28"/>
          <w:lang w:eastAsia="uk-UA"/>
        </w:rPr>
        <w:t xml:space="preserve">. </w:t>
      </w:r>
      <w:r w:rsidR="00724151" w:rsidRPr="009107B6">
        <w:rPr>
          <w:kern w:val="0"/>
          <w:sz w:val="28"/>
          <w:szCs w:val="28"/>
          <w:lang w:val="uk-UA" w:eastAsia="uk-UA"/>
        </w:rPr>
        <w:t>Результат виконан</w:t>
      </w:r>
      <w:r>
        <w:rPr>
          <w:kern w:val="0"/>
          <w:sz w:val="28"/>
          <w:szCs w:val="28"/>
          <w:lang w:val="uk-UA" w:eastAsia="uk-UA"/>
        </w:rPr>
        <w:t>ня програми</w:t>
      </w:r>
    </w:p>
    <w:p w14:paraId="49F9A155" w14:textId="5181EB18" w:rsidR="003D6D04" w:rsidRPr="00C15A57" w:rsidRDefault="00316BD9" w:rsidP="00316BD9">
      <w:pPr>
        <w:ind w:left="142" w:firstLine="38"/>
        <w:jc w:val="center"/>
        <w:rPr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0024DD2D" wp14:editId="534298EF">
            <wp:extent cx="6263640" cy="37220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7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9107B6" w:rsidRDefault="009107B6" w:rsidP="009107B6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0EA40A8" w14:textId="0A5CDFB6" w:rsidR="003D6D04" w:rsidRDefault="006E2DE5" w:rsidP="003D6D04">
      <w:pPr>
        <w:ind w:firstLine="567"/>
        <w:rPr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F129A5" w:rsidRPr="00757A8E">
        <w:rPr>
          <w:sz w:val="28"/>
          <w:szCs w:val="28"/>
          <w:lang w:val="uk-UA"/>
        </w:rPr>
        <w:t xml:space="preserve"> лабораторній роботі оволодів</w:t>
      </w:r>
      <w:r w:rsidR="00F129A5" w:rsidRPr="00FC3A83">
        <w:rPr>
          <w:sz w:val="28"/>
          <w:szCs w:val="28"/>
          <w:lang w:val="uk-UA"/>
        </w:rPr>
        <w:t xml:space="preserve"> </w:t>
      </w:r>
      <w:r w:rsidR="00FC3A83">
        <w:rPr>
          <w:sz w:val="28"/>
          <w:szCs w:val="28"/>
          <w:lang w:val="uk-UA"/>
        </w:rPr>
        <w:t xml:space="preserve">навичками побудови </w:t>
      </w:r>
      <w:r w:rsidR="005F08EA">
        <w:rPr>
          <w:sz w:val="28"/>
          <w:szCs w:val="28"/>
          <w:lang w:val="uk-UA"/>
        </w:rPr>
        <w:t>графіків функцій.</w:t>
      </w:r>
    </w:p>
    <w:p w14:paraId="4ED55155" w14:textId="671BD814" w:rsidR="004C6DEE" w:rsidRPr="00757A8E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1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E3958" w14:textId="77777777" w:rsidR="003F7E68" w:rsidRDefault="003F7E68">
      <w:r>
        <w:separator/>
      </w:r>
    </w:p>
  </w:endnote>
  <w:endnote w:type="continuationSeparator" w:id="0">
    <w:p w14:paraId="4012C22E" w14:textId="77777777" w:rsidR="003F7E68" w:rsidRDefault="003F7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FF3E761" w:rsidR="00AC21DC" w:rsidRPr="00757A8E" w:rsidRDefault="00AC21DC" w:rsidP="00AC21DC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>
            <w:rPr>
              <w:sz w:val="28"/>
              <w:lang w:val="uk-UA"/>
            </w:rPr>
            <w:t>Побудова графіків функцій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20844" w14:textId="77777777" w:rsidR="003F7E68" w:rsidRDefault="003F7E68">
      <w:r>
        <w:separator/>
      </w:r>
    </w:p>
  </w:footnote>
  <w:footnote w:type="continuationSeparator" w:id="0">
    <w:p w14:paraId="723E4784" w14:textId="77777777" w:rsidR="003F7E68" w:rsidRDefault="003F7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2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C3A8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js-coder.tk/computer-graphics/chart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maGashko/computer-graphics/tree/master/char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2449</TotalTime>
  <Pages>8</Pages>
  <Words>1205</Words>
  <Characters>6871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62</cp:revision>
  <cp:lastPrinted>2015-09-20T08:44:00Z</cp:lastPrinted>
  <dcterms:created xsi:type="dcterms:W3CDTF">2016-09-25T11:38:00Z</dcterms:created>
  <dcterms:modified xsi:type="dcterms:W3CDTF">2019-10-26T09:08:00Z</dcterms:modified>
</cp:coreProperties>
</file>