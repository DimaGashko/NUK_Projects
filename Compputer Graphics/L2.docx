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B98C2" w14:textId="77777777" w:rsidR="00A042CC" w:rsidRPr="00757A8E" w:rsidRDefault="00A042CC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  <w:lang w:val="uk-UA"/>
        </w:rPr>
      </w:pPr>
    </w:p>
    <w:p w14:paraId="616011A8" w14:textId="77777777" w:rsidR="00A042CC" w:rsidRPr="00757A8E" w:rsidRDefault="00A042CC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  <w:lang w:val="uk-UA"/>
        </w:rPr>
      </w:pPr>
    </w:p>
    <w:p w14:paraId="3D92494D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3012DEB3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EF636B1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69D10F3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729FFC49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7E9E7DB1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148F533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06F36FC9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41425B8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3F7EA6B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8E8FE42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D6F1FB0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3B1F8A7D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410B84C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07B221C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1ED87898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719732B0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080711D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A804404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5BE4F87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00FDD479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4CCE50C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37BD4F3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0A56095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0376FE50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0706EFCC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302A2972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C84C710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CD5AA0B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5BE96427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23B40542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C3A8DB1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7D5A9B89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180DC79D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3AF9ACA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2D21F88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321090AE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408B28BF" w14:textId="77777777" w:rsidR="00A042CC" w:rsidRPr="00757A8E" w:rsidRDefault="00A042CC" w:rsidP="00837CBB">
      <w:pPr>
        <w:pStyle w:val="Header"/>
        <w:tabs>
          <w:tab w:val="clear" w:pos="4153"/>
          <w:tab w:val="clear" w:pos="8306"/>
        </w:tabs>
        <w:ind w:left="142"/>
        <w:rPr>
          <w:rFonts w:ascii="Courier New" w:hAnsi="Courier New" w:cs="Courier New"/>
          <w:sz w:val="20"/>
          <w:lang w:val="uk-UA"/>
        </w:rPr>
      </w:pPr>
    </w:p>
    <w:p w14:paraId="35A6F071" w14:textId="77777777" w:rsidR="00A042CC" w:rsidRPr="00757A8E" w:rsidRDefault="00A042CC" w:rsidP="00837CBB">
      <w:pPr>
        <w:ind w:left="142"/>
        <w:rPr>
          <w:rFonts w:ascii="Courier New" w:hAnsi="Courier New" w:cs="Courier New"/>
          <w:sz w:val="20"/>
          <w:lang w:val="uk-UA"/>
        </w:rPr>
      </w:pPr>
    </w:p>
    <w:p w14:paraId="6062FCB6" w14:textId="77777777" w:rsidR="00A042CC" w:rsidRPr="00757A8E" w:rsidRDefault="00A042CC" w:rsidP="00837CBB">
      <w:pPr>
        <w:spacing w:line="360" w:lineRule="auto"/>
        <w:ind w:left="142" w:firstLine="709"/>
        <w:rPr>
          <w:rFonts w:ascii="Courier New" w:hAnsi="Courier New" w:cs="Courier New"/>
          <w:sz w:val="20"/>
          <w:lang w:val="uk-UA"/>
        </w:rPr>
      </w:pPr>
    </w:p>
    <w:p w14:paraId="269E0316" w14:textId="77777777" w:rsidR="00A042CC" w:rsidRPr="00757A8E" w:rsidRDefault="00A042CC" w:rsidP="00837CBB">
      <w:pPr>
        <w:spacing w:line="360" w:lineRule="auto"/>
        <w:ind w:left="142" w:firstLine="709"/>
        <w:rPr>
          <w:rFonts w:ascii="Courier New" w:hAnsi="Courier New" w:cs="Courier New"/>
          <w:sz w:val="20"/>
          <w:lang w:val="uk-UA"/>
        </w:rPr>
        <w:sectPr w:rsidR="00A042CC" w:rsidRPr="00757A8E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14:paraId="16E9193E" w14:textId="77777777" w:rsidR="00141DAA" w:rsidRPr="00757A8E" w:rsidRDefault="00141DAA" w:rsidP="00837CBB">
      <w:pPr>
        <w:spacing w:line="360" w:lineRule="auto"/>
        <w:ind w:left="142" w:firstLine="709"/>
        <w:jc w:val="left"/>
        <w:rPr>
          <w:b/>
          <w:sz w:val="28"/>
          <w:szCs w:val="28"/>
          <w:lang w:val="uk-UA"/>
        </w:rPr>
      </w:pPr>
    </w:p>
    <w:p w14:paraId="077A267C" w14:textId="666AAA5C" w:rsidR="00141DAA" w:rsidRPr="00757A8E" w:rsidRDefault="00141DAA" w:rsidP="00C5625B">
      <w:pPr>
        <w:spacing w:after="480" w:line="276" w:lineRule="auto"/>
        <w:ind w:left="142" w:firstLine="0"/>
        <w:jc w:val="center"/>
        <w:rPr>
          <w:b/>
          <w:spacing w:val="-10"/>
          <w:sz w:val="28"/>
          <w:szCs w:val="28"/>
          <w:lang w:val="uk-UA" w:eastAsia="uk-UA"/>
        </w:rPr>
      </w:pPr>
      <w:r w:rsidRPr="00757A8E">
        <w:rPr>
          <w:b/>
          <w:spacing w:val="-10"/>
          <w:sz w:val="28"/>
          <w:szCs w:val="28"/>
          <w:lang w:val="uk-UA" w:eastAsia="uk-UA"/>
        </w:rPr>
        <w:t>Лабораторна робота №</w:t>
      </w:r>
      <w:r w:rsidR="00010502">
        <w:rPr>
          <w:b/>
          <w:spacing w:val="-10"/>
          <w:sz w:val="28"/>
          <w:szCs w:val="28"/>
          <w:lang w:val="uk-UA" w:eastAsia="uk-UA"/>
        </w:rPr>
        <w:t>2</w:t>
      </w:r>
    </w:p>
    <w:p w14:paraId="323EB78D" w14:textId="0345C4B8" w:rsidR="00AC21DC" w:rsidRDefault="00010502" w:rsidP="00010502">
      <w:pPr>
        <w:spacing w:after="480" w:line="276" w:lineRule="auto"/>
        <w:jc w:val="center"/>
        <w:rPr>
          <w:bCs/>
          <w:color w:val="000000" w:themeColor="text1"/>
          <w:sz w:val="32"/>
          <w:szCs w:val="32"/>
          <w:lang w:val="uk-UA"/>
        </w:rPr>
      </w:pPr>
      <w:r w:rsidRPr="00010502">
        <w:rPr>
          <w:bCs/>
          <w:color w:val="000000" w:themeColor="text1"/>
          <w:sz w:val="32"/>
          <w:szCs w:val="32"/>
          <w:lang w:val="uk-UA"/>
        </w:rPr>
        <w:t>Інкремент</w:t>
      </w:r>
      <w:r w:rsidR="00D337A2">
        <w:rPr>
          <w:bCs/>
          <w:color w:val="000000" w:themeColor="text1"/>
          <w:sz w:val="32"/>
          <w:szCs w:val="32"/>
          <w:lang w:val="uk-UA"/>
        </w:rPr>
        <w:t>аль</w:t>
      </w:r>
      <w:r w:rsidRPr="00010502">
        <w:rPr>
          <w:bCs/>
          <w:color w:val="000000" w:themeColor="text1"/>
          <w:sz w:val="32"/>
          <w:szCs w:val="32"/>
          <w:lang w:val="uk-UA"/>
        </w:rPr>
        <w:t>ні алгоритми та афінні перетворення на п</w:t>
      </w:r>
      <w:r w:rsidR="00B25303">
        <w:rPr>
          <w:bCs/>
          <w:color w:val="000000" w:themeColor="text1"/>
          <w:sz w:val="32"/>
          <w:szCs w:val="32"/>
          <w:lang w:val="uk-UA"/>
        </w:rPr>
        <w:t>л</w:t>
      </w:r>
      <w:r w:rsidRPr="00010502">
        <w:rPr>
          <w:bCs/>
          <w:color w:val="000000" w:themeColor="text1"/>
          <w:sz w:val="32"/>
          <w:szCs w:val="32"/>
          <w:lang w:val="uk-UA"/>
        </w:rPr>
        <w:t>ощині</w:t>
      </w:r>
    </w:p>
    <w:p w14:paraId="0B4275B7" w14:textId="3F84C48D" w:rsidR="00010502" w:rsidRPr="00010502" w:rsidRDefault="00010502" w:rsidP="00010502">
      <w:pPr>
        <w:spacing w:after="480" w:line="276" w:lineRule="auto"/>
        <w:rPr>
          <w:bCs/>
          <w:color w:val="000000" w:themeColor="text1"/>
          <w:sz w:val="32"/>
          <w:szCs w:val="32"/>
          <w:lang w:val="uk-UA"/>
        </w:rPr>
      </w:pPr>
      <w:r w:rsidRPr="00010502">
        <w:rPr>
          <w:bCs/>
          <w:color w:val="000000" w:themeColor="text1"/>
          <w:sz w:val="28"/>
          <w:szCs w:val="28"/>
          <w:lang w:val="uk-UA"/>
        </w:rPr>
        <w:t xml:space="preserve">Мета: навчитися будувати </w:t>
      </w:r>
      <w:r w:rsidR="00CF7A41">
        <w:rPr>
          <w:bCs/>
          <w:color w:val="000000" w:themeColor="text1"/>
          <w:sz w:val="28"/>
          <w:szCs w:val="28"/>
          <w:lang w:val="uk-UA"/>
        </w:rPr>
        <w:t>рисунки</w:t>
      </w:r>
      <w:r w:rsidRPr="00010502">
        <w:rPr>
          <w:bCs/>
          <w:color w:val="000000" w:themeColor="text1"/>
          <w:sz w:val="28"/>
          <w:szCs w:val="28"/>
          <w:lang w:val="uk-UA"/>
        </w:rPr>
        <w:t xml:space="preserve"> за допомогою інкрементальних алгоритмів та трансформувати їх </w:t>
      </w:r>
      <w:r w:rsidR="00CF7A41">
        <w:rPr>
          <w:bCs/>
          <w:color w:val="000000" w:themeColor="text1"/>
          <w:sz w:val="28"/>
          <w:szCs w:val="28"/>
          <w:lang w:val="uk-UA"/>
        </w:rPr>
        <w:t xml:space="preserve">через </w:t>
      </w:r>
      <w:r w:rsidRPr="00010502">
        <w:rPr>
          <w:bCs/>
          <w:color w:val="000000" w:themeColor="text1"/>
          <w:sz w:val="28"/>
          <w:szCs w:val="28"/>
          <w:lang w:val="uk-UA"/>
        </w:rPr>
        <w:t>основн</w:t>
      </w:r>
      <w:r w:rsidR="00CF7A41">
        <w:rPr>
          <w:bCs/>
          <w:color w:val="000000" w:themeColor="text1"/>
          <w:sz w:val="28"/>
          <w:szCs w:val="28"/>
          <w:lang w:val="uk-UA"/>
        </w:rPr>
        <w:t>і</w:t>
      </w:r>
      <w:r w:rsidRPr="00010502">
        <w:rPr>
          <w:bCs/>
          <w:color w:val="000000" w:themeColor="text1"/>
          <w:sz w:val="28"/>
          <w:szCs w:val="28"/>
          <w:lang w:val="uk-UA"/>
        </w:rPr>
        <w:t xml:space="preserve"> афі</w:t>
      </w:r>
      <w:r w:rsidR="00B25303">
        <w:rPr>
          <w:bCs/>
          <w:color w:val="000000" w:themeColor="text1"/>
          <w:sz w:val="28"/>
          <w:szCs w:val="28"/>
          <w:lang w:val="uk-UA"/>
        </w:rPr>
        <w:t>н</w:t>
      </w:r>
      <w:r w:rsidRPr="00010502">
        <w:rPr>
          <w:bCs/>
          <w:color w:val="000000" w:themeColor="text1"/>
          <w:sz w:val="28"/>
          <w:szCs w:val="28"/>
          <w:lang w:val="uk-UA"/>
        </w:rPr>
        <w:t>н</w:t>
      </w:r>
      <w:r w:rsidR="00CF7A41">
        <w:rPr>
          <w:bCs/>
          <w:color w:val="000000" w:themeColor="text1"/>
          <w:sz w:val="28"/>
          <w:szCs w:val="28"/>
          <w:lang w:val="uk-UA"/>
        </w:rPr>
        <w:t>і</w:t>
      </w:r>
      <w:r w:rsidR="00B25303">
        <w:rPr>
          <w:bCs/>
          <w:color w:val="000000" w:themeColor="text1"/>
          <w:sz w:val="28"/>
          <w:szCs w:val="28"/>
          <w:lang w:val="uk-UA"/>
        </w:rPr>
        <w:t xml:space="preserve"> перетворен</w:t>
      </w:r>
      <w:r w:rsidR="00CF7A41">
        <w:rPr>
          <w:bCs/>
          <w:color w:val="000000" w:themeColor="text1"/>
          <w:sz w:val="28"/>
          <w:szCs w:val="28"/>
          <w:lang w:val="uk-UA"/>
        </w:rPr>
        <w:t>ня</w:t>
      </w:r>
      <w:r>
        <w:rPr>
          <w:bCs/>
          <w:color w:val="000000" w:themeColor="text1"/>
          <w:sz w:val="32"/>
          <w:szCs w:val="32"/>
          <w:lang w:val="uk-UA"/>
        </w:rPr>
        <w:t>.</w:t>
      </w:r>
    </w:p>
    <w:p w14:paraId="5E26B490" w14:textId="381F8EAD" w:rsidR="00010502" w:rsidRDefault="00010502" w:rsidP="00010502">
      <w:pPr>
        <w:spacing w:after="480" w:line="276" w:lineRule="auto"/>
        <w:ind w:firstLine="270"/>
        <w:rPr>
          <w:b/>
          <w:color w:val="000000" w:themeColor="text1"/>
          <w:sz w:val="32"/>
          <w:szCs w:val="32"/>
          <w:lang w:val="uk-UA"/>
        </w:rPr>
      </w:pPr>
      <w:r>
        <w:rPr>
          <w:noProof/>
        </w:rPr>
        <w:drawing>
          <wp:inline distT="0" distB="0" distL="0" distR="0" wp14:anchorId="31FBBCD9" wp14:editId="21888D3A">
            <wp:extent cx="5962650" cy="2038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142D6" w14:textId="1183E128" w:rsidR="00B25303" w:rsidRPr="00010502" w:rsidRDefault="00B25303" w:rsidP="00010502">
      <w:pPr>
        <w:spacing w:after="480" w:line="276" w:lineRule="auto"/>
        <w:ind w:firstLine="270"/>
        <w:rPr>
          <w:b/>
          <w:color w:val="000000" w:themeColor="text1"/>
          <w:sz w:val="32"/>
          <w:szCs w:val="32"/>
          <w:lang w:val="uk-UA"/>
        </w:rPr>
      </w:pPr>
      <w:r>
        <w:rPr>
          <w:noProof/>
        </w:rPr>
        <w:drawing>
          <wp:inline distT="0" distB="0" distL="0" distR="0" wp14:anchorId="0B617F45" wp14:editId="78BFC997">
            <wp:extent cx="5829300" cy="2204865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41756" cy="2209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B04CC" w14:textId="482C82E5" w:rsidR="0038659F" w:rsidRDefault="00010502" w:rsidP="00010502">
      <w:pPr>
        <w:ind w:firstLine="90"/>
        <w:rPr>
          <w:b/>
          <w:color w:val="000000" w:themeColor="text1"/>
          <w:lang w:val="uk-UA"/>
        </w:rPr>
      </w:pPr>
      <w:r>
        <w:rPr>
          <w:noProof/>
        </w:rPr>
        <w:drawing>
          <wp:inline distT="0" distB="0" distL="0" distR="0" wp14:anchorId="6EA665B4" wp14:editId="0098946B">
            <wp:extent cx="6219825" cy="3619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19825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9E976" w14:textId="77777777" w:rsidR="00010502" w:rsidRDefault="00010502" w:rsidP="0038659F">
      <w:pPr>
        <w:rPr>
          <w:b/>
          <w:color w:val="000000" w:themeColor="text1"/>
          <w:lang w:val="uk-UA"/>
        </w:rPr>
      </w:pPr>
    </w:p>
    <w:p w14:paraId="1AABB415" w14:textId="77777777" w:rsidR="00B25303" w:rsidRDefault="00B25303">
      <w:pPr>
        <w:ind w:firstLine="0"/>
        <w:jc w:val="left"/>
        <w:rPr>
          <w:caps/>
          <w:lang w:val="uk-UA"/>
        </w:rPr>
      </w:pPr>
      <w:r>
        <w:rPr>
          <w:caps/>
          <w:lang w:val="uk-UA"/>
        </w:rPr>
        <w:br w:type="page"/>
      </w:r>
    </w:p>
    <w:p w14:paraId="1A9ED972" w14:textId="70A590AA" w:rsidR="0038659F" w:rsidRDefault="0038659F" w:rsidP="0038659F">
      <w:pPr>
        <w:jc w:val="center"/>
        <w:rPr>
          <w:caps/>
          <w:lang w:val="uk-UA"/>
        </w:rPr>
      </w:pPr>
      <w:r>
        <w:rPr>
          <w:caps/>
          <w:lang w:val="uk-UA"/>
        </w:rPr>
        <w:lastRenderedPageBreak/>
        <w:t>Короткі теоретичні відомості</w:t>
      </w:r>
    </w:p>
    <w:p w14:paraId="5B08B80A" w14:textId="28A4DA10" w:rsidR="0038659F" w:rsidRDefault="0038659F" w:rsidP="0038659F">
      <w:pPr>
        <w:jc w:val="center"/>
        <w:rPr>
          <w:caps/>
          <w:lang w:val="uk-UA"/>
        </w:rPr>
      </w:pPr>
    </w:p>
    <w:p w14:paraId="2D5E0614" w14:textId="2FA2069D" w:rsidR="00D337A2" w:rsidRDefault="00D337A2" w:rsidP="00D337A2">
      <w:pPr>
        <w:spacing w:line="276" w:lineRule="auto"/>
        <w:ind w:left="142" w:firstLine="0"/>
        <w:rPr>
          <w:b/>
          <w:spacing w:val="-10"/>
          <w:sz w:val="28"/>
          <w:szCs w:val="28"/>
          <w:lang w:val="uk-UA" w:eastAsia="uk-UA"/>
        </w:rPr>
      </w:pPr>
      <w:r>
        <w:rPr>
          <w:noProof/>
        </w:rPr>
        <w:drawing>
          <wp:inline distT="0" distB="0" distL="0" distR="0" wp14:anchorId="244E73C0" wp14:editId="70BB5B92">
            <wp:extent cx="5467350" cy="3819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48F9F" w14:textId="0996FB41" w:rsidR="00D337A2" w:rsidRDefault="00D337A2" w:rsidP="00D337A2">
      <w:pPr>
        <w:spacing w:line="276" w:lineRule="auto"/>
        <w:ind w:left="142" w:firstLine="0"/>
        <w:rPr>
          <w:b/>
          <w:spacing w:val="-10"/>
          <w:sz w:val="28"/>
          <w:szCs w:val="28"/>
          <w:lang w:val="en-US" w:eastAsia="uk-UA"/>
        </w:rPr>
      </w:pPr>
      <w:r>
        <w:rPr>
          <w:noProof/>
        </w:rPr>
        <w:drawing>
          <wp:inline distT="0" distB="0" distL="0" distR="0" wp14:anchorId="5D700A3D" wp14:editId="2E45B19C">
            <wp:extent cx="5495925" cy="2790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1A26B" w14:textId="4642E212" w:rsidR="00D337A2" w:rsidRDefault="00D337A2" w:rsidP="00D337A2">
      <w:pPr>
        <w:spacing w:line="276" w:lineRule="auto"/>
        <w:ind w:left="142" w:firstLine="0"/>
        <w:rPr>
          <w:b/>
          <w:spacing w:val="-10"/>
          <w:sz w:val="28"/>
          <w:szCs w:val="28"/>
          <w:lang w:val="en-US" w:eastAsia="uk-UA"/>
        </w:rPr>
      </w:pPr>
    </w:p>
    <w:p w14:paraId="0EE7B238" w14:textId="3F110B61" w:rsidR="00D337A2" w:rsidRDefault="00D337A2" w:rsidP="00D337A2">
      <w:pPr>
        <w:spacing w:line="276" w:lineRule="auto"/>
        <w:ind w:left="142" w:firstLine="0"/>
        <w:jc w:val="center"/>
        <w:rPr>
          <w:bCs/>
          <w:spacing w:val="-10"/>
          <w:sz w:val="28"/>
          <w:szCs w:val="28"/>
          <w:lang w:val="uk-UA" w:eastAsia="uk-UA"/>
        </w:rPr>
      </w:pPr>
      <w:r w:rsidRPr="00D337A2">
        <w:rPr>
          <w:bCs/>
          <w:spacing w:val="-10"/>
          <w:sz w:val="28"/>
          <w:szCs w:val="28"/>
          <w:lang w:val="uk-UA" w:eastAsia="uk-UA"/>
        </w:rPr>
        <w:t>Афінні перетворення на площ</w:t>
      </w:r>
      <w:r>
        <w:rPr>
          <w:bCs/>
          <w:spacing w:val="-10"/>
          <w:sz w:val="28"/>
          <w:szCs w:val="28"/>
          <w:lang w:val="uk-UA" w:eastAsia="uk-UA"/>
        </w:rPr>
        <w:t>и</w:t>
      </w:r>
      <w:r w:rsidRPr="00D337A2">
        <w:rPr>
          <w:bCs/>
          <w:spacing w:val="-10"/>
          <w:sz w:val="28"/>
          <w:szCs w:val="28"/>
          <w:lang w:val="uk-UA" w:eastAsia="uk-UA"/>
        </w:rPr>
        <w:t>ні</w:t>
      </w:r>
    </w:p>
    <w:p w14:paraId="3B5B6B00" w14:textId="394A209E" w:rsidR="0096177D" w:rsidRPr="0096177D" w:rsidRDefault="0096177D" w:rsidP="0096177D">
      <w:pPr>
        <w:spacing w:line="276" w:lineRule="auto"/>
        <w:ind w:left="142" w:firstLine="0"/>
        <w:rPr>
          <w:bCs/>
          <w:spacing w:val="-10"/>
          <w:sz w:val="28"/>
          <w:szCs w:val="28"/>
          <w:lang w:eastAsia="uk-UA"/>
        </w:rPr>
      </w:pPr>
      <w:r>
        <w:rPr>
          <w:bCs/>
          <w:spacing w:val="-10"/>
          <w:sz w:val="28"/>
          <w:szCs w:val="28"/>
          <w:lang w:eastAsia="uk-UA"/>
        </w:rPr>
        <w:t>Аф</w:t>
      </w:r>
      <w:r>
        <w:rPr>
          <w:bCs/>
          <w:spacing w:val="-10"/>
          <w:sz w:val="28"/>
          <w:szCs w:val="28"/>
          <w:lang w:val="uk-UA" w:eastAsia="uk-UA"/>
        </w:rPr>
        <w:t xml:space="preserve">інні перетворення це перетворення взаємно однозначне перетворення під час якого образом будь-якої прямої є пряма. До основних афінних перетворень належать: паралельний перенос, масштабування (а також віддзеркалення), поворот. Усі перетворення можна подати у матричній формі. </w:t>
      </w:r>
      <w:r w:rsidR="00FD075A">
        <w:rPr>
          <w:bCs/>
          <w:spacing w:val="-10"/>
          <w:sz w:val="28"/>
          <w:szCs w:val="28"/>
          <w:lang w:val="uk-UA" w:eastAsia="uk-UA"/>
        </w:rPr>
        <w:t>На практиці саме матрична форма виявляється найбільш зручною.</w:t>
      </w:r>
    </w:p>
    <w:p w14:paraId="343AB713" w14:textId="6BD22F41" w:rsidR="00B25303" w:rsidRDefault="00D337A2" w:rsidP="00432953">
      <w:pPr>
        <w:spacing w:line="276" w:lineRule="auto"/>
        <w:ind w:left="142" w:firstLine="0"/>
        <w:jc w:val="center"/>
        <w:rPr>
          <w:b/>
          <w:spacing w:val="-10"/>
          <w:sz w:val="28"/>
          <w:szCs w:val="28"/>
          <w:lang w:val="uk-UA" w:eastAsia="uk-UA"/>
        </w:rPr>
      </w:pPr>
      <w:r>
        <w:rPr>
          <w:noProof/>
        </w:rPr>
        <w:lastRenderedPageBreak/>
        <w:drawing>
          <wp:inline distT="0" distB="0" distL="0" distR="0" wp14:anchorId="060A7EBC" wp14:editId="5BAC9AE8">
            <wp:extent cx="5286375" cy="62579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625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BB2FE" w14:textId="77777777" w:rsidR="00FD075A" w:rsidRDefault="00FD075A" w:rsidP="00432953">
      <w:pPr>
        <w:spacing w:line="276" w:lineRule="auto"/>
        <w:ind w:left="142" w:firstLine="0"/>
        <w:jc w:val="center"/>
        <w:rPr>
          <w:b/>
          <w:spacing w:val="-10"/>
          <w:sz w:val="28"/>
          <w:szCs w:val="28"/>
          <w:lang w:val="uk-UA" w:eastAsia="uk-UA"/>
        </w:rPr>
      </w:pPr>
    </w:p>
    <w:p w14:paraId="01C63D75" w14:textId="63E71C6F" w:rsidR="007A0E7D" w:rsidRPr="00B25303" w:rsidRDefault="00757A8E" w:rsidP="00432953">
      <w:pPr>
        <w:spacing w:line="276" w:lineRule="auto"/>
        <w:ind w:left="142" w:firstLine="0"/>
        <w:jc w:val="center"/>
        <w:rPr>
          <w:bCs/>
          <w:spacing w:val="-10"/>
          <w:sz w:val="32"/>
          <w:szCs w:val="32"/>
          <w:lang w:val="uk-UA" w:eastAsia="uk-UA"/>
        </w:rPr>
      </w:pPr>
      <w:r w:rsidRPr="00B25303">
        <w:rPr>
          <w:bCs/>
          <w:spacing w:val="-10"/>
          <w:sz w:val="32"/>
          <w:szCs w:val="32"/>
          <w:lang w:val="uk-UA" w:eastAsia="uk-UA"/>
        </w:rPr>
        <w:t>Рішення</w:t>
      </w:r>
    </w:p>
    <w:p w14:paraId="166A2E85" w14:textId="33BEA725" w:rsidR="002305E3" w:rsidRPr="00FD075A" w:rsidRDefault="002305E3" w:rsidP="002305E3">
      <w:pPr>
        <w:pStyle w:val="ListParagraph"/>
        <w:numPr>
          <w:ilvl w:val="0"/>
          <w:numId w:val="25"/>
        </w:numPr>
        <w:spacing w:line="276" w:lineRule="auto"/>
        <w:jc w:val="left"/>
        <w:rPr>
          <w:color w:val="000000" w:themeColor="text1"/>
          <w:sz w:val="28"/>
          <w:szCs w:val="28"/>
          <w:shd w:val="clear" w:color="auto" w:fill="FFFFFF"/>
          <w:lang w:val="en-US"/>
        </w:rPr>
      </w:pPr>
      <w:r>
        <w:rPr>
          <w:color w:val="000000" w:themeColor="text1"/>
          <w:sz w:val="28"/>
          <w:szCs w:val="28"/>
          <w:shd w:val="clear" w:color="auto" w:fill="FFFFFF"/>
        </w:rPr>
        <w:t>Описання</w:t>
      </w:r>
    </w:p>
    <w:p w14:paraId="5C94F9EA" w14:textId="1E6F3466" w:rsidR="00FD075A" w:rsidRDefault="00FD075A" w:rsidP="00FD075A">
      <w:pPr>
        <w:spacing w:line="276" w:lineRule="auto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Рішення представляє собою веб додаток у якому користувач може ввести будь-який текст, що відразу буде надруковано на екрані за допомогою алгоритму брезенхама для малювання лінії. Після цього користувач може застосовувати різноманітні афінні трансформації: 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>translate</w:t>
      </w:r>
      <w:r w:rsidRPr="00FD075A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, 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>scale</w:t>
      </w:r>
      <w:r w:rsidRPr="00FD075A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, 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>rotate</w:t>
      </w:r>
      <w:r w:rsidRPr="00FD075A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, 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>shear</w:t>
      </w:r>
      <w:r w:rsidRPr="00FD075A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, 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>reflect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>. За допомогою цих трансформацій користувач може трансформувати ведений ним текст. Крім цього користувач також може масштабувати та переміщати саму видиму область що відображається на екрані.</w:t>
      </w:r>
    </w:p>
    <w:p w14:paraId="2B39FD9B" w14:textId="432B7D09" w:rsidR="00FD075A" w:rsidRDefault="00FD075A" w:rsidP="00FD075A">
      <w:pPr>
        <w:spacing w:line="276" w:lineRule="auto"/>
        <w:jc w:val="left"/>
        <w:rPr>
          <w:color w:val="000000" w:themeColor="text1"/>
          <w:sz w:val="28"/>
          <w:szCs w:val="28"/>
          <w:shd w:val="clear" w:color="auto" w:fill="FFFFFF"/>
        </w:rPr>
      </w:pPr>
      <w:r>
        <w:rPr>
          <w:color w:val="000000" w:themeColor="text1"/>
          <w:sz w:val="28"/>
          <w:szCs w:val="28"/>
          <w:shd w:val="clear" w:color="auto" w:fill="FFFFFF"/>
          <w:lang w:val="uk-UA"/>
        </w:rPr>
        <w:lastRenderedPageBreak/>
        <w:t>Усі трансформації виконуються відносно центру трансформацій (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>transformation</w:t>
      </w:r>
      <w:r w:rsidRPr="00FD075A"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>center</w:t>
      </w:r>
      <w:r w:rsidRPr="00FD075A">
        <w:rPr>
          <w:color w:val="000000" w:themeColor="text1"/>
          <w:sz w:val="28"/>
          <w:szCs w:val="28"/>
          <w:shd w:val="clear" w:color="auto" w:fill="FFFFFF"/>
          <w:lang w:val="uk-UA"/>
        </w:rPr>
        <w:t>)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 xml:space="preserve">. Спочатку він знаходиться в точці (0, 0), але користувач може переміщувати його за допомогою панелі керування праворуч, або через 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>drag</w:t>
      </w:r>
      <w:r w:rsidRPr="00FD075A">
        <w:rPr>
          <w:color w:val="000000" w:themeColor="text1"/>
          <w:sz w:val="28"/>
          <w:szCs w:val="28"/>
          <w:shd w:val="clear" w:color="auto" w:fill="FFFFFF"/>
        </w:rPr>
        <w:t xml:space="preserve"> &amp; 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>drop</w:t>
      </w:r>
      <w:r>
        <w:rPr>
          <w:color w:val="000000" w:themeColor="text1"/>
          <w:sz w:val="28"/>
          <w:szCs w:val="28"/>
          <w:shd w:val="clear" w:color="auto" w:fill="FFFFFF"/>
        </w:rPr>
        <w:t>.</w:t>
      </w:r>
    </w:p>
    <w:p w14:paraId="76688D0C" w14:textId="7CB03FAF" w:rsidR="00E95FE6" w:rsidRPr="00E95FE6" w:rsidRDefault="00E95FE6" w:rsidP="00FD075A">
      <w:pPr>
        <w:spacing w:line="276" w:lineRule="auto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color w:val="000000" w:themeColor="text1"/>
          <w:sz w:val="28"/>
          <w:szCs w:val="28"/>
          <w:shd w:val="clear" w:color="auto" w:fill="FFFFFF"/>
          <w:lang w:val="uk-UA"/>
        </w:rPr>
        <w:t>Завдяки афінним перетворенням ми можем дізнаватись нові координаті пікселів, але при цьому можуть з’явитися пропуски між ними. Додаток має опцію «</w:t>
      </w:r>
      <w:r>
        <w:rPr>
          <w:color w:val="000000" w:themeColor="text1"/>
          <w:sz w:val="28"/>
          <w:szCs w:val="28"/>
          <w:shd w:val="clear" w:color="auto" w:fill="FFFFFF"/>
          <w:lang w:val="en-US"/>
        </w:rPr>
        <w:t>noGaps</w:t>
      </w:r>
      <w:r w:rsidRPr="00E95FE6">
        <w:rPr>
          <w:color w:val="000000" w:themeColor="text1"/>
          <w:sz w:val="28"/>
          <w:szCs w:val="28"/>
          <w:shd w:val="clear" w:color="auto" w:fill="FFFFFF"/>
          <w:lang w:val="uk-UA"/>
        </w:rPr>
        <w:t>» яка запов</w:t>
      </w:r>
      <w:r>
        <w:rPr>
          <w:color w:val="000000" w:themeColor="text1"/>
          <w:sz w:val="28"/>
          <w:szCs w:val="28"/>
          <w:shd w:val="clear" w:color="auto" w:fill="FFFFFF"/>
          <w:lang w:val="uk-UA"/>
        </w:rPr>
        <w:t>нює їх (через інвертування трансформації).</w:t>
      </w:r>
    </w:p>
    <w:p w14:paraId="239163EF" w14:textId="1BB3869E" w:rsidR="00FD075A" w:rsidRPr="00E95FE6" w:rsidRDefault="00FD075A" w:rsidP="00FD075A">
      <w:pPr>
        <w:spacing w:line="276" w:lineRule="auto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</w:p>
    <w:p w14:paraId="5140171E" w14:textId="1674AAD4" w:rsidR="00FD075A" w:rsidRPr="00FD075A" w:rsidRDefault="00FD075A" w:rsidP="00FD075A">
      <w:pPr>
        <w:spacing w:line="276" w:lineRule="auto"/>
        <w:jc w:val="left"/>
        <w:rPr>
          <w:color w:val="000000" w:themeColor="text1"/>
          <w:sz w:val="28"/>
          <w:szCs w:val="28"/>
          <w:shd w:val="clear" w:color="auto" w:fill="FFFFFF"/>
          <w:lang w:val="uk-UA"/>
        </w:rPr>
      </w:pPr>
      <w:r>
        <w:rPr>
          <w:color w:val="000000" w:themeColor="text1"/>
          <w:sz w:val="28"/>
          <w:szCs w:val="28"/>
          <w:shd w:val="clear" w:color="auto" w:fill="FFFFFF"/>
          <w:lang w:val="uk-UA"/>
        </w:rPr>
        <w:t>Під час виконання лабораторної роботи були використані наступні технології:</w:t>
      </w:r>
    </w:p>
    <w:p w14:paraId="016202D2" w14:textId="62D81398" w:rsidR="002305E3" w:rsidRPr="00FD075A" w:rsidRDefault="002305E3" w:rsidP="002305E3">
      <w:pPr>
        <w:pStyle w:val="ListParagraph"/>
        <w:spacing w:line="276" w:lineRule="auto"/>
        <w:ind w:left="502" w:firstLine="0"/>
        <w:jc w:val="left"/>
        <w:rPr>
          <w:lang w:val="uk-UA"/>
        </w:rPr>
      </w:pPr>
    </w:p>
    <w:p w14:paraId="4265154D" w14:textId="53DBCAB8" w:rsidR="002305E3" w:rsidRPr="00442A54" w:rsidRDefault="002305E3" w:rsidP="00442A54">
      <w:pPr>
        <w:pStyle w:val="ListParagraph"/>
        <w:numPr>
          <w:ilvl w:val="1"/>
          <w:numId w:val="30"/>
        </w:numPr>
        <w:shd w:val="clear" w:color="auto" w:fill="FFFFFF"/>
        <w:spacing w:before="100" w:beforeAutospacing="1" w:after="100" w:afterAutospacing="1"/>
        <w:ind w:left="810"/>
        <w:jc w:val="left"/>
        <w:rPr>
          <w:color w:val="24292E"/>
          <w:kern w:val="0"/>
          <w:sz w:val="28"/>
          <w:szCs w:val="28"/>
          <w:lang w:val="en-US" w:eastAsia="en-US"/>
        </w:rPr>
      </w:pPr>
      <w:r w:rsidRPr="00442A54">
        <w:rPr>
          <w:color w:val="24292E"/>
          <w:kern w:val="0"/>
          <w:sz w:val="28"/>
          <w:szCs w:val="28"/>
          <w:lang w:val="en-US" w:eastAsia="en-US"/>
        </w:rPr>
        <w:t>TypeScript, Pug, Scss</w:t>
      </w:r>
    </w:p>
    <w:p w14:paraId="3AEF1200" w14:textId="1C0E20DC" w:rsidR="002305E3" w:rsidRPr="00442A54" w:rsidRDefault="002305E3" w:rsidP="00442A54">
      <w:pPr>
        <w:pStyle w:val="ListParagraph"/>
        <w:numPr>
          <w:ilvl w:val="1"/>
          <w:numId w:val="30"/>
        </w:numPr>
        <w:shd w:val="clear" w:color="auto" w:fill="FFFFFF"/>
        <w:spacing w:before="60" w:after="100" w:afterAutospacing="1"/>
        <w:ind w:left="810"/>
        <w:jc w:val="left"/>
        <w:rPr>
          <w:color w:val="24292E"/>
          <w:kern w:val="0"/>
          <w:sz w:val="28"/>
          <w:szCs w:val="28"/>
          <w:lang w:val="en-US" w:eastAsia="en-US"/>
        </w:rPr>
      </w:pPr>
      <w:r w:rsidRPr="00442A54">
        <w:rPr>
          <w:color w:val="24292E"/>
          <w:kern w:val="0"/>
          <w:sz w:val="28"/>
          <w:szCs w:val="28"/>
          <w:lang w:val="en-US" w:eastAsia="en-US"/>
        </w:rPr>
        <w:t>Canvas 2d</w:t>
      </w:r>
    </w:p>
    <w:p w14:paraId="00925A7A" w14:textId="4B60F89F" w:rsidR="002305E3" w:rsidRPr="00442A54" w:rsidRDefault="002305E3" w:rsidP="00442A54">
      <w:pPr>
        <w:pStyle w:val="ListParagraph"/>
        <w:numPr>
          <w:ilvl w:val="1"/>
          <w:numId w:val="30"/>
        </w:numPr>
        <w:shd w:val="clear" w:color="auto" w:fill="FFFFFF"/>
        <w:spacing w:before="60" w:after="100" w:afterAutospacing="1"/>
        <w:ind w:left="810"/>
        <w:jc w:val="left"/>
        <w:rPr>
          <w:color w:val="24292E"/>
          <w:kern w:val="0"/>
          <w:sz w:val="28"/>
          <w:szCs w:val="28"/>
          <w:lang w:val="en-US" w:eastAsia="en-US"/>
        </w:rPr>
      </w:pPr>
      <w:r w:rsidRPr="00442A54">
        <w:rPr>
          <w:color w:val="24292E"/>
          <w:kern w:val="0"/>
          <w:sz w:val="28"/>
          <w:szCs w:val="28"/>
          <w:lang w:val="en-US" w:eastAsia="en-US"/>
        </w:rPr>
        <w:t>Parsel</w:t>
      </w:r>
    </w:p>
    <w:p w14:paraId="1396307B" w14:textId="24A8A3EF" w:rsidR="002305E3" w:rsidRDefault="00442A54" w:rsidP="002305E3">
      <w:pPr>
        <w:shd w:val="clear" w:color="auto" w:fill="FFFFFF"/>
        <w:spacing w:before="60" w:after="100" w:afterAutospacing="1"/>
        <w:ind w:left="360" w:firstLine="0"/>
        <w:jc w:val="left"/>
        <w:rPr>
          <w:color w:val="24292E"/>
          <w:kern w:val="0"/>
          <w:sz w:val="28"/>
          <w:szCs w:val="28"/>
          <w:lang w:val="uk-UA" w:eastAsia="en-US"/>
        </w:rPr>
      </w:pPr>
      <w:r>
        <w:rPr>
          <w:color w:val="24292E"/>
          <w:kern w:val="0"/>
          <w:sz w:val="28"/>
          <w:szCs w:val="28"/>
          <w:lang w:val="uk-UA" w:eastAsia="en-US"/>
        </w:rPr>
        <w:t>Рішення</w:t>
      </w:r>
      <w:r w:rsidR="002305E3">
        <w:rPr>
          <w:color w:val="24292E"/>
          <w:kern w:val="0"/>
          <w:sz w:val="28"/>
          <w:szCs w:val="28"/>
          <w:lang w:val="uk-UA" w:eastAsia="en-US"/>
        </w:rPr>
        <w:t xml:space="preserve"> підтримує такі можливості:</w:t>
      </w:r>
    </w:p>
    <w:p w14:paraId="58E4B8C8" w14:textId="34A8F126" w:rsidR="00442A54" w:rsidRPr="00FD075A" w:rsidRDefault="00FD075A" w:rsidP="00442A54">
      <w:pPr>
        <w:pStyle w:val="ListParagraph"/>
        <w:numPr>
          <w:ilvl w:val="1"/>
          <w:numId w:val="30"/>
        </w:numPr>
        <w:shd w:val="clear" w:color="auto" w:fill="FFFFFF"/>
        <w:spacing w:before="60" w:after="100" w:afterAutospacing="1"/>
        <w:ind w:left="810"/>
        <w:jc w:val="left"/>
        <w:rPr>
          <w:color w:val="24292E"/>
          <w:kern w:val="0"/>
          <w:sz w:val="28"/>
          <w:szCs w:val="28"/>
          <w:lang w:val="uk-UA" w:eastAsia="en-US"/>
        </w:rPr>
      </w:pPr>
      <w:r>
        <w:rPr>
          <w:color w:val="24292E"/>
          <w:kern w:val="0"/>
          <w:sz w:val="28"/>
          <w:szCs w:val="28"/>
          <w:lang w:val="uk-UA" w:eastAsia="en-US"/>
        </w:rPr>
        <w:t xml:space="preserve">Відображення введеного користувачем тексту (зараз підтримуються лише 3 символи – </w:t>
      </w:r>
      <w:r>
        <w:rPr>
          <w:color w:val="24292E"/>
          <w:kern w:val="0"/>
          <w:sz w:val="28"/>
          <w:szCs w:val="28"/>
          <w:lang w:val="en-US" w:eastAsia="en-US"/>
        </w:rPr>
        <w:t>A</w:t>
      </w:r>
      <w:r w:rsidRPr="00FD075A">
        <w:rPr>
          <w:color w:val="24292E"/>
          <w:kern w:val="0"/>
          <w:sz w:val="28"/>
          <w:szCs w:val="28"/>
          <w:lang w:eastAsia="en-US"/>
        </w:rPr>
        <w:t xml:space="preserve">, </w:t>
      </w:r>
      <w:r>
        <w:rPr>
          <w:color w:val="24292E"/>
          <w:kern w:val="0"/>
          <w:sz w:val="28"/>
          <w:szCs w:val="28"/>
          <w:lang w:val="en-US" w:eastAsia="en-US"/>
        </w:rPr>
        <w:t>D</w:t>
      </w:r>
      <w:r w:rsidRPr="00FD075A">
        <w:rPr>
          <w:color w:val="24292E"/>
          <w:kern w:val="0"/>
          <w:sz w:val="28"/>
          <w:szCs w:val="28"/>
          <w:lang w:eastAsia="en-US"/>
        </w:rPr>
        <w:t>, 5</w:t>
      </w:r>
      <w:r>
        <w:rPr>
          <w:color w:val="24292E"/>
          <w:kern w:val="0"/>
          <w:sz w:val="28"/>
          <w:szCs w:val="28"/>
          <w:lang w:eastAsia="en-US"/>
        </w:rPr>
        <w:t>).</w:t>
      </w:r>
    </w:p>
    <w:p w14:paraId="044A3C6E" w14:textId="00A56B7A" w:rsidR="00FD075A" w:rsidRPr="00FD075A" w:rsidRDefault="00FD075A" w:rsidP="00FD075A">
      <w:pPr>
        <w:pStyle w:val="ListParagraph"/>
        <w:numPr>
          <w:ilvl w:val="1"/>
          <w:numId w:val="30"/>
        </w:numPr>
        <w:shd w:val="clear" w:color="auto" w:fill="FFFFFF"/>
        <w:spacing w:before="60" w:after="100" w:afterAutospacing="1"/>
        <w:ind w:left="810"/>
        <w:jc w:val="left"/>
        <w:rPr>
          <w:color w:val="24292E"/>
          <w:kern w:val="0"/>
          <w:sz w:val="28"/>
          <w:szCs w:val="28"/>
          <w:lang w:val="uk-UA" w:eastAsia="en-US"/>
        </w:rPr>
      </w:pPr>
      <w:r>
        <w:rPr>
          <w:color w:val="24292E"/>
          <w:kern w:val="0"/>
          <w:sz w:val="28"/>
          <w:szCs w:val="28"/>
          <w:lang w:val="en-US" w:eastAsia="en-US"/>
        </w:rPr>
        <w:t>Transform, scale, rotate, reflect, shear</w:t>
      </w:r>
    </w:p>
    <w:p w14:paraId="6518DFE4" w14:textId="1D865DE4" w:rsidR="00FD075A" w:rsidRPr="00FD075A" w:rsidRDefault="00E95FE6" w:rsidP="00FD075A">
      <w:pPr>
        <w:pStyle w:val="ListParagraph"/>
        <w:numPr>
          <w:ilvl w:val="1"/>
          <w:numId w:val="30"/>
        </w:numPr>
        <w:shd w:val="clear" w:color="auto" w:fill="FFFFFF"/>
        <w:spacing w:before="60" w:after="100" w:afterAutospacing="1"/>
        <w:ind w:left="810"/>
        <w:jc w:val="left"/>
        <w:rPr>
          <w:color w:val="24292E"/>
          <w:kern w:val="0"/>
          <w:sz w:val="28"/>
          <w:szCs w:val="28"/>
          <w:lang w:val="uk-UA" w:eastAsia="en-US"/>
        </w:rPr>
      </w:pPr>
      <w:r>
        <w:rPr>
          <w:color w:val="24292E"/>
          <w:kern w:val="0"/>
          <w:sz w:val="28"/>
          <w:szCs w:val="28"/>
          <w:lang w:eastAsia="en-US"/>
        </w:rPr>
        <w:t xml:space="preserve">Додаток </w:t>
      </w:r>
      <w:r>
        <w:rPr>
          <w:color w:val="24292E"/>
          <w:kern w:val="0"/>
          <w:sz w:val="28"/>
          <w:szCs w:val="28"/>
          <w:lang w:val="uk-UA" w:eastAsia="en-US"/>
        </w:rPr>
        <w:t xml:space="preserve">працює на будь-якому пристрої, на якому завантажений сучасний браузер. </w:t>
      </w:r>
    </w:p>
    <w:p w14:paraId="457278FB" w14:textId="77777777" w:rsidR="00010502" w:rsidRDefault="00442A54" w:rsidP="002305E3">
      <w:pPr>
        <w:spacing w:line="276" w:lineRule="auto"/>
        <w:ind w:left="360" w:firstLine="0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Посилання на р</w:t>
      </w:r>
      <w:r w:rsidR="002305E3" w:rsidRPr="002305E3">
        <w:rPr>
          <w:sz w:val="28"/>
          <w:szCs w:val="28"/>
          <w:lang w:val="uk-UA"/>
        </w:rPr>
        <w:t>ішення:</w:t>
      </w:r>
    </w:p>
    <w:p w14:paraId="6DAF54F5" w14:textId="7ACFA210" w:rsidR="002305E3" w:rsidRPr="00010502" w:rsidRDefault="002305E3" w:rsidP="00010502">
      <w:pPr>
        <w:pStyle w:val="ListParagraph"/>
        <w:numPr>
          <w:ilvl w:val="1"/>
          <w:numId w:val="30"/>
        </w:numPr>
        <w:spacing w:line="276" w:lineRule="auto"/>
        <w:jc w:val="left"/>
        <w:rPr>
          <w:rFonts w:ascii="Segoe UI" w:hAnsi="Segoe UI" w:cs="Segoe UI"/>
          <w:sz w:val="28"/>
          <w:szCs w:val="28"/>
          <w:shd w:val="clear" w:color="auto" w:fill="FFFFFF"/>
          <w:lang w:val="uk-UA"/>
        </w:rPr>
      </w:pPr>
      <w:r w:rsidRPr="00010502">
        <w:rPr>
          <w:sz w:val="28"/>
          <w:szCs w:val="28"/>
          <w:lang w:val="uk-UA"/>
        </w:rPr>
        <w:t xml:space="preserve"> </w:t>
      </w:r>
      <w:hyperlink r:id="rId20" w:history="1">
        <w:r w:rsidR="00010502" w:rsidRPr="00010502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  <w:lang w:val="en-US"/>
          </w:rPr>
          <w:t>https</w:t>
        </w:r>
        <w:r w:rsidR="00010502" w:rsidRPr="00010502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  <w:lang w:val="uk-UA"/>
          </w:rPr>
          <w:t>://</w:t>
        </w:r>
        <w:r w:rsidR="00010502" w:rsidRPr="00010502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  <w:lang w:val="en-US"/>
          </w:rPr>
          <w:t>js</w:t>
        </w:r>
        <w:r w:rsidR="00010502" w:rsidRPr="00010502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  <w:lang w:val="uk-UA"/>
          </w:rPr>
          <w:t>-</w:t>
        </w:r>
        <w:r w:rsidR="00010502" w:rsidRPr="00010502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  <w:lang w:val="en-US"/>
          </w:rPr>
          <w:t>coder</w:t>
        </w:r>
        <w:r w:rsidR="00010502" w:rsidRPr="00010502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  <w:lang w:val="uk-UA"/>
          </w:rPr>
          <w:t>.</w:t>
        </w:r>
        <w:r w:rsidR="00010502" w:rsidRPr="00010502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  <w:lang w:val="en-US"/>
          </w:rPr>
          <w:t>tk</w:t>
        </w:r>
        <w:r w:rsidR="00010502" w:rsidRPr="00010502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  <w:lang w:val="uk-UA"/>
          </w:rPr>
          <w:t>/</w:t>
        </w:r>
        <w:r w:rsidR="00010502" w:rsidRPr="00010502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  <w:lang w:val="en-US"/>
          </w:rPr>
          <w:t>computer</w:t>
        </w:r>
        <w:r w:rsidR="00010502" w:rsidRPr="00010502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  <w:lang w:val="uk-UA"/>
          </w:rPr>
          <w:t>-</w:t>
        </w:r>
        <w:r w:rsidR="00010502" w:rsidRPr="00010502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  <w:lang w:val="en-US"/>
          </w:rPr>
          <w:t>graphics</w:t>
        </w:r>
        <w:r w:rsidR="00010502" w:rsidRPr="00010502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  <w:lang w:val="uk-UA"/>
          </w:rPr>
          <w:t>/</w:t>
        </w:r>
        <w:r w:rsidR="00010502" w:rsidRPr="00010502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  <w:lang w:val="en-US"/>
          </w:rPr>
          <w:t>affine</w:t>
        </w:r>
        <w:r w:rsidR="00010502" w:rsidRPr="00010502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  <w:lang w:val="uk-UA"/>
          </w:rPr>
          <w:t>/</w:t>
        </w:r>
      </w:hyperlink>
    </w:p>
    <w:p w14:paraId="0A892C63" w14:textId="34C3E422" w:rsidR="00010502" w:rsidRPr="00010502" w:rsidRDefault="00E95FE6" w:rsidP="00010502">
      <w:pPr>
        <w:pStyle w:val="ListParagraph"/>
        <w:numPr>
          <w:ilvl w:val="1"/>
          <w:numId w:val="30"/>
        </w:numPr>
        <w:spacing w:line="276" w:lineRule="auto"/>
        <w:jc w:val="left"/>
        <w:rPr>
          <w:rFonts w:ascii="Segoe UI" w:hAnsi="Segoe UI" w:cs="Segoe UI"/>
          <w:sz w:val="28"/>
          <w:szCs w:val="28"/>
          <w:shd w:val="clear" w:color="auto" w:fill="FFFFFF"/>
          <w:lang w:val="uk-UA"/>
        </w:rPr>
      </w:pPr>
      <w:r>
        <w:rPr>
          <w:lang w:val="uk-UA"/>
        </w:rPr>
        <w:t xml:space="preserve"> </w:t>
      </w:r>
      <w:hyperlink r:id="rId21" w:history="1">
        <w:r w:rsidRPr="00F35B14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  <w:lang w:val="en-US"/>
          </w:rPr>
          <w:t>https</w:t>
        </w:r>
        <w:r w:rsidRPr="00F35B14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  <w:lang w:val="uk-UA"/>
          </w:rPr>
          <w:t>://</w:t>
        </w:r>
        <w:r w:rsidRPr="00F35B14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  <w:lang w:val="en-US"/>
          </w:rPr>
          <w:t>js</w:t>
        </w:r>
        <w:r w:rsidRPr="00F35B14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  <w:lang w:val="uk-UA"/>
          </w:rPr>
          <w:t>-</w:t>
        </w:r>
        <w:r w:rsidRPr="00F35B14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  <w:lang w:val="en-US"/>
          </w:rPr>
          <w:t>coder</w:t>
        </w:r>
        <w:r w:rsidRPr="00F35B14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  <w:lang w:val="uk-UA"/>
          </w:rPr>
          <w:t>.</w:t>
        </w:r>
        <w:r w:rsidRPr="00F35B14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  <w:lang w:val="en-US"/>
          </w:rPr>
          <w:t>tk</w:t>
        </w:r>
        <w:r w:rsidRPr="00F35B14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  <w:lang w:val="uk-UA"/>
          </w:rPr>
          <w:t>/</w:t>
        </w:r>
        <w:r w:rsidRPr="00F35B14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  <w:lang w:val="en-US"/>
          </w:rPr>
          <w:t>computer</w:t>
        </w:r>
        <w:r w:rsidRPr="00F35B14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  <w:lang w:val="uk-UA"/>
          </w:rPr>
          <w:t>-</w:t>
        </w:r>
        <w:r w:rsidRPr="00F35B14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  <w:lang w:val="en-US"/>
          </w:rPr>
          <w:t>graphics</w:t>
        </w:r>
        <w:r w:rsidRPr="00F35B14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  <w:lang w:val="uk-UA"/>
          </w:rPr>
          <w:t>/</w:t>
        </w:r>
        <w:r w:rsidRPr="00F35B14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  <w:lang w:val="en-US"/>
          </w:rPr>
          <w:t>bresenham</w:t>
        </w:r>
        <w:r w:rsidRPr="00F35B14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  <w:lang w:val="uk-UA"/>
          </w:rPr>
          <w:t>/</w:t>
        </w:r>
      </w:hyperlink>
    </w:p>
    <w:p w14:paraId="0C37E803" w14:textId="77777777" w:rsidR="00010502" w:rsidRDefault="002305E3" w:rsidP="002305E3">
      <w:pPr>
        <w:spacing w:line="276" w:lineRule="auto"/>
        <w:ind w:left="360" w:firstLine="0"/>
        <w:jc w:val="left"/>
        <w:rPr>
          <w:sz w:val="28"/>
          <w:szCs w:val="28"/>
          <w:lang w:val="en-US"/>
        </w:rPr>
      </w:pPr>
      <w:r w:rsidRPr="002305E3">
        <w:rPr>
          <w:sz w:val="28"/>
          <w:szCs w:val="28"/>
          <w:lang w:val="en-US"/>
        </w:rPr>
        <w:t xml:space="preserve">Github: </w:t>
      </w:r>
    </w:p>
    <w:p w14:paraId="52004537" w14:textId="60C23E5C" w:rsidR="002305E3" w:rsidRPr="00010502" w:rsidRDefault="0037491A" w:rsidP="00010502">
      <w:pPr>
        <w:pStyle w:val="ListParagraph"/>
        <w:numPr>
          <w:ilvl w:val="1"/>
          <w:numId w:val="30"/>
        </w:numPr>
        <w:spacing w:line="276" w:lineRule="auto"/>
        <w:jc w:val="left"/>
        <w:rPr>
          <w:sz w:val="28"/>
          <w:szCs w:val="28"/>
          <w:lang w:val="en-US"/>
        </w:rPr>
      </w:pPr>
      <w:hyperlink r:id="rId22" w:history="1">
        <w:r w:rsidR="00010502" w:rsidRPr="000E244A">
          <w:rPr>
            <w:rStyle w:val="Hyperlink"/>
            <w:sz w:val="28"/>
            <w:szCs w:val="28"/>
            <w:lang w:val="en-US"/>
          </w:rPr>
          <w:t>https://github.com/DimaGashko/computer-graphics/tree/master/affine</w:t>
        </w:r>
      </w:hyperlink>
    </w:p>
    <w:p w14:paraId="7CCA49D8" w14:textId="5519E790" w:rsidR="002305E3" w:rsidRPr="00010502" w:rsidRDefault="0037491A" w:rsidP="00010502">
      <w:pPr>
        <w:pStyle w:val="ListParagraph"/>
        <w:numPr>
          <w:ilvl w:val="1"/>
          <w:numId w:val="30"/>
        </w:numPr>
        <w:spacing w:line="276" w:lineRule="auto"/>
        <w:jc w:val="left"/>
        <w:rPr>
          <w:sz w:val="28"/>
          <w:szCs w:val="28"/>
          <w:lang w:val="en-US"/>
        </w:rPr>
      </w:pPr>
      <w:hyperlink r:id="rId23" w:history="1">
        <w:r w:rsidR="00010502" w:rsidRPr="000E244A">
          <w:rPr>
            <w:rStyle w:val="Hyperlink"/>
            <w:sz w:val="28"/>
            <w:szCs w:val="28"/>
            <w:lang w:val="en-US"/>
          </w:rPr>
          <w:t>https://github.com/DimaGashko/computer-graphics/tree/master/bresenham</w:t>
        </w:r>
      </w:hyperlink>
    </w:p>
    <w:p w14:paraId="308AF03C" w14:textId="77777777" w:rsidR="00010502" w:rsidRPr="002305E3" w:rsidRDefault="00010502" w:rsidP="002305E3">
      <w:pPr>
        <w:pStyle w:val="ListParagraph"/>
        <w:spacing w:line="276" w:lineRule="auto"/>
        <w:ind w:left="502" w:firstLine="0"/>
        <w:jc w:val="left"/>
        <w:rPr>
          <w:color w:val="000000" w:themeColor="text1"/>
          <w:sz w:val="28"/>
          <w:szCs w:val="28"/>
          <w:shd w:val="clear" w:color="auto" w:fill="FFFFFF"/>
          <w:lang w:val="en-US"/>
        </w:rPr>
      </w:pPr>
    </w:p>
    <w:p w14:paraId="64B5B04B" w14:textId="25C61C36" w:rsidR="002B7197" w:rsidRPr="00FC3A83" w:rsidRDefault="003F34F4" w:rsidP="009824C5">
      <w:pPr>
        <w:pStyle w:val="ListParagraph"/>
        <w:numPr>
          <w:ilvl w:val="0"/>
          <w:numId w:val="25"/>
        </w:numPr>
        <w:ind w:left="426"/>
        <w:jc w:val="left"/>
        <w:rPr>
          <w:bCs/>
          <w:color w:val="000000" w:themeColor="text1"/>
          <w:sz w:val="28"/>
          <w:szCs w:val="28"/>
          <w:shd w:val="clear" w:color="auto" w:fill="FFFFFF"/>
          <w:lang w:val="uk-UA"/>
        </w:rPr>
      </w:pPr>
      <w:r w:rsidRPr="00FC3A83">
        <w:rPr>
          <w:bCs/>
          <w:color w:val="000000" w:themeColor="text1"/>
          <w:sz w:val="28"/>
          <w:szCs w:val="28"/>
          <w:shd w:val="clear" w:color="auto" w:fill="FFFFFF"/>
          <w:lang w:val="uk-UA"/>
        </w:rPr>
        <w:t xml:space="preserve">Текст </w:t>
      </w:r>
      <w:r w:rsidR="00AC21DC" w:rsidRPr="00FC3A83">
        <w:rPr>
          <w:bCs/>
          <w:color w:val="000000" w:themeColor="text1"/>
          <w:sz w:val="28"/>
          <w:szCs w:val="28"/>
          <w:shd w:val="clear" w:color="auto" w:fill="FFFFFF"/>
          <w:lang w:val="uk-UA"/>
        </w:rPr>
        <w:t>програми</w:t>
      </w:r>
    </w:p>
    <w:p w14:paraId="50B2B778" w14:textId="3A3E1556" w:rsidR="00AC21DC" w:rsidRPr="002305E3" w:rsidRDefault="00AC21DC" w:rsidP="00871E9F">
      <w:pPr>
        <w:shd w:val="clear" w:color="auto" w:fill="FFFFFF"/>
        <w:ind w:firstLine="0"/>
        <w:jc w:val="left"/>
        <w:rPr>
          <w:rFonts w:ascii="Consolas" w:hAnsi="Consolas"/>
          <w:color w:val="008000"/>
          <w:kern w:val="0"/>
          <w:sz w:val="20"/>
          <w:lang w:val="en-US"/>
        </w:rPr>
      </w:pPr>
    </w:p>
    <w:p w14:paraId="133CCBC0" w14:textId="3D93E4BB" w:rsidR="0022124E" w:rsidRDefault="00B25303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  <w:r>
        <w:rPr>
          <w:rFonts w:ascii="Courier New" w:hAnsi="Courier New" w:cs="Courier New"/>
          <w:color w:val="000000"/>
          <w:kern w:val="0"/>
          <w:sz w:val="20"/>
          <w:lang w:val="en-US" w:eastAsia="en-US"/>
        </w:rPr>
        <w:t>Affine.ts</w:t>
      </w:r>
    </w:p>
    <w:p w14:paraId="6DBAA05D" w14:textId="2BA70619" w:rsidR="00B25303" w:rsidRDefault="00B25303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41A1BFBA" w14:textId="77777777" w:rsidR="00B25303" w:rsidRPr="0022124E" w:rsidRDefault="00B25303" w:rsidP="0022124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left"/>
        <w:rPr>
          <w:rFonts w:ascii="Courier New" w:hAnsi="Courier New" w:cs="Courier New"/>
          <w:color w:val="000000"/>
          <w:kern w:val="0"/>
          <w:sz w:val="20"/>
          <w:lang w:val="en-US" w:eastAsia="en-US"/>
        </w:rPr>
      </w:pPr>
    </w:p>
    <w:p w14:paraId="6270E19E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export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function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scale(cx: number, cy: number) {</w:t>
      </w:r>
    </w:p>
    <w:p w14:paraId="1F8C4C42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return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[</w:t>
      </w:r>
    </w:p>
    <w:p w14:paraId="64563BFE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[cx,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],</w:t>
      </w:r>
    </w:p>
    <w:p w14:paraId="5B486C11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cy,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],</w:t>
      </w:r>
    </w:p>
    <w:p w14:paraId="0466BE7E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],</w:t>
      </w:r>
    </w:p>
    <w:p w14:paraId="74A693FA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];</w:t>
      </w:r>
    </w:p>
    <w:p w14:paraId="3587E478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}</w:t>
      </w:r>
    </w:p>
    <w:p w14:paraId="395492CE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7C90C00D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export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function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translate(dx: number, dy: number) {</w:t>
      </w:r>
    </w:p>
    <w:p w14:paraId="58249D0B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lastRenderedPageBreak/>
        <w:t>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return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[</w:t>
      </w:r>
    </w:p>
    <w:p w14:paraId="0FA9A59C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dx],</w:t>
      </w:r>
    </w:p>
    <w:p w14:paraId="7A4319C0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dy],</w:t>
      </w:r>
    </w:p>
    <w:p w14:paraId="7B3FD0E9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],</w:t>
      </w:r>
    </w:p>
    <w:p w14:paraId="5A3E65B7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];</w:t>
      </w:r>
    </w:p>
    <w:p w14:paraId="26D10D0D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}</w:t>
      </w:r>
    </w:p>
    <w:p w14:paraId="3CEE70F5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22703A8D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export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function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shear(cx: number, cy: number) {</w:t>
      </w:r>
    </w:p>
    <w:p w14:paraId="4682FB01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return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[</w:t>
      </w:r>
    </w:p>
    <w:p w14:paraId="29E42FA7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cx,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],</w:t>
      </w:r>
    </w:p>
    <w:p w14:paraId="3204EECA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[cy,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],</w:t>
      </w:r>
    </w:p>
    <w:p w14:paraId="02497C0D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],</w:t>
      </w:r>
    </w:p>
    <w:p w14:paraId="5828A8D5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];</w:t>
      </w:r>
    </w:p>
    <w:p w14:paraId="2AE1D05E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}</w:t>
      </w:r>
    </w:p>
    <w:p w14:paraId="34038097" w14:textId="77777777" w:rsidR="00B25303" w:rsidRPr="00B25303" w:rsidRDefault="00B25303" w:rsidP="00B25303">
      <w:pPr>
        <w:shd w:val="clear" w:color="auto" w:fill="FFFFFF"/>
        <w:spacing w:after="240"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0568DD8D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export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function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reflection(x: boolean, y: boolean) {</w:t>
      </w:r>
    </w:p>
    <w:p w14:paraId="230822A5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return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[</w:t>
      </w:r>
    </w:p>
    <w:p w14:paraId="0A25E52B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[x ? -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: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],</w:t>
      </w:r>
    </w:p>
    <w:p w14:paraId="6AD55233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y ? -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: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],</w:t>
      </w:r>
    </w:p>
    <w:p w14:paraId="14BF557B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],</w:t>
      </w:r>
    </w:p>
    <w:p w14:paraId="0B3F1957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];</w:t>
      </w:r>
    </w:p>
    <w:p w14:paraId="0EBBE74A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}</w:t>
      </w:r>
    </w:p>
    <w:p w14:paraId="59A4BCB3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1FE80F6C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export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function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rotate(a: number) {</w:t>
      </w:r>
    </w:p>
    <w:p w14:paraId="24A46765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return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[</w:t>
      </w:r>
    </w:p>
    <w:p w14:paraId="521F5A44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[Math.cos(a), -Math.sin(a),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],</w:t>
      </w:r>
    </w:p>
    <w:p w14:paraId="17D6D4F9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[Math.sin(a), Math.cos(a),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],</w:t>
      </w:r>
    </w:p>
    <w:p w14:paraId="27B50802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],</w:t>
      </w:r>
    </w:p>
    <w:p w14:paraId="67010D5D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];</w:t>
      </w:r>
    </w:p>
    <w:p w14:paraId="2E6AA46B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}</w:t>
      </w:r>
    </w:p>
    <w:p w14:paraId="14A1531F" w14:textId="6DA0142C" w:rsidR="0022124E" w:rsidRDefault="0022124E" w:rsidP="00AB48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</w:p>
    <w:p w14:paraId="3132BEBE" w14:textId="77777777" w:rsidR="00B25303" w:rsidRPr="0022124E" w:rsidRDefault="00B25303" w:rsidP="00AB48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firstLine="0"/>
        <w:jc w:val="left"/>
        <w:rPr>
          <w:rFonts w:ascii="Courier New" w:hAnsi="Courier New" w:cs="Courier New"/>
          <w:color w:val="000000"/>
          <w:kern w:val="0"/>
          <w:sz w:val="18"/>
          <w:szCs w:val="18"/>
        </w:rPr>
      </w:pPr>
    </w:p>
    <w:p w14:paraId="27AF7927" w14:textId="77777777" w:rsidR="00B25303" w:rsidRPr="00B25303" w:rsidRDefault="00B25303">
      <w:pPr>
        <w:ind w:firstLine="0"/>
        <w:jc w:val="left"/>
        <w:rPr>
          <w:b/>
          <w:bCs/>
          <w:kern w:val="0"/>
          <w:sz w:val="28"/>
          <w:szCs w:val="28"/>
          <w:lang w:val="en-US" w:eastAsia="uk-UA"/>
        </w:rPr>
      </w:pPr>
      <w:r w:rsidRPr="00B25303">
        <w:rPr>
          <w:b/>
          <w:bCs/>
          <w:kern w:val="0"/>
          <w:sz w:val="28"/>
          <w:szCs w:val="28"/>
          <w:lang w:val="en-US" w:eastAsia="uk-UA"/>
        </w:rPr>
        <w:t>Math</w:t>
      </w:r>
      <w:r w:rsidRPr="00B25303">
        <w:rPr>
          <w:b/>
          <w:bCs/>
          <w:kern w:val="0"/>
          <w:sz w:val="28"/>
          <w:szCs w:val="28"/>
          <w:lang w:eastAsia="uk-UA"/>
        </w:rPr>
        <w:t>.</w:t>
      </w:r>
      <w:r w:rsidRPr="00B25303">
        <w:rPr>
          <w:b/>
          <w:bCs/>
          <w:kern w:val="0"/>
          <w:sz w:val="28"/>
          <w:szCs w:val="28"/>
          <w:lang w:val="en-US" w:eastAsia="uk-UA"/>
        </w:rPr>
        <w:t>ts</w:t>
      </w:r>
    </w:p>
    <w:p w14:paraId="2FD83202" w14:textId="77777777" w:rsidR="00B25303" w:rsidRDefault="00B25303">
      <w:pPr>
        <w:ind w:firstLine="0"/>
        <w:jc w:val="left"/>
        <w:rPr>
          <w:kern w:val="0"/>
          <w:sz w:val="28"/>
          <w:szCs w:val="28"/>
          <w:lang w:val="en-US" w:eastAsia="uk-UA"/>
        </w:rPr>
      </w:pPr>
    </w:p>
    <w:p w14:paraId="5FB68D08" w14:textId="77777777" w:rsid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FF"/>
          <w:sz w:val="21"/>
          <w:szCs w:val="21"/>
          <w:lang w:val="en-US"/>
        </w:rPr>
        <w:t>export</w:t>
      </w:r>
      <w:r w:rsidRPr="00B25303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25303">
        <w:rPr>
          <w:rFonts w:ascii="Consolas" w:hAnsi="Consolas"/>
          <w:color w:val="0000FF"/>
          <w:sz w:val="21"/>
          <w:szCs w:val="21"/>
          <w:lang w:val="en-US"/>
        </w:rPr>
        <w:t>default</w:t>
      </w:r>
      <w:r w:rsidRPr="00B25303">
        <w:rPr>
          <w:rFonts w:ascii="Consolas" w:hAnsi="Consolas"/>
          <w:color w:val="000000"/>
          <w:sz w:val="21"/>
          <w:szCs w:val="21"/>
          <w:lang w:val="en-US"/>
        </w:rPr>
        <w:t> </w:t>
      </w:r>
      <w:r w:rsidRPr="00B25303">
        <w:rPr>
          <w:rFonts w:ascii="Consolas" w:hAnsi="Consolas"/>
          <w:color w:val="0000FF"/>
          <w:sz w:val="21"/>
          <w:szCs w:val="21"/>
          <w:lang w:val="en-US"/>
        </w:rPr>
        <w:t>function</w:t>
      </w:r>
      <w:r w:rsidRPr="00B25303">
        <w:rPr>
          <w:rFonts w:ascii="Consolas" w:hAnsi="Consolas"/>
          <w:color w:val="000000"/>
          <w:sz w:val="21"/>
          <w:szCs w:val="21"/>
          <w:lang w:val="en-US"/>
        </w:rPr>
        <w:t> matrix3x3MulVec(a: number[][], b: number[]): number[] {</w:t>
      </w:r>
    </w:p>
    <w:p w14:paraId="794D4691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B25303">
        <w:rPr>
          <w:rFonts w:ascii="Consolas" w:hAnsi="Consolas"/>
          <w:color w:val="000000"/>
          <w:sz w:val="21"/>
          <w:szCs w:val="21"/>
          <w:lang w:val="en-US"/>
        </w:rPr>
        <w:t>   </w:t>
      </w:r>
      <w:r w:rsidRPr="00B25303">
        <w:rPr>
          <w:rFonts w:ascii="Consolas" w:hAnsi="Consolas"/>
          <w:color w:val="0000FF"/>
          <w:sz w:val="21"/>
          <w:szCs w:val="21"/>
          <w:lang w:val="en-US"/>
        </w:rPr>
        <w:t>return</w:t>
      </w:r>
      <w:r w:rsidRPr="00B25303">
        <w:rPr>
          <w:rFonts w:ascii="Consolas" w:hAnsi="Consolas"/>
          <w:color w:val="000000"/>
          <w:sz w:val="21"/>
          <w:szCs w:val="21"/>
          <w:lang w:val="en-US"/>
        </w:rPr>
        <w:t> [</w:t>
      </w:r>
    </w:p>
    <w:p w14:paraId="249920A3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B25303">
        <w:rPr>
          <w:rFonts w:ascii="Consolas" w:hAnsi="Consolas"/>
          <w:color w:val="000000"/>
          <w:sz w:val="21"/>
          <w:szCs w:val="21"/>
          <w:lang w:val="en-US"/>
        </w:rPr>
        <w:t>       a[</w:t>
      </w:r>
      <w:r w:rsidRPr="00B25303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B25303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B25303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B25303">
        <w:rPr>
          <w:rFonts w:ascii="Consolas" w:hAnsi="Consolas"/>
          <w:color w:val="000000"/>
          <w:sz w:val="21"/>
          <w:szCs w:val="21"/>
          <w:lang w:val="en-US"/>
        </w:rPr>
        <w:t>] * b[</w:t>
      </w:r>
      <w:r w:rsidRPr="00B25303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B25303">
        <w:rPr>
          <w:rFonts w:ascii="Consolas" w:hAnsi="Consolas"/>
          <w:color w:val="000000"/>
          <w:sz w:val="21"/>
          <w:szCs w:val="21"/>
          <w:lang w:val="en-US"/>
        </w:rPr>
        <w:t>] + a[</w:t>
      </w:r>
      <w:r w:rsidRPr="00B25303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B25303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B25303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B25303">
        <w:rPr>
          <w:rFonts w:ascii="Consolas" w:hAnsi="Consolas"/>
          <w:color w:val="000000"/>
          <w:sz w:val="21"/>
          <w:szCs w:val="21"/>
          <w:lang w:val="en-US"/>
        </w:rPr>
        <w:t>] * b[</w:t>
      </w:r>
      <w:r w:rsidRPr="00B25303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B25303">
        <w:rPr>
          <w:rFonts w:ascii="Consolas" w:hAnsi="Consolas"/>
          <w:color w:val="000000"/>
          <w:sz w:val="21"/>
          <w:szCs w:val="21"/>
          <w:lang w:val="en-US"/>
        </w:rPr>
        <w:t>] + a[</w:t>
      </w:r>
      <w:r w:rsidRPr="00B25303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B25303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B25303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B25303">
        <w:rPr>
          <w:rFonts w:ascii="Consolas" w:hAnsi="Consolas"/>
          <w:color w:val="000000"/>
          <w:sz w:val="21"/>
          <w:szCs w:val="21"/>
          <w:lang w:val="en-US"/>
        </w:rPr>
        <w:t>] * b[</w:t>
      </w:r>
      <w:r w:rsidRPr="00B25303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B25303">
        <w:rPr>
          <w:rFonts w:ascii="Consolas" w:hAnsi="Consolas"/>
          <w:color w:val="000000"/>
          <w:sz w:val="21"/>
          <w:szCs w:val="21"/>
          <w:lang w:val="en-US"/>
        </w:rPr>
        <w:t>],</w:t>
      </w:r>
    </w:p>
    <w:p w14:paraId="2185DFB7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B25303">
        <w:rPr>
          <w:rFonts w:ascii="Consolas" w:hAnsi="Consolas"/>
          <w:color w:val="000000"/>
          <w:sz w:val="21"/>
          <w:szCs w:val="21"/>
          <w:lang w:val="en-US"/>
        </w:rPr>
        <w:t>       a[</w:t>
      </w:r>
      <w:r w:rsidRPr="00B25303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B25303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B25303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B25303">
        <w:rPr>
          <w:rFonts w:ascii="Consolas" w:hAnsi="Consolas"/>
          <w:color w:val="000000"/>
          <w:sz w:val="21"/>
          <w:szCs w:val="21"/>
          <w:lang w:val="en-US"/>
        </w:rPr>
        <w:t>] * b[</w:t>
      </w:r>
      <w:r w:rsidRPr="00B25303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B25303">
        <w:rPr>
          <w:rFonts w:ascii="Consolas" w:hAnsi="Consolas"/>
          <w:color w:val="000000"/>
          <w:sz w:val="21"/>
          <w:szCs w:val="21"/>
          <w:lang w:val="en-US"/>
        </w:rPr>
        <w:t>] + a[</w:t>
      </w:r>
      <w:r w:rsidRPr="00B25303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B25303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B25303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B25303">
        <w:rPr>
          <w:rFonts w:ascii="Consolas" w:hAnsi="Consolas"/>
          <w:color w:val="000000"/>
          <w:sz w:val="21"/>
          <w:szCs w:val="21"/>
          <w:lang w:val="en-US"/>
        </w:rPr>
        <w:t>] * b[</w:t>
      </w:r>
      <w:r w:rsidRPr="00B25303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B25303">
        <w:rPr>
          <w:rFonts w:ascii="Consolas" w:hAnsi="Consolas"/>
          <w:color w:val="000000"/>
          <w:sz w:val="21"/>
          <w:szCs w:val="21"/>
          <w:lang w:val="en-US"/>
        </w:rPr>
        <w:t>] + a[</w:t>
      </w:r>
      <w:r w:rsidRPr="00B25303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B25303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B25303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B25303">
        <w:rPr>
          <w:rFonts w:ascii="Consolas" w:hAnsi="Consolas"/>
          <w:color w:val="000000"/>
          <w:sz w:val="21"/>
          <w:szCs w:val="21"/>
          <w:lang w:val="en-US"/>
        </w:rPr>
        <w:t>] * b[</w:t>
      </w:r>
      <w:r w:rsidRPr="00B25303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B25303">
        <w:rPr>
          <w:rFonts w:ascii="Consolas" w:hAnsi="Consolas"/>
          <w:color w:val="000000"/>
          <w:sz w:val="21"/>
          <w:szCs w:val="21"/>
          <w:lang w:val="en-US"/>
        </w:rPr>
        <w:t>],</w:t>
      </w:r>
    </w:p>
    <w:p w14:paraId="27E4226F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rPr>
          <w:rFonts w:ascii="Consolas" w:hAnsi="Consolas"/>
          <w:color w:val="000000"/>
          <w:sz w:val="21"/>
          <w:szCs w:val="21"/>
          <w:lang w:val="en-US"/>
        </w:rPr>
      </w:pPr>
      <w:r w:rsidRPr="00B25303">
        <w:rPr>
          <w:rFonts w:ascii="Consolas" w:hAnsi="Consolas"/>
          <w:color w:val="000000"/>
          <w:sz w:val="21"/>
          <w:szCs w:val="21"/>
          <w:lang w:val="en-US"/>
        </w:rPr>
        <w:t>       a[</w:t>
      </w:r>
      <w:r w:rsidRPr="00B25303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B25303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B25303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B25303">
        <w:rPr>
          <w:rFonts w:ascii="Consolas" w:hAnsi="Consolas"/>
          <w:color w:val="000000"/>
          <w:sz w:val="21"/>
          <w:szCs w:val="21"/>
          <w:lang w:val="en-US"/>
        </w:rPr>
        <w:t>] * b[</w:t>
      </w:r>
      <w:r w:rsidRPr="00B25303">
        <w:rPr>
          <w:rFonts w:ascii="Consolas" w:hAnsi="Consolas"/>
          <w:color w:val="09885A"/>
          <w:sz w:val="21"/>
          <w:szCs w:val="21"/>
          <w:lang w:val="en-US"/>
        </w:rPr>
        <w:t>0</w:t>
      </w:r>
      <w:r w:rsidRPr="00B25303">
        <w:rPr>
          <w:rFonts w:ascii="Consolas" w:hAnsi="Consolas"/>
          <w:color w:val="000000"/>
          <w:sz w:val="21"/>
          <w:szCs w:val="21"/>
          <w:lang w:val="en-US"/>
        </w:rPr>
        <w:t>] + a[</w:t>
      </w:r>
      <w:r w:rsidRPr="00B25303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B25303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B25303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B25303">
        <w:rPr>
          <w:rFonts w:ascii="Consolas" w:hAnsi="Consolas"/>
          <w:color w:val="000000"/>
          <w:sz w:val="21"/>
          <w:szCs w:val="21"/>
          <w:lang w:val="en-US"/>
        </w:rPr>
        <w:t>] * b[</w:t>
      </w:r>
      <w:r w:rsidRPr="00B25303">
        <w:rPr>
          <w:rFonts w:ascii="Consolas" w:hAnsi="Consolas"/>
          <w:color w:val="09885A"/>
          <w:sz w:val="21"/>
          <w:szCs w:val="21"/>
          <w:lang w:val="en-US"/>
        </w:rPr>
        <w:t>1</w:t>
      </w:r>
      <w:r w:rsidRPr="00B25303">
        <w:rPr>
          <w:rFonts w:ascii="Consolas" w:hAnsi="Consolas"/>
          <w:color w:val="000000"/>
          <w:sz w:val="21"/>
          <w:szCs w:val="21"/>
          <w:lang w:val="en-US"/>
        </w:rPr>
        <w:t>] + a[</w:t>
      </w:r>
      <w:r w:rsidRPr="00B25303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B25303">
        <w:rPr>
          <w:rFonts w:ascii="Consolas" w:hAnsi="Consolas"/>
          <w:color w:val="000000"/>
          <w:sz w:val="21"/>
          <w:szCs w:val="21"/>
          <w:lang w:val="en-US"/>
        </w:rPr>
        <w:t>][</w:t>
      </w:r>
      <w:r w:rsidRPr="00B25303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B25303">
        <w:rPr>
          <w:rFonts w:ascii="Consolas" w:hAnsi="Consolas"/>
          <w:color w:val="000000"/>
          <w:sz w:val="21"/>
          <w:szCs w:val="21"/>
          <w:lang w:val="en-US"/>
        </w:rPr>
        <w:t>] * b[</w:t>
      </w:r>
      <w:r w:rsidRPr="00B25303">
        <w:rPr>
          <w:rFonts w:ascii="Consolas" w:hAnsi="Consolas"/>
          <w:color w:val="09885A"/>
          <w:sz w:val="21"/>
          <w:szCs w:val="21"/>
          <w:lang w:val="en-US"/>
        </w:rPr>
        <w:t>2</w:t>
      </w:r>
      <w:r w:rsidRPr="00B25303">
        <w:rPr>
          <w:rFonts w:ascii="Consolas" w:hAnsi="Consolas"/>
          <w:color w:val="000000"/>
          <w:sz w:val="21"/>
          <w:szCs w:val="21"/>
          <w:lang w:val="en-US"/>
        </w:rPr>
        <w:t>]</w:t>
      </w:r>
    </w:p>
    <w:p w14:paraId="7609C394" w14:textId="77777777" w:rsidR="00B25303" w:rsidRDefault="00B25303" w:rsidP="00B25303">
      <w:pPr>
        <w:shd w:val="clear" w:color="auto" w:fill="FFFFFF"/>
        <w:spacing w:line="285" w:lineRule="atLeast"/>
        <w:ind w:firstLine="0"/>
        <w:rPr>
          <w:rFonts w:ascii="Consolas" w:hAnsi="Consolas"/>
          <w:color w:val="000000"/>
          <w:sz w:val="21"/>
          <w:szCs w:val="21"/>
        </w:rPr>
      </w:pPr>
      <w:r w:rsidRPr="00B25303">
        <w:rPr>
          <w:rFonts w:ascii="Consolas" w:hAnsi="Consolas"/>
          <w:color w:val="000000"/>
          <w:sz w:val="21"/>
          <w:szCs w:val="21"/>
          <w:lang w:val="en-US"/>
        </w:rPr>
        <w:t>   </w:t>
      </w:r>
      <w:r>
        <w:rPr>
          <w:rFonts w:ascii="Consolas" w:hAnsi="Consolas"/>
          <w:color w:val="000000"/>
          <w:sz w:val="21"/>
          <w:szCs w:val="21"/>
        </w:rPr>
        <w:t>];</w:t>
      </w:r>
    </w:p>
    <w:p w14:paraId="6FA0FB00" w14:textId="77777777" w:rsidR="00B25303" w:rsidRDefault="00B25303" w:rsidP="00B25303">
      <w:pPr>
        <w:shd w:val="clear" w:color="auto" w:fill="FFFFFF"/>
        <w:spacing w:line="285" w:lineRule="atLeast"/>
        <w:ind w:firstLine="0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}</w:t>
      </w:r>
    </w:p>
    <w:p w14:paraId="0C0FEE5E" w14:textId="77777777" w:rsidR="00B25303" w:rsidRDefault="00B25303" w:rsidP="00B25303">
      <w:pPr>
        <w:ind w:firstLine="0"/>
        <w:jc w:val="left"/>
        <w:rPr>
          <w:kern w:val="0"/>
          <w:sz w:val="28"/>
          <w:szCs w:val="28"/>
          <w:lang w:val="uk-UA" w:eastAsia="uk-UA"/>
        </w:rPr>
      </w:pPr>
      <w:r>
        <w:rPr>
          <w:kern w:val="0"/>
          <w:sz w:val="28"/>
          <w:szCs w:val="28"/>
          <w:lang w:val="uk-UA" w:eastAsia="uk-UA"/>
        </w:rPr>
        <w:t xml:space="preserve"> </w:t>
      </w:r>
    </w:p>
    <w:p w14:paraId="0F8856E4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export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default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function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invert3x3Matrix(matrix: number[][]): number[][] {</w:t>
      </w:r>
    </w:p>
    <w:p w14:paraId="7C7A3135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a = matrix[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 * matrix[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2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2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 - matrix[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2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 * matrix[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2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];</w:t>
      </w:r>
    </w:p>
    <w:p w14:paraId="76BEA9EC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b = matrix[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2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 * matrix[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2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 - matrix[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 * matrix[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2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2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];</w:t>
      </w:r>
    </w:p>
    <w:p w14:paraId="0B89C3B1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c = matrix[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 * matrix[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2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 - matrix[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 * matrix[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2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];</w:t>
      </w:r>
    </w:p>
    <w:p w14:paraId="3F2501A4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determinant = matrix[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 * a + matrix[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 * b + matrix[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2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 * c;</w:t>
      </w:r>
    </w:p>
    <w:p w14:paraId="09BCCE18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2B3B1635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B25303">
        <w:rPr>
          <w:rFonts w:ascii="Consolas" w:hAnsi="Consolas"/>
          <w:color w:val="008000"/>
          <w:kern w:val="0"/>
          <w:sz w:val="21"/>
          <w:szCs w:val="21"/>
          <w:lang w:val="en-US" w:eastAsia="en-US"/>
        </w:rPr>
        <w:t>// Singular; inverse does not exist</w:t>
      </w:r>
    </w:p>
    <w:p w14:paraId="14CFBE88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if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(determinant ===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 {</w:t>
      </w:r>
    </w:p>
    <w:p w14:paraId="00CD21A1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return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null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588FD622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}</w:t>
      </w:r>
    </w:p>
    <w:p w14:paraId="2116BC7B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00498FBB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return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[[</w:t>
      </w:r>
    </w:p>
    <w:p w14:paraId="211BB2A1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a,</w:t>
      </w:r>
    </w:p>
    <w:p w14:paraId="3EA09F16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(matrix[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2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 * matrix[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2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 - matrix[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 * matrix[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2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2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]),</w:t>
      </w:r>
    </w:p>
    <w:p w14:paraId="3303D3A1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(matrix[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 * matrix[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2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 - matrix[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2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 * matrix[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]),</w:t>
      </w:r>
    </w:p>
    <w:p w14:paraId="34DA89A7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], [</w:t>
      </w:r>
    </w:p>
    <w:p w14:paraId="3EDF8E0E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b,</w:t>
      </w:r>
    </w:p>
    <w:p w14:paraId="21598661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(matrix[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 * matrix[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2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2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 - matrix[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2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 * matrix[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2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]),</w:t>
      </w:r>
    </w:p>
    <w:p w14:paraId="0285022C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(matrix[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2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 * matrix[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 - matrix[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 * matrix[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2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]),</w:t>
      </w:r>
    </w:p>
    <w:p w14:paraId="43B0F7AC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], [</w:t>
      </w:r>
    </w:p>
    <w:p w14:paraId="771A6956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c,</w:t>
      </w:r>
    </w:p>
    <w:p w14:paraId="4B47EFA5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(matrix[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 * matrix[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2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 - matrix[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 * matrix[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2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]),</w:t>
      </w:r>
    </w:p>
    <w:p w14:paraId="21C159E5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(matrix[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 * matrix[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 - matrix[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 * matrix[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])</w:t>
      </w:r>
    </w:p>
    <w:p w14:paraId="11A26E93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]].map(row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=&gt;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row.map(col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=&gt;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col / determinant));</w:t>
      </w:r>
    </w:p>
    <w:p w14:paraId="1F78C2B7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};</w:t>
      </w:r>
    </w:p>
    <w:p w14:paraId="3CAE1A9F" w14:textId="241E0854" w:rsidR="00B25303" w:rsidRPr="00B25303" w:rsidRDefault="00B25303" w:rsidP="00B25303">
      <w:pPr>
        <w:ind w:firstLine="0"/>
        <w:jc w:val="left"/>
        <w:rPr>
          <w:b/>
          <w:bCs/>
          <w:kern w:val="0"/>
          <w:sz w:val="28"/>
          <w:szCs w:val="28"/>
          <w:lang w:val="uk-UA" w:eastAsia="uk-UA"/>
        </w:rPr>
      </w:pPr>
    </w:p>
    <w:p w14:paraId="2F325715" w14:textId="3FA602AA" w:rsidR="00B25303" w:rsidRPr="00CD1C2D" w:rsidRDefault="00B25303" w:rsidP="00B25303">
      <w:pPr>
        <w:ind w:firstLine="0"/>
        <w:jc w:val="left"/>
        <w:rPr>
          <w:b/>
          <w:bCs/>
          <w:kern w:val="0"/>
          <w:sz w:val="28"/>
          <w:szCs w:val="28"/>
          <w:lang w:val="en-US" w:eastAsia="uk-UA"/>
        </w:rPr>
      </w:pPr>
      <w:r w:rsidRPr="00B25303">
        <w:rPr>
          <w:b/>
          <w:bCs/>
          <w:kern w:val="0"/>
          <w:sz w:val="28"/>
          <w:szCs w:val="28"/>
          <w:lang w:val="en-US" w:eastAsia="uk-UA"/>
        </w:rPr>
        <w:t>Index</w:t>
      </w:r>
      <w:r w:rsidRPr="00CD1C2D">
        <w:rPr>
          <w:b/>
          <w:bCs/>
          <w:kern w:val="0"/>
          <w:sz w:val="28"/>
          <w:szCs w:val="28"/>
          <w:lang w:val="en-US" w:eastAsia="uk-UA"/>
        </w:rPr>
        <w:t>.</w:t>
      </w:r>
      <w:r w:rsidRPr="00B25303">
        <w:rPr>
          <w:b/>
          <w:bCs/>
          <w:kern w:val="0"/>
          <w:sz w:val="28"/>
          <w:szCs w:val="28"/>
          <w:lang w:val="en-US" w:eastAsia="uk-UA"/>
        </w:rPr>
        <w:t>ts</w:t>
      </w:r>
    </w:p>
    <w:p w14:paraId="66AA1264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import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{ throttle }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from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'throttle-debounce'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259064F7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import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Hammer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from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'hammerjs'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2F7E1B04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import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*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as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dat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from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'dat.gui'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13DF46A4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77A5C16A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import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_font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from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'./font'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2CF9F66C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import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Vector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from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'./scripts/Vector'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0C6F4AE7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import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matrixMulMatrix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from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'./scripts/matrix/matrixMulMatrix'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24994634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import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matrix3x3MulVec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from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'./scripts/matrix/matrix3x3MulVec'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2726FAE7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import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VirtualCanvas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from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'./scripts/VirtualCanvas'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1D744ABC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1163C778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import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{ scale, translate, reflection, rotate, shear }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from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'./affine'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3BE810C6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import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invert3x3Matrix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from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'./scripts/matrix/invert3x3Matrix'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5BE9F818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39DF9E31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$.root = document.querySelector(</w:t>
      </w:r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'.app'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52C47FBD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$.canvas = $.root.querySelector(</w:t>
      </w:r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'.app__canvas'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57654981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$.tCenter = $.root.querySelector(</w:t>
      </w:r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'.app__t-center'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63C1BD84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1A906120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ctx = $.canvas.getContext(</w:t>
      </w:r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'2d'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2FEAB8E1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gui =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new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dat.GUI();</w:t>
      </w:r>
    </w:p>
    <w:p w14:paraId="5AC368AD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1593A5FE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pressedKeys: { [keycode: string]: boolean } = {}</w:t>
      </w:r>
    </w:p>
    <w:p w14:paraId="5C53BF63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13E22910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font: Font = _font;</w:t>
      </w:r>
    </w:p>
    <w:p w14:paraId="664DF419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charMap = font2CharMap(font);</w:t>
      </w:r>
    </w:p>
    <w:p w14:paraId="579A4024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539B95D8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KEYS = {</w:t>
      </w:r>
    </w:p>
    <w:p w14:paraId="12D06779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left: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37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</w:t>
      </w:r>
    </w:p>
    <w:p w14:paraId="601E44ED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top: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38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</w:t>
      </w:r>
    </w:p>
    <w:p w14:paraId="04472C3E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lastRenderedPageBreak/>
        <w:t>    right: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39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</w:t>
      </w:r>
    </w:p>
    <w:p w14:paraId="3978E877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bottom: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40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</w:t>
      </w:r>
    </w:p>
    <w:p w14:paraId="6E7B01EE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}</w:t>
      </w:r>
    </w:p>
    <w:p w14:paraId="00060C76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0318CE3B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options = {</w:t>
      </w:r>
    </w:p>
    <w:p w14:paraId="69AC6C39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color: </w:t>
      </w:r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'#0f0'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</w:t>
      </w:r>
    </w:p>
    <w:p w14:paraId="16C0B672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text: </w:t>
      </w:r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'A5'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</w:t>
      </w:r>
    </w:p>
    <w:p w14:paraId="7A23FEB7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letterSpacing: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0.8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</w:t>
      </w:r>
    </w:p>
    <w:p w14:paraId="51EFA160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worldZoom: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3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</w:t>
      </w:r>
    </w:p>
    <w:p w14:paraId="710EB31E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5BFA7E88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translateX: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</w:t>
      </w:r>
    </w:p>
    <w:p w14:paraId="33D51254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translateY: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</w:t>
      </w:r>
    </w:p>
    <w:p w14:paraId="102D0213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zoomX: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</w:t>
      </w:r>
    </w:p>
    <w:p w14:paraId="29B55969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zoomY: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</w:t>
      </w:r>
    </w:p>
    <w:p w14:paraId="2D33E810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shearX: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</w:t>
      </w:r>
    </w:p>
    <w:p w14:paraId="3B5A7C43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shearY: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</w:t>
      </w:r>
    </w:p>
    <w:p w14:paraId="195DF700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deg: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</w:t>
      </w:r>
    </w:p>
    <w:p w14:paraId="44D97A9D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reflectX: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false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</w:t>
      </w:r>
    </w:p>
    <w:p w14:paraId="6641BB0A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reflectY: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false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</w:t>
      </w:r>
    </w:p>
    <w:p w14:paraId="02B15EF4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699474D4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tCenterX: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</w:t>
      </w:r>
    </w:p>
    <w:p w14:paraId="7F52E013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tCenterY: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</w:t>
      </w:r>
    </w:p>
    <w:p w14:paraId="296B41CC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12C8038F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noGaps: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false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</w:t>
      </w:r>
    </w:p>
    <w:p w14:paraId="1E3D2D43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resetWorldCoords: ()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=&gt;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{</w:t>
      </w:r>
    </w:p>
    <w:p w14:paraId="2BFE328A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coords = initialCoords.copy();</w:t>
      </w:r>
    </w:p>
    <w:p w14:paraId="51E5B1BF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}</w:t>
      </w:r>
    </w:p>
    <w:p w14:paraId="73E0CF84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}</w:t>
      </w:r>
    </w:p>
    <w:p w14:paraId="1285E0B5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350A4D02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screenSize =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new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Vector(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6739039E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initialCoords =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new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Vector(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50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50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114C9F97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let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coords = initialCoords.copy();</w:t>
      </w:r>
    </w:p>
    <w:p w14:paraId="43931981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7D4645CC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let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tMatrix = [</w:t>
      </w:r>
    </w:p>
    <w:p w14:paraId="0BF09E72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],</w:t>
      </w:r>
    </w:p>
    <w:p w14:paraId="28FB2E4B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],</w:t>
      </w:r>
    </w:p>
    <w:p w14:paraId="472BB389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],</w:t>
      </w:r>
    </w:p>
    <w:p w14:paraId="729362C3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</w:t>
      </w:r>
    </w:p>
    <w:p w14:paraId="1B40C46F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1EBC97E4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let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invertTMatrix: number[][];</w:t>
      </w:r>
    </w:p>
    <w:p w14:paraId="441BB6D5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7641DB46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virtualCanvas =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new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VirtualCanvas();</w:t>
      </w:r>
    </w:p>
    <w:p w14:paraId="5785FAB9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let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charStart =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1532C43A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579E9C5E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resize();</w:t>
      </w:r>
    </w:p>
    <w:p w14:paraId="7AE19DEF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updateTMatrix();</w:t>
      </w:r>
    </w:p>
    <w:p w14:paraId="3C74C738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start();</w:t>
      </w:r>
    </w:p>
    <w:p w14:paraId="670B90AC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initGui();</w:t>
      </w:r>
    </w:p>
    <w:p w14:paraId="41BA14D0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initEvents();</w:t>
      </w:r>
    </w:p>
    <w:p w14:paraId="1ABD52D8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6C1FF5CB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lastRenderedPageBreak/>
        <w:t>function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start() {</w:t>
      </w:r>
    </w:p>
    <w:p w14:paraId="212557F8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requestAnimationFrame(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function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tik() {</w:t>
      </w:r>
    </w:p>
    <w:p w14:paraId="30AC9C3D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clearCanvas();</w:t>
      </w:r>
    </w:p>
    <w:p w14:paraId="68F28D26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drawFrame();</w:t>
      </w:r>
    </w:p>
    <w:p w14:paraId="3C1DE576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61F8C6F7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requestAnimationFrame(tik);</w:t>
      </w:r>
    </w:p>
    <w:p w14:paraId="1FF5EF8A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});</w:t>
      </w:r>
    </w:p>
    <w:p w14:paraId="38F333A3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}</w:t>
      </w:r>
    </w:p>
    <w:p w14:paraId="6510B806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4D70A6C7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function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drawFrame() {</w:t>
      </w:r>
    </w:p>
    <w:p w14:paraId="75BB1002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ctx.save();</w:t>
      </w:r>
    </w:p>
    <w:p w14:paraId="24621643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61FCD3CA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if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(options.noGaps) {</w:t>
      </w:r>
    </w:p>
    <w:p w14:paraId="3B55E937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options.worldZoom = Math.max(options.worldZoom,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69E0ADFB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}</w:t>
      </w:r>
    </w:p>
    <w:p w14:paraId="6B7F6F91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12E7F169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initStyles();</w:t>
      </w:r>
    </w:p>
    <w:p w14:paraId="6724F3A0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useKeyboard();</w:t>
      </w:r>
    </w:p>
    <w:p w14:paraId="0FA340F5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04FFA5D7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clear();</w:t>
      </w:r>
    </w:p>
    <w:p w14:paraId="5E89CA5F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drawAllGrids();</w:t>
      </w:r>
    </w:p>
    <w:p w14:paraId="6725913A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draw();</w:t>
      </w:r>
    </w:p>
    <w:p w14:paraId="27413B6F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moveTCenter();</w:t>
      </w:r>
    </w:p>
    <w:p w14:paraId="0C91D13E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5114E8AD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ctx.restore();</w:t>
      </w:r>
    </w:p>
    <w:p w14:paraId="105F2AE5" w14:textId="68B0F6D4" w:rsidR="00B25303" w:rsidRPr="00B25303" w:rsidRDefault="00B25303" w:rsidP="00CD1C2D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}</w:t>
      </w:r>
    </w:p>
    <w:p w14:paraId="646A0891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52D7886D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function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updateTMatrix() {</w:t>
      </w:r>
    </w:p>
    <w:p w14:paraId="3199B110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rawTMatrixes = [</w:t>
      </w:r>
    </w:p>
    <w:p w14:paraId="702A8921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translate(options.translateX, options.translateY),</w:t>
      </w:r>
    </w:p>
    <w:p w14:paraId="2ADB9A6B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reflection(options.reflectX, options.reflectY),</w:t>
      </w:r>
    </w:p>
    <w:p w14:paraId="45BFD635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shear(options.shearX, options.shearY),</w:t>
      </w:r>
    </w:p>
    <w:p w14:paraId="6B899933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scale(options.zoomX, options.zoomY),</w:t>
      </w:r>
    </w:p>
    <w:p w14:paraId="18C73397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rotate(options.deg),</w:t>
      </w:r>
    </w:p>
    <w:p w14:paraId="2D12D749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];</w:t>
      </w:r>
    </w:p>
    <w:p w14:paraId="46D9E489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30212D85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tMatrix = rawTMatrixes.reduceRight((prev, cur)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=&gt;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{</w:t>
      </w:r>
    </w:p>
    <w:p w14:paraId="03DC0151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return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matrixMulMatrix(prev, cur);</w:t>
      </w:r>
    </w:p>
    <w:p w14:paraId="2A2B242B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});</w:t>
      </w:r>
    </w:p>
    <w:p w14:paraId="541751BF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1DA7FB35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(&lt;any&gt;window).tm = tMatrix;</w:t>
      </w:r>
    </w:p>
    <w:p w14:paraId="505CEC88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}</w:t>
      </w:r>
    </w:p>
    <w:p w14:paraId="17EAF3CD" w14:textId="77777777" w:rsidR="00B25303" w:rsidRPr="00B25303" w:rsidRDefault="00B25303" w:rsidP="00B25303">
      <w:pPr>
        <w:shd w:val="clear" w:color="auto" w:fill="FFFFFF"/>
        <w:spacing w:after="240"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2B97C382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function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draw() {</w:t>
      </w:r>
    </w:p>
    <w:p w14:paraId="7834295D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drawText(options.text.slice(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maxLen).toUpperCase());</w:t>
      </w:r>
    </w:p>
    <w:p w14:paraId="0423DE82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if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(!options.noGaps)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return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6F1BCF4E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18ECD860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z = options.worldZoom;</w:t>
      </w:r>
    </w:p>
    <w:p w14:paraId="5135AA39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12D03443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lastRenderedPageBreak/>
        <w:t>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start =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new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Vector(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5871A2DD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end = screenSize.copy();</w:t>
      </w:r>
    </w:p>
    <w:p w14:paraId="1A81DECA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034CB172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step = Math.min(z ^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30400F86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steps = end.sub(start).div(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new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Vector(step, step));</w:t>
      </w:r>
    </w:p>
    <w:p w14:paraId="24A0487F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3409FF30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for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(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let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i =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 i &lt; steps.x; i++) {</w:t>
      </w:r>
    </w:p>
    <w:p w14:paraId="7E8FA01D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for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(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let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j =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 j &lt; steps.y; j++) {</w:t>
      </w:r>
    </w:p>
    <w:p w14:paraId="66FE63E8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viewX = start.x + i * step;</w:t>
      </w:r>
    </w:p>
    <w:p w14:paraId="484BA05C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viewY = start.y + j * step;</w:t>
      </w:r>
    </w:p>
    <w:p w14:paraId="1853C48A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60A790D0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let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{ x, y } = toWorld(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new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Vector(viewX, viewY));</w:t>
      </w:r>
    </w:p>
    <w:p w14:paraId="176B5BA0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0CA6B75C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    x -= options.tCenterX;</w:t>
      </w:r>
    </w:p>
    <w:p w14:paraId="72D4FAAB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    y -= options.tCenterY;</w:t>
      </w:r>
    </w:p>
    <w:p w14:paraId="6FA15F70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1CD74C7E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    [x, y] = matrix3x3MulVec(invertTMatrix, [x, y,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]);</w:t>
      </w:r>
    </w:p>
    <w:p w14:paraId="0A9E3A8B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7338A5E2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    x += options.tCenterX;</w:t>
      </w:r>
    </w:p>
    <w:p w14:paraId="5F40C291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    y += options.tCenterY;</w:t>
      </w:r>
    </w:p>
    <w:p w14:paraId="52750B11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6F367592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if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(!virtualCanvas.check(x, y))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continue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17495F8C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74E33AEC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    ctx.fillRect(viewX, viewY, z, z);</w:t>
      </w:r>
    </w:p>
    <w:p w14:paraId="4C58715C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}</w:t>
      </w:r>
    </w:p>
    <w:p w14:paraId="7801B98D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}</w:t>
      </w:r>
    </w:p>
    <w:p w14:paraId="75383BF9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0961B313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}</w:t>
      </w:r>
    </w:p>
    <w:p w14:paraId="041F9DDF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4BF82FCE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function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drawText(text: string) {</w:t>
      </w:r>
    </w:p>
    <w:p w14:paraId="0B4EC9BB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text.split(</w:t>
      </w:r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''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).forEach((realChar)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=&gt;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{</w:t>
      </w:r>
    </w:p>
    <w:p w14:paraId="689DC0E1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char = (charMap.has(realChar))</w:t>
      </w:r>
    </w:p>
    <w:p w14:paraId="06FD6F8D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    ? charMap.get(realChar) : font.unknown;</w:t>
      </w:r>
    </w:p>
    <w:p w14:paraId="43AD38B5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67655257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drawCharacter(char);</w:t>
      </w:r>
    </w:p>
    <w:p w14:paraId="3514C499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drawLetterSpace();</w:t>
      </w:r>
    </w:p>
    <w:p w14:paraId="78C6F81F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});</w:t>
      </w:r>
    </w:p>
    <w:p w14:paraId="0429B59A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}</w:t>
      </w:r>
    </w:p>
    <w:p w14:paraId="4F287DA1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5F687B87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function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drawLetterSpace() {</w:t>
      </w:r>
    </w:p>
    <w:p w14:paraId="4657D56A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charStart += font.size * options.letterSpacing;</w:t>
      </w:r>
    </w:p>
    <w:p w14:paraId="32A32883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}</w:t>
      </w:r>
    </w:p>
    <w:p w14:paraId="3855FDBC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55F3EE76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function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drawCharacter(char: Char) {</w:t>
      </w:r>
    </w:p>
    <w:p w14:paraId="0A10048E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char.forEach((l)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=&gt;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{</w:t>
      </w:r>
    </w:p>
    <w:p w14:paraId="238B6D57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drawLine(l[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], l[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], l[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2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], l[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3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]);</w:t>
      </w:r>
    </w:p>
    <w:p w14:paraId="36EE6D76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});</w:t>
      </w:r>
    </w:p>
    <w:p w14:paraId="73EA0CF3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}</w:t>
      </w:r>
    </w:p>
    <w:p w14:paraId="74FFB23F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1066115A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function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drawLine(x1: number, y1: number, x2: number, y2: number) {</w:t>
      </w:r>
    </w:p>
    <w:p w14:paraId="36B463EA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lastRenderedPageBreak/>
        <w:t>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incX = Math.sign(x2 - x1);</w:t>
      </w:r>
    </w:p>
    <w:p w14:paraId="4169E704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incY = Math.sign(y2 - y1);</w:t>
      </w:r>
    </w:p>
    <w:p w14:paraId="16D06A95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54959FB5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dx = Math.abs(x2 - x1);</w:t>
      </w:r>
    </w:p>
    <w:p w14:paraId="0B1CCAD5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dy = Math.abs(y2 - y1);</w:t>
      </w:r>
    </w:p>
    <w:p w14:paraId="6A9E0C51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4C4B6F71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d = (dx &gt; dy) ? dx : dy;</w:t>
      </w:r>
    </w:p>
    <w:p w14:paraId="04FF3119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4D0B46E6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let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x = x1;</w:t>
      </w:r>
    </w:p>
    <w:p w14:paraId="44ABD5F2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let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y = y1;</w:t>
      </w:r>
    </w:p>
    <w:p w14:paraId="0F3B9071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7B20E543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let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xErr =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38082D9B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let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yErr =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2CCA6D4D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6CCFDC37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drawPixel(x, y);</w:t>
      </w:r>
    </w:p>
    <w:p w14:paraId="7D40217D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2051ADD3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for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(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let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i =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 i &lt; d; i++) {</w:t>
      </w:r>
    </w:p>
    <w:p w14:paraId="78864367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xErr += dx;</w:t>
      </w:r>
    </w:p>
    <w:p w14:paraId="51D4B8C2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yErr += dy;</w:t>
      </w:r>
    </w:p>
    <w:p w14:paraId="68C0CB82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474C1CAF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if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(xErr &gt; d) {</w:t>
      </w:r>
    </w:p>
    <w:p w14:paraId="4DF532FA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    xErr -= d;</w:t>
      </w:r>
    </w:p>
    <w:p w14:paraId="52B16CA6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    x += incX;</w:t>
      </w:r>
    </w:p>
    <w:p w14:paraId="7BA1EF3F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}</w:t>
      </w:r>
    </w:p>
    <w:p w14:paraId="0E644704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38051322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if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(yErr &gt; d) {</w:t>
      </w:r>
    </w:p>
    <w:p w14:paraId="35BBDF69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    yErr -= d;</w:t>
      </w:r>
    </w:p>
    <w:p w14:paraId="037693BE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    y += incY;</w:t>
      </w:r>
    </w:p>
    <w:p w14:paraId="770E9645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}</w:t>
      </w:r>
    </w:p>
    <w:p w14:paraId="05A7C264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0FD92A68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drawPixel(x, y);</w:t>
      </w:r>
    </w:p>
    <w:p w14:paraId="193C947A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}</w:t>
      </w:r>
    </w:p>
    <w:p w14:paraId="4418C4BE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}</w:t>
      </w:r>
    </w:p>
    <w:p w14:paraId="05407E40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16380CD5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function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drawPixel(x: number, y: number) {</w:t>
      </w:r>
    </w:p>
    <w:p w14:paraId="7F5107F7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if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(options.noGaps) {</w:t>
      </w:r>
    </w:p>
    <w:p w14:paraId="62AB7E99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virtualCanvas.setPixel(x + charStart ^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y,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true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682494C3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}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else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{</w:t>
      </w:r>
    </w:p>
    <w:p w14:paraId="5E6BED3B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x = x + charStart - options.tCenterX;</w:t>
      </w:r>
    </w:p>
    <w:p w14:paraId="6D78DBF4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y = y - options.tCenterY;</w:t>
      </w:r>
    </w:p>
    <w:p w14:paraId="509B1294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6824AA2E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[x, y] = matrix3x3MulVec(tMatrix, [x, y,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]);</w:t>
      </w:r>
    </w:p>
    <w:p w14:paraId="61A18E8F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0DE6FAB7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x += options.tCenterX;</w:t>
      </w:r>
    </w:p>
    <w:p w14:paraId="712CEE22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y += options.tCenterY;</w:t>
      </w:r>
    </w:p>
    <w:p w14:paraId="63B87C45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37844EE4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({ x, y } = toView(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new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Vector(x, y)));</w:t>
      </w:r>
    </w:p>
    <w:p w14:paraId="69D342EA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z = options.worldZoom;</w:t>
      </w:r>
    </w:p>
    <w:p w14:paraId="68BAECC9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ctx.fillRect(x ^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y ^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z, z);</w:t>
      </w:r>
    </w:p>
    <w:p w14:paraId="661ADCCB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}</w:t>
      </w:r>
    </w:p>
    <w:p w14:paraId="2F9548AA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lastRenderedPageBreak/>
        <w:t>}</w:t>
      </w:r>
    </w:p>
    <w:p w14:paraId="0D117156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71359FF8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function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drawAllGrids() {</w:t>
      </w:r>
    </w:p>
    <w:p w14:paraId="3146E1FC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ctx.save();</w:t>
      </w:r>
    </w:p>
    <w:p w14:paraId="075841D0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ctx.strokeStyle = </w:t>
      </w:r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'rgba(255,255,255,.2)'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5FE1840E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6993EF77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if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(options.worldZoom &gt;=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9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 {</w:t>
      </w:r>
    </w:p>
    <w:p w14:paraId="6B569506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ctx.lineWidth =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739FFD7D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drawGrid(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new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Vector(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));</w:t>
      </w:r>
    </w:p>
    <w:p w14:paraId="5BCC9D6B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}</w:t>
      </w:r>
    </w:p>
    <w:p w14:paraId="53BFF932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06C7DF84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if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(options.worldZoom &gt;=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3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 {</w:t>
      </w:r>
    </w:p>
    <w:p w14:paraId="3CD67118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ctx.lineWidth =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09BD6AA8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drawGrid(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new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Vector(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));</w:t>
      </w:r>
    </w:p>
    <w:p w14:paraId="42B166B4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}</w:t>
      </w:r>
    </w:p>
    <w:p w14:paraId="2ABDDFA8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513A08D2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if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(options.worldZoom &gt;=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0.4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 {</w:t>
      </w:r>
    </w:p>
    <w:p w14:paraId="3A71437F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ctx.lineWidth =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2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2637257F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drawGrid(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new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Vector(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50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50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));</w:t>
      </w:r>
    </w:p>
    <w:p w14:paraId="2CA6421E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}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else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if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(options.worldZoom &gt;=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0.08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 {</w:t>
      </w:r>
    </w:p>
    <w:p w14:paraId="01434F98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ctx.lineWidth =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0E5133C4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drawGrid(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new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Vector(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250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250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));</w:t>
      </w:r>
    </w:p>
    <w:p w14:paraId="5C3BACDC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}</w:t>
      </w:r>
    </w:p>
    <w:p w14:paraId="78636446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180ACC9D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ctx.lineWidth = (options.worldZoom &gt;=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0.4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 ?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3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: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71586E30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drawGrid(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new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Vector(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1000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1000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));</w:t>
      </w:r>
    </w:p>
    <w:p w14:paraId="68880864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45B6E654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ctx.restore();</w:t>
      </w:r>
    </w:p>
    <w:p w14:paraId="14AF03FA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}</w:t>
      </w:r>
    </w:p>
    <w:p w14:paraId="19385109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20897720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function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drawGrid(interval: Vector) {</w:t>
      </w:r>
    </w:p>
    <w:p w14:paraId="54ABCA96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z =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new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Vector(options.worldZoom, options.worldZoom)</w:t>
      </w:r>
    </w:p>
    <w:p w14:paraId="5D87ACAA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step = interval.copy().mul(z);</w:t>
      </w:r>
    </w:p>
    <w:p w14:paraId="38F7DD3C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numberOfSteps = screenSize.copy().div(step);</w:t>
      </w:r>
    </w:p>
    <w:p w14:paraId="17EF1AB8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g0 = toWorld(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new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Vector(-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-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));</w:t>
      </w:r>
    </w:p>
    <w:p w14:paraId="4AE0C91A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worldStart = g0.copy().sub(g0.mod(interval));</w:t>
      </w:r>
    </w:p>
    <w:p w14:paraId="2C8FD67E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start = toView(worldStart);</w:t>
      </w:r>
    </w:p>
    <w:p w14:paraId="252476C4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02ED12A0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for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(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let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i =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 i &lt; numberOfSteps.x; i++) {</w:t>
      </w:r>
    </w:p>
    <w:p w14:paraId="5BF03A4C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x = Math.round(start.x + step.x * i);</w:t>
      </w:r>
    </w:p>
    <w:p w14:paraId="29F95BF7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5E49E1DA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ctx.beginPath();</w:t>
      </w:r>
    </w:p>
    <w:p w14:paraId="536A6134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ctx.moveTo(x,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331FEF25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ctx.lineTo(x, screenSize.y);</w:t>
      </w:r>
    </w:p>
    <w:p w14:paraId="6B261D74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ctx.stroke();</w:t>
      </w:r>
    </w:p>
    <w:p w14:paraId="3044E221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}</w:t>
      </w:r>
    </w:p>
    <w:p w14:paraId="5DA3D08C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70846C6A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for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(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let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i =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 i &lt; numberOfSteps.y; i++) {</w:t>
      </w:r>
    </w:p>
    <w:p w14:paraId="23400B61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y = Math.round(start.y + step.y * i);</w:t>
      </w:r>
    </w:p>
    <w:p w14:paraId="6B015F3A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2EAF2FDA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lastRenderedPageBreak/>
        <w:t>        ctx.beginPath();</w:t>
      </w:r>
    </w:p>
    <w:p w14:paraId="11CB9ABC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ctx.moveTo(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y);</w:t>
      </w:r>
    </w:p>
    <w:p w14:paraId="4AFBDE49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ctx.lineTo(screenSize.x, y);</w:t>
      </w:r>
    </w:p>
    <w:p w14:paraId="3B8B7501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ctx.stroke();</w:t>
      </w:r>
    </w:p>
    <w:p w14:paraId="70148313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}</w:t>
      </w:r>
    </w:p>
    <w:p w14:paraId="5DF55654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}</w:t>
      </w:r>
    </w:p>
    <w:p w14:paraId="27FDBA0C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4BD7168E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8000"/>
          <w:kern w:val="0"/>
          <w:sz w:val="21"/>
          <w:szCs w:val="21"/>
          <w:lang w:val="en-US" w:eastAsia="en-US"/>
        </w:rPr>
        <w:t>/**</w:t>
      </w:r>
    </w:p>
    <w:p w14:paraId="15892845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8000"/>
          <w:kern w:val="0"/>
          <w:sz w:val="21"/>
          <w:szCs w:val="21"/>
          <w:lang w:val="en-US" w:eastAsia="en-US"/>
        </w:rPr>
        <w:t> * Convert viewport coords to world coords</w:t>
      </w:r>
    </w:p>
    <w:p w14:paraId="49DA9B02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8000"/>
          <w:kern w:val="0"/>
          <w:sz w:val="21"/>
          <w:szCs w:val="21"/>
          <w:lang w:val="en-US" w:eastAsia="en-US"/>
        </w:rPr>
        <w:t> *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@param</w:t>
      </w:r>
      <w:r w:rsidRPr="00B25303">
        <w:rPr>
          <w:rFonts w:ascii="Consolas" w:hAnsi="Consolas"/>
          <w:color w:val="008000"/>
          <w:kern w:val="0"/>
          <w:sz w:val="21"/>
          <w:szCs w:val="21"/>
          <w:lang w:val="en-US" w:eastAsia="en-US"/>
        </w:rPr>
        <w:t> coords viport coordinates</w:t>
      </w:r>
    </w:p>
    <w:p w14:paraId="6279818D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8000"/>
          <w:kern w:val="0"/>
          <w:sz w:val="21"/>
          <w:szCs w:val="21"/>
          <w:lang w:val="en-US" w:eastAsia="en-US"/>
        </w:rPr>
        <w:t> */</w:t>
      </w:r>
    </w:p>
    <w:p w14:paraId="6A6BF8A7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function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toWorld(targetCoords: Vector) {</w:t>
      </w:r>
    </w:p>
    <w:p w14:paraId="4B2F173A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return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targetCoords.copy()</w:t>
      </w:r>
    </w:p>
    <w:p w14:paraId="689AEFDF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.sub(screenSize.copy().div(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new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Vector(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2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2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)))</w:t>
      </w:r>
    </w:p>
    <w:p w14:paraId="1AF13C1E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.div(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new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Vector(options.worldZoom, options.worldZoom))</w:t>
      </w:r>
    </w:p>
    <w:p w14:paraId="339C1946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.add(coords);</w:t>
      </w:r>
    </w:p>
    <w:p w14:paraId="06826C1F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}</w:t>
      </w:r>
    </w:p>
    <w:p w14:paraId="547AA4FF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0018AC46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8000"/>
          <w:kern w:val="0"/>
          <w:sz w:val="21"/>
          <w:szCs w:val="21"/>
          <w:lang w:val="en-US" w:eastAsia="en-US"/>
        </w:rPr>
        <w:t>/**</w:t>
      </w:r>
    </w:p>
    <w:p w14:paraId="4D95A08B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8000"/>
          <w:kern w:val="0"/>
          <w:sz w:val="21"/>
          <w:szCs w:val="21"/>
          <w:lang w:val="en-US" w:eastAsia="en-US"/>
        </w:rPr>
        <w:t> * Convert world coords to viewport coords</w:t>
      </w:r>
    </w:p>
    <w:p w14:paraId="003CC74C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8000"/>
          <w:kern w:val="0"/>
          <w:sz w:val="21"/>
          <w:szCs w:val="21"/>
          <w:lang w:val="en-US" w:eastAsia="en-US"/>
        </w:rPr>
        <w:t> *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@param</w:t>
      </w:r>
      <w:r w:rsidRPr="00B25303">
        <w:rPr>
          <w:rFonts w:ascii="Consolas" w:hAnsi="Consolas"/>
          <w:color w:val="008000"/>
          <w:kern w:val="0"/>
          <w:sz w:val="21"/>
          <w:szCs w:val="21"/>
          <w:lang w:val="en-US" w:eastAsia="en-US"/>
        </w:rPr>
        <w:t> targetCoords world coordinates</w:t>
      </w:r>
    </w:p>
    <w:p w14:paraId="36B664B5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8000"/>
          <w:kern w:val="0"/>
          <w:sz w:val="21"/>
          <w:szCs w:val="21"/>
          <w:lang w:val="en-US" w:eastAsia="en-US"/>
        </w:rPr>
        <w:t> */</w:t>
      </w:r>
    </w:p>
    <w:p w14:paraId="0E425324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function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toView(targetCoords: Vector) {</w:t>
      </w:r>
    </w:p>
    <w:p w14:paraId="217C56B5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return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targetCoords.copy()</w:t>
      </w:r>
    </w:p>
    <w:p w14:paraId="3A17344C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.sub(coords)</w:t>
      </w:r>
    </w:p>
    <w:p w14:paraId="273E1995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.mul(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new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Vector(options.worldZoom, options.worldZoom))</w:t>
      </w:r>
    </w:p>
    <w:p w14:paraId="14683808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.add(screenSize.copy().div(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new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Vector(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2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2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)));</w:t>
      </w:r>
    </w:p>
    <w:p w14:paraId="7D3A48A5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}</w:t>
      </w:r>
    </w:p>
    <w:p w14:paraId="4001D58E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216A8CEB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function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useKeyboard() {</w:t>
      </w:r>
    </w:p>
    <w:p w14:paraId="0FACCF2B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step =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8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73945625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1CB9CC1E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type = (document.activeElement === $.tCenter)</w:t>
      </w:r>
    </w:p>
    <w:p w14:paraId="1ED86C59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? </w:t>
      </w:r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'tCenter'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: </w:t>
      </w:r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'coords'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;</w:t>
      </w:r>
    </w:p>
    <w:p w14:paraId="6FC156D0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</w:p>
    <w:p w14:paraId="672C6A83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targ = (type === </w:t>
      </w:r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'coords'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</w:t>
      </w:r>
    </w:p>
    <w:p w14:paraId="2DFF14A8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? coords :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new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Vector(options.tCenterX, options.tCenterY);</w:t>
      </w:r>
    </w:p>
    <w:p w14:paraId="2DC84E8B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7879F858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if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(pressedKeys[KEYS[</w:t>
      </w:r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'left'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]]) targ.x -= step;</w:t>
      </w:r>
    </w:p>
    <w:p w14:paraId="7A393D9A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if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(pressedKeys[KEYS[</w:t>
      </w:r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'top'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]]) targ.y -= step;</w:t>
      </w:r>
    </w:p>
    <w:p w14:paraId="00FD440C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if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(pressedKeys[KEYS[</w:t>
      </w:r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'right'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]]) targ.x += step;</w:t>
      </w:r>
    </w:p>
    <w:p w14:paraId="0F2820A8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if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(pressedKeys[KEYS[</w:t>
      </w:r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'bottom'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]]) targ.y += step;</w:t>
      </w:r>
    </w:p>
    <w:p w14:paraId="11798B87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7EEA6563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if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(type === </w:t>
      </w:r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'coords'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 {</w:t>
      </w:r>
    </w:p>
    <w:p w14:paraId="01407706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coords = targ;</w:t>
      </w:r>
    </w:p>
    <w:p w14:paraId="2122DA34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}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else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{</w:t>
      </w:r>
    </w:p>
    <w:p w14:paraId="5119B922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options.tCenterX = targ.x;</w:t>
      </w:r>
    </w:p>
    <w:p w14:paraId="62E03430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    options.tCenterY = targ.y;</w:t>
      </w:r>
    </w:p>
    <w:p w14:paraId="4E3F0E12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}</w:t>
      </w:r>
    </w:p>
    <w:p w14:paraId="640BB34F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}</w:t>
      </w:r>
    </w:p>
    <w:p w14:paraId="0029DBFF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60E98852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function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initGui() {</w:t>
      </w:r>
    </w:p>
    <w:p w14:paraId="7A1FA4F4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setup = gui.addFolder(</w:t>
      </w:r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'Setup'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2B0813D6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6FEDC17F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setup.addColor(options, </w:t>
      </w:r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'color'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0F250D4A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setup.add(options, </w:t>
      </w:r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'text'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1B7B95F1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setup.add(options, </w:t>
      </w:r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'letterSpacing'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0.5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2.5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0.1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6F341205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setup.add(options, </w:t>
      </w:r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'noGaps'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3BA430FE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setup.add(options, </w:t>
      </w:r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'resetWorldCoords'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24F85EC3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67581430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base = gui.addFolder(</w:t>
      </w:r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'Main Transformations'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390B5BDD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base.add(options, </w:t>
      </w:r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'worldZoom'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0.05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50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0.05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</w:t>
      </w:r>
    </w:p>
    <w:p w14:paraId="03D012BE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base.add(options, </w:t>
      </w:r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'zoomX'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0.1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3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0.1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).onChange(updateTMatrix);</w:t>
      </w:r>
    </w:p>
    <w:p w14:paraId="606BB440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base.add(options, </w:t>
      </w:r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'zoomY'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0.1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3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0.1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).onChange(updateTMatrix);</w:t>
      </w:r>
    </w:p>
    <w:p w14:paraId="1EEEE20E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base.add(options, </w:t>
      </w:r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'deg'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Math.PI *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2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0.01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).onChange(updateTMatrix);</w:t>
      </w:r>
    </w:p>
    <w:p w14:paraId="4D62EEA7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676A6604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other = gui.addFolder(</w:t>
      </w:r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'Additional Transformations'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77D89020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other.add(options, </w:t>
      </w:r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'translateX'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-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500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500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).onChange(updateTMatrix);</w:t>
      </w:r>
    </w:p>
    <w:p w14:paraId="4A1E1250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other.add(options, </w:t>
      </w:r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'translateY'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-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500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500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).onChange(updateTMatrix);</w:t>
      </w:r>
    </w:p>
    <w:p w14:paraId="7EB1561C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other.add(options, </w:t>
      </w:r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'shearX'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-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3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3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0.1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).onChange(updateTMatrix);</w:t>
      </w:r>
    </w:p>
    <w:p w14:paraId="74416236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other.add(options, </w:t>
      </w:r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'shearY'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-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3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3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0.1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).onChange(updateTMatrix);</w:t>
      </w:r>
    </w:p>
    <w:p w14:paraId="0B619D25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other.add(options, </w:t>
      </w:r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'reflectX'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).onChange(updateTMatrix);</w:t>
      </w:r>
    </w:p>
    <w:p w14:paraId="3AD63ABB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other.add(options, </w:t>
      </w:r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'reflectY'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).onChange(updateTMatrix);</w:t>
      </w:r>
    </w:p>
    <w:p w14:paraId="4797EACE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2A17B6A1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</w:t>
      </w:r>
      <w:r w:rsidRPr="00B25303">
        <w:rPr>
          <w:rFonts w:ascii="Consolas" w:hAnsi="Consolas"/>
          <w:color w:val="0000FF"/>
          <w:kern w:val="0"/>
          <w:sz w:val="21"/>
          <w:szCs w:val="21"/>
          <w:lang w:val="en-US" w:eastAsia="en-US"/>
        </w:rPr>
        <w:t>const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tCenter = gui.addFolder(</w:t>
      </w:r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'Transformation Center'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6AC61780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tCenter.add(options, </w:t>
      </w:r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'tCenterX'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-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500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500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0.1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4C80819C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tCenter.add(options, </w:t>
      </w:r>
      <w:r w:rsidRPr="00B25303">
        <w:rPr>
          <w:rFonts w:ascii="Consolas" w:hAnsi="Consolas"/>
          <w:color w:val="A31515"/>
          <w:kern w:val="0"/>
          <w:sz w:val="21"/>
          <w:szCs w:val="21"/>
          <w:lang w:val="en-US" w:eastAsia="en-US"/>
        </w:rPr>
        <w:t>'tCenterY'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-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500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500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, </w:t>
      </w:r>
      <w:r w:rsidRPr="00B25303">
        <w:rPr>
          <w:rFonts w:ascii="Consolas" w:hAnsi="Consolas"/>
          <w:color w:val="09885A"/>
          <w:kern w:val="0"/>
          <w:sz w:val="21"/>
          <w:szCs w:val="21"/>
          <w:lang w:val="en-US" w:eastAsia="en-US"/>
        </w:rPr>
        <w:t>0.1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);</w:t>
      </w:r>
    </w:p>
    <w:p w14:paraId="78F91E1A" w14:textId="77777777" w:rsidR="00B25303" w:rsidRPr="00B25303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</w:pPr>
    </w:p>
    <w:p w14:paraId="0804C2E2" w14:textId="77777777" w:rsidR="00B25303" w:rsidRPr="00CF7A41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setup</w:t>
      </w:r>
      <w:r w:rsidRPr="00CF7A41">
        <w:rPr>
          <w:rFonts w:ascii="Consolas" w:hAnsi="Consolas"/>
          <w:color w:val="000000"/>
          <w:kern w:val="0"/>
          <w:sz w:val="21"/>
          <w:szCs w:val="21"/>
          <w:lang w:eastAsia="en-US"/>
        </w:rPr>
        <w:t>.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open</w:t>
      </w:r>
      <w:r w:rsidRPr="00CF7A41">
        <w:rPr>
          <w:rFonts w:ascii="Consolas" w:hAnsi="Consolas"/>
          <w:color w:val="000000"/>
          <w:kern w:val="0"/>
          <w:sz w:val="21"/>
          <w:szCs w:val="21"/>
          <w:lang w:eastAsia="en-US"/>
        </w:rPr>
        <w:t>();</w:t>
      </w:r>
    </w:p>
    <w:p w14:paraId="39B52042" w14:textId="77777777" w:rsidR="00B25303" w:rsidRPr="00CF7A41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eastAsia="en-US"/>
        </w:rPr>
      </w:pP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    base</w:t>
      </w:r>
      <w:r w:rsidRPr="00CF7A41">
        <w:rPr>
          <w:rFonts w:ascii="Consolas" w:hAnsi="Consolas"/>
          <w:color w:val="000000"/>
          <w:kern w:val="0"/>
          <w:sz w:val="21"/>
          <w:szCs w:val="21"/>
          <w:lang w:eastAsia="en-US"/>
        </w:rPr>
        <w:t>.</w:t>
      </w:r>
      <w:r w:rsidRPr="00B25303">
        <w:rPr>
          <w:rFonts w:ascii="Consolas" w:hAnsi="Consolas"/>
          <w:color w:val="000000"/>
          <w:kern w:val="0"/>
          <w:sz w:val="21"/>
          <w:szCs w:val="21"/>
          <w:lang w:val="en-US" w:eastAsia="en-US"/>
        </w:rPr>
        <w:t>open</w:t>
      </w:r>
      <w:r w:rsidRPr="00CF7A41">
        <w:rPr>
          <w:rFonts w:ascii="Consolas" w:hAnsi="Consolas"/>
          <w:color w:val="000000"/>
          <w:kern w:val="0"/>
          <w:sz w:val="21"/>
          <w:szCs w:val="21"/>
          <w:lang w:eastAsia="en-US"/>
        </w:rPr>
        <w:t>();</w:t>
      </w:r>
    </w:p>
    <w:p w14:paraId="74A35ABE" w14:textId="77777777" w:rsidR="00B25303" w:rsidRPr="00CF7A41" w:rsidRDefault="00B25303" w:rsidP="00B25303">
      <w:pPr>
        <w:shd w:val="clear" w:color="auto" w:fill="FFFFFF"/>
        <w:spacing w:line="285" w:lineRule="atLeast"/>
        <w:ind w:firstLine="0"/>
        <w:jc w:val="left"/>
        <w:rPr>
          <w:rFonts w:ascii="Consolas" w:hAnsi="Consolas"/>
          <w:color w:val="000000"/>
          <w:kern w:val="0"/>
          <w:sz w:val="21"/>
          <w:szCs w:val="21"/>
          <w:lang w:eastAsia="en-US"/>
        </w:rPr>
      </w:pPr>
      <w:r w:rsidRPr="00CF7A41">
        <w:rPr>
          <w:rFonts w:ascii="Consolas" w:hAnsi="Consolas"/>
          <w:color w:val="000000"/>
          <w:kern w:val="0"/>
          <w:sz w:val="21"/>
          <w:szCs w:val="21"/>
          <w:lang w:eastAsia="en-US"/>
        </w:rPr>
        <w:t>}</w:t>
      </w:r>
    </w:p>
    <w:p w14:paraId="2E42031E" w14:textId="357E7030" w:rsidR="00B25303" w:rsidRDefault="00B25303" w:rsidP="00B25303">
      <w:pPr>
        <w:ind w:firstLine="0"/>
        <w:jc w:val="left"/>
        <w:rPr>
          <w:kern w:val="0"/>
          <w:sz w:val="28"/>
          <w:szCs w:val="28"/>
          <w:lang w:val="uk-UA" w:eastAsia="uk-UA"/>
        </w:rPr>
      </w:pPr>
    </w:p>
    <w:p w14:paraId="702B610C" w14:textId="5A13C2F8" w:rsidR="00442A54" w:rsidRDefault="00442A54" w:rsidP="00B25303">
      <w:pPr>
        <w:ind w:firstLine="0"/>
        <w:jc w:val="left"/>
        <w:rPr>
          <w:kern w:val="0"/>
          <w:sz w:val="28"/>
          <w:szCs w:val="28"/>
          <w:lang w:val="uk-UA" w:eastAsia="uk-UA"/>
        </w:rPr>
      </w:pPr>
    </w:p>
    <w:p w14:paraId="7F31C22F" w14:textId="3D634BBA" w:rsidR="00724151" w:rsidRPr="00E95FE6" w:rsidRDefault="00724151" w:rsidP="00E95FE6">
      <w:pPr>
        <w:pStyle w:val="ListParagraph"/>
        <w:numPr>
          <w:ilvl w:val="0"/>
          <w:numId w:val="25"/>
        </w:numPr>
        <w:spacing w:line="276" w:lineRule="auto"/>
        <w:rPr>
          <w:kern w:val="0"/>
          <w:sz w:val="28"/>
          <w:szCs w:val="28"/>
          <w:lang w:val="uk-UA" w:eastAsia="uk-UA"/>
        </w:rPr>
      </w:pPr>
      <w:r w:rsidRPr="00E95FE6">
        <w:rPr>
          <w:kern w:val="0"/>
          <w:sz w:val="28"/>
          <w:szCs w:val="28"/>
          <w:lang w:val="uk-UA" w:eastAsia="uk-UA"/>
        </w:rPr>
        <w:t>Результат виконан</w:t>
      </w:r>
      <w:r w:rsidR="00AC21DC" w:rsidRPr="00E95FE6">
        <w:rPr>
          <w:kern w:val="0"/>
          <w:sz w:val="28"/>
          <w:szCs w:val="28"/>
          <w:lang w:val="uk-UA" w:eastAsia="uk-UA"/>
        </w:rPr>
        <w:t>ня програми</w:t>
      </w:r>
    </w:p>
    <w:p w14:paraId="707A2C93" w14:textId="5B7A6FB7" w:rsidR="00E95FE6" w:rsidRDefault="00E95FE6" w:rsidP="00E95FE6">
      <w:pPr>
        <w:pStyle w:val="ListParagraph"/>
        <w:spacing w:line="276" w:lineRule="auto"/>
        <w:ind w:left="502" w:firstLine="0"/>
        <w:rPr>
          <w:kern w:val="0"/>
          <w:sz w:val="28"/>
          <w:szCs w:val="28"/>
          <w:lang w:val="uk-UA" w:eastAsia="uk-UA"/>
        </w:rPr>
      </w:pPr>
    </w:p>
    <w:p w14:paraId="031CAE74" w14:textId="6B477D27" w:rsidR="00E95FE6" w:rsidRDefault="00E95FE6" w:rsidP="00E95FE6">
      <w:pPr>
        <w:pStyle w:val="ListParagraph"/>
        <w:spacing w:line="276" w:lineRule="auto"/>
        <w:ind w:left="0" w:firstLine="0"/>
        <w:rPr>
          <w:kern w:val="0"/>
          <w:sz w:val="28"/>
          <w:szCs w:val="28"/>
          <w:lang w:val="uk-UA" w:eastAsia="uk-UA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C391D6D" wp14:editId="162ABA63">
            <wp:extent cx="6257925" cy="37242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9944BE" w14:textId="04308D61" w:rsidR="00E95FE6" w:rsidRDefault="00E95FE6" w:rsidP="00E95FE6">
      <w:pPr>
        <w:pStyle w:val="ListParagraph"/>
        <w:spacing w:line="276" w:lineRule="auto"/>
        <w:ind w:left="0" w:firstLine="0"/>
        <w:rPr>
          <w:kern w:val="0"/>
          <w:sz w:val="28"/>
          <w:szCs w:val="28"/>
          <w:lang w:eastAsia="uk-UA"/>
        </w:rPr>
      </w:pPr>
    </w:p>
    <w:p w14:paraId="0BBFF26C" w14:textId="77777777" w:rsidR="00E95FE6" w:rsidRDefault="00E95FE6" w:rsidP="00E95FE6">
      <w:pPr>
        <w:pStyle w:val="ListParagraph"/>
        <w:spacing w:line="276" w:lineRule="auto"/>
        <w:ind w:left="0" w:firstLine="0"/>
        <w:rPr>
          <w:kern w:val="0"/>
          <w:sz w:val="28"/>
          <w:szCs w:val="28"/>
          <w:lang w:eastAsia="uk-UA"/>
        </w:rPr>
      </w:pPr>
    </w:p>
    <w:p w14:paraId="39804B96" w14:textId="77777777" w:rsidR="00E95FE6" w:rsidRDefault="00E95FE6" w:rsidP="00E95FE6">
      <w:pPr>
        <w:pStyle w:val="ListParagraph"/>
        <w:spacing w:line="276" w:lineRule="auto"/>
        <w:ind w:left="0" w:firstLine="0"/>
        <w:rPr>
          <w:kern w:val="0"/>
          <w:sz w:val="28"/>
          <w:szCs w:val="28"/>
          <w:lang w:eastAsia="uk-UA"/>
        </w:rPr>
      </w:pPr>
    </w:p>
    <w:p w14:paraId="0616C5DA" w14:textId="77777777" w:rsidR="00E95FE6" w:rsidRDefault="00E95FE6" w:rsidP="00E95FE6">
      <w:pPr>
        <w:pStyle w:val="ListParagraph"/>
        <w:spacing w:line="276" w:lineRule="auto"/>
        <w:ind w:left="0" w:firstLine="0"/>
        <w:rPr>
          <w:kern w:val="0"/>
          <w:sz w:val="28"/>
          <w:szCs w:val="28"/>
          <w:lang w:eastAsia="uk-UA"/>
        </w:rPr>
      </w:pPr>
    </w:p>
    <w:p w14:paraId="462A0AB6" w14:textId="77777777" w:rsidR="00E95FE6" w:rsidRDefault="00E95FE6" w:rsidP="00E95FE6">
      <w:pPr>
        <w:pStyle w:val="ListParagraph"/>
        <w:spacing w:line="276" w:lineRule="auto"/>
        <w:ind w:left="0" w:firstLine="0"/>
        <w:rPr>
          <w:kern w:val="0"/>
          <w:sz w:val="28"/>
          <w:szCs w:val="28"/>
          <w:lang w:eastAsia="uk-UA"/>
        </w:rPr>
      </w:pPr>
    </w:p>
    <w:p w14:paraId="04E7D87D" w14:textId="77777777" w:rsidR="00E95FE6" w:rsidRDefault="00E95FE6" w:rsidP="00E95FE6">
      <w:pPr>
        <w:pStyle w:val="ListParagraph"/>
        <w:spacing w:line="276" w:lineRule="auto"/>
        <w:ind w:left="0" w:firstLine="0"/>
        <w:rPr>
          <w:kern w:val="0"/>
          <w:sz w:val="28"/>
          <w:szCs w:val="28"/>
          <w:lang w:eastAsia="uk-UA"/>
        </w:rPr>
      </w:pPr>
    </w:p>
    <w:p w14:paraId="55AC7783" w14:textId="55E9C999" w:rsidR="00E95FE6" w:rsidRDefault="00E95FE6" w:rsidP="00E95FE6">
      <w:pPr>
        <w:pStyle w:val="ListParagraph"/>
        <w:spacing w:line="276" w:lineRule="auto"/>
        <w:ind w:left="0" w:firstLine="0"/>
        <w:rPr>
          <w:kern w:val="0"/>
          <w:sz w:val="28"/>
          <w:szCs w:val="28"/>
          <w:lang w:val="uk-UA" w:eastAsia="uk-UA"/>
        </w:rPr>
      </w:pPr>
      <w:r>
        <w:rPr>
          <w:kern w:val="0"/>
          <w:sz w:val="28"/>
          <w:szCs w:val="28"/>
          <w:lang w:eastAsia="uk-UA"/>
        </w:rPr>
        <w:t xml:space="preserve">При </w:t>
      </w:r>
      <w:r>
        <w:rPr>
          <w:kern w:val="0"/>
          <w:sz w:val="28"/>
          <w:szCs w:val="28"/>
          <w:lang w:val="uk-UA" w:eastAsia="uk-UA"/>
        </w:rPr>
        <w:t>збільшенні:</w:t>
      </w:r>
    </w:p>
    <w:p w14:paraId="66EF0161" w14:textId="77777777" w:rsidR="00E95FE6" w:rsidRPr="00E95FE6" w:rsidRDefault="00E95FE6" w:rsidP="00E95FE6">
      <w:pPr>
        <w:pStyle w:val="ListParagraph"/>
        <w:spacing w:line="276" w:lineRule="auto"/>
        <w:ind w:left="0" w:firstLine="0"/>
        <w:rPr>
          <w:kern w:val="0"/>
          <w:sz w:val="28"/>
          <w:szCs w:val="28"/>
          <w:lang w:val="uk-UA" w:eastAsia="uk-UA"/>
        </w:rPr>
      </w:pPr>
    </w:p>
    <w:p w14:paraId="4C9C6211" w14:textId="66A72CA4" w:rsidR="00E95FE6" w:rsidRDefault="00E95FE6" w:rsidP="00E95FE6">
      <w:pPr>
        <w:ind w:left="142" w:firstLine="38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BFAE61E" wp14:editId="7E32F752">
            <wp:extent cx="5747074" cy="3429000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071" cy="3430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687302" w14:textId="77777777" w:rsidR="00E95FE6" w:rsidRDefault="00E95FE6" w:rsidP="00E95FE6">
      <w:pPr>
        <w:ind w:left="142" w:firstLine="38"/>
        <w:rPr>
          <w:sz w:val="28"/>
          <w:szCs w:val="28"/>
        </w:rPr>
      </w:pPr>
    </w:p>
    <w:p w14:paraId="31C88AEB" w14:textId="58A66F6C" w:rsidR="00E95FE6" w:rsidRDefault="00E95FE6" w:rsidP="00E95FE6">
      <w:pPr>
        <w:ind w:left="142" w:firstLine="38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З опціїєю «</w:t>
      </w:r>
      <w:r>
        <w:rPr>
          <w:sz w:val="28"/>
          <w:szCs w:val="28"/>
          <w:lang w:val="en-US"/>
        </w:rPr>
        <w:t>noGaps</w:t>
      </w:r>
      <w:r>
        <w:rPr>
          <w:sz w:val="28"/>
          <w:szCs w:val="28"/>
          <w:lang w:val="uk-UA"/>
        </w:rPr>
        <w:t>»</w:t>
      </w:r>
      <w:r>
        <w:rPr>
          <w:sz w:val="28"/>
          <w:szCs w:val="28"/>
          <w:lang w:val="en-US"/>
        </w:rPr>
        <w:t>:</w:t>
      </w:r>
    </w:p>
    <w:p w14:paraId="040D5E8D" w14:textId="77777777" w:rsidR="00E95FE6" w:rsidRPr="00E95FE6" w:rsidRDefault="00E95FE6" w:rsidP="00E95FE6">
      <w:pPr>
        <w:ind w:left="142" w:firstLine="38"/>
        <w:rPr>
          <w:sz w:val="28"/>
          <w:szCs w:val="28"/>
          <w:lang w:val="en-US"/>
        </w:rPr>
      </w:pPr>
    </w:p>
    <w:p w14:paraId="365FE851" w14:textId="18604CE9" w:rsidR="00E95FE6" w:rsidRPr="00E95FE6" w:rsidRDefault="00E95FE6" w:rsidP="00E95FE6">
      <w:pPr>
        <w:ind w:left="142" w:firstLine="38"/>
        <w:rPr>
          <w:sz w:val="28"/>
          <w:szCs w:val="28"/>
          <w:lang w:val="uk-UA"/>
        </w:rPr>
      </w:pPr>
      <w:r>
        <w:rPr>
          <w:noProof/>
          <w:sz w:val="28"/>
          <w:szCs w:val="28"/>
        </w:rPr>
        <w:drawing>
          <wp:inline distT="0" distB="0" distL="0" distR="0" wp14:anchorId="4173462F" wp14:editId="7E58541C">
            <wp:extent cx="6257925" cy="37338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F9A155" w14:textId="7B07E9B5" w:rsidR="003D6D04" w:rsidRPr="00C15A57" w:rsidRDefault="00E95FE6" w:rsidP="00E95FE6">
      <w:pPr>
        <w:ind w:left="142" w:firstLine="38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82E84E8" wp14:editId="6844FD95">
            <wp:extent cx="6257925" cy="37147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AE96A" w14:textId="4997C240" w:rsidR="009107B6" w:rsidRPr="009107B6" w:rsidRDefault="009107B6" w:rsidP="009107B6">
      <w:pPr>
        <w:spacing w:line="360" w:lineRule="auto"/>
        <w:ind w:left="142" w:firstLine="38"/>
        <w:jc w:val="lef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</w:p>
    <w:p w14:paraId="50EA40A8" w14:textId="30381748" w:rsidR="003D6D04" w:rsidRPr="00E31A05" w:rsidRDefault="006E2DE5" w:rsidP="003D6D04">
      <w:pPr>
        <w:ind w:firstLine="567"/>
        <w:rPr>
          <w:lang w:val="uk-UA"/>
        </w:rPr>
      </w:pPr>
      <w:r w:rsidRPr="00757A8E">
        <w:rPr>
          <w:b/>
          <w:sz w:val="28"/>
          <w:szCs w:val="28"/>
          <w:lang w:val="uk-UA"/>
        </w:rPr>
        <w:t xml:space="preserve">Висновок: </w:t>
      </w:r>
      <w:r w:rsidRPr="00757A8E">
        <w:rPr>
          <w:sz w:val="28"/>
          <w:szCs w:val="28"/>
          <w:lang w:val="uk-UA"/>
        </w:rPr>
        <w:t>на цій</w:t>
      </w:r>
      <w:r w:rsidR="00F129A5" w:rsidRPr="00757A8E">
        <w:rPr>
          <w:sz w:val="28"/>
          <w:szCs w:val="28"/>
          <w:lang w:val="uk-UA"/>
        </w:rPr>
        <w:t xml:space="preserve"> лабораторній роботі оволодів</w:t>
      </w:r>
      <w:r w:rsidR="00F129A5" w:rsidRPr="00FC3A83">
        <w:rPr>
          <w:sz w:val="28"/>
          <w:szCs w:val="28"/>
          <w:lang w:val="uk-UA"/>
        </w:rPr>
        <w:t xml:space="preserve"> </w:t>
      </w:r>
      <w:r w:rsidR="00FC3A83">
        <w:rPr>
          <w:sz w:val="28"/>
          <w:szCs w:val="28"/>
          <w:lang w:val="uk-UA"/>
        </w:rPr>
        <w:t>навичками побудови</w:t>
      </w:r>
      <w:r w:rsidR="00E95FE6" w:rsidRPr="00E95FE6">
        <w:rPr>
          <w:sz w:val="28"/>
          <w:szCs w:val="28"/>
        </w:rPr>
        <w:t xml:space="preserve"> </w:t>
      </w:r>
      <w:r w:rsidR="00E31A05">
        <w:rPr>
          <w:sz w:val="28"/>
          <w:szCs w:val="28"/>
          <w:lang w:val="uk-UA"/>
        </w:rPr>
        <w:t>ліній за допомогою інкрементальних алгоритмів та перетворення їх через афінні перетворення.</w:t>
      </w:r>
    </w:p>
    <w:p w14:paraId="4ED55155" w14:textId="671BD814" w:rsidR="004C6DEE" w:rsidRPr="00757A8E" w:rsidRDefault="004C6DEE" w:rsidP="008A6105">
      <w:pPr>
        <w:spacing w:after="480" w:line="276" w:lineRule="auto"/>
        <w:ind w:left="142" w:firstLine="0"/>
        <w:jc w:val="left"/>
        <w:rPr>
          <w:spacing w:val="-10"/>
          <w:sz w:val="28"/>
          <w:szCs w:val="28"/>
          <w:lang w:val="uk-UA" w:eastAsia="uk-UA"/>
        </w:rPr>
      </w:pPr>
    </w:p>
    <w:sectPr w:rsidR="004C6DEE" w:rsidRPr="00757A8E">
      <w:footerReference w:type="default" r:id="rId28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5367D6" w14:textId="77777777" w:rsidR="0037491A" w:rsidRDefault="0037491A">
      <w:r>
        <w:separator/>
      </w:r>
    </w:p>
  </w:endnote>
  <w:endnote w:type="continuationSeparator" w:id="0">
    <w:p w14:paraId="0E67891B" w14:textId="77777777" w:rsidR="0037491A" w:rsidRDefault="003749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CEBE9F" w14:textId="77777777" w:rsidR="001368CB" w:rsidRDefault="001368C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D337A2" w14:paraId="47CF0F41" w14:textId="77777777">
      <w:trPr>
        <w:cantSplit/>
        <w:trHeight w:val="305"/>
      </w:trPr>
      <w:tc>
        <w:tcPr>
          <w:tcW w:w="340" w:type="dxa"/>
        </w:tcPr>
        <w:p w14:paraId="336D6450" w14:textId="77777777" w:rsidR="00D337A2" w:rsidRDefault="00D337A2">
          <w:pPr>
            <w:pStyle w:val="Footer"/>
            <w:ind w:right="-1474" w:firstLine="0"/>
          </w:pPr>
        </w:p>
      </w:tc>
      <w:tc>
        <w:tcPr>
          <w:tcW w:w="511" w:type="dxa"/>
        </w:tcPr>
        <w:p w14:paraId="06AE3266" w14:textId="77777777" w:rsidR="00D337A2" w:rsidRDefault="00D337A2">
          <w:pPr>
            <w:pStyle w:val="Footer"/>
            <w:ind w:right="-1474" w:firstLine="0"/>
          </w:pPr>
        </w:p>
      </w:tc>
      <w:tc>
        <w:tcPr>
          <w:tcW w:w="1134" w:type="dxa"/>
        </w:tcPr>
        <w:p w14:paraId="63D024A8" w14:textId="77777777" w:rsidR="00D337A2" w:rsidRDefault="00D337A2">
          <w:pPr>
            <w:pStyle w:val="Footer"/>
            <w:ind w:right="-1474" w:firstLine="0"/>
          </w:pPr>
        </w:p>
      </w:tc>
      <w:tc>
        <w:tcPr>
          <w:tcW w:w="878" w:type="dxa"/>
        </w:tcPr>
        <w:p w14:paraId="431B2450" w14:textId="77777777" w:rsidR="00D337A2" w:rsidRDefault="00D337A2">
          <w:pPr>
            <w:pStyle w:val="Footer"/>
            <w:ind w:right="-1474" w:firstLine="0"/>
          </w:pPr>
        </w:p>
      </w:tc>
      <w:tc>
        <w:tcPr>
          <w:tcW w:w="474" w:type="dxa"/>
        </w:tcPr>
        <w:p w14:paraId="034CDE64" w14:textId="77777777" w:rsidR="00D337A2" w:rsidRDefault="00D337A2">
          <w:pPr>
            <w:pStyle w:val="Footer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14:paraId="36FC6730" w14:textId="77777777" w:rsidR="00D337A2" w:rsidRDefault="00D337A2">
          <w:pPr>
            <w:pStyle w:val="Footer"/>
            <w:ind w:right="-1474" w:firstLine="0"/>
            <w:jc w:val="center"/>
            <w:rPr>
              <w:sz w:val="36"/>
            </w:rPr>
          </w:pPr>
          <w:r>
            <w:rPr>
              <w:sz w:val="36"/>
            </w:rPr>
            <w:t>7.092301.521</w:t>
          </w:r>
        </w:p>
      </w:tc>
      <w:tc>
        <w:tcPr>
          <w:tcW w:w="424" w:type="dxa"/>
          <w:vAlign w:val="center"/>
        </w:tcPr>
        <w:p w14:paraId="0C0F7383" w14:textId="77777777" w:rsidR="00D337A2" w:rsidRDefault="00D337A2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D337A2" w14:paraId="72A1C97F" w14:textId="77777777">
      <w:trPr>
        <w:cantSplit/>
        <w:trHeight w:val="305"/>
      </w:trPr>
      <w:tc>
        <w:tcPr>
          <w:tcW w:w="340" w:type="dxa"/>
        </w:tcPr>
        <w:p w14:paraId="6D88FFF6" w14:textId="77777777" w:rsidR="00D337A2" w:rsidRDefault="00D337A2">
          <w:pPr>
            <w:pStyle w:val="Footer"/>
            <w:ind w:right="-1474" w:firstLine="0"/>
          </w:pPr>
        </w:p>
      </w:tc>
      <w:tc>
        <w:tcPr>
          <w:tcW w:w="511" w:type="dxa"/>
        </w:tcPr>
        <w:p w14:paraId="3BD067EB" w14:textId="77777777" w:rsidR="00D337A2" w:rsidRDefault="00D337A2">
          <w:pPr>
            <w:pStyle w:val="Footer"/>
            <w:ind w:right="-1474" w:firstLine="0"/>
          </w:pPr>
        </w:p>
      </w:tc>
      <w:tc>
        <w:tcPr>
          <w:tcW w:w="1134" w:type="dxa"/>
        </w:tcPr>
        <w:p w14:paraId="452F7D69" w14:textId="77777777" w:rsidR="00D337A2" w:rsidRDefault="00D337A2">
          <w:pPr>
            <w:pStyle w:val="Footer"/>
            <w:ind w:right="-1474" w:firstLine="0"/>
          </w:pPr>
        </w:p>
      </w:tc>
      <w:tc>
        <w:tcPr>
          <w:tcW w:w="878" w:type="dxa"/>
        </w:tcPr>
        <w:p w14:paraId="49EAF338" w14:textId="77777777" w:rsidR="00D337A2" w:rsidRDefault="00D337A2">
          <w:pPr>
            <w:pStyle w:val="Footer"/>
            <w:ind w:right="-1474" w:firstLine="0"/>
          </w:pPr>
        </w:p>
      </w:tc>
      <w:tc>
        <w:tcPr>
          <w:tcW w:w="474" w:type="dxa"/>
        </w:tcPr>
        <w:p w14:paraId="55818F86" w14:textId="77777777" w:rsidR="00D337A2" w:rsidRDefault="00D337A2">
          <w:pPr>
            <w:pStyle w:val="Footer"/>
            <w:ind w:right="-1474" w:firstLine="0"/>
          </w:pPr>
        </w:p>
      </w:tc>
      <w:tc>
        <w:tcPr>
          <w:tcW w:w="6586" w:type="dxa"/>
          <w:vMerge/>
        </w:tcPr>
        <w:p w14:paraId="666BDBE6" w14:textId="77777777" w:rsidR="00D337A2" w:rsidRDefault="00D337A2">
          <w:pPr>
            <w:pStyle w:val="Footer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14:paraId="52DFE6B0" w14:textId="77777777" w:rsidR="00D337A2" w:rsidRDefault="00D337A2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D337A2" w14:paraId="3EF5B615" w14:textId="77777777">
      <w:trPr>
        <w:cantSplit/>
        <w:trHeight w:val="305"/>
      </w:trPr>
      <w:tc>
        <w:tcPr>
          <w:tcW w:w="340" w:type="dxa"/>
          <w:vAlign w:val="center"/>
        </w:tcPr>
        <w:p w14:paraId="43BC0BFE" w14:textId="77777777" w:rsidR="00D337A2" w:rsidRDefault="00D337A2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</w:rPr>
            <w:t>Изм</w:t>
          </w:r>
        </w:p>
      </w:tc>
      <w:tc>
        <w:tcPr>
          <w:tcW w:w="511" w:type="dxa"/>
          <w:vAlign w:val="center"/>
        </w:tcPr>
        <w:p w14:paraId="2024D6AF" w14:textId="77777777" w:rsidR="00D337A2" w:rsidRDefault="00D337A2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14:paraId="404CAF05" w14:textId="77777777" w:rsidR="00D337A2" w:rsidRDefault="00D337A2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</w:t>
          </w:r>
        </w:p>
      </w:tc>
      <w:tc>
        <w:tcPr>
          <w:tcW w:w="878" w:type="dxa"/>
          <w:vAlign w:val="center"/>
        </w:tcPr>
        <w:p w14:paraId="58E33C8A" w14:textId="77777777" w:rsidR="00D337A2" w:rsidRDefault="00D337A2">
          <w:pPr>
            <w:pStyle w:val="Footer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14:paraId="20965F4A" w14:textId="77777777" w:rsidR="00D337A2" w:rsidRDefault="00D337A2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14:paraId="43D2559A" w14:textId="77777777" w:rsidR="00D337A2" w:rsidRDefault="00D337A2">
          <w:pPr>
            <w:pStyle w:val="Footer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14:paraId="772AC5DD" w14:textId="77777777" w:rsidR="00D337A2" w:rsidRDefault="00D337A2">
          <w:pPr>
            <w:pStyle w:val="Footer"/>
            <w:ind w:right="-1474" w:firstLine="0"/>
            <w:jc w:val="left"/>
          </w:pPr>
        </w:p>
      </w:tc>
    </w:tr>
  </w:tbl>
  <w:p w14:paraId="735714C6" w14:textId="77777777" w:rsidR="00D337A2" w:rsidRDefault="00D337A2">
    <w:pPr>
      <w:pStyle w:val="Footer"/>
      <w:ind w:right="-1474" w:firstLine="0"/>
    </w:pPr>
    <w:r>
      <w:rPr>
        <w:snapToGrid w:val="0"/>
      </w:rPr>
      <w:tab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D337A2" w:rsidRPr="00757A8E" w14:paraId="73E12FA2" w14:textId="77777777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29C4CEE" w14:textId="4DB4839F" w:rsidR="00D337A2" w:rsidRPr="00757A8E" w:rsidRDefault="00D337A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13FF73E" w14:textId="77777777" w:rsidR="00D337A2" w:rsidRPr="00757A8E" w:rsidRDefault="00D337A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5DFCC283" w14:textId="77777777" w:rsidR="00D337A2" w:rsidRPr="00757A8E" w:rsidRDefault="00D337A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4BF163F" w14:textId="77777777" w:rsidR="00D337A2" w:rsidRPr="00757A8E" w:rsidRDefault="00D337A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1C555FC" w14:textId="77777777" w:rsidR="00D337A2" w:rsidRPr="00757A8E" w:rsidRDefault="00D337A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14:paraId="3A80A25A" w14:textId="4FAF6D21" w:rsidR="00D337A2" w:rsidRPr="001368CB" w:rsidRDefault="00D337A2" w:rsidP="008A6105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  <w:lang w:val="en-US"/>
            </w:rPr>
          </w:pPr>
          <w:r w:rsidRPr="00757A8E">
            <w:rPr>
              <w:sz w:val="40"/>
              <w:lang w:val="uk-UA"/>
            </w:rPr>
            <w:t>121.</w:t>
          </w:r>
          <w:r>
            <w:rPr>
              <w:sz w:val="40"/>
              <w:lang w:val="en-US"/>
            </w:rPr>
            <w:t>3</w:t>
          </w:r>
          <w:r w:rsidRPr="00757A8E">
            <w:rPr>
              <w:sz w:val="40"/>
              <w:lang w:val="uk-UA"/>
            </w:rPr>
            <w:t>151.05.0</w:t>
          </w:r>
          <w:r w:rsidR="001368CB">
            <w:rPr>
              <w:sz w:val="40"/>
              <w:lang w:val="en-US"/>
            </w:rPr>
            <w:t>2</w:t>
          </w:r>
          <w:bookmarkStart w:id="0" w:name="_GoBack"/>
          <w:bookmarkEnd w:id="0"/>
        </w:p>
      </w:tc>
    </w:tr>
    <w:tr w:rsidR="00D337A2" w:rsidRPr="00757A8E" w14:paraId="1AF3DA75" w14:textId="77777777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0ED4AFF" w14:textId="77777777" w:rsidR="00D337A2" w:rsidRPr="00757A8E" w:rsidRDefault="00D337A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A62D6E7" w14:textId="77777777" w:rsidR="00D337A2" w:rsidRPr="00757A8E" w:rsidRDefault="00D337A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CDB3395" w14:textId="77777777" w:rsidR="00D337A2" w:rsidRPr="00757A8E" w:rsidRDefault="00D337A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056C8E7" w14:textId="77777777" w:rsidR="00D337A2" w:rsidRPr="00757A8E" w:rsidRDefault="00D337A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6C65FD5D" w14:textId="77777777" w:rsidR="00D337A2" w:rsidRPr="00757A8E" w:rsidRDefault="00D337A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14:paraId="1FB5C283" w14:textId="77777777" w:rsidR="00D337A2" w:rsidRPr="00757A8E" w:rsidRDefault="00D337A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D337A2" w:rsidRPr="00757A8E" w14:paraId="1FA5151D" w14:textId="77777777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14:paraId="18107D31" w14:textId="77777777" w:rsidR="00D337A2" w:rsidRPr="00757A8E" w:rsidRDefault="00D337A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Зм</w:t>
          </w:r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14:paraId="4B9F8D9A" w14:textId="77777777" w:rsidR="00D337A2" w:rsidRPr="00757A8E" w:rsidRDefault="00D337A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14:paraId="43082DC1" w14:textId="77777777" w:rsidR="00D337A2" w:rsidRPr="00757A8E" w:rsidRDefault="00D337A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№ докум.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14:paraId="2BD012AA" w14:textId="77777777" w:rsidR="00D337A2" w:rsidRPr="00757A8E" w:rsidRDefault="00D337A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Підпис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14:paraId="6868DD85" w14:textId="77777777" w:rsidR="00D337A2" w:rsidRPr="00757A8E" w:rsidRDefault="00D337A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14:paraId="1A072863" w14:textId="77777777" w:rsidR="00D337A2" w:rsidRPr="00757A8E" w:rsidRDefault="00D337A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D337A2" w:rsidRPr="00757A8E" w14:paraId="7EC01425" w14:textId="77777777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1B27C763" w14:textId="77777777" w:rsidR="00D337A2" w:rsidRPr="00757A8E" w:rsidRDefault="00D337A2" w:rsidP="007957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  </w:t>
          </w: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6018F03D" w14:textId="77777777" w:rsidR="00D337A2" w:rsidRPr="00757A8E" w:rsidRDefault="00D337A2" w:rsidP="006164A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37C534BE" w14:textId="77777777" w:rsidR="00D337A2" w:rsidRPr="00757A8E" w:rsidRDefault="00D337A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23853C09" w14:textId="77777777" w:rsidR="00D337A2" w:rsidRPr="00757A8E" w:rsidRDefault="00D337A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14:paraId="495CE509" w14:textId="4ECCA692" w:rsidR="00D337A2" w:rsidRPr="00010502" w:rsidRDefault="00D337A2" w:rsidP="00AC21DC">
          <w:pPr>
            <w:spacing w:line="276" w:lineRule="auto"/>
            <w:ind w:left="142" w:firstLine="0"/>
            <w:jc w:val="center"/>
            <w:rPr>
              <w:sz w:val="28"/>
              <w:lang w:val="uk-UA"/>
            </w:rPr>
          </w:pPr>
          <w:bookmarkStart w:id="1" w:name="_Hlk22984781"/>
          <w:r w:rsidRPr="00010502">
            <w:rPr>
              <w:sz w:val="28"/>
              <w:lang w:val="uk-UA"/>
            </w:rPr>
            <w:t>Інкремент</w:t>
          </w:r>
          <w:r>
            <w:rPr>
              <w:sz w:val="28"/>
              <w:lang w:val="uk-UA"/>
            </w:rPr>
            <w:t>аль</w:t>
          </w:r>
          <w:r w:rsidRPr="00010502">
            <w:rPr>
              <w:sz w:val="28"/>
              <w:lang w:val="uk-UA"/>
            </w:rPr>
            <w:t>ні алгоритми</w:t>
          </w:r>
          <w:r w:rsidRPr="00010502">
            <w:rPr>
              <w:sz w:val="28"/>
            </w:rPr>
            <w:t xml:space="preserve"> </w:t>
          </w:r>
          <w:r>
            <w:rPr>
              <w:sz w:val="28"/>
            </w:rPr>
            <w:t>та аф</w:t>
          </w:r>
          <w:r>
            <w:rPr>
              <w:sz w:val="28"/>
              <w:lang w:val="uk-UA"/>
            </w:rPr>
            <w:t>інні перетворення на площині</w:t>
          </w:r>
          <w:bookmarkEnd w:id="1"/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14:paraId="0BCB53DA" w14:textId="77777777" w:rsidR="00D337A2" w:rsidRPr="00757A8E" w:rsidRDefault="00D337A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Літ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14:paraId="125C93E9" w14:textId="77777777" w:rsidR="00D337A2" w:rsidRPr="00757A8E" w:rsidRDefault="00D337A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Аркуш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14:paraId="04A31097" w14:textId="77777777" w:rsidR="00D337A2" w:rsidRPr="00757A8E" w:rsidRDefault="00D337A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Аркушів</w:t>
          </w:r>
        </w:p>
      </w:tc>
    </w:tr>
    <w:tr w:rsidR="00D337A2" w:rsidRPr="00757A8E" w14:paraId="35AB68E7" w14:textId="77777777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14:paraId="29D1BE7D" w14:textId="77777777" w:rsidR="00D337A2" w:rsidRPr="00757A8E" w:rsidRDefault="00D337A2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 xml:space="preserve">  Студент</w:t>
          </w: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14:paraId="6E857C60" w14:textId="77777777" w:rsidR="00D337A2" w:rsidRPr="00757A8E" w:rsidRDefault="00D337A2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  <w:r w:rsidRPr="00757A8E">
            <w:rPr>
              <w:sz w:val="16"/>
              <w:szCs w:val="16"/>
              <w:lang w:val="uk-UA"/>
            </w:rPr>
            <w:t>Гашко Д.А.</w:t>
          </w: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14:paraId="12016D35" w14:textId="77777777" w:rsidR="00D337A2" w:rsidRPr="00757A8E" w:rsidRDefault="00D337A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14:paraId="5BC74752" w14:textId="77777777" w:rsidR="00D337A2" w:rsidRPr="00757A8E" w:rsidRDefault="00D337A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0707F00E" w14:textId="77777777" w:rsidR="00D337A2" w:rsidRPr="00757A8E" w:rsidRDefault="00D337A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569105B4" w14:textId="77777777" w:rsidR="00D337A2" w:rsidRPr="00757A8E" w:rsidRDefault="00D337A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1494A236" w14:textId="77777777" w:rsidR="00D337A2" w:rsidRPr="00757A8E" w:rsidRDefault="00D337A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251FA099" w14:textId="77777777" w:rsidR="00D337A2" w:rsidRPr="00757A8E" w:rsidRDefault="00D337A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14:paraId="4960E326" w14:textId="77777777" w:rsidR="00D337A2" w:rsidRPr="00757A8E" w:rsidRDefault="00D337A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14:paraId="24F71348" w14:textId="42CCE4BD" w:rsidR="00D337A2" w:rsidRPr="00757A8E" w:rsidRDefault="00D337A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</w:tr>
    <w:tr w:rsidR="00D337A2" w:rsidRPr="00757A8E" w14:paraId="410552D3" w14:textId="77777777">
      <w:trPr>
        <w:cantSplit/>
        <w:trHeight w:hRule="exact"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BE44528" w14:textId="77777777" w:rsidR="00D337A2" w:rsidRPr="00757A8E" w:rsidRDefault="00D337A2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 w:rsidRPr="00757A8E">
            <w:rPr>
              <w:sz w:val="16"/>
              <w:lang w:val="uk-UA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F3DBDD6" w14:textId="7A0870B6" w:rsidR="00D337A2" w:rsidRPr="00757A8E" w:rsidRDefault="00D337A2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EA89E53" w14:textId="77777777" w:rsidR="00D337A2" w:rsidRPr="00757A8E" w:rsidRDefault="00D337A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5CE98FC" w14:textId="77777777" w:rsidR="00D337A2" w:rsidRPr="00757A8E" w:rsidRDefault="00D337A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1CFFCA7" w14:textId="77777777" w:rsidR="00D337A2" w:rsidRPr="00757A8E" w:rsidRDefault="00D337A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14:paraId="731C44F1" w14:textId="77777777" w:rsidR="00D337A2" w:rsidRPr="00757A8E" w:rsidRDefault="00D337A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uk-UA"/>
            </w:rPr>
          </w:pPr>
          <w:r w:rsidRPr="00757A8E">
            <w:rPr>
              <w:sz w:val="32"/>
              <w:lang w:val="uk-UA"/>
            </w:rPr>
            <w:t>НУК</w:t>
          </w:r>
        </w:p>
        <w:p w14:paraId="1E8DCD2F" w14:textId="77777777" w:rsidR="00D337A2" w:rsidRPr="00757A8E" w:rsidRDefault="00D337A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uk-UA"/>
            </w:rPr>
          </w:pPr>
          <w:r w:rsidRPr="00757A8E">
            <w:rPr>
              <w:sz w:val="20"/>
              <w:lang w:val="uk-UA"/>
            </w:rPr>
            <w:t>ім. адмірала Макарова</w:t>
          </w:r>
        </w:p>
      </w:tc>
    </w:tr>
    <w:tr w:rsidR="00D337A2" w:rsidRPr="00757A8E" w14:paraId="614C1EFB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4473ED3" w14:textId="77777777" w:rsidR="00D337A2" w:rsidRPr="00757A8E" w:rsidRDefault="00D337A2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C41D3C8" w14:textId="77777777" w:rsidR="00D337A2" w:rsidRPr="00757A8E" w:rsidRDefault="00D337A2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4668329" w14:textId="77777777" w:rsidR="00D337A2" w:rsidRPr="00757A8E" w:rsidRDefault="00D337A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BC29E21" w14:textId="77777777" w:rsidR="00D337A2" w:rsidRPr="00757A8E" w:rsidRDefault="00D337A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6439107B" w14:textId="77777777" w:rsidR="00D337A2" w:rsidRPr="00757A8E" w:rsidRDefault="00D337A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7C3A3D3C" w14:textId="77777777" w:rsidR="00D337A2" w:rsidRPr="00757A8E" w:rsidRDefault="00D337A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  <w:tr w:rsidR="00D337A2" w:rsidRPr="00757A8E" w14:paraId="673DD3BA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14:paraId="404D6A83" w14:textId="77777777" w:rsidR="00D337A2" w:rsidRPr="00757A8E" w:rsidRDefault="00D337A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14:paraId="74FBE992" w14:textId="77777777" w:rsidR="00D337A2" w:rsidRPr="00757A8E" w:rsidRDefault="00D337A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14:paraId="7F3C78E7" w14:textId="77777777" w:rsidR="00D337A2" w:rsidRPr="00757A8E" w:rsidRDefault="00D337A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14:paraId="4DF7214A" w14:textId="77777777" w:rsidR="00D337A2" w:rsidRPr="00757A8E" w:rsidRDefault="00D337A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CC4F8F7" w14:textId="77777777" w:rsidR="00D337A2" w:rsidRPr="00757A8E" w:rsidRDefault="00D337A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4B8FD07B" w14:textId="77777777" w:rsidR="00D337A2" w:rsidRPr="00757A8E" w:rsidRDefault="00D337A2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lang w:val="uk-UA"/>
            </w:rPr>
          </w:pPr>
        </w:p>
      </w:tc>
    </w:tr>
  </w:tbl>
  <w:p w14:paraId="49F066A1" w14:textId="77777777" w:rsidR="00D337A2" w:rsidRPr="00757A8E" w:rsidRDefault="00D337A2">
    <w:pPr>
      <w:pStyle w:val="Footer"/>
      <w:rPr>
        <w:lang w:val="uk-UA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D337A2" w14:paraId="2217BC3C" w14:textId="77777777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E226F17" w14:textId="77777777" w:rsidR="00D337A2" w:rsidRDefault="00D337A2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0A0CC0C4" w14:textId="77777777" w:rsidR="00D337A2" w:rsidRDefault="00D337A2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4BD8FA" w14:textId="77777777" w:rsidR="00D337A2" w:rsidRDefault="00D337A2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6CFA405" w14:textId="77777777" w:rsidR="00D337A2" w:rsidRDefault="00D337A2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D42C4F" w14:textId="77777777" w:rsidR="00D337A2" w:rsidRDefault="00D337A2">
          <w:pPr>
            <w:pStyle w:val="Footer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34B49A08" w14:textId="62B2BDBE" w:rsidR="001F5ADB" w:rsidRPr="001F5ADB" w:rsidRDefault="00D337A2" w:rsidP="001F5ADB">
          <w:pPr>
            <w:pStyle w:val="Footer"/>
            <w:ind w:right="-114" w:firstLine="0"/>
            <w:jc w:val="center"/>
            <w:rPr>
              <w:sz w:val="40"/>
              <w:lang w:val="uk-UA"/>
            </w:rPr>
          </w:pPr>
          <w:r>
            <w:rPr>
              <w:sz w:val="40"/>
            </w:rPr>
            <w:t>121.</w:t>
          </w:r>
          <w:r w:rsidR="001F5ADB">
            <w:rPr>
              <w:sz w:val="40"/>
              <w:lang w:val="uk-UA"/>
            </w:rPr>
            <w:t>3</w:t>
          </w:r>
          <w:r>
            <w:rPr>
              <w:sz w:val="40"/>
            </w:rPr>
            <w:t>151.05.0</w:t>
          </w:r>
          <w:r w:rsidR="001F5ADB">
            <w:rPr>
              <w:sz w:val="40"/>
              <w:lang w:val="uk-UA"/>
            </w:rPr>
            <w:t>2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0F85FBC0" w14:textId="77777777" w:rsidR="00D337A2" w:rsidRDefault="00D337A2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Арк.</w:t>
          </w:r>
        </w:p>
      </w:tc>
    </w:tr>
    <w:tr w:rsidR="00D337A2" w14:paraId="2E3096D0" w14:textId="77777777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039D0837" w14:textId="77777777" w:rsidR="00D337A2" w:rsidRDefault="00D337A2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3A50E538" w14:textId="77777777" w:rsidR="00D337A2" w:rsidRDefault="00D337A2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4C767ADF" w14:textId="77777777" w:rsidR="00D337A2" w:rsidRDefault="00D337A2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78549B91" w14:textId="77777777" w:rsidR="00D337A2" w:rsidRDefault="00D337A2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60E112B8" w14:textId="77777777" w:rsidR="00D337A2" w:rsidRDefault="00D337A2">
          <w:pPr>
            <w:pStyle w:val="Footer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14:paraId="3597FF3A" w14:textId="77777777" w:rsidR="00D337A2" w:rsidRDefault="00D337A2">
          <w:pPr>
            <w:pStyle w:val="Footer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23271A81" w14:textId="371DD42C" w:rsidR="00D337A2" w:rsidRPr="00BF7874" w:rsidRDefault="00D337A2" w:rsidP="003512B0">
          <w:pPr>
            <w:pStyle w:val="Footer"/>
            <w:ind w:right="-1474" w:firstLine="0"/>
            <w:jc w:val="left"/>
            <w:rPr>
              <w:sz w:val="28"/>
              <w:szCs w:val="28"/>
              <w:lang w:val="uk-UA"/>
            </w:rPr>
          </w:pPr>
          <w:r w:rsidRPr="00BF7874">
            <w:rPr>
              <w:sz w:val="28"/>
              <w:szCs w:val="28"/>
              <w:lang w:val="uk-UA"/>
            </w:rPr>
            <w:fldChar w:fldCharType="begin"/>
          </w:r>
          <w:r w:rsidRPr="00BF7874">
            <w:rPr>
              <w:sz w:val="28"/>
              <w:szCs w:val="28"/>
              <w:lang w:val="uk-UA"/>
            </w:rPr>
            <w:instrText>PAGE   \* MERGEFORMAT</w:instrText>
          </w:r>
          <w:r w:rsidRPr="00BF7874">
            <w:rPr>
              <w:sz w:val="28"/>
              <w:szCs w:val="28"/>
              <w:lang w:val="uk-UA"/>
            </w:rPr>
            <w:fldChar w:fldCharType="separate"/>
          </w:r>
          <w:r>
            <w:rPr>
              <w:noProof/>
              <w:sz w:val="28"/>
              <w:szCs w:val="28"/>
              <w:lang w:val="uk-UA"/>
            </w:rPr>
            <w:t>2</w:t>
          </w:r>
          <w:r w:rsidRPr="00BF7874">
            <w:rPr>
              <w:sz w:val="28"/>
              <w:szCs w:val="28"/>
              <w:lang w:val="uk-UA"/>
            </w:rPr>
            <w:fldChar w:fldCharType="end"/>
          </w:r>
        </w:p>
      </w:tc>
    </w:tr>
    <w:tr w:rsidR="00D337A2" w14:paraId="20374843" w14:textId="77777777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19167C23" w14:textId="77777777" w:rsidR="00D337A2" w:rsidRDefault="00D337A2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EA504A3" w14:textId="77777777" w:rsidR="00D337A2" w:rsidRDefault="00D337A2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6BAFA459" w14:textId="77777777" w:rsidR="00D337A2" w:rsidRDefault="00D337A2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C40E0F1" w14:textId="77777777" w:rsidR="00D337A2" w:rsidRDefault="00D337A2">
          <w:pPr>
            <w:pStyle w:val="Footer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>дпис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70026C11" w14:textId="77777777" w:rsidR="00D337A2" w:rsidRDefault="00D337A2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14:paraId="27F8C54F" w14:textId="77777777" w:rsidR="00D337A2" w:rsidRDefault="00D337A2">
          <w:pPr>
            <w:pStyle w:val="Footer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DB6285E" w14:textId="77777777" w:rsidR="00D337A2" w:rsidRDefault="00D337A2">
          <w:pPr>
            <w:pStyle w:val="Footer"/>
            <w:ind w:right="-1474" w:firstLine="0"/>
            <w:jc w:val="left"/>
          </w:pPr>
        </w:p>
      </w:tc>
    </w:tr>
  </w:tbl>
  <w:p w14:paraId="03DBE8F7" w14:textId="77777777" w:rsidR="00D337A2" w:rsidRDefault="00D337A2">
    <w:pPr>
      <w:pStyle w:val="Footer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E86208" w14:textId="77777777" w:rsidR="0037491A" w:rsidRDefault="0037491A">
      <w:r>
        <w:separator/>
      </w:r>
    </w:p>
  </w:footnote>
  <w:footnote w:type="continuationSeparator" w:id="0">
    <w:p w14:paraId="2BD55657" w14:textId="77777777" w:rsidR="0037491A" w:rsidRDefault="0037491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39AF79" w14:textId="77777777" w:rsidR="001368CB" w:rsidRDefault="001368C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3DE70B" w14:textId="77777777" w:rsidR="001368CB" w:rsidRDefault="001368C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9F7E9B" w14:textId="77777777" w:rsidR="001368CB" w:rsidRDefault="001368C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A3814"/>
    <w:multiLevelType w:val="hybridMultilevel"/>
    <w:tmpl w:val="2AFC589A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145B85"/>
    <w:multiLevelType w:val="hybridMultilevel"/>
    <w:tmpl w:val="8C30836C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937C7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366677"/>
    <w:multiLevelType w:val="multilevel"/>
    <w:tmpl w:val="B72A6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A26F56"/>
    <w:multiLevelType w:val="hybridMultilevel"/>
    <w:tmpl w:val="CD5835AA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AFB0B9D"/>
    <w:multiLevelType w:val="hybridMultilevel"/>
    <w:tmpl w:val="819A55AC"/>
    <w:lvl w:ilvl="0" w:tplc="10CCE49C">
      <w:start w:val="4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DEA372A"/>
    <w:multiLevelType w:val="hybridMultilevel"/>
    <w:tmpl w:val="209C5208"/>
    <w:lvl w:ilvl="0" w:tplc="91C0FE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3A1744DA"/>
    <w:multiLevelType w:val="multilevel"/>
    <w:tmpl w:val="C944C244"/>
    <w:lvl w:ilvl="0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2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82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8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42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4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02" w:hanging="2160"/>
      </w:pPr>
      <w:rPr>
        <w:rFonts w:hint="default"/>
      </w:rPr>
    </w:lvl>
  </w:abstractNum>
  <w:abstractNum w:abstractNumId="8" w15:restartNumberingAfterBreak="0">
    <w:nsid w:val="3AE3466D"/>
    <w:multiLevelType w:val="hybridMultilevel"/>
    <w:tmpl w:val="23DAD5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18024E"/>
    <w:multiLevelType w:val="singleLevel"/>
    <w:tmpl w:val="FA16E35A"/>
    <w:lvl w:ilvl="0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DBD47E5"/>
    <w:multiLevelType w:val="hybridMultilevel"/>
    <w:tmpl w:val="314EEB32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3206268"/>
    <w:multiLevelType w:val="hybridMultilevel"/>
    <w:tmpl w:val="32044F44"/>
    <w:lvl w:ilvl="0" w:tplc="5CF0E35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4681DC3"/>
    <w:multiLevelType w:val="multilevel"/>
    <w:tmpl w:val="0274748E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64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50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00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51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65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15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56" w:hanging="2520"/>
      </w:pPr>
      <w:rPr>
        <w:rFonts w:hint="default"/>
      </w:rPr>
    </w:lvl>
  </w:abstractNum>
  <w:abstractNum w:abstractNumId="13" w15:restartNumberingAfterBreak="0">
    <w:nsid w:val="4F4A1A87"/>
    <w:multiLevelType w:val="hybridMultilevel"/>
    <w:tmpl w:val="97BED708"/>
    <w:lvl w:ilvl="0" w:tplc="FFE45A78">
      <w:start w:val="1"/>
      <w:numFmt w:val="decimal"/>
      <w:lvlText w:val="%1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4" w15:restartNumberingAfterBreak="0">
    <w:nsid w:val="4FF64F5C"/>
    <w:multiLevelType w:val="multilevel"/>
    <w:tmpl w:val="8042CDA6"/>
    <w:lvl w:ilvl="0">
      <w:start w:val="1"/>
      <w:numFmt w:val="decimal"/>
      <w:lvlText w:val="(%1)"/>
      <w:lvlJc w:val="left"/>
      <w:pPr>
        <w:tabs>
          <w:tab w:val="num" w:pos="1099"/>
        </w:tabs>
        <w:ind w:left="1099" w:hanging="3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5" w15:restartNumberingAfterBreak="0">
    <w:nsid w:val="526D6AAB"/>
    <w:multiLevelType w:val="hybridMultilevel"/>
    <w:tmpl w:val="312CF13A"/>
    <w:lvl w:ilvl="0" w:tplc="66900D84">
      <w:start w:val="1"/>
      <w:numFmt w:val="decimal"/>
      <w:lvlText w:val="%1."/>
      <w:lvlJc w:val="left"/>
      <w:pPr>
        <w:ind w:left="108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33721DD"/>
    <w:multiLevelType w:val="hybridMultilevel"/>
    <w:tmpl w:val="9D80DC08"/>
    <w:lvl w:ilvl="0" w:tplc="1F381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55543F31"/>
    <w:multiLevelType w:val="multilevel"/>
    <w:tmpl w:val="FD98471A"/>
    <w:lvl w:ilvl="0">
      <w:start w:val="3"/>
      <w:numFmt w:val="decimal"/>
      <w:lvlText w:val="%1.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3341"/>
        </w:tabs>
        <w:ind w:left="33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5539"/>
        </w:tabs>
        <w:ind w:left="5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6458"/>
        </w:tabs>
        <w:ind w:left="64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7737"/>
        </w:tabs>
        <w:ind w:left="773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9016"/>
        </w:tabs>
        <w:ind w:left="90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9935"/>
        </w:tabs>
        <w:ind w:left="99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1214"/>
        </w:tabs>
        <w:ind w:left="11214" w:hanging="2160"/>
      </w:pPr>
      <w:rPr>
        <w:rFonts w:hint="default"/>
      </w:rPr>
    </w:lvl>
  </w:abstractNum>
  <w:abstractNum w:abstractNumId="18" w15:restartNumberingAfterBreak="0">
    <w:nsid w:val="59316D14"/>
    <w:multiLevelType w:val="hybridMultilevel"/>
    <w:tmpl w:val="DDA8F88C"/>
    <w:lvl w:ilvl="0" w:tplc="7CEA89DE">
      <w:start w:val="1"/>
      <w:numFmt w:val="lowerLetter"/>
      <w:lvlText w:val="%1)"/>
      <w:lvlJc w:val="left"/>
      <w:pPr>
        <w:tabs>
          <w:tab w:val="num" w:pos="1531"/>
        </w:tabs>
        <w:ind w:left="1531" w:hanging="454"/>
      </w:pPr>
      <w:rPr>
        <w:rFonts w:hint="default"/>
      </w:rPr>
    </w:lvl>
    <w:lvl w:ilvl="1" w:tplc="9B8AA036">
      <w:start w:val="1"/>
      <w:numFmt w:val="decimal"/>
      <w:lvlText w:val="%2)"/>
      <w:lvlJc w:val="left"/>
      <w:pPr>
        <w:tabs>
          <w:tab w:val="num" w:pos="1950"/>
        </w:tabs>
        <w:ind w:left="195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670"/>
        </w:tabs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90"/>
        </w:tabs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10"/>
        </w:tabs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30"/>
        </w:tabs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50"/>
        </w:tabs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70"/>
        </w:tabs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90"/>
        </w:tabs>
        <w:ind w:left="6990" w:hanging="180"/>
      </w:pPr>
    </w:lvl>
  </w:abstractNum>
  <w:abstractNum w:abstractNumId="19" w15:restartNumberingAfterBreak="0">
    <w:nsid w:val="5F2E2168"/>
    <w:multiLevelType w:val="hybridMultilevel"/>
    <w:tmpl w:val="5AE6A4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1B69BE"/>
    <w:multiLevelType w:val="multilevel"/>
    <w:tmpl w:val="E3DE714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 w15:restartNumberingAfterBreak="0">
    <w:nsid w:val="62453C5D"/>
    <w:multiLevelType w:val="hybridMultilevel"/>
    <w:tmpl w:val="4748E81A"/>
    <w:lvl w:ilvl="0" w:tplc="038436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2" w15:restartNumberingAfterBreak="0">
    <w:nsid w:val="652A4165"/>
    <w:multiLevelType w:val="hybridMultilevel"/>
    <w:tmpl w:val="E9ECA6E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3" w15:restartNumberingAfterBreak="0">
    <w:nsid w:val="66EB0DF0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F93314"/>
    <w:multiLevelType w:val="hybridMultilevel"/>
    <w:tmpl w:val="BCDE488A"/>
    <w:lvl w:ilvl="0" w:tplc="C83E89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69983F2A"/>
    <w:multiLevelType w:val="hybridMultilevel"/>
    <w:tmpl w:val="C76C1334"/>
    <w:lvl w:ilvl="0" w:tplc="FF6EAD02">
      <w:start w:val="12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BF27A21"/>
    <w:multiLevelType w:val="hybridMultilevel"/>
    <w:tmpl w:val="E8EC5032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C0B30C2"/>
    <w:multiLevelType w:val="hybridMultilevel"/>
    <w:tmpl w:val="4B24F1A2"/>
    <w:lvl w:ilvl="0" w:tplc="90DE0FDC">
      <w:start w:val="1"/>
      <w:numFmt w:val="decimal"/>
      <w:lvlText w:val="%1."/>
      <w:lvlJc w:val="left"/>
      <w:pPr>
        <w:tabs>
          <w:tab w:val="num" w:pos="927"/>
        </w:tabs>
        <w:ind w:left="510" w:firstLine="57"/>
      </w:pPr>
      <w:rPr>
        <w:rFonts w:ascii="Times New Roman" w:hAnsi="Times New Roman" w:hint="default"/>
        <w:color w:val="auto"/>
        <w:sz w:val="28"/>
      </w:rPr>
    </w:lvl>
    <w:lvl w:ilvl="1" w:tplc="BDFA9CD8">
      <w:start w:val="1"/>
      <w:numFmt w:val="bullet"/>
      <w:lvlText w:val="-"/>
      <w:lvlJc w:val="left"/>
      <w:pPr>
        <w:tabs>
          <w:tab w:val="num" w:pos="1647"/>
        </w:tabs>
        <w:ind w:left="1344" w:hanging="57"/>
      </w:pPr>
      <w:rPr>
        <w:rFonts w:ascii="Times New Roman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8" w15:restartNumberingAfterBreak="0">
    <w:nsid w:val="6F0562B9"/>
    <w:multiLevelType w:val="hybridMultilevel"/>
    <w:tmpl w:val="BC3AA8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9"/>
  </w:num>
  <w:num w:numId="3">
    <w:abstractNumId w:val="16"/>
  </w:num>
  <w:num w:numId="4">
    <w:abstractNumId w:val="22"/>
  </w:num>
  <w:num w:numId="5">
    <w:abstractNumId w:val="20"/>
  </w:num>
  <w:num w:numId="6">
    <w:abstractNumId w:val="26"/>
  </w:num>
  <w:num w:numId="7">
    <w:abstractNumId w:val="1"/>
  </w:num>
  <w:num w:numId="8">
    <w:abstractNumId w:val="4"/>
  </w:num>
  <w:num w:numId="9">
    <w:abstractNumId w:val="0"/>
  </w:num>
  <w:num w:numId="10">
    <w:abstractNumId w:val="10"/>
  </w:num>
  <w:num w:numId="11">
    <w:abstractNumId w:val="5"/>
  </w:num>
  <w:num w:numId="12">
    <w:abstractNumId w:val="13"/>
  </w:num>
  <w:num w:numId="13">
    <w:abstractNumId w:val="14"/>
  </w:num>
  <w:num w:numId="14">
    <w:abstractNumId w:val="17"/>
  </w:num>
  <w:num w:numId="15">
    <w:abstractNumId w:val="28"/>
  </w:num>
  <w:num w:numId="16">
    <w:abstractNumId w:val="23"/>
  </w:num>
  <w:num w:numId="17">
    <w:abstractNumId w:val="2"/>
  </w:num>
  <w:num w:numId="18">
    <w:abstractNumId w:val="8"/>
  </w:num>
  <w:num w:numId="19">
    <w:abstractNumId w:val="15"/>
  </w:num>
  <w:num w:numId="20">
    <w:abstractNumId w:val="11"/>
  </w:num>
  <w:num w:numId="21">
    <w:abstractNumId w:val="25"/>
  </w:num>
  <w:num w:numId="22">
    <w:abstractNumId w:val="19"/>
  </w:num>
  <w:num w:numId="23">
    <w:abstractNumId w:val="21"/>
  </w:num>
  <w:num w:numId="24">
    <w:abstractNumId w:val="24"/>
  </w:num>
  <w:num w:numId="25">
    <w:abstractNumId w:val="7"/>
  </w:num>
  <w:num w:numId="26">
    <w:abstractNumId w:val="6"/>
  </w:num>
  <w:num w:numId="27">
    <w:abstractNumId w:val="27"/>
  </w:num>
  <w:num w:numId="28">
    <w:abstractNumId w:val="18"/>
  </w:num>
  <w:num w:numId="29">
    <w:abstractNumId w:val="12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Footer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4096" w:nlCheck="1" w:checkStyle="0"/>
  <w:activeWritingStyle w:appName="MSWord" w:lang="en-US" w:vendorID="64" w:dllVersion="4096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658D4"/>
    <w:rsid w:val="00001B8C"/>
    <w:rsid w:val="00002055"/>
    <w:rsid w:val="00002BE4"/>
    <w:rsid w:val="0001036B"/>
    <w:rsid w:val="00010502"/>
    <w:rsid w:val="000354DE"/>
    <w:rsid w:val="000543FF"/>
    <w:rsid w:val="00056131"/>
    <w:rsid w:val="000566F1"/>
    <w:rsid w:val="00060A30"/>
    <w:rsid w:val="00061CCE"/>
    <w:rsid w:val="00082ABC"/>
    <w:rsid w:val="00083D60"/>
    <w:rsid w:val="00084B6B"/>
    <w:rsid w:val="000852DC"/>
    <w:rsid w:val="00085B35"/>
    <w:rsid w:val="00093B1D"/>
    <w:rsid w:val="00096764"/>
    <w:rsid w:val="00097836"/>
    <w:rsid w:val="000A266F"/>
    <w:rsid w:val="000B01D1"/>
    <w:rsid w:val="000B2716"/>
    <w:rsid w:val="000B27E6"/>
    <w:rsid w:val="000B4897"/>
    <w:rsid w:val="000B629E"/>
    <w:rsid w:val="000B788B"/>
    <w:rsid w:val="000C01C2"/>
    <w:rsid w:val="000D17F9"/>
    <w:rsid w:val="000D740D"/>
    <w:rsid w:val="000E16B9"/>
    <w:rsid w:val="000E7627"/>
    <w:rsid w:val="000F37F6"/>
    <w:rsid w:val="00105B17"/>
    <w:rsid w:val="00117BB3"/>
    <w:rsid w:val="001241B1"/>
    <w:rsid w:val="0012445C"/>
    <w:rsid w:val="00135E2D"/>
    <w:rsid w:val="0013611E"/>
    <w:rsid w:val="001368CB"/>
    <w:rsid w:val="0014148D"/>
    <w:rsid w:val="00141DAA"/>
    <w:rsid w:val="00147853"/>
    <w:rsid w:val="00150E4A"/>
    <w:rsid w:val="00164F04"/>
    <w:rsid w:val="001708F0"/>
    <w:rsid w:val="00172540"/>
    <w:rsid w:val="001861A6"/>
    <w:rsid w:val="00187DCE"/>
    <w:rsid w:val="00190D80"/>
    <w:rsid w:val="00192B54"/>
    <w:rsid w:val="001A380E"/>
    <w:rsid w:val="001A5E13"/>
    <w:rsid w:val="001B5C33"/>
    <w:rsid w:val="001C3940"/>
    <w:rsid w:val="001D70C7"/>
    <w:rsid w:val="001F372A"/>
    <w:rsid w:val="001F5ADB"/>
    <w:rsid w:val="00204364"/>
    <w:rsid w:val="00205471"/>
    <w:rsid w:val="00211736"/>
    <w:rsid w:val="00215A06"/>
    <w:rsid w:val="0022002A"/>
    <w:rsid w:val="00220379"/>
    <w:rsid w:val="0022124E"/>
    <w:rsid w:val="00226890"/>
    <w:rsid w:val="002305E3"/>
    <w:rsid w:val="00241BF6"/>
    <w:rsid w:val="00242472"/>
    <w:rsid w:val="00244DA5"/>
    <w:rsid w:val="0024722F"/>
    <w:rsid w:val="00257F31"/>
    <w:rsid w:val="00263C00"/>
    <w:rsid w:val="00264D3F"/>
    <w:rsid w:val="00265F30"/>
    <w:rsid w:val="00266E70"/>
    <w:rsid w:val="002675A0"/>
    <w:rsid w:val="00273EAA"/>
    <w:rsid w:val="00284DD3"/>
    <w:rsid w:val="002878E3"/>
    <w:rsid w:val="002906CB"/>
    <w:rsid w:val="002A05DB"/>
    <w:rsid w:val="002B17E1"/>
    <w:rsid w:val="002B7197"/>
    <w:rsid w:val="002B7E0B"/>
    <w:rsid w:val="002C0C34"/>
    <w:rsid w:val="002C0EA8"/>
    <w:rsid w:val="002C4899"/>
    <w:rsid w:val="002C7E65"/>
    <w:rsid w:val="002D14DC"/>
    <w:rsid w:val="002D4BEF"/>
    <w:rsid w:val="002D6C8A"/>
    <w:rsid w:val="002D77E0"/>
    <w:rsid w:val="002F2C3B"/>
    <w:rsid w:val="002F3166"/>
    <w:rsid w:val="002F64B4"/>
    <w:rsid w:val="00303741"/>
    <w:rsid w:val="00305903"/>
    <w:rsid w:val="0031326C"/>
    <w:rsid w:val="00316BD9"/>
    <w:rsid w:val="00317655"/>
    <w:rsid w:val="00327575"/>
    <w:rsid w:val="00346C44"/>
    <w:rsid w:val="003475FA"/>
    <w:rsid w:val="003512B0"/>
    <w:rsid w:val="00371F47"/>
    <w:rsid w:val="0037491A"/>
    <w:rsid w:val="0038020F"/>
    <w:rsid w:val="0038659F"/>
    <w:rsid w:val="003A055B"/>
    <w:rsid w:val="003A4097"/>
    <w:rsid w:val="003B3F27"/>
    <w:rsid w:val="003C28EC"/>
    <w:rsid w:val="003C2BDB"/>
    <w:rsid w:val="003C613D"/>
    <w:rsid w:val="003D6D04"/>
    <w:rsid w:val="003F1451"/>
    <w:rsid w:val="003F34F4"/>
    <w:rsid w:val="003F46EA"/>
    <w:rsid w:val="003F7E68"/>
    <w:rsid w:val="00400B4E"/>
    <w:rsid w:val="00416207"/>
    <w:rsid w:val="0041752F"/>
    <w:rsid w:val="00417FA0"/>
    <w:rsid w:val="0042603C"/>
    <w:rsid w:val="004313D4"/>
    <w:rsid w:val="004325BF"/>
    <w:rsid w:val="00432953"/>
    <w:rsid w:val="00435B6A"/>
    <w:rsid w:val="00442A54"/>
    <w:rsid w:val="004469F5"/>
    <w:rsid w:val="00447229"/>
    <w:rsid w:val="00447E32"/>
    <w:rsid w:val="004532A1"/>
    <w:rsid w:val="004546A9"/>
    <w:rsid w:val="0045601D"/>
    <w:rsid w:val="004613AC"/>
    <w:rsid w:val="004622E3"/>
    <w:rsid w:val="004700A7"/>
    <w:rsid w:val="00475762"/>
    <w:rsid w:val="00476301"/>
    <w:rsid w:val="0048295B"/>
    <w:rsid w:val="00482E00"/>
    <w:rsid w:val="00484B91"/>
    <w:rsid w:val="00493E7C"/>
    <w:rsid w:val="00497085"/>
    <w:rsid w:val="004C60DE"/>
    <w:rsid w:val="004C6DEE"/>
    <w:rsid w:val="004D5EDF"/>
    <w:rsid w:val="004D7236"/>
    <w:rsid w:val="004F36C7"/>
    <w:rsid w:val="004F6838"/>
    <w:rsid w:val="004F73C4"/>
    <w:rsid w:val="00504758"/>
    <w:rsid w:val="005072BD"/>
    <w:rsid w:val="005122DA"/>
    <w:rsid w:val="00527848"/>
    <w:rsid w:val="0053023F"/>
    <w:rsid w:val="005332E9"/>
    <w:rsid w:val="00534634"/>
    <w:rsid w:val="00571672"/>
    <w:rsid w:val="00571932"/>
    <w:rsid w:val="00574A1E"/>
    <w:rsid w:val="005750DA"/>
    <w:rsid w:val="00577CD0"/>
    <w:rsid w:val="005849BE"/>
    <w:rsid w:val="005908F5"/>
    <w:rsid w:val="005949A0"/>
    <w:rsid w:val="00597FF6"/>
    <w:rsid w:val="005A3E81"/>
    <w:rsid w:val="005B00C4"/>
    <w:rsid w:val="005B3E4F"/>
    <w:rsid w:val="005C3985"/>
    <w:rsid w:val="005C4FDE"/>
    <w:rsid w:val="005C730B"/>
    <w:rsid w:val="005D1F62"/>
    <w:rsid w:val="005D484F"/>
    <w:rsid w:val="005E3FE0"/>
    <w:rsid w:val="005E504C"/>
    <w:rsid w:val="005F08EA"/>
    <w:rsid w:val="005F2C28"/>
    <w:rsid w:val="00605EA9"/>
    <w:rsid w:val="00607F55"/>
    <w:rsid w:val="006164A6"/>
    <w:rsid w:val="0062079A"/>
    <w:rsid w:val="00621135"/>
    <w:rsid w:val="00622E4F"/>
    <w:rsid w:val="00653F61"/>
    <w:rsid w:val="00654B09"/>
    <w:rsid w:val="00656CA3"/>
    <w:rsid w:val="00660F79"/>
    <w:rsid w:val="006625E4"/>
    <w:rsid w:val="006703DF"/>
    <w:rsid w:val="0068217E"/>
    <w:rsid w:val="00684B1D"/>
    <w:rsid w:val="0069292A"/>
    <w:rsid w:val="006A06EB"/>
    <w:rsid w:val="006B17C0"/>
    <w:rsid w:val="006B3737"/>
    <w:rsid w:val="006C5421"/>
    <w:rsid w:val="006D1DA2"/>
    <w:rsid w:val="006D4E42"/>
    <w:rsid w:val="006E2DD8"/>
    <w:rsid w:val="006E2DE5"/>
    <w:rsid w:val="006E6FDA"/>
    <w:rsid w:val="006F11AD"/>
    <w:rsid w:val="006F186B"/>
    <w:rsid w:val="00703AAF"/>
    <w:rsid w:val="00705159"/>
    <w:rsid w:val="007226B2"/>
    <w:rsid w:val="00724151"/>
    <w:rsid w:val="00725BD7"/>
    <w:rsid w:val="00731DAD"/>
    <w:rsid w:val="007327B2"/>
    <w:rsid w:val="0073437B"/>
    <w:rsid w:val="00750EF5"/>
    <w:rsid w:val="00752649"/>
    <w:rsid w:val="007555EE"/>
    <w:rsid w:val="00757A8E"/>
    <w:rsid w:val="00761D47"/>
    <w:rsid w:val="00770ED9"/>
    <w:rsid w:val="00771908"/>
    <w:rsid w:val="00773E7A"/>
    <w:rsid w:val="00774AA1"/>
    <w:rsid w:val="007774F9"/>
    <w:rsid w:val="007938BD"/>
    <w:rsid w:val="00794872"/>
    <w:rsid w:val="00795744"/>
    <w:rsid w:val="00796FCB"/>
    <w:rsid w:val="007A06F7"/>
    <w:rsid w:val="007A0BE1"/>
    <w:rsid w:val="007A0E7D"/>
    <w:rsid w:val="007A0EE5"/>
    <w:rsid w:val="007A3178"/>
    <w:rsid w:val="007D280D"/>
    <w:rsid w:val="007D443D"/>
    <w:rsid w:val="007E4D76"/>
    <w:rsid w:val="00801C87"/>
    <w:rsid w:val="00815F49"/>
    <w:rsid w:val="00823267"/>
    <w:rsid w:val="00837CBB"/>
    <w:rsid w:val="00846732"/>
    <w:rsid w:val="00851272"/>
    <w:rsid w:val="00852172"/>
    <w:rsid w:val="00871E9F"/>
    <w:rsid w:val="00877610"/>
    <w:rsid w:val="00882AF9"/>
    <w:rsid w:val="0088602E"/>
    <w:rsid w:val="00893987"/>
    <w:rsid w:val="0089447B"/>
    <w:rsid w:val="008A2DE9"/>
    <w:rsid w:val="008A3496"/>
    <w:rsid w:val="008A5A04"/>
    <w:rsid w:val="008A6105"/>
    <w:rsid w:val="008B45EF"/>
    <w:rsid w:val="008C2ED4"/>
    <w:rsid w:val="008C4053"/>
    <w:rsid w:val="008C4BFA"/>
    <w:rsid w:val="008C7756"/>
    <w:rsid w:val="008D5C36"/>
    <w:rsid w:val="008E2544"/>
    <w:rsid w:val="008E3CB0"/>
    <w:rsid w:val="008E4705"/>
    <w:rsid w:val="00905D8F"/>
    <w:rsid w:val="009077C4"/>
    <w:rsid w:val="009107B6"/>
    <w:rsid w:val="00911702"/>
    <w:rsid w:val="00916798"/>
    <w:rsid w:val="009218A3"/>
    <w:rsid w:val="00932593"/>
    <w:rsid w:val="00932BB4"/>
    <w:rsid w:val="009368C9"/>
    <w:rsid w:val="00942410"/>
    <w:rsid w:val="009425F0"/>
    <w:rsid w:val="00952964"/>
    <w:rsid w:val="00953E1A"/>
    <w:rsid w:val="0095495B"/>
    <w:rsid w:val="0096177D"/>
    <w:rsid w:val="00965BD6"/>
    <w:rsid w:val="00981BE8"/>
    <w:rsid w:val="009824C5"/>
    <w:rsid w:val="0098669D"/>
    <w:rsid w:val="00990482"/>
    <w:rsid w:val="00992F6D"/>
    <w:rsid w:val="009A6E8B"/>
    <w:rsid w:val="009D7994"/>
    <w:rsid w:val="009E19CB"/>
    <w:rsid w:val="009E3A2D"/>
    <w:rsid w:val="009E66C2"/>
    <w:rsid w:val="009E7918"/>
    <w:rsid w:val="009F1FF0"/>
    <w:rsid w:val="00A042CC"/>
    <w:rsid w:val="00A079A2"/>
    <w:rsid w:val="00A24F6D"/>
    <w:rsid w:val="00A340DD"/>
    <w:rsid w:val="00A3721E"/>
    <w:rsid w:val="00A45BE8"/>
    <w:rsid w:val="00A473CD"/>
    <w:rsid w:val="00A47C9E"/>
    <w:rsid w:val="00A6283B"/>
    <w:rsid w:val="00A6712D"/>
    <w:rsid w:val="00A672DF"/>
    <w:rsid w:val="00A70FAC"/>
    <w:rsid w:val="00A730E3"/>
    <w:rsid w:val="00A731A8"/>
    <w:rsid w:val="00A8324C"/>
    <w:rsid w:val="00A84C8B"/>
    <w:rsid w:val="00A904BF"/>
    <w:rsid w:val="00A95475"/>
    <w:rsid w:val="00A9559F"/>
    <w:rsid w:val="00A95616"/>
    <w:rsid w:val="00A978CE"/>
    <w:rsid w:val="00AA4D88"/>
    <w:rsid w:val="00AB00FB"/>
    <w:rsid w:val="00AB460A"/>
    <w:rsid w:val="00AB4884"/>
    <w:rsid w:val="00AC1072"/>
    <w:rsid w:val="00AC1D01"/>
    <w:rsid w:val="00AC21DC"/>
    <w:rsid w:val="00AC5720"/>
    <w:rsid w:val="00AC66FC"/>
    <w:rsid w:val="00AD6C31"/>
    <w:rsid w:val="00AE20C6"/>
    <w:rsid w:val="00AF35D2"/>
    <w:rsid w:val="00B02E3D"/>
    <w:rsid w:val="00B072BB"/>
    <w:rsid w:val="00B072D4"/>
    <w:rsid w:val="00B116D3"/>
    <w:rsid w:val="00B13E71"/>
    <w:rsid w:val="00B25303"/>
    <w:rsid w:val="00B47294"/>
    <w:rsid w:val="00B57BA7"/>
    <w:rsid w:val="00B6262A"/>
    <w:rsid w:val="00B658D4"/>
    <w:rsid w:val="00B65BB3"/>
    <w:rsid w:val="00B7121B"/>
    <w:rsid w:val="00B84A68"/>
    <w:rsid w:val="00B85DC8"/>
    <w:rsid w:val="00B8632C"/>
    <w:rsid w:val="00B87557"/>
    <w:rsid w:val="00B940DB"/>
    <w:rsid w:val="00B967DC"/>
    <w:rsid w:val="00BA2313"/>
    <w:rsid w:val="00BB68C1"/>
    <w:rsid w:val="00BC6219"/>
    <w:rsid w:val="00BD6C19"/>
    <w:rsid w:val="00BD7674"/>
    <w:rsid w:val="00BE0189"/>
    <w:rsid w:val="00BF0448"/>
    <w:rsid w:val="00BF291D"/>
    <w:rsid w:val="00BF7874"/>
    <w:rsid w:val="00C117AC"/>
    <w:rsid w:val="00C15A57"/>
    <w:rsid w:val="00C16261"/>
    <w:rsid w:val="00C16F84"/>
    <w:rsid w:val="00C21C83"/>
    <w:rsid w:val="00C2362A"/>
    <w:rsid w:val="00C26095"/>
    <w:rsid w:val="00C31C4F"/>
    <w:rsid w:val="00C40B70"/>
    <w:rsid w:val="00C53064"/>
    <w:rsid w:val="00C5625B"/>
    <w:rsid w:val="00C57CF7"/>
    <w:rsid w:val="00C65090"/>
    <w:rsid w:val="00C67F6C"/>
    <w:rsid w:val="00C72032"/>
    <w:rsid w:val="00C72659"/>
    <w:rsid w:val="00C763DC"/>
    <w:rsid w:val="00C919F3"/>
    <w:rsid w:val="00CA1FC0"/>
    <w:rsid w:val="00CC0129"/>
    <w:rsid w:val="00CC1692"/>
    <w:rsid w:val="00CC3BEC"/>
    <w:rsid w:val="00CC703A"/>
    <w:rsid w:val="00CD02B5"/>
    <w:rsid w:val="00CD1C2D"/>
    <w:rsid w:val="00CD6CC8"/>
    <w:rsid w:val="00CE37D6"/>
    <w:rsid w:val="00CF1726"/>
    <w:rsid w:val="00CF3A14"/>
    <w:rsid w:val="00CF5A27"/>
    <w:rsid w:val="00CF7A41"/>
    <w:rsid w:val="00D02A8A"/>
    <w:rsid w:val="00D03024"/>
    <w:rsid w:val="00D030EC"/>
    <w:rsid w:val="00D07F3E"/>
    <w:rsid w:val="00D13417"/>
    <w:rsid w:val="00D20B1F"/>
    <w:rsid w:val="00D23A87"/>
    <w:rsid w:val="00D337A2"/>
    <w:rsid w:val="00D344F5"/>
    <w:rsid w:val="00D37BFB"/>
    <w:rsid w:val="00D44131"/>
    <w:rsid w:val="00D4704A"/>
    <w:rsid w:val="00D50BAC"/>
    <w:rsid w:val="00D55C72"/>
    <w:rsid w:val="00D56FD7"/>
    <w:rsid w:val="00D5790F"/>
    <w:rsid w:val="00D64DCB"/>
    <w:rsid w:val="00D661A6"/>
    <w:rsid w:val="00D669DB"/>
    <w:rsid w:val="00D72577"/>
    <w:rsid w:val="00D75170"/>
    <w:rsid w:val="00D757BF"/>
    <w:rsid w:val="00D81F2A"/>
    <w:rsid w:val="00D9181A"/>
    <w:rsid w:val="00DA1BA1"/>
    <w:rsid w:val="00DE57C0"/>
    <w:rsid w:val="00DE57FB"/>
    <w:rsid w:val="00DF300A"/>
    <w:rsid w:val="00DF4D40"/>
    <w:rsid w:val="00DF76D9"/>
    <w:rsid w:val="00E0025E"/>
    <w:rsid w:val="00E00DD6"/>
    <w:rsid w:val="00E07516"/>
    <w:rsid w:val="00E122ED"/>
    <w:rsid w:val="00E12E63"/>
    <w:rsid w:val="00E14A87"/>
    <w:rsid w:val="00E1616E"/>
    <w:rsid w:val="00E31A05"/>
    <w:rsid w:val="00E40782"/>
    <w:rsid w:val="00E6030B"/>
    <w:rsid w:val="00E64BD8"/>
    <w:rsid w:val="00E72B8E"/>
    <w:rsid w:val="00E826CE"/>
    <w:rsid w:val="00E8558A"/>
    <w:rsid w:val="00E8669E"/>
    <w:rsid w:val="00E91FE2"/>
    <w:rsid w:val="00E95FE6"/>
    <w:rsid w:val="00E9663A"/>
    <w:rsid w:val="00E96963"/>
    <w:rsid w:val="00EA0EDA"/>
    <w:rsid w:val="00EA591A"/>
    <w:rsid w:val="00EA7507"/>
    <w:rsid w:val="00EB07AF"/>
    <w:rsid w:val="00EC7A3E"/>
    <w:rsid w:val="00ED4F3A"/>
    <w:rsid w:val="00EE3F06"/>
    <w:rsid w:val="00EE7CF7"/>
    <w:rsid w:val="00EF1726"/>
    <w:rsid w:val="00EF58CA"/>
    <w:rsid w:val="00EF6DF8"/>
    <w:rsid w:val="00F022CB"/>
    <w:rsid w:val="00F0405E"/>
    <w:rsid w:val="00F05871"/>
    <w:rsid w:val="00F061E5"/>
    <w:rsid w:val="00F129A5"/>
    <w:rsid w:val="00F12CE4"/>
    <w:rsid w:val="00F13E68"/>
    <w:rsid w:val="00F16CB9"/>
    <w:rsid w:val="00F238A0"/>
    <w:rsid w:val="00F34AA2"/>
    <w:rsid w:val="00F42930"/>
    <w:rsid w:val="00F55C81"/>
    <w:rsid w:val="00F57988"/>
    <w:rsid w:val="00F640D5"/>
    <w:rsid w:val="00F64A54"/>
    <w:rsid w:val="00F72A19"/>
    <w:rsid w:val="00F90778"/>
    <w:rsid w:val="00FA63E0"/>
    <w:rsid w:val="00FB0CD6"/>
    <w:rsid w:val="00FB33B6"/>
    <w:rsid w:val="00FB44E7"/>
    <w:rsid w:val="00FB464B"/>
    <w:rsid w:val="00FB6815"/>
    <w:rsid w:val="00FC3A83"/>
    <w:rsid w:val="00FD075A"/>
    <w:rsid w:val="00FE00C5"/>
    <w:rsid w:val="00FF352A"/>
    <w:rsid w:val="00FF4289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8EDDB21"/>
  <w15:docId w15:val="{4FAD3071-CCB6-4B4B-A0A8-672FDC5E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pPr>
      <w:ind w:firstLine="720"/>
      <w:jc w:val="both"/>
    </w:pPr>
    <w:rPr>
      <w:kern w:val="24"/>
      <w:sz w:val="24"/>
      <w:lang w:val="ru-RU" w:eastAsia="ru-RU"/>
    </w:rPr>
  </w:style>
  <w:style w:type="paragraph" w:styleId="Heading1">
    <w:name w:val="heading 1"/>
    <w:next w:val="Normal"/>
    <w:qFormat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Heading2">
    <w:name w:val="heading 2"/>
    <w:next w:val="Normal"/>
    <w:qFormat/>
    <w:pPr>
      <w:keepNext/>
      <w:numPr>
        <w:numId w:val="2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Heading3">
    <w:name w:val="heading 3"/>
    <w:next w:val="Normal"/>
    <w:qFormat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Heading4">
    <w:name w:val="heading 4"/>
    <w:basedOn w:val="Normal"/>
    <w:next w:val="Normal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ind w:firstLine="0"/>
    </w:pPr>
    <w:rPr>
      <w:kern w:val="0"/>
      <w:sz w:val="28"/>
    </w:rPr>
  </w:style>
  <w:style w:type="paragraph" w:styleId="BodyTextIndent">
    <w:name w:val="Body Text Indent"/>
    <w:basedOn w:val="Normal"/>
    <w:pPr>
      <w:ind w:firstLine="567"/>
    </w:pPr>
    <w:rPr>
      <w:kern w:val="0"/>
      <w:sz w:val="28"/>
    </w:rPr>
  </w:style>
  <w:style w:type="paragraph" w:styleId="BodyTextIndent2">
    <w:name w:val="Body Text Indent 2"/>
    <w:basedOn w:val="Normal"/>
    <w:pPr>
      <w:ind w:firstLine="426"/>
    </w:pPr>
    <w:rPr>
      <w:kern w:val="0"/>
      <w:sz w:val="28"/>
    </w:rPr>
  </w:style>
  <w:style w:type="paragraph" w:styleId="BodyTextIndent3">
    <w:name w:val="Body Text Indent 3"/>
    <w:basedOn w:val="Normal"/>
    <w:pPr>
      <w:spacing w:line="360" w:lineRule="auto"/>
      <w:ind w:firstLine="709"/>
    </w:pPr>
    <w:rPr>
      <w:sz w:val="28"/>
    </w:rPr>
  </w:style>
  <w:style w:type="paragraph" w:styleId="Title">
    <w:name w:val="Title"/>
    <w:basedOn w:val="Normal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TableGrid">
    <w:name w:val="Table Grid"/>
    <w:basedOn w:val="TableNormal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EA591A"/>
    <w:rPr>
      <w:b/>
      <w:bCs/>
    </w:rPr>
  </w:style>
  <w:style w:type="paragraph" w:styleId="FootnoteText">
    <w:name w:val="footnote text"/>
    <w:basedOn w:val="Normal"/>
    <w:semiHidden/>
    <w:rsid w:val="00FE00C5"/>
    <w:rPr>
      <w:sz w:val="20"/>
    </w:rPr>
  </w:style>
  <w:style w:type="character" w:styleId="FootnoteReference">
    <w:name w:val="footnote reference"/>
    <w:semiHidden/>
    <w:rsid w:val="00FE00C5"/>
    <w:rPr>
      <w:vertAlign w:val="superscript"/>
    </w:rPr>
  </w:style>
  <w:style w:type="paragraph" w:styleId="NormalWeb">
    <w:name w:val="Normal (Web)"/>
    <w:basedOn w:val="Normal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Emphasis">
    <w:name w:val="Emphasis"/>
    <w:qFormat/>
    <w:rsid w:val="0068217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2313"/>
    <w:rPr>
      <w:rFonts w:ascii="Courier New" w:hAnsi="Courier New" w:cs="Courier New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PlaceholderText">
    <w:name w:val="Placeholder Text"/>
    <w:basedOn w:val="DefaultParagraphFont"/>
    <w:uiPriority w:val="99"/>
    <w:semiHidden/>
    <w:rsid w:val="00D03024"/>
    <w:rPr>
      <w:color w:val="808080"/>
    </w:rPr>
  </w:style>
  <w:style w:type="paragraph" w:styleId="BalloonText">
    <w:name w:val="Balloon Text"/>
    <w:basedOn w:val="Normal"/>
    <w:link w:val="BalloonTextChar"/>
    <w:rsid w:val="00D030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ListParagraph">
    <w:name w:val="List Paragraph"/>
    <w:basedOn w:val="Normal"/>
    <w:uiPriority w:val="34"/>
    <w:qFormat/>
    <w:rsid w:val="00C67F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05E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05E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semiHidden/>
    <w:unhideWhenUsed/>
    <w:rsid w:val="0001050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8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19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8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0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5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9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21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4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6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4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5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5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5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1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0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7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0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6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7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2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20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1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8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9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1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4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01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9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2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56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38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89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6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54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5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4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6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0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394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2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6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15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0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2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19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1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2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9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2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4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9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25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37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0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1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82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28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0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14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9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7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2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7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5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7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59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64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2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9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09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8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7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7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9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14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6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08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11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8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5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763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46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34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5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09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8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1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9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36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1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0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7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893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1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0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21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12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8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5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3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75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2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1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7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9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0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6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7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3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9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4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47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0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979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20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4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6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62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0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5.png"/><Relationship Id="rId26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hyperlink" Target="https://js-coder.tk/computer-graphics/bresenham/" TargetMode="Externa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5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hyperlink" Target="https://js-coder.tk/computer-graphics/affine/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hyperlink" Target="https://github.com/DimaGashko/computer-graphics/tree/master/bresenham" TargetMode="External"/><Relationship Id="rId28" Type="http://schemas.openxmlformats.org/officeDocument/2006/relationships/footer" Target="footer4.xml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Relationship Id="rId22" Type="http://schemas.openxmlformats.org/officeDocument/2006/relationships/hyperlink" Target="https://github.com/DimaGashko/computer-graphics/tree/master/affine" TargetMode="External"/><Relationship Id="rId27" Type="http://schemas.openxmlformats.org/officeDocument/2006/relationships/image" Target="media/image10.png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CB86D2-4244-4210-8208-695E2035E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3931</TotalTime>
  <Pages>17</Pages>
  <Words>2022</Words>
  <Characters>11531</Characters>
  <Application>Microsoft Office Word</Application>
  <DocSecurity>0</DocSecurity>
  <Lines>96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13526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Дмитрий Гашко</cp:lastModifiedBy>
  <cp:revision>68</cp:revision>
  <cp:lastPrinted>2015-09-20T08:44:00Z</cp:lastPrinted>
  <dcterms:created xsi:type="dcterms:W3CDTF">2016-09-25T11:38:00Z</dcterms:created>
  <dcterms:modified xsi:type="dcterms:W3CDTF">2019-10-27T11:01:00Z</dcterms:modified>
</cp:coreProperties>
</file>