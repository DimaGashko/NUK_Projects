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72A9DC5A" w:rsidR="00141DAA" w:rsidRPr="00325EBF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325EBF">
        <w:rPr>
          <w:b/>
          <w:spacing w:val="-10"/>
          <w:sz w:val="28"/>
          <w:szCs w:val="28"/>
          <w:lang w:val="uk-UA" w:eastAsia="uk-UA"/>
        </w:rPr>
        <w:t>4</w:t>
      </w:r>
    </w:p>
    <w:p w14:paraId="04CABB57" w14:textId="61A4F69E" w:rsidR="0052567A" w:rsidRPr="00CC3689" w:rsidRDefault="001266D5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Тестування </w:t>
      </w:r>
      <w:bookmarkStart w:id="0" w:name="_GoBack"/>
      <w:bookmarkEnd w:id="0"/>
      <w:r w:rsidR="00CC3689" w:rsidRPr="00CC3689">
        <w:rPr>
          <w:b/>
          <w:bCs/>
          <w:sz w:val="28"/>
          <w:szCs w:val="28"/>
          <w:lang w:val="uk-UA"/>
        </w:rPr>
        <w:t>програмного забезпечення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35E980D7" w:rsidR="001C489D" w:rsidRPr="00CC3689" w:rsidRDefault="001C489D" w:rsidP="00CC3689">
      <w:pPr>
        <w:spacing w:line="360" w:lineRule="auto"/>
        <w:ind w:firstLine="851"/>
        <w:rPr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CC3689" w:rsidRPr="00D42E4E">
        <w:rPr>
          <w:sz w:val="28"/>
          <w:szCs w:val="28"/>
          <w:lang w:val="uk-UA"/>
        </w:rPr>
        <w:t xml:space="preserve">засвоїти навички </w:t>
      </w:r>
      <w:r w:rsidR="00461E97">
        <w:rPr>
          <w:sz w:val="28"/>
          <w:szCs w:val="28"/>
          <w:lang w:val="uk-UA"/>
        </w:rPr>
        <w:t>тестування програмного забезпечення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F381358" w14:textId="58D489EF" w:rsidR="00CC3689" w:rsidRPr="00461E97" w:rsidRDefault="00461E97" w:rsidP="00461E97">
      <w:pPr>
        <w:spacing w:after="200" w:line="360" w:lineRule="auto"/>
        <w:rPr>
          <w:rStyle w:val="longtext"/>
          <w:b/>
          <w:bCs/>
          <w:sz w:val="28"/>
          <w:szCs w:val="32"/>
          <w:lang w:val="uk-UA"/>
        </w:rPr>
      </w:pPr>
      <w:r w:rsidRPr="00461E97">
        <w:rPr>
          <w:rStyle w:val="longtext"/>
          <w:sz w:val="28"/>
          <w:szCs w:val="32"/>
          <w:lang w:val="uk-UA"/>
        </w:rPr>
        <w:t>Виконати тестування програмного забезпечення</w:t>
      </w:r>
      <w:r w:rsidR="00CC3689" w:rsidRPr="00461E97">
        <w:rPr>
          <w:rStyle w:val="longtext"/>
          <w:sz w:val="28"/>
          <w:szCs w:val="32"/>
          <w:lang w:val="uk-UA"/>
        </w:rPr>
        <w:t xml:space="preserve"> «</w:t>
      </w:r>
      <w:r w:rsidR="003D3C27" w:rsidRPr="00461E97">
        <w:rPr>
          <w:rStyle w:val="longtext"/>
          <w:sz w:val="28"/>
          <w:szCs w:val="32"/>
          <w:lang w:val="en-US"/>
        </w:rPr>
        <w:t>Memory</w:t>
      </w:r>
      <w:r w:rsidR="003D3C27" w:rsidRPr="00461E97">
        <w:rPr>
          <w:rStyle w:val="longtext"/>
          <w:sz w:val="28"/>
          <w:szCs w:val="32"/>
        </w:rPr>
        <w:t>.</w:t>
      </w:r>
      <w:r w:rsidR="003D3C27" w:rsidRPr="00461E97">
        <w:rPr>
          <w:rStyle w:val="longtext"/>
          <w:sz w:val="28"/>
          <w:szCs w:val="32"/>
          <w:lang w:val="en-US"/>
        </w:rPr>
        <w:t>pro</w:t>
      </w:r>
      <w:r w:rsidR="00CC3689" w:rsidRPr="00461E97">
        <w:rPr>
          <w:rStyle w:val="longtext"/>
          <w:sz w:val="28"/>
          <w:szCs w:val="32"/>
          <w:lang w:val="uk-UA"/>
        </w:rPr>
        <w:t>»</w:t>
      </w:r>
      <w:r w:rsidRPr="00461E97">
        <w:rPr>
          <w:rStyle w:val="longtext"/>
          <w:sz w:val="28"/>
          <w:szCs w:val="32"/>
          <w:lang w:val="uk-UA"/>
        </w:rPr>
        <w:t>.</w:t>
      </w:r>
      <w:r w:rsidRPr="00461E97">
        <w:rPr>
          <w:rStyle w:val="longtext"/>
          <w:b/>
          <w:bCs/>
          <w:sz w:val="28"/>
          <w:szCs w:val="32"/>
          <w:lang w:val="uk-UA"/>
        </w:rPr>
        <w:t xml:space="preserve"> </w:t>
      </w:r>
    </w:p>
    <w:p w14:paraId="7940665A" w14:textId="619FEC46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7DC4DDB2" w14:textId="6E1F1A9B" w:rsidR="000458BC" w:rsidRDefault="00CC3689" w:rsidP="000458BC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 xml:space="preserve"> </w:t>
      </w:r>
    </w:p>
    <w:p w14:paraId="4005034B" w14:textId="77777777" w:rsidR="000458BC" w:rsidRDefault="000458BC">
      <w:pPr>
        <w:ind w:firstLine="0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br w:type="page"/>
      </w:r>
    </w:p>
    <w:p w14:paraId="0D9BDD50" w14:textId="77777777" w:rsidR="000458BC" w:rsidRDefault="000458BC" w:rsidP="000458BC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D42E4E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5BE87D1F" w14:textId="61A9D254" w:rsidR="00117177" w:rsidRPr="00482C67" w:rsidRDefault="00482C67" w:rsidP="00482C6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.</w:t>
      </w:r>
    </w:p>
    <w:p w14:paraId="58B4ABEA" w14:textId="77777777" w:rsidR="00117177" w:rsidRPr="00482C67" w:rsidRDefault="00117177">
      <w:pPr>
        <w:ind w:firstLine="0"/>
        <w:jc w:val="left"/>
        <w:rPr>
          <w:bCs/>
          <w:color w:val="000000" w:themeColor="text1"/>
          <w:sz w:val="28"/>
          <w:szCs w:val="22"/>
          <w:lang w:val="uk-UA"/>
        </w:rPr>
      </w:pPr>
      <w:r w:rsidRPr="00482C67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6FC82D87" w14:textId="78D20318" w:rsidR="00217CE0" w:rsidRPr="00CC3689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CC3689">
        <w:rPr>
          <w:b/>
          <w:sz w:val="28"/>
          <w:szCs w:val="28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 xml:space="preserve">виконавши лабораторну роботу, </w:t>
      </w:r>
      <w:r w:rsidR="00461E97">
        <w:rPr>
          <w:color w:val="000000"/>
          <w:sz w:val="28"/>
          <w:szCs w:val="19"/>
          <w:lang w:val="uk-UA" w:eastAsia="uk-UA"/>
        </w:rPr>
        <w:t>я засвоїв навички тестування програмного забезпечення; виконав тестування програмного забезпечення «</w:t>
      </w:r>
      <w:r w:rsidR="00461E97">
        <w:rPr>
          <w:color w:val="000000"/>
          <w:sz w:val="28"/>
          <w:szCs w:val="19"/>
          <w:lang w:val="en-US" w:eastAsia="uk-UA"/>
        </w:rPr>
        <w:t>Memory</w:t>
      </w:r>
      <w:r w:rsidR="00461E97" w:rsidRPr="00461E97">
        <w:rPr>
          <w:color w:val="000000"/>
          <w:sz w:val="28"/>
          <w:szCs w:val="19"/>
          <w:lang w:eastAsia="uk-UA"/>
        </w:rPr>
        <w:t>.</w:t>
      </w:r>
      <w:r w:rsidR="00461E97">
        <w:rPr>
          <w:color w:val="000000"/>
          <w:sz w:val="28"/>
          <w:szCs w:val="19"/>
          <w:lang w:val="en-US" w:eastAsia="uk-UA"/>
        </w:rPr>
        <w:t>pro</w:t>
      </w:r>
      <w:r w:rsidR="00461E97">
        <w:rPr>
          <w:color w:val="000000"/>
          <w:sz w:val="28"/>
          <w:szCs w:val="19"/>
          <w:lang w:val="uk-UA" w:eastAsia="uk-UA"/>
        </w:rPr>
        <w:t>»</w:t>
      </w:r>
      <w:r w:rsidR="00CC3689">
        <w:rPr>
          <w:sz w:val="28"/>
          <w:szCs w:val="28"/>
          <w:lang w:val="uk-UA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D021F" w14:textId="77777777" w:rsidR="00576CED" w:rsidRDefault="00576CED">
      <w:r>
        <w:separator/>
      </w:r>
    </w:p>
  </w:endnote>
  <w:endnote w:type="continuationSeparator" w:id="0">
    <w:p w14:paraId="5D647A9A" w14:textId="77777777" w:rsidR="00576CED" w:rsidRDefault="0057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72C2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72C2C" w:rsidRDefault="00A72C2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72C2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72C2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72C2C" w:rsidRDefault="00A72C2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72C2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C31F212" w:rsidR="00A72C2C" w:rsidRPr="00646781" w:rsidRDefault="00A72C2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461E97">
            <w:rPr>
              <w:sz w:val="40"/>
              <w:lang w:val="en-US"/>
            </w:rPr>
            <w:t>4</w:t>
          </w:r>
        </w:p>
      </w:tc>
    </w:tr>
    <w:tr w:rsidR="00A72C2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72C2C" w:rsidRPr="00757A8E" w:rsidRDefault="00A72C2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72C2C" w:rsidRPr="00757A8E" w:rsidRDefault="00A72C2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A7F5E19" w:rsidR="00A72C2C" w:rsidRPr="00461E97" w:rsidRDefault="00461E97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Тестування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A72C2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72C2C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A72C2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A72C2C" w:rsidRPr="00757A8E" w:rsidRDefault="00A72C2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72C2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2B1ECEE" w:rsidR="00A72C2C" w:rsidRPr="00461E97" w:rsidRDefault="00A72C2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461E97">
            <w:rPr>
              <w:sz w:val="40"/>
              <w:lang w:val="uk-UA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72C2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A72C2C" w:rsidRPr="00BF7874" w:rsidRDefault="00A72C2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72C2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72C2C" w:rsidRDefault="00A72C2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87CC0" w14:textId="77777777" w:rsidR="00576CED" w:rsidRDefault="00576CED">
      <w:r>
        <w:separator/>
      </w:r>
    </w:p>
  </w:footnote>
  <w:footnote w:type="continuationSeparator" w:id="0">
    <w:p w14:paraId="5E9441A3" w14:textId="77777777" w:rsidR="00576CED" w:rsidRDefault="00576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10"/>
  </w:num>
  <w:num w:numId="1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177"/>
    <w:rsid w:val="00117BB3"/>
    <w:rsid w:val="00122C30"/>
    <w:rsid w:val="001241B1"/>
    <w:rsid w:val="0012445C"/>
    <w:rsid w:val="001266D5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3C2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A19E8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5EBF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34F4"/>
    <w:rsid w:val="003F46EA"/>
    <w:rsid w:val="003F4D97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1E97"/>
    <w:rsid w:val="004622E3"/>
    <w:rsid w:val="004700A7"/>
    <w:rsid w:val="00475762"/>
    <w:rsid w:val="00476301"/>
    <w:rsid w:val="00480EE7"/>
    <w:rsid w:val="0048295B"/>
    <w:rsid w:val="00482C67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6CED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1E6A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5D0F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57C1B"/>
    <w:rsid w:val="00F6049D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9227-83A0-44ED-8CC9-4C36FF5C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3437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88</cp:revision>
  <cp:lastPrinted>2015-09-20T08:44:00Z</cp:lastPrinted>
  <dcterms:created xsi:type="dcterms:W3CDTF">2016-09-25T11:38:00Z</dcterms:created>
  <dcterms:modified xsi:type="dcterms:W3CDTF">2019-12-16T10:36:00Z</dcterms:modified>
</cp:coreProperties>
</file>