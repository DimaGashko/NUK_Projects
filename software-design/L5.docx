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3CDFA97C" w:rsidR="00A042CC" w:rsidRPr="00C547CA" w:rsidRDefault="001C489D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077A267C" w14:textId="038E3474" w:rsidR="00141DAA" w:rsidRPr="00AE66A5" w:rsidRDefault="00141DAA" w:rsidP="001C489D">
      <w:pPr>
        <w:spacing w:after="240"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Лабораторна робота №</w:t>
      </w:r>
      <w:r w:rsidR="00AE66A5">
        <w:rPr>
          <w:b/>
          <w:spacing w:val="-10"/>
          <w:sz w:val="28"/>
          <w:szCs w:val="28"/>
          <w:lang w:val="uk-UA" w:eastAsia="uk-UA"/>
        </w:rPr>
        <w:t>5</w:t>
      </w:r>
    </w:p>
    <w:p w14:paraId="04CABB57" w14:textId="5EE7AE66" w:rsidR="0052567A" w:rsidRPr="00CC3689" w:rsidRDefault="007171DD" w:rsidP="00646781">
      <w:pPr>
        <w:ind w:firstLine="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Інструкція користувача</w:t>
      </w:r>
    </w:p>
    <w:p w14:paraId="53343040" w14:textId="77777777" w:rsidR="001C489D" w:rsidRDefault="001C489D" w:rsidP="001C489D">
      <w:pPr>
        <w:spacing w:line="360" w:lineRule="auto"/>
        <w:ind w:firstLine="0"/>
        <w:rPr>
          <w:rStyle w:val="fontstyle01"/>
          <w:lang w:val="uk-UA"/>
        </w:rPr>
      </w:pPr>
    </w:p>
    <w:p w14:paraId="1A3FB111" w14:textId="28085E54" w:rsidR="001C489D" w:rsidRPr="00AE66A5" w:rsidRDefault="001C489D" w:rsidP="00CC3689">
      <w:pPr>
        <w:spacing w:line="360" w:lineRule="auto"/>
        <w:ind w:firstLine="851"/>
        <w:rPr>
          <w:sz w:val="28"/>
          <w:szCs w:val="28"/>
        </w:rPr>
      </w:pPr>
      <w:r>
        <w:rPr>
          <w:rStyle w:val="fontstyle01"/>
          <w:lang w:val="uk-UA"/>
        </w:rPr>
        <w:t>Мета:</w:t>
      </w:r>
      <w:r>
        <w:rPr>
          <w:rFonts w:ascii="TimesNewRoman" w:hAnsi="TimesNewRoman"/>
          <w:color w:val="000000"/>
          <w:sz w:val="28"/>
          <w:szCs w:val="28"/>
          <w:lang w:val="uk-UA"/>
        </w:rPr>
        <w:t xml:space="preserve"> </w:t>
      </w:r>
      <w:r w:rsidR="00AE66A5">
        <w:rPr>
          <w:sz w:val="28"/>
          <w:szCs w:val="28"/>
          <w:lang w:val="uk-UA"/>
        </w:rPr>
        <w:t>розробити інструкцію користувача програмного забезпечення</w:t>
      </w:r>
    </w:p>
    <w:p w14:paraId="06495836" w14:textId="14A6C3B0" w:rsidR="00217CE0" w:rsidRPr="001C489D" w:rsidRDefault="00217CE0" w:rsidP="001C489D">
      <w:pPr>
        <w:shd w:val="clear" w:color="auto" w:fill="FFFFFF"/>
        <w:spacing w:before="240" w:line="360" w:lineRule="auto"/>
        <w:ind w:firstLine="0"/>
        <w:jc w:val="center"/>
        <w:rPr>
          <w:b/>
          <w:bCs/>
          <w:spacing w:val="-2"/>
          <w:sz w:val="32"/>
          <w:szCs w:val="32"/>
        </w:rPr>
      </w:pPr>
      <w:r w:rsidRPr="001C489D">
        <w:rPr>
          <w:b/>
          <w:bCs/>
          <w:spacing w:val="-2"/>
          <w:sz w:val="32"/>
          <w:szCs w:val="32"/>
          <w:lang w:val="uk-UA"/>
        </w:rPr>
        <w:t>Завдання</w:t>
      </w:r>
    </w:p>
    <w:p w14:paraId="4F381358" w14:textId="12E70C71" w:rsidR="00CC3689" w:rsidRPr="00AE66A5" w:rsidRDefault="00AE66A5" w:rsidP="00AE66A5">
      <w:pPr>
        <w:spacing w:after="200" w:line="360" w:lineRule="auto"/>
        <w:jc w:val="left"/>
        <w:rPr>
          <w:rStyle w:val="longtext"/>
          <w:sz w:val="28"/>
          <w:szCs w:val="32"/>
          <w:lang w:val="uk-UA"/>
        </w:rPr>
      </w:pPr>
      <w:r>
        <w:rPr>
          <w:rStyle w:val="longtext"/>
          <w:sz w:val="28"/>
          <w:szCs w:val="32"/>
          <w:lang w:val="uk-UA"/>
        </w:rPr>
        <w:t xml:space="preserve">Розробити інструкцію користувача </w:t>
      </w:r>
      <w:r w:rsidR="00461E97" w:rsidRPr="00461E97">
        <w:rPr>
          <w:rStyle w:val="longtext"/>
          <w:b/>
          <w:bCs/>
          <w:sz w:val="28"/>
          <w:szCs w:val="32"/>
          <w:lang w:val="uk-UA"/>
        </w:rPr>
        <w:t xml:space="preserve"> </w:t>
      </w:r>
      <w:r>
        <w:rPr>
          <w:rStyle w:val="longtext"/>
          <w:sz w:val="28"/>
          <w:szCs w:val="32"/>
          <w:lang w:val="uk-UA"/>
        </w:rPr>
        <w:t xml:space="preserve">програмного забезпечення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Memory</w:t>
      </w:r>
      <w:r w:rsidRPr="00AE66A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pro</w:t>
      </w:r>
      <w:r>
        <w:rPr>
          <w:sz w:val="28"/>
          <w:szCs w:val="28"/>
        </w:rPr>
        <w:t>»</w:t>
      </w:r>
    </w:p>
    <w:p w14:paraId="7940665A" w14:textId="2A6A2A17" w:rsidR="00CC3689" w:rsidRDefault="007171DD" w:rsidP="00CC3689">
      <w:pPr>
        <w:pStyle w:val="ListParagraph"/>
        <w:spacing w:before="240" w:after="200" w:line="360" w:lineRule="auto"/>
        <w:ind w:firstLine="0"/>
        <w:jc w:val="center"/>
        <w:rPr>
          <w:rStyle w:val="longtext"/>
          <w:b/>
          <w:bCs/>
          <w:sz w:val="28"/>
          <w:szCs w:val="32"/>
          <w:lang w:val="uk-UA"/>
        </w:rPr>
      </w:pPr>
      <w:r>
        <w:rPr>
          <w:rStyle w:val="longtext"/>
          <w:b/>
          <w:bCs/>
          <w:sz w:val="28"/>
          <w:szCs w:val="32"/>
          <w:lang w:val="uk-UA"/>
        </w:rPr>
        <w:t>Хід роботи</w:t>
      </w:r>
    </w:p>
    <w:p w14:paraId="4D81CDB2" w14:textId="77777777" w:rsidR="007171DD" w:rsidRPr="007171DD" w:rsidRDefault="00CC3689" w:rsidP="007171DD">
      <w:pPr>
        <w:spacing w:line="360" w:lineRule="auto"/>
        <w:rPr>
          <w:sz w:val="28"/>
          <w:szCs w:val="28"/>
          <w:lang w:val="uk-UA"/>
        </w:rPr>
      </w:pPr>
      <w:r w:rsidRPr="003D3C27">
        <w:rPr>
          <w:sz w:val="28"/>
          <w:szCs w:val="28"/>
          <w:lang w:val="uk-UA"/>
        </w:rPr>
        <w:t xml:space="preserve"> </w:t>
      </w:r>
      <w:r w:rsidR="007171DD" w:rsidRPr="00DC703C">
        <w:rPr>
          <w:sz w:val="28"/>
          <w:szCs w:val="28"/>
          <w:lang w:val="uk-UA"/>
        </w:rPr>
        <w:t xml:space="preserve">Дана інструкція </w:t>
      </w:r>
      <w:r w:rsidR="007171DD">
        <w:rPr>
          <w:sz w:val="28"/>
          <w:szCs w:val="28"/>
          <w:lang w:val="uk-UA"/>
        </w:rPr>
        <w:t>призначена</w:t>
      </w:r>
      <w:r w:rsidR="007171DD" w:rsidRPr="00DC703C">
        <w:rPr>
          <w:sz w:val="28"/>
          <w:szCs w:val="28"/>
          <w:lang w:val="uk-UA"/>
        </w:rPr>
        <w:t xml:space="preserve"> для ознайомлення з функціями </w:t>
      </w:r>
      <w:r w:rsidR="007171DD">
        <w:rPr>
          <w:sz w:val="28"/>
          <w:szCs w:val="28"/>
          <w:lang w:val="uk-UA"/>
        </w:rPr>
        <w:t>сервісу «</w:t>
      </w:r>
      <w:r w:rsidR="007171DD">
        <w:rPr>
          <w:sz w:val="28"/>
          <w:szCs w:val="28"/>
          <w:lang w:val="en-US"/>
        </w:rPr>
        <w:t>Memory</w:t>
      </w:r>
      <w:r w:rsidR="007171DD" w:rsidRPr="007171DD">
        <w:rPr>
          <w:sz w:val="28"/>
          <w:szCs w:val="28"/>
          <w:lang w:val="uk-UA"/>
        </w:rPr>
        <w:t>.</w:t>
      </w:r>
      <w:r w:rsidR="007171DD">
        <w:rPr>
          <w:sz w:val="28"/>
          <w:szCs w:val="28"/>
          <w:lang w:val="en-US"/>
        </w:rPr>
        <w:t>pro</w:t>
      </w:r>
      <w:r w:rsidR="007171DD" w:rsidRPr="007171DD">
        <w:rPr>
          <w:sz w:val="28"/>
          <w:szCs w:val="28"/>
          <w:lang w:val="uk-UA"/>
        </w:rPr>
        <w:t>».</w:t>
      </w:r>
    </w:p>
    <w:p w14:paraId="07BD0367" w14:textId="77777777" w:rsidR="007171DD" w:rsidRDefault="007171DD" w:rsidP="007171DD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Запустивши програму користувачеві пропонується увійти до систему (звичайно, якщо він цього ще не авторизований).</w:t>
      </w:r>
    </w:p>
    <w:p w14:paraId="793842CF" w14:textId="77777777" w:rsidR="007171DD" w:rsidRDefault="007171DD" w:rsidP="007171DD">
      <w:pPr>
        <w:keepNext/>
        <w:spacing w:line="360" w:lineRule="auto"/>
        <w:jc w:val="center"/>
      </w:pPr>
      <w:r>
        <w:rPr>
          <w:noProof/>
          <w:sz w:val="28"/>
          <w:szCs w:val="28"/>
          <w:lang w:val="uk-UA"/>
        </w:rPr>
        <w:drawing>
          <wp:inline distT="0" distB="0" distL="0" distR="0" wp14:anchorId="3DE570C9" wp14:editId="2624AE2E">
            <wp:extent cx="3002403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618" cy="283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7E878" w14:textId="77777777" w:rsidR="007171DD" w:rsidRPr="00502DFB" w:rsidRDefault="007171DD" w:rsidP="007171DD">
      <w:pPr>
        <w:pStyle w:val="Caption"/>
        <w:jc w:val="center"/>
        <w:rPr>
          <w:rStyle w:val="Emphasi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uk-UA"/>
        </w:rPr>
        <w:t xml:space="preserve">. </w:t>
      </w:r>
      <w:r w:rsidRPr="00DF0169">
        <w:rPr>
          <w:lang w:val="uk-UA"/>
        </w:rPr>
        <w:t xml:space="preserve"> Форма авторизації</w:t>
      </w:r>
    </w:p>
    <w:p w14:paraId="734E4BBC" w14:textId="77777777" w:rsidR="007171DD" w:rsidRDefault="007171DD" w:rsidP="007171DD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даний момент користувач не може отримати доступу ні до яких функцій сервісу крім пункту меню «</w:t>
      </w:r>
      <w:r>
        <w:rPr>
          <w:sz w:val="28"/>
          <w:szCs w:val="28"/>
          <w:lang w:val="en-US"/>
        </w:rPr>
        <w:t>Help</w:t>
      </w:r>
      <w:r>
        <w:rPr>
          <w:sz w:val="28"/>
          <w:szCs w:val="28"/>
        </w:rPr>
        <w:t>»</w:t>
      </w:r>
      <w:r>
        <w:rPr>
          <w:sz w:val="28"/>
          <w:szCs w:val="28"/>
          <w:lang w:val="uk-UA"/>
        </w:rPr>
        <w:t>. Тому є лише два варіанти:</w:t>
      </w:r>
    </w:p>
    <w:p w14:paraId="1DBC6D26" w14:textId="77777777" w:rsidR="007171DD" w:rsidRDefault="007171DD" w:rsidP="007171DD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Увійти у систему, якщо користувач вже зареєстрований</w:t>
      </w:r>
    </w:p>
    <w:p w14:paraId="60B41C66" w14:textId="77777777" w:rsidR="007171DD" w:rsidRDefault="007171DD" w:rsidP="007171DD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Зареєструватися, якщо ще ні.</w:t>
      </w:r>
    </w:p>
    <w:p w14:paraId="78B26DD6" w14:textId="77777777" w:rsidR="007171DD" w:rsidRDefault="007171DD" w:rsidP="007171DD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Вибравши вкладку «</w:t>
      </w:r>
      <w:r>
        <w:rPr>
          <w:sz w:val="28"/>
          <w:szCs w:val="28"/>
          <w:lang w:val="en-US"/>
        </w:rPr>
        <w:t>Sign</w:t>
      </w:r>
      <w:r w:rsidRPr="00E05C0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Up</w:t>
      </w:r>
      <w:r w:rsidRPr="00E05C09">
        <w:rPr>
          <w:sz w:val="28"/>
          <w:szCs w:val="28"/>
          <w:lang w:val="uk-UA"/>
        </w:rPr>
        <w:t>» кор</w:t>
      </w:r>
      <w:r>
        <w:rPr>
          <w:sz w:val="28"/>
          <w:szCs w:val="28"/>
          <w:lang w:val="uk-UA"/>
        </w:rPr>
        <w:t xml:space="preserve">истувач переходить на форму реєстрації (рис. 2).  </w:t>
      </w:r>
    </w:p>
    <w:p w14:paraId="702CA373" w14:textId="77777777" w:rsidR="007171DD" w:rsidRDefault="007171DD" w:rsidP="007171DD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При авторизації користувачу необхідно ввести такі дані як:</w:t>
      </w:r>
    </w:p>
    <w:p w14:paraId="7B876497" w14:textId="77777777" w:rsidR="007171DD" w:rsidRPr="00502DFB" w:rsidRDefault="007171DD" w:rsidP="007171DD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Username</w:t>
      </w:r>
    </w:p>
    <w:p w14:paraId="142AF1C4" w14:textId="77777777" w:rsidR="007171DD" w:rsidRPr="00502DFB" w:rsidRDefault="007171DD" w:rsidP="007171DD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Пароль</w:t>
      </w:r>
    </w:p>
    <w:p w14:paraId="4E8997E3" w14:textId="77777777" w:rsidR="007171DD" w:rsidRDefault="007171DD" w:rsidP="007171DD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авторизації:</w:t>
      </w:r>
    </w:p>
    <w:p w14:paraId="0F94B556" w14:textId="77777777" w:rsidR="007171DD" w:rsidRDefault="007171DD" w:rsidP="007171DD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Ім’я</w:t>
      </w:r>
    </w:p>
    <w:p w14:paraId="56FD5DDC" w14:textId="77777777" w:rsidR="007171DD" w:rsidRDefault="007171DD" w:rsidP="007171DD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Прізвище</w:t>
      </w:r>
    </w:p>
    <w:p w14:paraId="5106B4E9" w14:textId="77777777" w:rsidR="007171DD" w:rsidRPr="00502DFB" w:rsidRDefault="007171DD" w:rsidP="007171DD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Username</w:t>
      </w:r>
    </w:p>
    <w:p w14:paraId="09572F61" w14:textId="77777777" w:rsidR="007171DD" w:rsidRPr="00502DFB" w:rsidRDefault="007171DD" w:rsidP="007171DD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Email</w:t>
      </w:r>
    </w:p>
    <w:p w14:paraId="70C162D1" w14:textId="77777777" w:rsidR="007171DD" w:rsidRPr="00502DFB" w:rsidRDefault="007171DD" w:rsidP="007171DD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Пароль</w:t>
      </w:r>
    </w:p>
    <w:p w14:paraId="45F8F02D" w14:textId="77777777" w:rsidR="007171DD" w:rsidRDefault="007171DD" w:rsidP="007171DD">
      <w:pPr>
        <w:keepNext/>
        <w:spacing w:line="360" w:lineRule="auto"/>
        <w:jc w:val="center"/>
      </w:pPr>
      <w:r>
        <w:rPr>
          <w:noProof/>
          <w:sz w:val="28"/>
          <w:szCs w:val="28"/>
          <w:lang w:val="uk-UA"/>
        </w:rPr>
        <w:drawing>
          <wp:inline distT="0" distB="0" distL="0" distR="0" wp14:anchorId="683AE869" wp14:editId="36F2EBD9">
            <wp:extent cx="3600450" cy="44664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788" cy="4495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2B8C0" w14:textId="77777777" w:rsidR="007171DD" w:rsidRPr="00E05C09" w:rsidRDefault="007171DD" w:rsidP="007171DD">
      <w:pPr>
        <w:pStyle w:val="Caption"/>
        <w:jc w:val="center"/>
        <w:rPr>
          <w:sz w:val="28"/>
          <w:szCs w:val="28"/>
          <w:lang w:val="uk-U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uk-UA"/>
        </w:rPr>
        <w:t>. Форма реєстрації</w:t>
      </w:r>
    </w:p>
    <w:p w14:paraId="211685C1" w14:textId="77777777" w:rsidR="007171DD" w:rsidRDefault="007171DD" w:rsidP="007171DD">
      <w:pPr>
        <w:spacing w:line="360" w:lineRule="auto"/>
        <w:rPr>
          <w:sz w:val="28"/>
          <w:szCs w:val="28"/>
          <w:lang w:val="uk-UA"/>
        </w:rPr>
      </w:pPr>
    </w:p>
    <w:p w14:paraId="7815F515" w14:textId="77777777" w:rsidR="007171DD" w:rsidRDefault="007171DD" w:rsidP="007171DD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введені некоректні дані, відповідні поля будуть підсвічені червоним (рис. 3).</w:t>
      </w:r>
    </w:p>
    <w:p w14:paraId="7D681AC4" w14:textId="77777777" w:rsidR="007171DD" w:rsidRDefault="007171DD" w:rsidP="007171DD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Авторизація та реєстрація сервісу «</w:t>
      </w:r>
      <w:r>
        <w:rPr>
          <w:sz w:val="28"/>
          <w:szCs w:val="28"/>
          <w:lang w:val="en-US"/>
        </w:rPr>
        <w:t>Memory</w:t>
      </w:r>
      <w:r w:rsidRPr="00502DFB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pro</w:t>
      </w:r>
      <w:r w:rsidRPr="00502DFB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  реалізована, так, що пароль користувача ніде не зберігається. Це можливо завдяки механізму хешування. Тому пароль знає лише користувач.</w:t>
      </w:r>
    </w:p>
    <w:p w14:paraId="1DD7C006" w14:textId="77777777" w:rsidR="007171DD" w:rsidRPr="001464B3" w:rsidRDefault="007171DD" w:rsidP="007171DD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Якщо, при авторизації були введені неправильні </w:t>
      </w:r>
      <w:proofErr w:type="spellStart"/>
      <w:r>
        <w:rPr>
          <w:sz w:val="28"/>
          <w:szCs w:val="28"/>
          <w:lang w:val="uk-UA"/>
        </w:rPr>
        <w:t>нікнейм</w:t>
      </w:r>
      <w:proofErr w:type="spellEnd"/>
      <w:r>
        <w:rPr>
          <w:sz w:val="28"/>
          <w:szCs w:val="28"/>
          <w:lang w:val="uk-UA"/>
        </w:rPr>
        <w:t xml:space="preserve"> та пароль а також, якщо при реєстрації будуть введені дані вже існуючого користувача то буде показане відповідне попередження (рис. 4).</w:t>
      </w:r>
    </w:p>
    <w:p w14:paraId="78EE7287" w14:textId="77777777" w:rsidR="007171DD" w:rsidRDefault="007171DD" w:rsidP="007171DD">
      <w:pPr>
        <w:keepNext/>
        <w:spacing w:line="360" w:lineRule="auto"/>
      </w:pPr>
      <w:r>
        <w:rPr>
          <w:noProof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204EA64C" wp14:editId="044E6983">
            <wp:simplePos x="0" y="0"/>
            <wp:positionH relativeFrom="column">
              <wp:posOffset>3128645</wp:posOffset>
            </wp:positionH>
            <wp:positionV relativeFrom="paragraph">
              <wp:posOffset>5715</wp:posOffset>
            </wp:positionV>
            <wp:extent cx="3078480" cy="28378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uk-UA"/>
        </w:rPr>
        <w:drawing>
          <wp:inline distT="0" distB="0" distL="0" distR="0" wp14:anchorId="4F326708" wp14:editId="5BA790B2">
            <wp:extent cx="264739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95" cy="334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CA8C4" w14:textId="77777777" w:rsidR="007171DD" w:rsidRDefault="007171DD" w:rsidP="007171DD">
      <w:pPr>
        <w:pStyle w:val="Caption"/>
        <w:jc w:val="center"/>
        <w:rPr>
          <w:sz w:val="28"/>
          <w:szCs w:val="28"/>
          <w:lang w:val="uk-U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uk-UA"/>
        </w:rPr>
        <w:t>. Валідація форм реєстрації на авторизації</w:t>
      </w:r>
    </w:p>
    <w:p w14:paraId="70D34DA1" w14:textId="77777777" w:rsidR="007171DD" w:rsidRDefault="007171DD" w:rsidP="007171D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666E0FE" wp14:editId="73D2526D">
            <wp:extent cx="2247900" cy="112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B11DDA" wp14:editId="33D31095">
            <wp:extent cx="2265848" cy="1152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0762" cy="115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FF03" w14:textId="77777777" w:rsidR="007171DD" w:rsidRDefault="007171DD" w:rsidP="007171DD">
      <w:pPr>
        <w:pStyle w:val="Caption"/>
        <w:jc w:val="center"/>
        <w:rPr>
          <w:sz w:val="28"/>
          <w:szCs w:val="28"/>
          <w:lang w:val="uk-U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A94227">
        <w:t xml:space="preserve">. </w:t>
      </w:r>
      <w:proofErr w:type="spellStart"/>
      <w:r w:rsidRPr="00A94227">
        <w:t>Повідомлення</w:t>
      </w:r>
      <w:proofErr w:type="spellEnd"/>
      <w:r w:rsidRPr="00A94227">
        <w:t xml:space="preserve"> при </w:t>
      </w:r>
      <w:proofErr w:type="spellStart"/>
      <w:r w:rsidRPr="00A94227">
        <w:t>неправильних</w:t>
      </w:r>
      <w:proofErr w:type="spellEnd"/>
      <w:r w:rsidRPr="00A94227">
        <w:t xml:space="preserve"> </w:t>
      </w:r>
      <w:proofErr w:type="spellStart"/>
      <w:r w:rsidRPr="00A94227">
        <w:t>даних</w:t>
      </w:r>
      <w:proofErr w:type="spellEnd"/>
    </w:p>
    <w:p w14:paraId="7F251B16" w14:textId="77777777" w:rsidR="007171DD" w:rsidRDefault="007171DD" w:rsidP="007171DD">
      <w:pPr>
        <w:spacing w:line="360" w:lineRule="auto"/>
        <w:rPr>
          <w:sz w:val="28"/>
          <w:szCs w:val="28"/>
          <w:lang w:val="uk-UA"/>
        </w:rPr>
      </w:pPr>
    </w:p>
    <w:p w14:paraId="4D8D04B7" w14:textId="77777777" w:rsidR="007171DD" w:rsidRDefault="007171DD" w:rsidP="007171DD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авторизації або реєстрації користувач потрапляє на домашню сторінку сервісу. І тепер може перейти, наприклад, у свій кабінет («</w:t>
      </w:r>
      <w:r>
        <w:rPr>
          <w:sz w:val="28"/>
          <w:szCs w:val="28"/>
          <w:lang w:val="en-US"/>
        </w:rPr>
        <w:t>Profile</w:t>
      </w:r>
      <w:r>
        <w:rPr>
          <w:sz w:val="28"/>
          <w:szCs w:val="28"/>
        </w:rPr>
        <w:t>»</w:t>
      </w:r>
      <w:r>
        <w:rPr>
          <w:sz w:val="28"/>
          <w:szCs w:val="28"/>
          <w:lang w:val="uk-UA"/>
        </w:rPr>
        <w:t>).</w:t>
      </w:r>
    </w:p>
    <w:p w14:paraId="35FAC5B6" w14:textId="77777777" w:rsidR="007171DD" w:rsidRDefault="007171DD" w:rsidP="007171DD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432FFC8B" wp14:editId="22F8473A">
            <wp:extent cx="5591175" cy="2362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99CD" w14:textId="77777777" w:rsidR="007171DD" w:rsidRDefault="007171DD" w:rsidP="007171DD">
      <w:pPr>
        <w:pStyle w:val="Caption"/>
        <w:jc w:val="center"/>
        <w:rPr>
          <w:sz w:val="28"/>
          <w:szCs w:val="28"/>
          <w:lang w:val="uk-U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uk-UA"/>
        </w:rPr>
        <w:t>. Кабінет користувача</w:t>
      </w:r>
    </w:p>
    <w:p w14:paraId="6A3C40A3" w14:textId="77777777" w:rsidR="007171DD" w:rsidRDefault="007171DD" w:rsidP="007171DD">
      <w:pPr>
        <w:spacing w:line="360" w:lineRule="auto"/>
        <w:rPr>
          <w:sz w:val="28"/>
          <w:szCs w:val="28"/>
          <w:lang w:val="uk-UA"/>
        </w:rPr>
      </w:pPr>
    </w:p>
    <w:p w14:paraId="24888E19" w14:textId="77777777" w:rsidR="007171DD" w:rsidRDefault="007171DD" w:rsidP="007171DD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Також у своєму кабінеті користувач може передивлятись статистику своїх тренувань по всім доступних типам (та даний момент це числа та слова).</w:t>
      </w:r>
    </w:p>
    <w:p w14:paraId="25C0299A" w14:textId="77777777" w:rsidR="007171DD" w:rsidRDefault="007171DD" w:rsidP="007171DD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лівому нижньому кутку кабінету користувача знаходиться кнопка «</w:t>
      </w:r>
      <w:r>
        <w:rPr>
          <w:sz w:val="28"/>
          <w:szCs w:val="28"/>
          <w:lang w:val="en-US"/>
        </w:rPr>
        <w:t>LOG</w:t>
      </w:r>
      <w:r w:rsidRPr="00066F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OUT</w:t>
      </w:r>
      <w:r>
        <w:rPr>
          <w:sz w:val="28"/>
          <w:szCs w:val="28"/>
        </w:rPr>
        <w:t xml:space="preserve">». </w:t>
      </w:r>
      <w:r>
        <w:rPr>
          <w:sz w:val="28"/>
          <w:szCs w:val="28"/>
          <w:lang w:val="uk-UA"/>
        </w:rPr>
        <w:t>Якщо, користувач хоче вийти зі свого профілю то може її натиснути. При цьому, в цілях захисту від випадкового натискання, буде показане спливаюче вікно з підтвердженням</w:t>
      </w:r>
    </w:p>
    <w:p w14:paraId="5808CE96" w14:textId="77777777" w:rsidR="007171DD" w:rsidRDefault="007171DD" w:rsidP="007171D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9D130AC" wp14:editId="5944FD97">
            <wp:extent cx="3476625" cy="1552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41EF" w14:textId="77777777" w:rsidR="007171DD" w:rsidRDefault="007171DD" w:rsidP="007171DD">
      <w:pPr>
        <w:pStyle w:val="Caption"/>
        <w:jc w:val="center"/>
        <w:rPr>
          <w:sz w:val="28"/>
          <w:szCs w:val="28"/>
          <w:lang w:val="uk-U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uk-UA"/>
        </w:rPr>
        <w:t>. Підтвердження виходу з системи</w:t>
      </w:r>
    </w:p>
    <w:p w14:paraId="09F047D1" w14:textId="77777777" w:rsidR="007171DD" w:rsidRDefault="007171DD" w:rsidP="007171DD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цьому знову відкриється сторінка авторизації, і щоб отримати доступ до сервісу знову доведеться авторизуватись.</w:t>
      </w:r>
    </w:p>
    <w:p w14:paraId="61FFD62B" w14:textId="77777777" w:rsidR="007171DD" w:rsidRDefault="007171DD" w:rsidP="007171DD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користувач авторизувався а потім закрив програму, то при наступному її запуску йому вже не треба буде </w:t>
      </w:r>
      <w:proofErr w:type="spellStart"/>
      <w:r>
        <w:rPr>
          <w:sz w:val="28"/>
          <w:szCs w:val="28"/>
          <w:lang w:val="uk-UA"/>
        </w:rPr>
        <w:t>авторизовуватися</w:t>
      </w:r>
      <w:proofErr w:type="spellEnd"/>
      <w:r>
        <w:rPr>
          <w:sz w:val="28"/>
          <w:szCs w:val="28"/>
          <w:lang w:val="uk-UA"/>
        </w:rPr>
        <w:t>. Програма запам’ятає, що користувач все авторизований.</w:t>
      </w:r>
    </w:p>
    <w:p w14:paraId="2EC82722" w14:textId="77777777" w:rsidR="007171DD" w:rsidRDefault="007171DD" w:rsidP="007171DD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Якщо користувач авторизований, то від може перейти на сторінку тренування (вкладка меню «</w:t>
      </w:r>
      <w:r>
        <w:rPr>
          <w:sz w:val="28"/>
          <w:szCs w:val="28"/>
          <w:lang w:val="en-US"/>
        </w:rPr>
        <w:t>Training</w:t>
      </w:r>
      <w:r>
        <w:rPr>
          <w:sz w:val="28"/>
          <w:szCs w:val="28"/>
          <w:lang w:val="uk-UA"/>
        </w:rPr>
        <w:t>»</w:t>
      </w:r>
      <w:r w:rsidRPr="007171DD">
        <w:rPr>
          <w:sz w:val="28"/>
          <w:szCs w:val="28"/>
        </w:rPr>
        <w:t>).</w:t>
      </w:r>
    </w:p>
    <w:p w14:paraId="4F921253" w14:textId="77777777" w:rsidR="007171DD" w:rsidRDefault="007171DD" w:rsidP="007171DD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lastRenderedPageBreak/>
        <w:t>Щоб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почати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тренування користувачу потрібно спочатку вибрати параметри тренування:</w:t>
      </w:r>
    </w:p>
    <w:p w14:paraId="31D5E53A" w14:textId="77777777" w:rsidR="007171DD" w:rsidRDefault="007171DD" w:rsidP="007171DD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Тип тренування (числа або слова)</w:t>
      </w:r>
    </w:p>
    <w:p w14:paraId="75C7AB33" w14:textId="77777777" w:rsidR="007171DD" w:rsidRPr="003576CD" w:rsidRDefault="007171DD" w:rsidP="007171DD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Кількість елементів даних у </w:t>
      </w:r>
      <w:proofErr w:type="spellStart"/>
      <w:r>
        <w:rPr>
          <w:sz w:val="28"/>
          <w:szCs w:val="28"/>
          <w:lang w:val="uk-UA"/>
        </w:rPr>
        <w:t>тренувані</w:t>
      </w:r>
      <w:proofErr w:type="spellEnd"/>
      <w:r>
        <w:rPr>
          <w:sz w:val="28"/>
          <w:szCs w:val="28"/>
          <w:lang w:val="uk-UA"/>
        </w:rPr>
        <w:t>.</w:t>
      </w:r>
    </w:p>
    <w:p w14:paraId="07FFA829" w14:textId="77777777" w:rsidR="007171DD" w:rsidRDefault="007171DD" w:rsidP="007171DD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Звичайно, якщо дані будуть некоректними (наприклад, кількість елементів від’ємна) відповідне поле буде підсвічене.</w:t>
      </w:r>
    </w:p>
    <w:p w14:paraId="68DFCF84" w14:textId="77777777" w:rsidR="007171DD" w:rsidRDefault="007171DD" w:rsidP="007171DD">
      <w:pPr>
        <w:spacing w:line="360" w:lineRule="auto"/>
        <w:rPr>
          <w:sz w:val="28"/>
          <w:szCs w:val="28"/>
          <w:lang w:val="uk-UA"/>
        </w:rPr>
      </w:pPr>
    </w:p>
    <w:p w14:paraId="6D28FAB4" w14:textId="77777777" w:rsidR="007171DD" w:rsidRDefault="007171DD" w:rsidP="007171DD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Перед початком тренування сторінка виглядає так:</w:t>
      </w:r>
    </w:p>
    <w:p w14:paraId="5826BFFA" w14:textId="77777777" w:rsidR="007171DD" w:rsidRDefault="007171DD" w:rsidP="007171DD">
      <w:pPr>
        <w:keepNext/>
        <w:spacing w:line="360" w:lineRule="auto"/>
        <w:ind w:firstLine="0"/>
      </w:pPr>
      <w:r>
        <w:rPr>
          <w:noProof/>
          <w:sz w:val="28"/>
          <w:szCs w:val="28"/>
          <w:lang w:val="uk-UA"/>
        </w:rPr>
        <w:drawing>
          <wp:inline distT="0" distB="0" distL="0" distR="0" wp14:anchorId="46C17228" wp14:editId="06453C61">
            <wp:extent cx="6257925" cy="48672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FCBEF" w14:textId="77777777" w:rsidR="007171DD" w:rsidRDefault="007171DD" w:rsidP="007171DD">
      <w:pPr>
        <w:pStyle w:val="Caption"/>
        <w:jc w:val="center"/>
        <w:rPr>
          <w:sz w:val="28"/>
          <w:szCs w:val="28"/>
          <w:lang w:val="uk-U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uk-UA"/>
        </w:rPr>
        <w:t>. Сторінка тренування до початку тренування</w:t>
      </w:r>
    </w:p>
    <w:p w14:paraId="4A5F822A" w14:textId="77777777" w:rsidR="007171DD" w:rsidRDefault="007171DD" w:rsidP="007171DD">
      <w:pPr>
        <w:spacing w:line="360" w:lineRule="auto"/>
        <w:ind w:firstLine="0"/>
        <w:rPr>
          <w:sz w:val="28"/>
          <w:szCs w:val="28"/>
          <w:lang w:val="uk-UA"/>
        </w:rPr>
      </w:pPr>
    </w:p>
    <w:p w14:paraId="4D116624" w14:textId="77777777" w:rsidR="007171DD" w:rsidRDefault="007171DD" w:rsidP="007171DD">
      <w:pPr>
        <w:spacing w:line="360" w:lineRule="auto"/>
        <w:ind w:firstLine="63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Коли параметри тренування установленні, користувач може натиснути кнопку «</w:t>
      </w:r>
      <w:r>
        <w:rPr>
          <w:sz w:val="28"/>
          <w:szCs w:val="28"/>
          <w:lang w:val="en-US"/>
        </w:rPr>
        <w:t>Get</w:t>
      </w:r>
      <w:r w:rsidRPr="003576C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Started</w:t>
      </w:r>
      <w:r w:rsidRPr="003576CD">
        <w:rPr>
          <w:sz w:val="28"/>
          <w:szCs w:val="28"/>
        </w:rPr>
        <w:t>!</w:t>
      </w:r>
      <w:r>
        <w:rPr>
          <w:sz w:val="28"/>
          <w:szCs w:val="28"/>
        </w:rPr>
        <w:t xml:space="preserve">» та </w:t>
      </w:r>
      <w:proofErr w:type="spellStart"/>
      <w:r>
        <w:rPr>
          <w:sz w:val="28"/>
          <w:szCs w:val="28"/>
        </w:rPr>
        <w:t>почати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тренування. При цьому надпис посередині сторінки замінюється першим етапом тренування – запам’ятовування.</w:t>
      </w:r>
    </w:p>
    <w:p w14:paraId="2F884799" w14:textId="77777777" w:rsidR="007171DD" w:rsidRDefault="007171DD" w:rsidP="007171DD">
      <w:pPr>
        <w:spacing w:line="360" w:lineRule="auto"/>
        <w:ind w:firstLine="63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Під час запам’ятовування програма запам’ятовує, скільки часу користувач запам’ятовував кожен елемент (у </w:t>
      </w:r>
      <w:proofErr w:type="spellStart"/>
      <w:r>
        <w:rPr>
          <w:sz w:val="28"/>
          <w:szCs w:val="28"/>
          <w:lang w:val="uk-UA"/>
        </w:rPr>
        <w:t>мілісекундах</w:t>
      </w:r>
      <w:proofErr w:type="spellEnd"/>
      <w:r>
        <w:rPr>
          <w:sz w:val="28"/>
          <w:szCs w:val="28"/>
          <w:lang w:val="uk-UA"/>
        </w:rPr>
        <w:t xml:space="preserve">). </w:t>
      </w:r>
    </w:p>
    <w:p w14:paraId="1A2F8E3A" w14:textId="77777777" w:rsidR="007171DD" w:rsidRPr="003576CD" w:rsidRDefault="007171DD" w:rsidP="007171DD">
      <w:pPr>
        <w:spacing w:line="360" w:lineRule="auto"/>
        <w:ind w:firstLine="630"/>
        <w:rPr>
          <w:sz w:val="28"/>
          <w:szCs w:val="28"/>
          <w:lang w:val="uk-UA"/>
        </w:rPr>
      </w:pPr>
    </w:p>
    <w:p w14:paraId="2D701226" w14:textId="77777777" w:rsidR="007171DD" w:rsidRDefault="007171DD" w:rsidP="007171DD">
      <w:pPr>
        <w:spacing w:line="360" w:lineRule="auto"/>
        <w:ind w:firstLine="0"/>
        <w:rPr>
          <w:sz w:val="28"/>
          <w:szCs w:val="28"/>
          <w:lang w:val="uk-UA"/>
        </w:rPr>
      </w:pPr>
    </w:p>
    <w:p w14:paraId="3F7515CB" w14:textId="77777777" w:rsidR="007171DD" w:rsidRDefault="007171DD" w:rsidP="007171DD">
      <w:pPr>
        <w:spacing w:line="360" w:lineRule="auto"/>
        <w:rPr>
          <w:sz w:val="28"/>
          <w:szCs w:val="28"/>
          <w:lang w:val="uk-UA"/>
        </w:rPr>
      </w:pPr>
    </w:p>
    <w:p w14:paraId="09D1EC5C" w14:textId="77777777" w:rsidR="007171DD" w:rsidRDefault="007171DD" w:rsidP="007171DD">
      <w:pPr>
        <w:spacing w:line="360" w:lineRule="auto"/>
        <w:rPr>
          <w:sz w:val="28"/>
          <w:szCs w:val="28"/>
          <w:lang w:val="uk-UA"/>
        </w:rPr>
      </w:pPr>
    </w:p>
    <w:p w14:paraId="55653034" w14:textId="77777777" w:rsidR="007171DD" w:rsidRPr="00DC703C" w:rsidRDefault="007171DD" w:rsidP="007171DD">
      <w:pPr>
        <w:spacing w:line="360" w:lineRule="auto"/>
        <w:rPr>
          <w:sz w:val="28"/>
          <w:szCs w:val="28"/>
          <w:lang w:val="uk-UA"/>
        </w:rPr>
      </w:pPr>
    </w:p>
    <w:p w14:paraId="25F7303B" w14:textId="77777777" w:rsidR="007171DD" w:rsidRDefault="007171DD" w:rsidP="007171DD">
      <w:pPr>
        <w:keepNext/>
        <w:ind w:firstLine="0"/>
        <w:jc w:val="left"/>
      </w:pPr>
      <w:r>
        <w:rPr>
          <w:noProof/>
          <w:sz w:val="28"/>
          <w:szCs w:val="28"/>
          <w:lang w:val="uk-UA"/>
        </w:rPr>
        <w:drawing>
          <wp:inline distT="0" distB="0" distL="0" distR="0" wp14:anchorId="292A1288" wp14:editId="4E15B536">
            <wp:extent cx="6257925" cy="49053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20C25" w14:textId="77777777" w:rsidR="007171DD" w:rsidRDefault="007171DD" w:rsidP="007171DD">
      <w:pPr>
        <w:pStyle w:val="Caption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uk-UA"/>
        </w:rPr>
        <w:t>. Етап запам'ятовування у тренуванні "Числа"</w:t>
      </w:r>
    </w:p>
    <w:p w14:paraId="4498B092" w14:textId="77777777" w:rsidR="007171DD" w:rsidRDefault="007171DD" w:rsidP="007171DD">
      <w:pPr>
        <w:ind w:firstLine="630"/>
        <w:jc w:val="left"/>
        <w:rPr>
          <w:sz w:val="28"/>
          <w:szCs w:val="28"/>
          <w:lang w:val="uk-UA"/>
        </w:rPr>
      </w:pPr>
    </w:p>
    <w:p w14:paraId="30BAB5AB" w14:textId="77777777" w:rsidR="007171DD" w:rsidRDefault="007171DD" w:rsidP="007171DD">
      <w:pPr>
        <w:spacing w:line="360" w:lineRule="auto"/>
        <w:ind w:firstLine="63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Зрозуміло, що при запам’ятовуванні, користувач може натискати кнопки «</w:t>
      </w:r>
      <w:r>
        <w:rPr>
          <w:sz w:val="28"/>
          <w:szCs w:val="28"/>
          <w:lang w:val="en-US"/>
        </w:rPr>
        <w:t>Next</w:t>
      </w:r>
      <w:r w:rsidRPr="001D6711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 щоб переходити на наступний елемент та</w:t>
      </w:r>
      <w:r w:rsidRPr="001D671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«</w:t>
      </w:r>
      <w:proofErr w:type="spellStart"/>
      <w:r>
        <w:rPr>
          <w:sz w:val="28"/>
          <w:szCs w:val="28"/>
          <w:lang w:val="en-US"/>
        </w:rPr>
        <w:t>Prev</w:t>
      </w:r>
      <w:proofErr w:type="spellEnd"/>
      <w:r w:rsidRPr="001D6711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 - на минулий.</w:t>
      </w:r>
    </w:p>
    <w:p w14:paraId="05D838CB" w14:textId="77777777" w:rsidR="007171DD" w:rsidRDefault="007171DD" w:rsidP="007171DD">
      <w:pPr>
        <w:spacing w:line="360" w:lineRule="auto"/>
        <w:ind w:firstLine="63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Також варто відмітити, що час запам’ятовування конкретного елемента – це інтервал часу, коли користувач побачив цей елемент уперше и коли переключився на інший. </w:t>
      </w:r>
    </w:p>
    <w:p w14:paraId="530764CA" w14:textId="77777777" w:rsidR="007171DD" w:rsidRDefault="007171DD" w:rsidP="007171DD">
      <w:pPr>
        <w:spacing w:line="360" w:lineRule="auto"/>
        <w:ind w:firstLine="63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Коли користувач переключиться на останній елемент, щоб завершити запам’ятовування необхідно ще раз натиснути кнопку «</w:t>
      </w:r>
      <w:r>
        <w:rPr>
          <w:sz w:val="28"/>
          <w:szCs w:val="28"/>
          <w:lang w:val="en-US"/>
        </w:rPr>
        <w:t>Next</w:t>
      </w:r>
      <w:r w:rsidRPr="001D6711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>, після чого відкривається наступний етап – етап згадування.</w:t>
      </w:r>
    </w:p>
    <w:p w14:paraId="5DB27731" w14:textId="77777777" w:rsidR="007171DD" w:rsidRDefault="007171DD" w:rsidP="007171DD">
      <w:pPr>
        <w:keepNext/>
        <w:ind w:firstLine="0"/>
        <w:jc w:val="left"/>
      </w:pPr>
      <w:r>
        <w:rPr>
          <w:noProof/>
          <w:sz w:val="28"/>
          <w:szCs w:val="28"/>
          <w:lang w:val="uk-UA"/>
        </w:rPr>
        <w:drawing>
          <wp:inline distT="0" distB="0" distL="0" distR="0" wp14:anchorId="31D5AF3C" wp14:editId="6DB069BC">
            <wp:extent cx="6257925" cy="4495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37C87" w14:textId="77777777" w:rsidR="007171DD" w:rsidRDefault="007171DD" w:rsidP="007171DD">
      <w:pPr>
        <w:pStyle w:val="Caption"/>
        <w:jc w:val="center"/>
        <w:rPr>
          <w:sz w:val="28"/>
          <w:szCs w:val="28"/>
          <w:lang w:val="uk-U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lang w:val="uk-UA"/>
        </w:rPr>
        <w:t>. Третій етап тренування - згадування</w:t>
      </w:r>
    </w:p>
    <w:p w14:paraId="0F1D05D6" w14:textId="77777777" w:rsidR="007171DD" w:rsidRDefault="007171DD" w:rsidP="007171DD">
      <w:pPr>
        <w:jc w:val="left"/>
        <w:rPr>
          <w:sz w:val="28"/>
          <w:szCs w:val="28"/>
          <w:lang w:val="uk-UA"/>
        </w:rPr>
      </w:pPr>
    </w:p>
    <w:p w14:paraId="67759E75" w14:textId="77777777" w:rsidR="007171DD" w:rsidRDefault="007171DD" w:rsidP="007171DD">
      <w:p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 час згадування користувачу показуються текстові поля – стільки, скільки елементів він вибрав. Спочатку вони пусті, і відображається лише їх порядковий номер. Користувачу треба ввести всі елементи даних, які він зміг запам’ятати у відповідні поля. </w:t>
      </w:r>
    </w:p>
    <w:p w14:paraId="264CE5CB" w14:textId="77777777" w:rsidR="007171DD" w:rsidRDefault="007171DD" w:rsidP="007171DD">
      <w:p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Користувач, якщо не пам’ятає певні елементі, може залишити відповідні поля. При цьому, зрозуміло, вони будуть рахуватись за помилку.</w:t>
      </w:r>
    </w:p>
    <w:p w14:paraId="6F1856D0" w14:textId="77777777" w:rsidR="007171DD" w:rsidRDefault="007171DD" w:rsidP="007171DD">
      <w:p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згадування програма також слідкує за тим, скільки часу користувач витрачає на згадування. Але тепер час на згадування всіх елементів у секундах.</w:t>
      </w:r>
    </w:p>
    <w:p w14:paraId="13C76100" w14:textId="77777777" w:rsidR="007171DD" w:rsidRDefault="007171DD" w:rsidP="007171DD">
      <w:p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того, як усі поля заповнені достатньо натиснути кнопку «</w:t>
      </w:r>
      <w:r>
        <w:rPr>
          <w:sz w:val="28"/>
          <w:szCs w:val="28"/>
          <w:lang w:val="en-US"/>
        </w:rPr>
        <w:t>Finish</w:t>
      </w:r>
      <w:r w:rsidRPr="00D6382F">
        <w:rPr>
          <w:sz w:val="28"/>
          <w:szCs w:val="28"/>
          <w:lang w:val="uk-UA"/>
        </w:rPr>
        <w:t xml:space="preserve">» </w:t>
      </w:r>
      <w:r>
        <w:rPr>
          <w:sz w:val="28"/>
          <w:szCs w:val="28"/>
          <w:lang w:val="uk-UA"/>
        </w:rPr>
        <w:t>і тренування буде завершене.</w:t>
      </w:r>
    </w:p>
    <w:p w14:paraId="62E10527" w14:textId="77777777" w:rsidR="007171DD" w:rsidRDefault="007171DD" w:rsidP="007171DD">
      <w:pPr>
        <w:spacing w:line="360" w:lineRule="auto"/>
        <w:jc w:val="left"/>
        <w:rPr>
          <w:sz w:val="28"/>
          <w:szCs w:val="28"/>
          <w:lang w:val="uk-UA"/>
        </w:rPr>
      </w:pPr>
    </w:p>
    <w:p w14:paraId="3AEB987D" w14:textId="45DD6DC0" w:rsidR="007171DD" w:rsidRDefault="007171DD" w:rsidP="007171DD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>
        <w:rPr>
          <w:sz w:val="28"/>
          <w:szCs w:val="28"/>
          <w:lang w:val="uk-UA"/>
        </w:rPr>
        <w:lastRenderedPageBreak/>
        <w:t>Ось ще зразки етапів запам’ятовування та згадування в тренуванні «Слова»</w:t>
      </w:r>
    </w:p>
    <w:p w14:paraId="7B45B605" w14:textId="77777777" w:rsidR="007171DD" w:rsidRDefault="007171DD" w:rsidP="007171DD">
      <w:pPr>
        <w:jc w:val="left"/>
        <w:rPr>
          <w:sz w:val="28"/>
          <w:szCs w:val="28"/>
          <w:lang w:val="uk-UA"/>
        </w:rPr>
      </w:pPr>
    </w:p>
    <w:p w14:paraId="3C64CA03" w14:textId="77777777" w:rsidR="007171DD" w:rsidRDefault="007171DD" w:rsidP="007171DD">
      <w:pPr>
        <w:keepNext/>
        <w:ind w:firstLine="0"/>
        <w:jc w:val="left"/>
      </w:pPr>
      <w:r>
        <w:rPr>
          <w:noProof/>
          <w:sz w:val="28"/>
          <w:szCs w:val="28"/>
          <w:lang w:val="uk-UA"/>
        </w:rPr>
        <w:drawing>
          <wp:inline distT="0" distB="0" distL="0" distR="0" wp14:anchorId="23D54271" wp14:editId="4762A751">
            <wp:extent cx="6185327" cy="40576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071" cy="406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6BA06" w14:textId="77777777" w:rsidR="007171DD" w:rsidRPr="00D6382F" w:rsidRDefault="007171DD" w:rsidP="007171DD">
      <w:pPr>
        <w:pStyle w:val="Caption"/>
        <w:jc w:val="center"/>
        <w:rPr>
          <w:sz w:val="28"/>
          <w:szCs w:val="28"/>
          <w:lang w:val="uk-U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lang w:val="uk-UA"/>
        </w:rPr>
        <w:t>. Тренування "Слова", етап запам'ятовування</w:t>
      </w:r>
    </w:p>
    <w:p w14:paraId="743B1EFD" w14:textId="77777777" w:rsidR="007171DD" w:rsidRPr="00D6382F" w:rsidRDefault="007171DD" w:rsidP="007171DD">
      <w:pPr>
        <w:jc w:val="left"/>
        <w:rPr>
          <w:sz w:val="28"/>
          <w:szCs w:val="28"/>
          <w:lang w:val="uk-UA"/>
        </w:rPr>
      </w:pPr>
    </w:p>
    <w:p w14:paraId="1B20D390" w14:textId="77777777" w:rsidR="007171DD" w:rsidRDefault="007171DD" w:rsidP="007171DD">
      <w:pPr>
        <w:keepNext/>
        <w:ind w:firstLine="0"/>
        <w:jc w:val="left"/>
      </w:pPr>
      <w:r>
        <w:rPr>
          <w:noProof/>
          <w:sz w:val="28"/>
          <w:szCs w:val="28"/>
          <w:lang w:val="uk-UA"/>
        </w:rPr>
        <w:drawing>
          <wp:inline distT="0" distB="0" distL="0" distR="0" wp14:anchorId="2EB9A618" wp14:editId="2325AE21">
            <wp:extent cx="6257925" cy="29908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0FFDF" w14:textId="77777777" w:rsidR="007171DD" w:rsidRDefault="007171DD" w:rsidP="007171DD">
      <w:pPr>
        <w:pStyle w:val="Caption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lang w:val="uk-UA"/>
        </w:rPr>
        <w:t>. Тренування «Слова», етап згадування</w:t>
      </w:r>
    </w:p>
    <w:p w14:paraId="0544EF92" w14:textId="77777777" w:rsidR="007171DD" w:rsidRDefault="007171DD" w:rsidP="007171DD">
      <w:pPr>
        <w:ind w:firstLine="0"/>
        <w:jc w:val="left"/>
        <w:rPr>
          <w:sz w:val="28"/>
          <w:szCs w:val="28"/>
          <w:lang w:val="uk-UA"/>
        </w:rPr>
      </w:pPr>
    </w:p>
    <w:p w14:paraId="40A77A8C" w14:textId="77777777" w:rsidR="007171DD" w:rsidRDefault="007171DD" w:rsidP="007171DD">
      <w:pPr>
        <w:ind w:firstLine="0"/>
        <w:jc w:val="left"/>
        <w:rPr>
          <w:sz w:val="28"/>
          <w:szCs w:val="28"/>
          <w:lang w:val="uk-UA"/>
        </w:rPr>
      </w:pPr>
    </w:p>
    <w:p w14:paraId="741523C6" w14:textId="77777777" w:rsidR="007171DD" w:rsidRDefault="007171DD" w:rsidP="007171DD">
      <w:pPr>
        <w:ind w:firstLine="0"/>
        <w:jc w:val="left"/>
        <w:rPr>
          <w:sz w:val="28"/>
          <w:szCs w:val="28"/>
          <w:lang w:val="uk-UA"/>
        </w:rPr>
      </w:pPr>
    </w:p>
    <w:p w14:paraId="6A0A57BE" w14:textId="77777777" w:rsidR="007171DD" w:rsidRDefault="007171DD" w:rsidP="007171DD">
      <w:pPr>
        <w:ind w:firstLine="0"/>
        <w:jc w:val="left"/>
        <w:rPr>
          <w:sz w:val="28"/>
          <w:szCs w:val="28"/>
          <w:lang w:val="uk-UA"/>
        </w:rPr>
      </w:pPr>
    </w:p>
    <w:p w14:paraId="29D4F4C2" w14:textId="77777777" w:rsidR="007171DD" w:rsidRDefault="007171DD" w:rsidP="007171DD"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При тренуванні форма, у якій вказувались параметри тренування нікуди не зникає. Це зроблено для того, що користувач міг почати тренування спочатку, якщо, йому не хочеться завершати теперішнє. Можна почати тренування с тими ж самими параметрами, а можна встановити і нові. Щоб почати тренування спочатку треба просто ще раз натиснути кнопку «</w:t>
      </w:r>
      <w:r>
        <w:rPr>
          <w:sz w:val="28"/>
          <w:szCs w:val="28"/>
          <w:lang w:val="en-US"/>
        </w:rPr>
        <w:t>Get</w:t>
      </w:r>
      <w:r w:rsidRPr="00306D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Started</w:t>
      </w:r>
      <w:r>
        <w:rPr>
          <w:sz w:val="28"/>
          <w:szCs w:val="28"/>
        </w:rPr>
        <w:t>».</w:t>
      </w:r>
    </w:p>
    <w:p w14:paraId="69BE7D0F" w14:textId="77777777" w:rsidR="007171DD" w:rsidRDefault="007171DD" w:rsidP="007171DD">
      <w:p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Але так як </w:t>
      </w:r>
      <w:r>
        <w:rPr>
          <w:sz w:val="28"/>
          <w:szCs w:val="28"/>
          <w:lang w:val="uk-UA"/>
        </w:rPr>
        <w:t>є шанс випадкового натискання цієї кнопки, но перед тим, як почати нове тренування, буде показане спливаюче вікно с підтвердженням</w:t>
      </w:r>
    </w:p>
    <w:p w14:paraId="4BD08655" w14:textId="77777777" w:rsidR="007171DD" w:rsidRDefault="007171DD" w:rsidP="007171D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795DF6F" wp14:editId="4BA98F0C">
            <wp:extent cx="2924175" cy="11620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5B93" w14:textId="77777777" w:rsidR="007171DD" w:rsidRDefault="007171DD" w:rsidP="007171DD">
      <w:pPr>
        <w:pStyle w:val="Caption"/>
        <w:jc w:val="center"/>
        <w:rPr>
          <w:sz w:val="28"/>
          <w:szCs w:val="28"/>
          <w:lang w:val="uk-U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lang w:val="uk-UA"/>
        </w:rPr>
        <w:t>. Підтвердження перезапуску тренування</w:t>
      </w:r>
    </w:p>
    <w:p w14:paraId="36CBD112" w14:textId="77777777" w:rsidR="007171DD" w:rsidRDefault="007171DD" w:rsidP="007171DD">
      <w:pPr>
        <w:spacing w:line="360" w:lineRule="auto"/>
        <w:jc w:val="center"/>
        <w:rPr>
          <w:sz w:val="28"/>
          <w:szCs w:val="28"/>
          <w:lang w:val="uk-UA"/>
        </w:rPr>
      </w:pPr>
    </w:p>
    <w:p w14:paraId="442081FF" w14:textId="77777777" w:rsidR="007171DD" w:rsidRDefault="007171DD" w:rsidP="007171DD">
      <w:p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завершення тренування користувачу показується результат тренування. Цей результат зберігається у базі даних, тому пізніше користувач може відкрити результат ще раз, проаналізувати, тощо.</w:t>
      </w:r>
    </w:p>
    <w:p w14:paraId="2E27E10A" w14:textId="77777777" w:rsidR="007171DD" w:rsidRDefault="007171DD" w:rsidP="007171DD">
      <w:p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результаті тренування відображається повна інформація по тренуванню:</w:t>
      </w:r>
    </w:p>
    <w:p w14:paraId="4AF10876" w14:textId="77777777" w:rsidR="007171DD" w:rsidRPr="00250830" w:rsidRDefault="007171DD" w:rsidP="007171DD">
      <w:pPr>
        <w:pStyle w:val="ListParagraph"/>
        <w:numPr>
          <w:ilvl w:val="0"/>
          <w:numId w:val="14"/>
        </w:num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Username</w:t>
      </w:r>
    </w:p>
    <w:p w14:paraId="1BDE69D1" w14:textId="77777777" w:rsidR="007171DD" w:rsidRDefault="007171DD" w:rsidP="007171DD">
      <w:pPr>
        <w:pStyle w:val="ListParagraph"/>
        <w:numPr>
          <w:ilvl w:val="0"/>
          <w:numId w:val="14"/>
        </w:num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Тип тренування</w:t>
      </w:r>
    </w:p>
    <w:p w14:paraId="3E8E2D53" w14:textId="77777777" w:rsidR="007171DD" w:rsidRDefault="007171DD" w:rsidP="007171DD">
      <w:pPr>
        <w:pStyle w:val="ListParagraph"/>
        <w:numPr>
          <w:ilvl w:val="0"/>
          <w:numId w:val="14"/>
        </w:num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 тренування</w:t>
      </w:r>
    </w:p>
    <w:p w14:paraId="6F6D9E0B" w14:textId="77777777" w:rsidR="007171DD" w:rsidRDefault="007171DD" w:rsidP="007171DD">
      <w:pPr>
        <w:pStyle w:val="ListParagraph"/>
        <w:numPr>
          <w:ilvl w:val="0"/>
          <w:numId w:val="14"/>
        </w:num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Кількість елементів</w:t>
      </w:r>
    </w:p>
    <w:p w14:paraId="5B55047B" w14:textId="77777777" w:rsidR="007171DD" w:rsidRDefault="007171DD" w:rsidP="007171DD">
      <w:pPr>
        <w:pStyle w:val="ListParagraph"/>
        <w:numPr>
          <w:ilvl w:val="0"/>
          <w:numId w:val="14"/>
        </w:num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Оцінка</w:t>
      </w:r>
    </w:p>
    <w:p w14:paraId="6799BF85" w14:textId="77777777" w:rsidR="007171DD" w:rsidRDefault="007171DD" w:rsidP="007171DD">
      <w:pPr>
        <w:pStyle w:val="ListParagraph"/>
        <w:numPr>
          <w:ilvl w:val="0"/>
          <w:numId w:val="14"/>
        </w:num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Час на запам’ятовування</w:t>
      </w:r>
    </w:p>
    <w:p w14:paraId="10552D2F" w14:textId="77777777" w:rsidR="007171DD" w:rsidRDefault="007171DD" w:rsidP="007171DD">
      <w:pPr>
        <w:pStyle w:val="ListParagraph"/>
        <w:numPr>
          <w:ilvl w:val="0"/>
          <w:numId w:val="14"/>
        </w:num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Час на згадування</w:t>
      </w:r>
    </w:p>
    <w:p w14:paraId="2EB30BB6" w14:textId="77777777" w:rsidR="007171DD" w:rsidRDefault="007171DD" w:rsidP="007171DD">
      <w:pPr>
        <w:pStyle w:val="ListParagraph"/>
        <w:numPr>
          <w:ilvl w:val="0"/>
          <w:numId w:val="14"/>
        </w:num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Кількість правильно відповідей</w:t>
      </w:r>
    </w:p>
    <w:p w14:paraId="25D52254" w14:textId="77777777" w:rsidR="007171DD" w:rsidRDefault="007171DD" w:rsidP="007171DD">
      <w:pPr>
        <w:pStyle w:val="ListParagraph"/>
        <w:numPr>
          <w:ilvl w:val="0"/>
          <w:numId w:val="14"/>
        </w:num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Кількість помилок</w:t>
      </w:r>
    </w:p>
    <w:p w14:paraId="7C92C8DA" w14:textId="77777777" w:rsidR="007171DD" w:rsidRDefault="007171DD" w:rsidP="007171DD">
      <w:pPr>
        <w:pStyle w:val="ListParagraph"/>
        <w:numPr>
          <w:ilvl w:val="0"/>
          <w:numId w:val="14"/>
        </w:num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Мінімальний, максимальний та середній час на запам’ятовування одиниці інформації</w:t>
      </w:r>
    </w:p>
    <w:p w14:paraId="26305952" w14:textId="77777777" w:rsidR="007171DD" w:rsidRDefault="007171DD" w:rsidP="007171DD">
      <w:pPr>
        <w:pStyle w:val="ListParagraph"/>
        <w:spacing w:line="360" w:lineRule="auto"/>
        <w:ind w:left="1080" w:firstLine="0"/>
        <w:jc w:val="left"/>
        <w:rPr>
          <w:sz w:val="28"/>
          <w:szCs w:val="28"/>
          <w:lang w:val="uk-UA"/>
        </w:rPr>
      </w:pPr>
    </w:p>
    <w:p w14:paraId="27DF57A9" w14:textId="77777777" w:rsidR="007171DD" w:rsidRDefault="007171DD" w:rsidP="007171DD">
      <w:p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Також результат містить таблицю, у якій показані усі елементи, що були у тренуванні, час їх запам’ятовування, значення елементу, та відповідь користувача</w:t>
      </w:r>
    </w:p>
    <w:p w14:paraId="3E32C310" w14:textId="77777777" w:rsidR="007171DD" w:rsidRDefault="007171DD" w:rsidP="007171DD">
      <w:pPr>
        <w:keepNext/>
        <w:spacing w:line="360" w:lineRule="auto"/>
        <w:jc w:val="center"/>
      </w:pPr>
      <w:r>
        <w:rPr>
          <w:sz w:val="28"/>
          <w:szCs w:val="28"/>
          <w:lang w:val="uk-UA"/>
        </w:rPr>
        <w:t>Результат тренування виглядає так:</w:t>
      </w:r>
      <w:r>
        <w:rPr>
          <w:noProof/>
          <w:sz w:val="28"/>
          <w:szCs w:val="28"/>
          <w:lang w:val="uk-UA"/>
        </w:rPr>
        <w:drawing>
          <wp:inline distT="0" distB="0" distL="0" distR="0" wp14:anchorId="42E1A496" wp14:editId="6573F78A">
            <wp:extent cx="4676775" cy="306802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705" cy="308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22065" w14:textId="77777777" w:rsidR="007171DD" w:rsidRDefault="007171DD" w:rsidP="007171DD">
      <w:pPr>
        <w:pStyle w:val="Caption"/>
        <w:jc w:val="center"/>
        <w:rPr>
          <w:lang w:val="uk-U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lang w:val="uk-UA"/>
        </w:rPr>
        <w:t>. Результат (цифри)</w:t>
      </w:r>
    </w:p>
    <w:p w14:paraId="01518588" w14:textId="77777777" w:rsidR="007171DD" w:rsidRPr="00250830" w:rsidRDefault="007171DD" w:rsidP="007171DD">
      <w:pPr>
        <w:rPr>
          <w:lang w:val="uk-UA"/>
        </w:rPr>
      </w:pPr>
    </w:p>
    <w:p w14:paraId="2F7C66C8" w14:textId="77777777" w:rsidR="007171DD" w:rsidRDefault="007171DD" w:rsidP="007171DD">
      <w:pPr>
        <w:keepNext/>
        <w:spacing w:line="360" w:lineRule="auto"/>
        <w:ind w:firstLine="0"/>
        <w:jc w:val="center"/>
      </w:pPr>
      <w:r>
        <w:rPr>
          <w:noProof/>
          <w:sz w:val="28"/>
          <w:szCs w:val="28"/>
          <w:lang w:val="uk-UA"/>
        </w:rPr>
        <w:drawing>
          <wp:inline distT="0" distB="0" distL="0" distR="0" wp14:anchorId="2CEC5C4D" wp14:editId="029DB06C">
            <wp:extent cx="4848225" cy="231711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408" cy="23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FDF39" w14:textId="77777777" w:rsidR="007171DD" w:rsidRPr="00250830" w:rsidRDefault="007171DD" w:rsidP="007171DD">
      <w:pPr>
        <w:pStyle w:val="Caption"/>
        <w:jc w:val="center"/>
        <w:rPr>
          <w:sz w:val="28"/>
          <w:szCs w:val="28"/>
          <w:lang w:val="uk-U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lang w:val="uk-UA"/>
        </w:rPr>
        <w:t>. Результат (Слова)</w:t>
      </w:r>
    </w:p>
    <w:p w14:paraId="7DC4DDB2" w14:textId="5AC83DD5" w:rsidR="000458BC" w:rsidRDefault="007171DD" w:rsidP="007171DD">
      <w:pPr>
        <w:spacing w:line="360" w:lineRule="auto"/>
        <w:jc w:val="left"/>
        <w:rPr>
          <w:rStyle w:val="longtex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 результат тренування «Слова» на рис. 14 оцінка 0 балів. Це тому, що було зроблено більше 10% помилок. У цьому випадку тренування відразу отримує оцінку 0. Якщо ви не можете отримати оцінку більше за 0, можливо, ви не знаєте що таке мнемоніка, тому перед тренуваннями необхідно ознайомитись з цим поняттям. </w:t>
      </w:r>
    </w:p>
    <w:p w14:paraId="41BA6AC7" w14:textId="77777777" w:rsidR="007171DD" w:rsidRDefault="007171DD">
      <w:pPr>
        <w:ind w:firstLine="0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6FC82D87" w14:textId="4EF90179" w:rsidR="00217CE0" w:rsidRPr="00CC3689" w:rsidRDefault="006E2DE5" w:rsidP="00217CE0">
      <w:pPr>
        <w:spacing w:line="360" w:lineRule="auto"/>
        <w:ind w:firstLine="567"/>
        <w:rPr>
          <w:bCs/>
          <w:spacing w:val="-2"/>
          <w:sz w:val="28"/>
          <w:szCs w:val="28"/>
        </w:rPr>
      </w:pPr>
      <w:bookmarkStart w:id="0" w:name="_GoBack"/>
      <w:bookmarkEnd w:id="0"/>
      <w:r w:rsidRPr="00C547CA">
        <w:rPr>
          <w:b/>
          <w:sz w:val="28"/>
          <w:szCs w:val="28"/>
          <w:lang w:val="uk-UA"/>
        </w:rPr>
        <w:lastRenderedPageBreak/>
        <w:t>Висновок:</w:t>
      </w:r>
      <w:r w:rsidR="00CC3689" w:rsidRPr="00CC3689">
        <w:rPr>
          <w:b/>
          <w:sz w:val="28"/>
          <w:szCs w:val="28"/>
        </w:rPr>
        <w:t xml:space="preserve"> </w:t>
      </w:r>
      <w:r w:rsidR="00CC3689" w:rsidRPr="00D42E4E">
        <w:rPr>
          <w:color w:val="000000"/>
          <w:sz w:val="28"/>
          <w:szCs w:val="19"/>
          <w:highlight w:val="white"/>
          <w:lang w:val="uk-UA" w:eastAsia="uk-UA"/>
        </w:rPr>
        <w:t xml:space="preserve">виконавши лабораторну роботу, </w:t>
      </w:r>
      <w:r w:rsidR="00461E97">
        <w:rPr>
          <w:color w:val="000000"/>
          <w:sz w:val="28"/>
          <w:szCs w:val="19"/>
          <w:lang w:val="uk-UA" w:eastAsia="uk-UA"/>
        </w:rPr>
        <w:t xml:space="preserve">я </w:t>
      </w:r>
      <w:r w:rsidR="00AE66A5">
        <w:rPr>
          <w:color w:val="000000"/>
          <w:sz w:val="28"/>
          <w:szCs w:val="19"/>
          <w:lang w:val="uk-UA" w:eastAsia="uk-UA"/>
        </w:rPr>
        <w:t>оформив інструкцію користувача</w:t>
      </w:r>
      <w:r w:rsidR="00461E97">
        <w:rPr>
          <w:color w:val="000000"/>
          <w:sz w:val="28"/>
          <w:szCs w:val="19"/>
          <w:lang w:val="uk-UA" w:eastAsia="uk-UA"/>
        </w:rPr>
        <w:t xml:space="preserve"> програмного забезпечення «</w:t>
      </w:r>
      <w:r w:rsidR="00461E97">
        <w:rPr>
          <w:color w:val="000000"/>
          <w:sz w:val="28"/>
          <w:szCs w:val="19"/>
          <w:lang w:val="en-US" w:eastAsia="uk-UA"/>
        </w:rPr>
        <w:t>Memory</w:t>
      </w:r>
      <w:r w:rsidR="00461E97" w:rsidRPr="00461E97">
        <w:rPr>
          <w:color w:val="000000"/>
          <w:sz w:val="28"/>
          <w:szCs w:val="19"/>
          <w:lang w:eastAsia="uk-UA"/>
        </w:rPr>
        <w:t>.</w:t>
      </w:r>
      <w:r w:rsidR="00461E97">
        <w:rPr>
          <w:color w:val="000000"/>
          <w:sz w:val="28"/>
          <w:szCs w:val="19"/>
          <w:lang w:val="en-US" w:eastAsia="uk-UA"/>
        </w:rPr>
        <w:t>pro</w:t>
      </w:r>
      <w:r w:rsidR="00461E97">
        <w:rPr>
          <w:color w:val="000000"/>
          <w:sz w:val="28"/>
          <w:szCs w:val="19"/>
          <w:lang w:val="uk-UA" w:eastAsia="uk-UA"/>
        </w:rPr>
        <w:t>»</w:t>
      </w:r>
      <w:r w:rsidR="00CC3689">
        <w:rPr>
          <w:sz w:val="28"/>
          <w:szCs w:val="28"/>
          <w:lang w:val="uk-UA"/>
        </w:rPr>
        <w:t>.</w:t>
      </w:r>
    </w:p>
    <w:p w14:paraId="130B4431" w14:textId="77777777" w:rsidR="00217CE0" w:rsidRPr="007171DD" w:rsidRDefault="00217CE0" w:rsidP="00C547C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eastAsia="uk-UA"/>
        </w:rPr>
      </w:pPr>
    </w:p>
    <w:sectPr w:rsidR="00217CE0" w:rsidRPr="007171DD">
      <w:footerReference w:type="default" r:id="rId26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448FB" w14:textId="77777777" w:rsidR="009C149B" w:rsidRDefault="009C149B">
      <w:r>
        <w:separator/>
      </w:r>
    </w:p>
  </w:endnote>
  <w:endnote w:type="continuationSeparator" w:id="0">
    <w:p w14:paraId="41161763" w14:textId="77777777" w:rsidR="009C149B" w:rsidRDefault="009C1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A72C2C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A72C2C" w:rsidRDefault="00A72C2C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A72C2C" w:rsidRDefault="00A72C2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A72C2C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A72C2C" w:rsidRDefault="00A72C2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A72C2C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A72C2C" w:rsidRDefault="00A72C2C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A72C2C" w:rsidRDefault="00A72C2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A72C2C" w:rsidRDefault="00A72C2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A72C2C" w:rsidRDefault="00A72C2C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A72C2C" w:rsidRDefault="00A72C2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A72C2C" w:rsidRDefault="00A72C2C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A72C2C" w:rsidRDefault="00A72C2C">
          <w:pPr>
            <w:pStyle w:val="Footer"/>
            <w:ind w:right="-1474" w:firstLine="0"/>
            <w:jc w:val="left"/>
          </w:pPr>
        </w:p>
      </w:tc>
    </w:tr>
  </w:tbl>
  <w:p w14:paraId="735714C6" w14:textId="77777777" w:rsidR="00A72C2C" w:rsidRDefault="00A72C2C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A72C2C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17245AF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1ED49E75" w:rsidR="00A72C2C" w:rsidRPr="00AE66A5" w:rsidRDefault="00A72C2C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 w:rsidR="00AE66A5">
            <w:rPr>
              <w:sz w:val="40"/>
              <w:lang w:val="uk-UA"/>
            </w:rPr>
            <w:t>5</w:t>
          </w:r>
        </w:p>
      </w:tc>
    </w:tr>
    <w:tr w:rsidR="00A72C2C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A72C2C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A72C2C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A72C2C" w:rsidRPr="00757A8E" w:rsidRDefault="00A72C2C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A72C2C" w:rsidRPr="00757A8E" w:rsidRDefault="00A72C2C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2418D358" w:rsidR="00A72C2C" w:rsidRPr="00AE66A5" w:rsidRDefault="00AE66A5" w:rsidP="00646781">
          <w:pPr>
            <w:ind w:firstLine="0"/>
            <w:jc w:val="center"/>
            <w:rPr>
              <w:bCs/>
              <w:sz w:val="28"/>
              <w:szCs w:val="28"/>
              <w:lang w:val="uk-UA"/>
            </w:rPr>
          </w:pPr>
          <w:r>
            <w:rPr>
              <w:bCs/>
              <w:sz w:val="28"/>
              <w:szCs w:val="28"/>
              <w:lang w:val="uk-UA"/>
            </w:rPr>
            <w:t>Інструкція користувача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A72C2C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A72C2C" w:rsidRPr="00757A8E" w:rsidRDefault="00A72C2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A72C2C" w:rsidRPr="00757A8E" w:rsidRDefault="00A72C2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A72C2C" w:rsidRPr="00757A8E" w14:paraId="410552D3" w14:textId="77777777" w:rsidTr="001C489D">
      <w:trPr>
        <w:cantSplit/>
        <w:trHeight w:hRule="exact" w:val="533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A72C2C" w:rsidRPr="00757A8E" w:rsidRDefault="00A72C2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40404DD" w:rsidR="00A72C2C" w:rsidRPr="00757A8E" w:rsidRDefault="00A72C2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Гусєва-</w:t>
          </w:r>
          <w:proofErr w:type="spellStart"/>
          <w:r>
            <w:rPr>
              <w:sz w:val="16"/>
              <w:lang w:val="uk-UA"/>
            </w:rPr>
            <w:t>Божаткіна</w:t>
          </w:r>
          <w:proofErr w:type="spellEnd"/>
          <w:r>
            <w:rPr>
              <w:sz w:val="16"/>
              <w:lang w:val="uk-UA"/>
            </w:rPr>
            <w:t xml:space="preserve"> В.А.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A72C2C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A72C2C" w:rsidRPr="00757A8E" w:rsidRDefault="00A72C2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A72C2C" w:rsidRPr="00757A8E" w:rsidRDefault="00A72C2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A72C2C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A72C2C" w:rsidRPr="00757A8E" w:rsidRDefault="00A72C2C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A72C2C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2B1ECEE" w:rsidR="00A72C2C" w:rsidRPr="00461E97" w:rsidRDefault="00A72C2C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151.05.0</w:t>
          </w:r>
          <w:r w:rsidR="00461E97">
            <w:rPr>
              <w:sz w:val="40"/>
              <w:lang w:val="uk-UA"/>
            </w:rPr>
            <w:t>4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A72C2C" w:rsidRDefault="00A72C2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A72C2C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A72C2C" w:rsidRPr="00BF7874" w:rsidRDefault="00A72C2C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A72C2C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A72C2C" w:rsidRDefault="00A72C2C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A72C2C" w:rsidRDefault="00A72C2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A72C2C" w:rsidRDefault="00A72C2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A72C2C" w:rsidRDefault="00A72C2C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A72C2C" w:rsidRDefault="00A72C2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A72C2C" w:rsidRDefault="00A72C2C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A72C2C" w:rsidRDefault="00A72C2C">
          <w:pPr>
            <w:pStyle w:val="Footer"/>
            <w:ind w:right="-1474" w:firstLine="0"/>
            <w:jc w:val="left"/>
          </w:pPr>
        </w:p>
      </w:tc>
    </w:tr>
  </w:tbl>
  <w:p w14:paraId="03DBE8F7" w14:textId="77777777" w:rsidR="00A72C2C" w:rsidRDefault="00A72C2C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287B0" w14:textId="77777777" w:rsidR="009C149B" w:rsidRDefault="009C149B">
      <w:r>
        <w:separator/>
      </w:r>
    </w:p>
  </w:footnote>
  <w:footnote w:type="continuationSeparator" w:id="0">
    <w:p w14:paraId="5EA88262" w14:textId="77777777" w:rsidR="009C149B" w:rsidRDefault="009C1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5DED"/>
    <w:multiLevelType w:val="hybridMultilevel"/>
    <w:tmpl w:val="C6EE147C"/>
    <w:lvl w:ilvl="0" w:tplc="7EE808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296303"/>
    <w:multiLevelType w:val="hybridMultilevel"/>
    <w:tmpl w:val="D29A0060"/>
    <w:lvl w:ilvl="0" w:tplc="E384E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3C3E7D"/>
    <w:multiLevelType w:val="hybridMultilevel"/>
    <w:tmpl w:val="3C9A3F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3B4425"/>
    <w:multiLevelType w:val="hybridMultilevel"/>
    <w:tmpl w:val="C7DAA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02051"/>
    <w:multiLevelType w:val="hybridMultilevel"/>
    <w:tmpl w:val="FCC24142"/>
    <w:lvl w:ilvl="0" w:tplc="EC065C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BE2E90"/>
    <w:multiLevelType w:val="hybridMultilevel"/>
    <w:tmpl w:val="4C769EF2"/>
    <w:lvl w:ilvl="0" w:tplc="27BE2066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68844F35"/>
    <w:multiLevelType w:val="multilevel"/>
    <w:tmpl w:val="341C7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3" w15:restartNumberingAfterBreak="0">
    <w:nsid w:val="700E12C1"/>
    <w:multiLevelType w:val="hybridMultilevel"/>
    <w:tmpl w:val="6FD6F65C"/>
    <w:lvl w:ilvl="0" w:tplc="CF16F824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6E0F8C"/>
    <w:multiLevelType w:val="hybridMultilevel"/>
    <w:tmpl w:val="7E5C2944"/>
    <w:lvl w:ilvl="0" w:tplc="A9C6AA0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10"/>
  </w:num>
  <w:num w:numId="7">
    <w:abstractNumId w:val="1"/>
  </w:num>
  <w:num w:numId="8">
    <w:abstractNumId w:val="9"/>
  </w:num>
  <w:num w:numId="9">
    <w:abstractNumId w:val="5"/>
  </w:num>
  <w:num w:numId="10">
    <w:abstractNumId w:val="12"/>
  </w:num>
  <w:num w:numId="11">
    <w:abstractNumId w:val="8"/>
  </w:num>
  <w:num w:numId="12">
    <w:abstractNumId w:val="11"/>
  </w:num>
  <w:num w:numId="13">
    <w:abstractNumId w:val="14"/>
  </w:num>
  <w:num w:numId="14">
    <w:abstractNumId w:val="13"/>
  </w:num>
  <w:num w:numId="15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354DE"/>
    <w:rsid w:val="000458BC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F95"/>
    <w:rsid w:val="000D740D"/>
    <w:rsid w:val="000E16B9"/>
    <w:rsid w:val="000E7627"/>
    <w:rsid w:val="000F37F6"/>
    <w:rsid w:val="00105B17"/>
    <w:rsid w:val="00117177"/>
    <w:rsid w:val="00117BB3"/>
    <w:rsid w:val="00122C30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73242"/>
    <w:rsid w:val="0018150D"/>
    <w:rsid w:val="00185F4F"/>
    <w:rsid w:val="001861A6"/>
    <w:rsid w:val="001876ED"/>
    <w:rsid w:val="00187DCE"/>
    <w:rsid w:val="00190D80"/>
    <w:rsid w:val="00192B54"/>
    <w:rsid w:val="001A2E07"/>
    <w:rsid w:val="001A380E"/>
    <w:rsid w:val="001A5E13"/>
    <w:rsid w:val="001B5C33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5BE1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78E3"/>
    <w:rsid w:val="002906CB"/>
    <w:rsid w:val="002A05DB"/>
    <w:rsid w:val="002A19E8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326C"/>
    <w:rsid w:val="00316BD9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0948"/>
    <w:rsid w:val="003A4097"/>
    <w:rsid w:val="003B3F27"/>
    <w:rsid w:val="003C28EC"/>
    <w:rsid w:val="003C2BDB"/>
    <w:rsid w:val="003C4251"/>
    <w:rsid w:val="003C613D"/>
    <w:rsid w:val="003D3C27"/>
    <w:rsid w:val="003D6D04"/>
    <w:rsid w:val="003F1451"/>
    <w:rsid w:val="003F34F4"/>
    <w:rsid w:val="003F46EA"/>
    <w:rsid w:val="003F4D97"/>
    <w:rsid w:val="003F7E68"/>
    <w:rsid w:val="00400B4E"/>
    <w:rsid w:val="00402891"/>
    <w:rsid w:val="00416207"/>
    <w:rsid w:val="0041752F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1E97"/>
    <w:rsid w:val="004622E3"/>
    <w:rsid w:val="004700A7"/>
    <w:rsid w:val="00475762"/>
    <w:rsid w:val="00476301"/>
    <w:rsid w:val="00480EE7"/>
    <w:rsid w:val="0048295B"/>
    <w:rsid w:val="00482C67"/>
    <w:rsid w:val="00482E00"/>
    <w:rsid w:val="00493E7C"/>
    <w:rsid w:val="00495058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72BD"/>
    <w:rsid w:val="005122DA"/>
    <w:rsid w:val="0052567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6781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A529C"/>
    <w:rsid w:val="006B17C0"/>
    <w:rsid w:val="006B3737"/>
    <w:rsid w:val="006C5421"/>
    <w:rsid w:val="006D1DA2"/>
    <w:rsid w:val="006D4E42"/>
    <w:rsid w:val="006D7828"/>
    <w:rsid w:val="006E2DD8"/>
    <w:rsid w:val="006E2DE5"/>
    <w:rsid w:val="006E6FDA"/>
    <w:rsid w:val="006F11AD"/>
    <w:rsid w:val="006F186B"/>
    <w:rsid w:val="00703AAF"/>
    <w:rsid w:val="00705159"/>
    <w:rsid w:val="007171DD"/>
    <w:rsid w:val="007226B2"/>
    <w:rsid w:val="00724151"/>
    <w:rsid w:val="00725BD7"/>
    <w:rsid w:val="00731DAD"/>
    <w:rsid w:val="007327B2"/>
    <w:rsid w:val="0073437B"/>
    <w:rsid w:val="007464E3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7F1E6A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5D0F"/>
    <w:rsid w:val="00916798"/>
    <w:rsid w:val="009218A3"/>
    <w:rsid w:val="00924A54"/>
    <w:rsid w:val="00932593"/>
    <w:rsid w:val="00932BB4"/>
    <w:rsid w:val="009368C9"/>
    <w:rsid w:val="00942410"/>
    <w:rsid w:val="009425F0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C149B"/>
    <w:rsid w:val="009D2A8F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22FB"/>
    <w:rsid w:val="00A72C2C"/>
    <w:rsid w:val="00A730E3"/>
    <w:rsid w:val="00A731A8"/>
    <w:rsid w:val="00A80A3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C1072"/>
    <w:rsid w:val="00AC1D01"/>
    <w:rsid w:val="00AC21DC"/>
    <w:rsid w:val="00AC2F98"/>
    <w:rsid w:val="00AC38D6"/>
    <w:rsid w:val="00AC5720"/>
    <w:rsid w:val="00AC66FC"/>
    <w:rsid w:val="00AD6C31"/>
    <w:rsid w:val="00AE20C6"/>
    <w:rsid w:val="00AE66A5"/>
    <w:rsid w:val="00AF35D2"/>
    <w:rsid w:val="00B02E3D"/>
    <w:rsid w:val="00B072BB"/>
    <w:rsid w:val="00B072D4"/>
    <w:rsid w:val="00B07C4A"/>
    <w:rsid w:val="00B116D3"/>
    <w:rsid w:val="00B13E71"/>
    <w:rsid w:val="00B451FF"/>
    <w:rsid w:val="00B47294"/>
    <w:rsid w:val="00B57BA7"/>
    <w:rsid w:val="00B6262A"/>
    <w:rsid w:val="00B628BB"/>
    <w:rsid w:val="00B658D4"/>
    <w:rsid w:val="00B65BB3"/>
    <w:rsid w:val="00B674AC"/>
    <w:rsid w:val="00B702F7"/>
    <w:rsid w:val="00B7121B"/>
    <w:rsid w:val="00B84A68"/>
    <w:rsid w:val="00B85DC8"/>
    <w:rsid w:val="00B8632C"/>
    <w:rsid w:val="00B87557"/>
    <w:rsid w:val="00B940DB"/>
    <w:rsid w:val="00B94343"/>
    <w:rsid w:val="00B967DC"/>
    <w:rsid w:val="00B96AE4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32956"/>
    <w:rsid w:val="00C40B70"/>
    <w:rsid w:val="00C524E9"/>
    <w:rsid w:val="00C53064"/>
    <w:rsid w:val="00C547CA"/>
    <w:rsid w:val="00C5625B"/>
    <w:rsid w:val="00C57C4F"/>
    <w:rsid w:val="00C57CF7"/>
    <w:rsid w:val="00C65090"/>
    <w:rsid w:val="00C67F6C"/>
    <w:rsid w:val="00C72032"/>
    <w:rsid w:val="00C72659"/>
    <w:rsid w:val="00C751F5"/>
    <w:rsid w:val="00C763DC"/>
    <w:rsid w:val="00C919F3"/>
    <w:rsid w:val="00CA1FC0"/>
    <w:rsid w:val="00CB29D5"/>
    <w:rsid w:val="00CC0129"/>
    <w:rsid w:val="00CC1692"/>
    <w:rsid w:val="00CC3689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342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A5520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40782"/>
    <w:rsid w:val="00E6030B"/>
    <w:rsid w:val="00E64BD8"/>
    <w:rsid w:val="00E72B8E"/>
    <w:rsid w:val="00E826CE"/>
    <w:rsid w:val="00E8558A"/>
    <w:rsid w:val="00E8669E"/>
    <w:rsid w:val="00E91FE2"/>
    <w:rsid w:val="00E95A2F"/>
    <w:rsid w:val="00E9663A"/>
    <w:rsid w:val="00E96963"/>
    <w:rsid w:val="00EA0EDA"/>
    <w:rsid w:val="00EA591A"/>
    <w:rsid w:val="00EA7507"/>
    <w:rsid w:val="00EB07AF"/>
    <w:rsid w:val="00EC7A3E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0731D"/>
    <w:rsid w:val="00F11FAD"/>
    <w:rsid w:val="00F129A5"/>
    <w:rsid w:val="00F12CE4"/>
    <w:rsid w:val="00F13E68"/>
    <w:rsid w:val="00F147CC"/>
    <w:rsid w:val="00F16CB9"/>
    <w:rsid w:val="00F238A0"/>
    <w:rsid w:val="00F34AA2"/>
    <w:rsid w:val="00F369B2"/>
    <w:rsid w:val="00F42930"/>
    <w:rsid w:val="00F55C81"/>
    <w:rsid w:val="00F57988"/>
    <w:rsid w:val="00F57C1B"/>
    <w:rsid w:val="00F6049D"/>
    <w:rsid w:val="00F640D5"/>
    <w:rsid w:val="00F64A54"/>
    <w:rsid w:val="00F664BD"/>
    <w:rsid w:val="00F72A19"/>
    <w:rsid w:val="00F90778"/>
    <w:rsid w:val="00F946AD"/>
    <w:rsid w:val="00FA63E0"/>
    <w:rsid w:val="00FB0CD6"/>
    <w:rsid w:val="00FB33B6"/>
    <w:rsid w:val="00FB44E7"/>
    <w:rsid w:val="00FB464B"/>
    <w:rsid w:val="00FB5E57"/>
    <w:rsid w:val="00FB6815"/>
    <w:rsid w:val="00FC3A83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  <w:style w:type="character" w:customStyle="1" w:styleId="longtext">
    <w:name w:val="long_text"/>
    <w:basedOn w:val="DefaultParagraphFont"/>
    <w:rsid w:val="00CC3689"/>
  </w:style>
  <w:style w:type="character" w:customStyle="1" w:styleId="ListParagraphChar">
    <w:name w:val="List Paragraph Char"/>
    <w:basedOn w:val="DefaultParagraphFont"/>
    <w:link w:val="ListParagraph"/>
    <w:uiPriority w:val="34"/>
    <w:rsid w:val="007171DD"/>
    <w:rPr>
      <w:kern w:val="24"/>
      <w:sz w:val="24"/>
      <w:lang w:val="ru-RU" w:eastAsia="ru-RU"/>
    </w:rPr>
  </w:style>
  <w:style w:type="paragraph" w:styleId="Caption">
    <w:name w:val="caption"/>
    <w:basedOn w:val="Normal"/>
    <w:next w:val="Normal"/>
    <w:unhideWhenUsed/>
    <w:qFormat/>
    <w:rsid w:val="007171D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85CF0-55F1-4EE8-8B27-E0A36096B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3441</TotalTime>
  <Pages>12</Pages>
  <Words>987</Words>
  <Characters>5628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88</cp:revision>
  <cp:lastPrinted>2015-09-20T08:44:00Z</cp:lastPrinted>
  <dcterms:created xsi:type="dcterms:W3CDTF">2016-09-25T11:38:00Z</dcterms:created>
  <dcterms:modified xsi:type="dcterms:W3CDTF">2019-12-16T10:39:00Z</dcterms:modified>
</cp:coreProperties>
</file>