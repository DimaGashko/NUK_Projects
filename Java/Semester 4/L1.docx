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237FB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237FB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237FB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237FB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237FB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03FAAA6" w:rsidR="00141DAA" w:rsidRPr="00237FB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237FB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37FBB" w:rsidRPr="00237FBB">
        <w:rPr>
          <w:b/>
          <w:spacing w:val="-10"/>
          <w:sz w:val="28"/>
          <w:szCs w:val="28"/>
          <w:lang w:val="uk-UA" w:eastAsia="uk-UA"/>
        </w:rPr>
        <w:t>1</w:t>
      </w:r>
    </w:p>
    <w:p w14:paraId="4B0875E7" w14:textId="22EA0D26" w:rsidR="00C5625B" w:rsidRPr="00237FBB" w:rsidRDefault="00237FBB" w:rsidP="00C5625B">
      <w:pPr>
        <w:spacing w:after="480" w:line="276" w:lineRule="auto"/>
        <w:ind w:left="142" w:firstLine="0"/>
        <w:jc w:val="center"/>
        <w:rPr>
          <w:b/>
          <w:sz w:val="40"/>
          <w:lang w:val="uk-UA"/>
        </w:rPr>
      </w:pPr>
      <w:r w:rsidRPr="00237FBB">
        <w:rPr>
          <w:sz w:val="28"/>
          <w:lang w:val="uk-UA"/>
        </w:rPr>
        <w:t>Розробка та реалізація програм із використанням колекцій для зберігання даних та файлового введення-виведення.</w:t>
      </w:r>
    </w:p>
    <w:p w14:paraId="578EE0F7" w14:textId="530FFA0A" w:rsidR="000D4122" w:rsidRPr="00237FBB" w:rsidRDefault="00237FBB" w:rsidP="00237FBB">
      <w:pPr>
        <w:ind w:firstLine="0"/>
        <w:jc w:val="left"/>
        <w:rPr>
          <w:sz w:val="28"/>
          <w:szCs w:val="28"/>
          <w:lang w:val="uk-UA"/>
        </w:rPr>
      </w:pPr>
      <w:r w:rsidRPr="00237FBB"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uk-UA"/>
        </w:rPr>
        <w:t xml:space="preserve"> ро</w:t>
      </w:r>
      <w:r w:rsidRPr="00237FBB">
        <w:rPr>
          <w:b/>
          <w:sz w:val="28"/>
          <w:szCs w:val="28"/>
          <w:lang w:val="uk-UA"/>
        </w:rPr>
        <w:t>боти</w:t>
      </w:r>
      <w:r w:rsidR="000D4122" w:rsidRPr="00237FBB">
        <w:rPr>
          <w:b/>
          <w:sz w:val="28"/>
          <w:szCs w:val="28"/>
          <w:lang w:val="uk-UA"/>
        </w:rPr>
        <w:t>:</w:t>
      </w:r>
      <w:r w:rsidR="000D4122" w:rsidRPr="00237FBB">
        <w:rPr>
          <w:sz w:val="28"/>
          <w:szCs w:val="28"/>
          <w:lang w:val="uk-UA"/>
        </w:rPr>
        <w:t xml:space="preserve"> </w:t>
      </w:r>
      <w:r w:rsidRPr="00237FBB">
        <w:rPr>
          <w:sz w:val="28"/>
          <w:szCs w:val="28"/>
          <w:lang w:val="uk-UA"/>
        </w:rPr>
        <w:t>отримати 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</w:t>
      </w:r>
    </w:p>
    <w:p w14:paraId="4738A618" w14:textId="77777777" w:rsidR="00237FBB" w:rsidRPr="00237FBB" w:rsidRDefault="00237FBB" w:rsidP="00237FBB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2FF605FF" w:rsidR="000D4122" w:rsidRPr="00237FBB" w:rsidRDefault="00237FBB" w:rsidP="000D4122">
      <w:pPr>
        <w:ind w:firstLine="567"/>
        <w:jc w:val="center"/>
        <w:rPr>
          <w:i/>
          <w:sz w:val="28"/>
          <w:lang w:val="uk-UA"/>
        </w:rPr>
      </w:pPr>
      <w:r w:rsidRPr="00237FBB">
        <w:rPr>
          <w:i/>
          <w:sz w:val="32"/>
          <w:szCs w:val="28"/>
          <w:lang w:val="uk-UA"/>
        </w:rPr>
        <w:t>Завдання</w:t>
      </w:r>
    </w:p>
    <w:p w14:paraId="1A585332" w14:textId="62772618" w:rsidR="00757A8E" w:rsidRPr="00237FBB" w:rsidRDefault="00237FBB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  <w:r w:rsidRPr="00237FBB">
        <w:rPr>
          <w:noProof/>
        </w:rPr>
        <w:drawing>
          <wp:inline distT="0" distB="0" distL="0" distR="0" wp14:anchorId="0FFD5CE2" wp14:editId="1DED8DED">
            <wp:extent cx="6263640" cy="3033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5DB10CC1" w:rsidR="000D4122" w:rsidRPr="00237FBB" w:rsidRDefault="000D4122" w:rsidP="00237FBB">
      <w:pPr>
        <w:ind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26EA973" w:rsidR="007A0E7D" w:rsidRPr="00237FBB" w:rsidRDefault="00237FB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41C3663F" w14:textId="3C08E8CF" w:rsidR="000D4122" w:rsidRPr="00237FB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33DB6A1F" w:rsidR="007A0EE5" w:rsidRPr="00642CA1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237FB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27163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</w:t>
      </w:r>
      <w:r w:rsidR="0027163C">
        <w:rPr>
          <w:b/>
          <w:color w:val="000000" w:themeColor="text1"/>
          <w:sz w:val="28"/>
          <w:szCs w:val="28"/>
          <w:shd w:val="clear" w:color="auto" w:fill="FFFFFF"/>
        </w:rPr>
        <w:t>и</w:t>
      </w:r>
    </w:p>
    <w:p w14:paraId="2D32D942" w14:textId="0E8E6723" w:rsidR="00642CA1" w:rsidRDefault="00642CA1" w:rsidP="00642CA1">
      <w:p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</w:p>
    <w:p w14:paraId="157F32A6" w14:textId="77777777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  <w:r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Lab1</w:t>
      </w:r>
      <w:r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.java</w:t>
      </w:r>
      <w:r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</w:p>
    <w:p w14:paraId="50AF49AC" w14:textId="4B123B71" w:rsidR="00642CA1" w:rsidRDefault="00642CA1" w:rsidP="00642CA1">
      <w:pPr>
        <w:shd w:val="clear" w:color="auto" w:fill="FFFFFF"/>
        <w:spacing w:after="240"/>
        <w:ind w:firstLine="9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final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 xml:space="preserve">USERS_STORAGE_URL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"src/com/labs/lab_s4_1/users"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HashSet&lt;User&gt;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HashSet&lt;&gt;();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lab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Lab1();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lab.run();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loadUsers();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| ClassNotFoundException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load users from file"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runCLI();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runCLI()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while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true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command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command: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).trim();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break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useCommand(command);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useCommand(String command)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"add"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addUser();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"remove"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removeElement();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"showAll"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showUsersByFilter();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(command.equalsIgnoreCase(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 not found. Try again: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addUser()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createNewUser();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add the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.add(user);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.remove(user);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save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removeElement()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id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"Enter user id: 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found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.stream().filter((user -&gt; user.getId().equals(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))).findFirst();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(!found.isPresent())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"No user have the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= found.get();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"Are you really want to remove user: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user);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(!check)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.removeIf((item) -&gt; item.getId().equals(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id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saveUsers();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"Successfully"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(IOException err)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apply changes"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showUsersByFilter()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printFiltersHelp();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String filter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"Select Filter:"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country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user.getCountry().equalsIgnoreCase(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(User::getRegistered, LocalDate::compareTo))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"b"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String name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 -&gt; user.getFirstName().equalsIgnoreCase(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name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year =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.stream().filter(user -&gt; user.getRegistered().getYear() &gt;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year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.stream().filter(User::isOnline)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.sorted(Comparator.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(User::getFullName, String::compareTo))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(ArrayList::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printUsers(result);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result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.stream().map(User::getFirstName)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.println(result);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(filter.equalsIgnoreCase(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countries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.stream().map(User::getCountry)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HashMap&lt;String, HashSet&lt;User&gt;&gt; map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HashMap&lt;&gt;();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countries.forEach((country)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HashSet&lt;User&gt; countryUsers =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.stream()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     .filter(user -&gt; user.getCountry().equals(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country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                    .collect(Collectors.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toCollection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(HashSet::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new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color w:val="660E7A"/>
          <w:kern w:val="0"/>
          <w:sz w:val="18"/>
          <w:szCs w:val="18"/>
          <w:lang w:val="en-US"/>
        </w:rPr>
        <w:t>map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.put(country, countryUsers);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map.forEach((country, countyUsers) -&gt;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- 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country);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printUsers(countyUsers);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});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"Can't find the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printFiltersHelp()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"Filters:"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заданої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зростання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дати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реєстрації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b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заданим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'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ям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c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зареєструвалися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після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вказаного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року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d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online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алфавітному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порядку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імен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зареєстрованих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без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повторів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 #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Список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і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всіх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користувачів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що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проживають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цих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країнах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printHelp()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"Commands:"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add #Add new user"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remove #Remove the user by ID"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showAll #Show all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filter #Show users by filter"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help #Print Help"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"&gt; exit #Exit"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createNewUser()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"Id:"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"First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"Last Name:"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promptLine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"Country"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"Age:"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promptBool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"Online:"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),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LocalDate.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promptInt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"Registered year:"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642CA1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printUsers(Collection&lt;User&gt; users)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(users.isEmpty())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"There are no users"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users.forEach((item) -&gt; System.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\t</w:t>
      </w:r>
      <w:r w:rsidRPr="00642CA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item));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Загружает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данные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при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этом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перезаписывается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данными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из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файла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shd w:val="clear" w:color="auto" w:fill="E2FFE2"/>
          <w:lang w:val="en-US"/>
        </w:rPr>
        <w:t>&lt;/b&gt;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bookmarkStart w:id="0" w:name="_GoBack"/>
      <w:bookmarkEnd w:id="0"/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loadUsers()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IOException, ClassNotFoundException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try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(FileInputStream fis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FileInputStream(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ObjectInputStream ois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ObjectInputStream(fis))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users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(HashSet&lt;User&gt;)ois.readObject();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  <w:t xml:space="preserve">   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/**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Записывает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коллекцию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users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в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файл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 */</w:t>
      </w:r>
      <w:r w:rsidRPr="00642CA1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saveUsers()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IOException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(FileOutputStream fos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FileOutputStream(</w:t>
      </w:r>
      <w:r w:rsidRPr="00642CA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USERS_STORAGE_URL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ObjectOutputStream out = </w:t>
      </w:r>
      <w:r w:rsidRPr="00642CA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ObjectOutputStream(fos)) {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out.writeObject(</w:t>
      </w:r>
      <w:r w:rsidRPr="00642CA1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users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3DEF2B9C" w14:textId="77777777" w:rsidR="00642CA1" w:rsidRPr="00642CA1" w:rsidRDefault="00642CA1" w:rsidP="00642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741066C" w14:textId="04ECF79F" w:rsidR="0027163C" w:rsidRPr="0027163C" w:rsidRDefault="005C730B" w:rsidP="0027163C">
      <w:pPr>
        <w:shd w:val="clear" w:color="auto" w:fill="FFFFFF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237FBB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27163C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User.java</w:t>
      </w:r>
      <w:r w:rsidR="004A6448" w:rsidRPr="00237FBB">
        <w:rPr>
          <w:rFonts w:ascii="Consolas" w:hAnsi="Consolas"/>
          <w:b/>
          <w:i/>
          <w:color w:val="000000"/>
          <w:kern w:val="0"/>
          <w:sz w:val="18"/>
          <w:u w:val="single"/>
          <w:lang w:val="uk-UA"/>
        </w:rPr>
        <w:t>: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implements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Comparable&lt;User&gt;, Serializable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String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boolean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LocalDate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int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;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User(String id, String firstName, String lastName)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User(String id, String firstName, String lastName, String country,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age,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online, LocalDate registered)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setId(id);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setFirstName(firstName);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setLastName(lastName);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setCountry(country);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setOnline(online);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setRegistered(registered);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setAge(age);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getFullName()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 "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toString()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"{id: %s, name: %s, country: %s, age: %d, online: %b, registered: %s}"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getFullName(),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equals(Object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this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== o)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true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(!(o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instanceof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User))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 false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User user = (User) o;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.equals(user.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642CA1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 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hashCode()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Objects.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hash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id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setId(String id)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id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id;}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getFirstName()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firstName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setFirst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Name(String firstName)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firstName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firstName;}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getLastName()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lastName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setLas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tName(String lastName)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lastName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lastName;}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getCountry()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country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setCountry(String country)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country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country;}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boolean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isOnline()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online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setOnline(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boolean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online)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online 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online;}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Loc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alDate getRegistered()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registered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setRegistered(LocalDate registered)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registered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registered;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getAge()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age</w:t>
      </w:r>
      <w:r w:rsidR="00642CA1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setAge(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age) {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="0027163C" w:rsidRPr="0027163C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age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age;}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int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compareTo(</w:t>
      </w:r>
      <w:r w:rsidR="0027163C" w:rsidRPr="0027163C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@NotNull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User o) {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Comparator.</w:t>
      </w:r>
      <w:r w:rsidR="0027163C" w:rsidRPr="0027163C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comparing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(User::getId, String::compareTo).compare(</w:t>
      </w:r>
      <w:r w:rsidR="0027163C" w:rsidRPr="0027163C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o);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="0027163C" w:rsidRPr="0027163C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0B1B38CD" w14:textId="2C63F0EA" w:rsidR="004A6448" w:rsidRPr="0027163C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405D5E89" w14:textId="2D5173C9" w:rsidR="004A6448" w:rsidRPr="00237FB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4BE320AE" w14:textId="589A6511" w:rsidR="000D4122" w:rsidRPr="00237FBB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237FB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27163C">
        <w:rPr>
          <w:b/>
          <w:kern w:val="0"/>
          <w:sz w:val="28"/>
          <w:szCs w:val="28"/>
          <w:lang w:val="uk-UA" w:eastAsia="uk-UA"/>
        </w:rPr>
        <w:t>виконання роботи</w:t>
      </w:r>
    </w:p>
    <w:p w14:paraId="23C0D6BB" w14:textId="528B53A1" w:rsidR="000D4122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4CE9524" wp14:editId="19BD40B5">
            <wp:extent cx="5331422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035" cy="2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B71" w14:textId="2155014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585D3DE" wp14:editId="5FF14C7A">
            <wp:extent cx="5238750" cy="2069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642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8877" w14:textId="255FD12C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4A0422CC" wp14:editId="3DD6C06C">
            <wp:extent cx="5329093" cy="704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153" cy="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977" w14:textId="15AC6066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1AF0D8B" wp14:editId="1C360B58">
            <wp:extent cx="5495192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6" cy="17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E381" w14:textId="1E9E4BA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0221667" wp14:editId="563BC153">
            <wp:extent cx="54573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208" cy="1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AC5F" w14:textId="680DF6EB" w:rsid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D61F7D9" wp14:editId="6D349A02">
            <wp:extent cx="4079537" cy="58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70" cy="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4C9" w14:textId="2F78DEF8" w:rsidR="0026243E" w:rsidRPr="0026243E" w:rsidRDefault="0026243E" w:rsidP="000D4122">
      <w:pPr>
        <w:spacing w:line="276" w:lineRule="auto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4B0EAD28" wp14:editId="628DF305">
            <wp:extent cx="5524689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155" cy="2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Pr="00237FBB" w:rsidRDefault="00F055CA" w:rsidP="000D4122">
      <w:pPr>
        <w:spacing w:line="276" w:lineRule="auto"/>
        <w:rPr>
          <w:kern w:val="0"/>
          <w:sz w:val="28"/>
          <w:szCs w:val="28"/>
          <w:lang w:val="uk-UA" w:eastAsia="uk-UA"/>
        </w:rPr>
      </w:pPr>
    </w:p>
    <w:p w14:paraId="50EA40A8" w14:textId="3017A699" w:rsidR="003D6D04" w:rsidRPr="00237FBB" w:rsidRDefault="00642CA1" w:rsidP="00642CA1">
      <w:pPr>
        <w:ind w:firstLine="567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237FBB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642CA1">
        <w:rPr>
          <w:sz w:val="28"/>
          <w:szCs w:val="28"/>
          <w:lang w:val="uk-UA"/>
        </w:rPr>
        <w:t xml:space="preserve">на цій лабораторній роботі я отримав </w:t>
      </w:r>
      <w:r w:rsidRPr="00642CA1">
        <w:rPr>
          <w:sz w:val="28"/>
          <w:szCs w:val="28"/>
          <w:lang w:val="uk-UA"/>
        </w:rPr>
        <w:t>навички створення та реалізації програм,  що використовують колекції для зберігання та опрацювання даних та реалізують операції введення-виведення із файлами</w:t>
      </w:r>
      <w:r w:rsidRPr="00642CA1">
        <w:rPr>
          <w:sz w:val="28"/>
          <w:szCs w:val="28"/>
          <w:lang w:val="uk-UA"/>
        </w:rPr>
        <w:t>.</w:t>
      </w:r>
    </w:p>
    <w:p w14:paraId="4ED55155" w14:textId="671BD814" w:rsidR="004C6DEE" w:rsidRPr="00237FBB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237FBB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E0BFA" w14:textId="77777777" w:rsidR="008550D1" w:rsidRDefault="008550D1">
      <w:r>
        <w:separator/>
      </w:r>
    </w:p>
  </w:endnote>
  <w:endnote w:type="continuationSeparator" w:id="0">
    <w:p w14:paraId="349FB1BB" w14:textId="77777777" w:rsidR="008550D1" w:rsidRDefault="0085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7163C" w:rsidRDefault="0027163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7163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27163C" w:rsidRPr="00757A8E" w:rsidRDefault="0027163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121.2151.05.01</w:t>
          </w:r>
        </w:p>
      </w:tc>
    </w:tr>
    <w:tr w:rsidR="0027163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757A8E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757A8E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3E9B9D5" w:rsidR="0027163C" w:rsidRPr="000D4122" w:rsidRDefault="0027163C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>
            <w:t>Розробка та реалізація програм із використанням колекцій для зберігання даних та файлового введення-виведення.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7163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27163C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757A8E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277B3B" w:rsidR="0027163C" w:rsidRPr="00237FBB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Смикодуб Т. Г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7163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757A8E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7163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757A8E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7163C" w:rsidRPr="00757A8E" w:rsidRDefault="0027163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27163C" w:rsidRPr="00475762" w:rsidRDefault="0027163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1C6A7E2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F1FE8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C35B3" w14:textId="77777777" w:rsidR="008550D1" w:rsidRDefault="008550D1">
      <w:r>
        <w:separator/>
      </w:r>
    </w:p>
  </w:footnote>
  <w:footnote w:type="continuationSeparator" w:id="0">
    <w:p w14:paraId="13F1C583" w14:textId="77777777" w:rsidR="008550D1" w:rsidRDefault="00855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2CA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DFAC4-1926-40E1-B830-0C0259ED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2501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62</cp:revision>
  <cp:lastPrinted>2015-09-20T08:44:00Z</cp:lastPrinted>
  <dcterms:created xsi:type="dcterms:W3CDTF">2016-09-25T11:38:00Z</dcterms:created>
  <dcterms:modified xsi:type="dcterms:W3CDTF">2019-02-21T09:23:00Z</dcterms:modified>
</cp:coreProperties>
</file>