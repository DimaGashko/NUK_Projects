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2C8D01D9" w:rsidR="00A042CC" w:rsidRPr="00237FBB" w:rsidRDefault="0060250D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237FBB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237FBB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237FB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237FB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237FBB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237FBB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0A07C9D1" w:rsidR="00141DAA" w:rsidRPr="00237FBB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237FBB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191930">
        <w:rPr>
          <w:b/>
          <w:spacing w:val="-10"/>
          <w:sz w:val="28"/>
          <w:szCs w:val="28"/>
          <w:lang w:val="uk-UA" w:eastAsia="uk-UA"/>
        </w:rPr>
        <w:t>3</w:t>
      </w:r>
    </w:p>
    <w:p w14:paraId="4B0875E7" w14:textId="22EA0D26" w:rsidR="00C5625B" w:rsidRPr="00237FBB" w:rsidRDefault="00237FBB" w:rsidP="00C5625B">
      <w:pPr>
        <w:spacing w:after="480" w:line="276" w:lineRule="auto"/>
        <w:ind w:left="142" w:firstLine="0"/>
        <w:jc w:val="center"/>
        <w:rPr>
          <w:b/>
          <w:sz w:val="40"/>
          <w:lang w:val="uk-UA"/>
        </w:rPr>
      </w:pPr>
      <w:r w:rsidRPr="00237FBB">
        <w:rPr>
          <w:sz w:val="28"/>
          <w:lang w:val="uk-UA"/>
        </w:rPr>
        <w:t>Розробка та реалізація програм із використанням колекцій для зберігання даних та файлового введення-</w:t>
      </w:r>
      <w:bookmarkStart w:id="0" w:name="_GoBack"/>
      <w:bookmarkEnd w:id="0"/>
      <w:r w:rsidRPr="00237FBB">
        <w:rPr>
          <w:sz w:val="28"/>
          <w:lang w:val="uk-UA"/>
        </w:rPr>
        <w:t>виведення.</w:t>
      </w:r>
    </w:p>
    <w:p w14:paraId="578EE0F7" w14:textId="530FFA0A" w:rsidR="000D4122" w:rsidRPr="00237FBB" w:rsidRDefault="00237FBB" w:rsidP="00237FBB">
      <w:pPr>
        <w:ind w:firstLine="0"/>
        <w:jc w:val="left"/>
        <w:rPr>
          <w:sz w:val="28"/>
          <w:szCs w:val="28"/>
          <w:lang w:val="uk-UA"/>
        </w:rPr>
      </w:pPr>
      <w:r w:rsidRPr="00237FBB">
        <w:rPr>
          <w:b/>
          <w:sz w:val="28"/>
          <w:szCs w:val="28"/>
          <w:lang w:val="uk-UA"/>
        </w:rPr>
        <w:t>Мета</w:t>
      </w:r>
      <w:r>
        <w:rPr>
          <w:b/>
          <w:sz w:val="28"/>
          <w:szCs w:val="28"/>
          <w:lang w:val="uk-UA"/>
        </w:rPr>
        <w:t xml:space="preserve"> ро</w:t>
      </w:r>
      <w:r w:rsidRPr="00237FBB">
        <w:rPr>
          <w:b/>
          <w:sz w:val="28"/>
          <w:szCs w:val="28"/>
          <w:lang w:val="uk-UA"/>
        </w:rPr>
        <w:t>боти</w:t>
      </w:r>
      <w:r w:rsidR="000D4122" w:rsidRPr="00237FBB">
        <w:rPr>
          <w:b/>
          <w:sz w:val="28"/>
          <w:szCs w:val="28"/>
          <w:lang w:val="uk-UA"/>
        </w:rPr>
        <w:t>:</w:t>
      </w:r>
      <w:r w:rsidR="000D4122" w:rsidRPr="00237FBB">
        <w:rPr>
          <w:sz w:val="28"/>
          <w:szCs w:val="28"/>
          <w:lang w:val="uk-UA"/>
        </w:rPr>
        <w:t xml:space="preserve"> </w:t>
      </w:r>
      <w:r w:rsidRPr="00237FBB">
        <w:rPr>
          <w:sz w:val="28"/>
          <w:szCs w:val="28"/>
          <w:lang w:val="uk-UA"/>
        </w:rPr>
        <w:t>отримати навички створення та реалізації програм,  що використовують колекції для зберігання та опрацювання даних та реалізують операції введення-виведення із файлами</w:t>
      </w:r>
    </w:p>
    <w:p w14:paraId="4738A618" w14:textId="77777777" w:rsidR="00237FBB" w:rsidRPr="00237FBB" w:rsidRDefault="00237FBB" w:rsidP="00237FBB">
      <w:pPr>
        <w:ind w:firstLine="567"/>
        <w:jc w:val="left"/>
        <w:rPr>
          <w:b/>
          <w:i/>
          <w:sz w:val="28"/>
          <w:szCs w:val="28"/>
          <w:lang w:val="uk-UA"/>
        </w:rPr>
      </w:pPr>
    </w:p>
    <w:p w14:paraId="06411E2B" w14:textId="2FF605FF" w:rsidR="000D4122" w:rsidRPr="00237FBB" w:rsidRDefault="00237FBB" w:rsidP="000D4122">
      <w:pPr>
        <w:ind w:firstLine="567"/>
        <w:jc w:val="center"/>
        <w:rPr>
          <w:i/>
          <w:sz w:val="28"/>
          <w:lang w:val="uk-UA"/>
        </w:rPr>
      </w:pPr>
      <w:r w:rsidRPr="00237FBB">
        <w:rPr>
          <w:i/>
          <w:sz w:val="32"/>
          <w:szCs w:val="28"/>
          <w:lang w:val="uk-UA"/>
        </w:rPr>
        <w:t>Завдання</w:t>
      </w:r>
    </w:p>
    <w:p w14:paraId="1A585332" w14:textId="62772618" w:rsidR="00757A8E" w:rsidRPr="00237FBB" w:rsidRDefault="00237FBB" w:rsidP="00237FBB">
      <w:pPr>
        <w:ind w:firstLine="0"/>
        <w:rPr>
          <w:b/>
          <w:color w:val="000000" w:themeColor="text1"/>
          <w:sz w:val="28"/>
          <w:szCs w:val="28"/>
          <w:lang w:val="uk-UA"/>
        </w:rPr>
      </w:pPr>
      <w:r w:rsidRPr="00237FBB">
        <w:rPr>
          <w:noProof/>
        </w:rPr>
        <w:drawing>
          <wp:inline distT="0" distB="0" distL="0" distR="0" wp14:anchorId="0FFD5CE2" wp14:editId="1DED8DED">
            <wp:extent cx="6263640" cy="30333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E284" w14:textId="45060D6E" w:rsidR="000D4122" w:rsidRDefault="000D4122" w:rsidP="00237FBB">
      <w:pPr>
        <w:ind w:firstLine="0"/>
        <w:rPr>
          <w:b/>
          <w:color w:val="000000" w:themeColor="text1"/>
          <w:sz w:val="28"/>
          <w:szCs w:val="28"/>
          <w:lang w:val="uk-UA"/>
        </w:rPr>
      </w:pPr>
    </w:p>
    <w:p w14:paraId="143E09C8" w14:textId="562DE3DD" w:rsidR="00C9414F" w:rsidRDefault="00C9414F" w:rsidP="00237FBB">
      <w:pPr>
        <w:ind w:firstLine="0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Варіант 5.1:</w:t>
      </w:r>
    </w:p>
    <w:p w14:paraId="3B9CC565" w14:textId="77777777" w:rsidR="00C9414F" w:rsidRDefault="00C9414F" w:rsidP="00C9414F">
      <w:pPr>
        <w:ind w:firstLine="0"/>
        <w:rPr>
          <w:b/>
          <w:color w:val="000000" w:themeColor="text1"/>
          <w:sz w:val="28"/>
          <w:szCs w:val="28"/>
          <w:lang w:val="uk-UA"/>
        </w:rPr>
      </w:pPr>
    </w:p>
    <w:p w14:paraId="46164D28" w14:textId="347A0342" w:rsidR="00C9414F" w:rsidRPr="00C9414F" w:rsidRDefault="00C9414F" w:rsidP="00C9414F">
      <w:pPr>
        <w:ind w:firstLine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en-US"/>
        </w:rPr>
        <w:t>User</w:t>
      </w:r>
      <w:r w:rsidRPr="00C9414F">
        <w:rPr>
          <w:color w:val="000000" w:themeColor="text1"/>
          <w:sz w:val="28"/>
          <w:szCs w:val="28"/>
          <w:lang w:val="uk-UA"/>
        </w:rPr>
        <w:t xml:space="preserve">: </w:t>
      </w:r>
      <w:r>
        <w:rPr>
          <w:color w:val="000000" w:themeColor="text1"/>
          <w:sz w:val="28"/>
          <w:szCs w:val="28"/>
          <w:lang w:val="uk-UA"/>
        </w:rPr>
        <w:t>id, ім'я, прізви</w:t>
      </w:r>
      <w:r w:rsidRPr="00C9414F">
        <w:rPr>
          <w:color w:val="000000" w:themeColor="text1"/>
          <w:sz w:val="28"/>
          <w:szCs w:val="28"/>
          <w:lang w:val="uk-UA"/>
        </w:rPr>
        <w:t>ще, вік, online, дата реєстрації, країна</w:t>
      </w:r>
    </w:p>
    <w:p w14:paraId="609AE261" w14:textId="77777777" w:rsidR="00C9414F" w:rsidRPr="00C9414F" w:rsidRDefault="00C9414F" w:rsidP="00C9414F">
      <w:pPr>
        <w:ind w:firstLine="0"/>
        <w:rPr>
          <w:color w:val="000000" w:themeColor="text1"/>
          <w:sz w:val="28"/>
          <w:szCs w:val="28"/>
          <w:lang w:val="uk-UA"/>
        </w:rPr>
      </w:pPr>
      <w:r w:rsidRPr="00C9414F">
        <w:rPr>
          <w:color w:val="000000" w:themeColor="text1"/>
          <w:sz w:val="28"/>
          <w:szCs w:val="28"/>
          <w:lang w:val="uk-UA"/>
        </w:rPr>
        <w:t>Скласти масив об'єктів. Вивести:</w:t>
      </w:r>
    </w:p>
    <w:p w14:paraId="354F8E9A" w14:textId="77777777" w:rsidR="00C9414F" w:rsidRPr="00C9414F" w:rsidRDefault="00C9414F" w:rsidP="00C9414F">
      <w:pPr>
        <w:ind w:firstLine="180"/>
        <w:rPr>
          <w:color w:val="000000" w:themeColor="text1"/>
          <w:sz w:val="28"/>
          <w:szCs w:val="28"/>
          <w:lang w:val="uk-UA"/>
        </w:rPr>
      </w:pPr>
      <w:r w:rsidRPr="00C9414F">
        <w:rPr>
          <w:color w:val="000000" w:themeColor="text1"/>
          <w:sz w:val="28"/>
          <w:szCs w:val="28"/>
          <w:lang w:val="uk-UA"/>
        </w:rPr>
        <w:t>a) Список користувачів заданої країни в порядку зростання дати реєстрації</w:t>
      </w:r>
    </w:p>
    <w:p w14:paraId="481E7CE4" w14:textId="77777777" w:rsidR="00C9414F" w:rsidRPr="00C9414F" w:rsidRDefault="00C9414F" w:rsidP="00C9414F">
      <w:pPr>
        <w:ind w:firstLine="180"/>
        <w:rPr>
          <w:color w:val="000000" w:themeColor="text1"/>
          <w:sz w:val="28"/>
          <w:szCs w:val="28"/>
          <w:lang w:val="uk-UA"/>
        </w:rPr>
      </w:pPr>
      <w:r w:rsidRPr="00C9414F">
        <w:rPr>
          <w:color w:val="000000" w:themeColor="text1"/>
          <w:sz w:val="28"/>
          <w:szCs w:val="28"/>
          <w:lang w:val="uk-UA"/>
        </w:rPr>
        <w:t>b) Список користувачів з заданим ім'ям</w:t>
      </w:r>
    </w:p>
    <w:p w14:paraId="54AA1397" w14:textId="77777777" w:rsidR="00C9414F" w:rsidRPr="00C9414F" w:rsidRDefault="00C9414F" w:rsidP="00C9414F">
      <w:pPr>
        <w:ind w:firstLine="180"/>
        <w:rPr>
          <w:color w:val="000000" w:themeColor="text1"/>
          <w:sz w:val="28"/>
          <w:szCs w:val="28"/>
          <w:lang w:val="uk-UA"/>
        </w:rPr>
      </w:pPr>
      <w:r w:rsidRPr="00C9414F">
        <w:rPr>
          <w:color w:val="000000" w:themeColor="text1"/>
          <w:sz w:val="28"/>
          <w:szCs w:val="28"/>
          <w:lang w:val="uk-UA"/>
        </w:rPr>
        <w:t>c) Список користувачів що зареєструвалися після вказаного року</w:t>
      </w:r>
    </w:p>
    <w:p w14:paraId="1BBE5CC0" w14:textId="77777777" w:rsidR="00C9414F" w:rsidRPr="00C9414F" w:rsidRDefault="00C9414F" w:rsidP="00C9414F">
      <w:pPr>
        <w:ind w:firstLine="180"/>
        <w:rPr>
          <w:color w:val="000000" w:themeColor="text1"/>
          <w:sz w:val="28"/>
          <w:szCs w:val="28"/>
          <w:lang w:val="uk-UA"/>
        </w:rPr>
      </w:pPr>
      <w:r w:rsidRPr="00C9414F">
        <w:rPr>
          <w:color w:val="000000" w:themeColor="text1"/>
          <w:sz w:val="28"/>
          <w:szCs w:val="28"/>
          <w:lang w:val="uk-UA"/>
        </w:rPr>
        <w:t>d) Список користувачів online в алфавітному порядку</w:t>
      </w:r>
    </w:p>
    <w:p w14:paraId="70F903DE" w14:textId="77777777" w:rsidR="00C9414F" w:rsidRPr="00C9414F" w:rsidRDefault="00C9414F" w:rsidP="00C9414F">
      <w:pPr>
        <w:ind w:firstLine="180"/>
        <w:rPr>
          <w:color w:val="000000" w:themeColor="text1"/>
          <w:sz w:val="28"/>
          <w:szCs w:val="28"/>
          <w:lang w:val="uk-UA"/>
        </w:rPr>
      </w:pPr>
      <w:r w:rsidRPr="00C9414F">
        <w:rPr>
          <w:color w:val="000000" w:themeColor="text1"/>
          <w:sz w:val="28"/>
          <w:szCs w:val="28"/>
          <w:lang w:val="uk-UA"/>
        </w:rPr>
        <w:t>e) Список імен зареєстрованих користувачів без повторів</w:t>
      </w:r>
    </w:p>
    <w:p w14:paraId="7835C638" w14:textId="1C165EDA" w:rsidR="00C9414F" w:rsidRPr="00C9414F" w:rsidRDefault="00C9414F" w:rsidP="00C9414F">
      <w:pPr>
        <w:ind w:firstLine="180"/>
        <w:rPr>
          <w:color w:val="000000" w:themeColor="text1"/>
          <w:sz w:val="28"/>
          <w:szCs w:val="28"/>
          <w:lang w:val="uk-UA"/>
        </w:rPr>
      </w:pPr>
      <w:r w:rsidRPr="00C9414F">
        <w:rPr>
          <w:color w:val="000000" w:themeColor="text1"/>
          <w:sz w:val="28"/>
          <w:szCs w:val="28"/>
          <w:lang w:val="uk-UA"/>
        </w:rPr>
        <w:t>f) Список країн і всіх користувачів, що проживають в цих країнах</w:t>
      </w:r>
    </w:p>
    <w:p w14:paraId="6AEFF57A" w14:textId="77777777" w:rsidR="00C9414F" w:rsidRPr="00237FBB" w:rsidRDefault="00C9414F" w:rsidP="00237FBB">
      <w:pPr>
        <w:ind w:firstLine="0"/>
        <w:rPr>
          <w:b/>
          <w:color w:val="000000" w:themeColor="text1"/>
          <w:sz w:val="28"/>
          <w:szCs w:val="28"/>
          <w:lang w:val="uk-UA"/>
        </w:rPr>
      </w:pPr>
    </w:p>
    <w:p w14:paraId="01C63D75" w14:textId="426EA973" w:rsidR="007A0E7D" w:rsidRPr="00237FBB" w:rsidRDefault="00237FB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Рішення</w:t>
      </w:r>
    </w:p>
    <w:p w14:paraId="41C3663F" w14:textId="3C08E8CF" w:rsidR="000D4122" w:rsidRPr="00237FBB" w:rsidRDefault="000D4122" w:rsidP="004A6448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500B6A1" w14:textId="33DB6A1F" w:rsidR="007A0EE5" w:rsidRPr="00642CA1" w:rsidRDefault="003F34F4" w:rsidP="000D4122">
      <w:pPr>
        <w:pStyle w:val="ListParagraph"/>
        <w:numPr>
          <w:ilvl w:val="0"/>
          <w:numId w:val="30"/>
        </w:numPr>
        <w:shd w:val="clear" w:color="auto" w:fill="FFFFFF"/>
        <w:spacing w:after="24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uk-UA"/>
        </w:rPr>
      </w:pPr>
      <w:r w:rsidRPr="00237FBB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</w:t>
      </w:r>
      <w:r w:rsidR="0027163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програм</w:t>
      </w:r>
      <w:r w:rsidR="0027163C">
        <w:rPr>
          <w:b/>
          <w:color w:val="000000" w:themeColor="text1"/>
          <w:sz w:val="28"/>
          <w:szCs w:val="28"/>
          <w:shd w:val="clear" w:color="auto" w:fill="FFFFFF"/>
        </w:rPr>
        <w:t>и</w:t>
      </w:r>
    </w:p>
    <w:p w14:paraId="2D32D942" w14:textId="0E8E6723" w:rsidR="00642CA1" w:rsidRDefault="00642CA1" w:rsidP="00642CA1">
      <w:pPr>
        <w:shd w:val="clear" w:color="auto" w:fill="FFFFFF"/>
        <w:spacing w:after="24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uk-UA"/>
        </w:rPr>
      </w:pPr>
    </w:p>
    <w:p w14:paraId="157F32A6" w14:textId="77777777" w:rsidR="00642CA1" w:rsidRDefault="00642CA1" w:rsidP="00642CA1">
      <w:pPr>
        <w:shd w:val="clear" w:color="auto" w:fill="FFFFFF"/>
        <w:spacing w:after="240"/>
        <w:ind w:firstLine="9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</w:pPr>
      <w:r>
        <w:rPr>
          <w:rFonts w:ascii="Consolas" w:hAnsi="Consolas"/>
          <w:b/>
          <w:i/>
          <w:color w:val="000000"/>
          <w:kern w:val="0"/>
          <w:sz w:val="18"/>
          <w:u w:val="single"/>
          <w:lang w:val="uk-UA"/>
        </w:rPr>
        <w:lastRenderedPageBreak/>
        <w:t>Lab1.java</w:t>
      </w:r>
      <w:r w:rsidRPr="00237FBB">
        <w:rPr>
          <w:rFonts w:ascii="Consolas" w:hAnsi="Consolas"/>
          <w:b/>
          <w:i/>
          <w:color w:val="000000"/>
          <w:kern w:val="0"/>
          <w:sz w:val="18"/>
          <w:u w:val="single"/>
          <w:lang w:val="uk-UA"/>
        </w:rPr>
        <w:t>:</w:t>
      </w:r>
    </w:p>
    <w:p w14:paraId="50AF49AC" w14:textId="4B123B71" w:rsidR="00642CA1" w:rsidRDefault="00642CA1" w:rsidP="00642CA1">
      <w:pPr>
        <w:shd w:val="clear" w:color="auto" w:fill="FFFFFF"/>
        <w:spacing w:after="240"/>
        <w:ind w:firstLine="9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class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Lab1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static final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String 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 xml:space="preserve">USERS_STORAGE_URL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"src/com/labs/lab_s4_1/users"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HashSet&lt;User&gt;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users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HashSet&lt;&gt;();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static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main(String[] args)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lab =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Lab1();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lab.run();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run()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try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loadUsers();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catch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(IOException | ClassNotFoundException err)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"Can't load users from file"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runCLI();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runCLI()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printHelp();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hr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while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true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String command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"Enter command: 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).trim();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"exit"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break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useCommand(command);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hr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useCommand(String command)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"add"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addUser();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"remove"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removeElement();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"showAll"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printUsers(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"filter"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showUsersByFilter();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"help"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printHelp();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"Command not found. Try again: 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addUser()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user = createNewUser();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boolean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check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promptBool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"Are you really want to add the user: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\n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+ user);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(!check)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return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t xml:space="preserve">       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.add(user);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try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saveUsers();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.println(user);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catch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(IOException err)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.remove(user);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"Can't save users"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removeElement()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String id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"Enter user id: 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found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.stream().filter((user -&gt; user.getId().equals(</w:t>
      </w:r>
      <w:r w:rsidRPr="00642CA1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id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))).findFirst();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(!found.isPresent())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"No user have the id"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return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user = found.get();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boolean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check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promptBool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"Are you really want to remove user: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\n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+ user);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(!check)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return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.removeIf((item) -&gt; item.getId().equals(</w:t>
      </w:r>
      <w:r w:rsidRPr="00642CA1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id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try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saveUsers();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"Successfully"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catch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(IOException err)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"Can't apply changes"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showUsersByFilter()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printFiltersHelp();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String filter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"Select Filter:"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(filter.equalsIgnoreCase(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"a"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String country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"Country:"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.stream().filter(user -&gt; user.getCountry().equalsIgnoreCase(</w:t>
      </w:r>
      <w:r w:rsidRPr="00642CA1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country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.sorted(Comparator.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comparing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(User::getRegistered, LocalDate::compareTo))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.collect(Collectors.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toCollection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(ArrayList::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printUsers(result);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(filter.equalsIgnoreCase(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"b"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String name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"Name:"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.stream().filter(user -&gt; user.getFirstName().equalsIgnoreCase(</w:t>
      </w:r>
      <w:r w:rsidRPr="00642CA1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name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.collect(Collectors.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toCollection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(ArrayList::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printUsers(result);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(filter.equalsIgnoreCase(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year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promptInt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"Year:"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.stream().filter(user -&gt; user.getRegistered().getYear() &gt; </w:t>
      </w:r>
      <w:r w:rsidRPr="00642CA1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year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.collect(Collectors.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toCollection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(ArrayList::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printUsers(result);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(filter.equalsIgnoreCase(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"d"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.stream().filter(User::isOnline)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.sorted(Comparator.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comparing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(User::getFullName, String::compareTo))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.collect(Collectors.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toCollection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(ArrayList::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br/>
        <w:t xml:space="preserve">            printUsers(result);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(filter.equalsIgnoreCase(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.stream().map(User::getFirstName)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.collect(Collectors.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toCollection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(HashSet::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.println(result);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(filter.equalsIgnoreCase(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"f"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countries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.stream().map(User::getCountry)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.collect(Collectors.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toCollection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(HashSet::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HashMap&lt;String, HashSet&lt;User&gt;&gt; map =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HashMap&lt;&gt;();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countries.forEach((country) -&gt;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HashSet&lt;User&gt; countryUsers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.stream()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    .filter(user -&gt; user.getCountry().equals(</w:t>
      </w:r>
      <w:r w:rsidRPr="00642CA1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country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    .collect(Collectors.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toCollection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(HashSet::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map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.put(country, countryUsers);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});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map.forEach((country, countyUsers) -&gt;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 - "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+ country);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printUsers(countyUsers);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});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"Can't find the filter"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printFiltersHelp()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"Filters:"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a #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Список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користувачів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заданої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країни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порядку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зростання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дати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реєстрації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b #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Список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користувачів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з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заданим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ім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'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ям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c #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Список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користувачів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що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зареєструвалися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після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вказаного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року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d #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Список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користувачів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online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алфавітному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порядку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e #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Список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імен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зареєстрованих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користувачів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без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повторів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f #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Список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країн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і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всіх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користувачів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,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що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проживають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цих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країнах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printHelp()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"Commands:"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add #Add new user"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remove #Remove the user by ID"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showAll #Show all users"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filter #Show users by filter"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help #Print Help"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exit #Exit"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User createNewUser()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User(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"Id:"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),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"First Name:"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),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"Last Name:"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),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"Country"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),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promptInt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"Age:"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),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promptBool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"Online:"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),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LocalDate.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of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promptInt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"Registered year:"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), </w:t>
      </w:r>
      <w:r w:rsidRPr="00642CA1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2CA1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printUsers(Collection&lt;User&gt; users)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(users.isEmpty())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"There are no users"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return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users.forEach((item) -&gt;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\t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+ item));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>/**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Загружает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данные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users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из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файла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shd w:val="clear" w:color="auto" w:fill="E2FFE2"/>
          <w:lang w:val="en-US"/>
        </w:rPr>
        <w:t>&lt;b&gt;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users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при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этом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перезаписывается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данными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из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файла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shd w:val="clear" w:color="auto" w:fill="E2FFE2"/>
          <w:lang w:val="en-US"/>
        </w:rPr>
        <w:t>&lt;/b&gt;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*/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loadUsers()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throws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IOException, ClassNotFoundException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try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(FileInputStream fis =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FileInputStream(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USERS_STORAGE_URL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ObjectInputStream ois =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ObjectInputStream(fis))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users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(HashSet&lt;User&gt;)ois.readObject();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>/**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Записывает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коллекцию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users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в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файл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*/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saveUsers()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throws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IOException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try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(FileOutputStream fos =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FileOutputStream(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USERS_STORAGE_URL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ObjectOutputStream out =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ObjectOutputStream(fos))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out.writeObject(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>}</w:t>
      </w:r>
    </w:p>
    <w:p w14:paraId="3DEF2B9C" w14:textId="77777777" w:rsidR="00642CA1" w:rsidRPr="00642CA1" w:rsidRDefault="00642CA1" w:rsidP="00642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14:paraId="3741066C" w14:textId="04ECF79F" w:rsidR="0027163C" w:rsidRPr="0027163C" w:rsidRDefault="005C730B" w:rsidP="0027163C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237FBB">
        <w:rPr>
          <w:rFonts w:ascii="Consolas" w:hAnsi="Consolas"/>
          <w:color w:val="000000"/>
          <w:kern w:val="0"/>
          <w:sz w:val="18"/>
          <w:lang w:val="uk-UA"/>
        </w:rPr>
        <w:t xml:space="preserve"> </w:t>
      </w:r>
      <w:r w:rsidR="0027163C">
        <w:rPr>
          <w:rFonts w:ascii="Consolas" w:hAnsi="Consolas"/>
          <w:b/>
          <w:i/>
          <w:color w:val="000000"/>
          <w:kern w:val="0"/>
          <w:sz w:val="18"/>
          <w:u w:val="single"/>
          <w:lang w:val="uk-UA"/>
        </w:rPr>
        <w:t>User.java</w:t>
      </w:r>
      <w:r w:rsidR="004A6448" w:rsidRPr="00237FBB">
        <w:rPr>
          <w:rFonts w:ascii="Consolas" w:hAnsi="Consolas"/>
          <w:b/>
          <w:i/>
          <w:color w:val="000000"/>
          <w:kern w:val="0"/>
          <w:sz w:val="18"/>
          <w:u w:val="single"/>
          <w:lang w:val="uk-UA"/>
        </w:rPr>
        <w:t>: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class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User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implements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Comparable&lt;User&gt;, Serializable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String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id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String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firstName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String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lastName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String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country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boolean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online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LocalDate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registered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int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age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;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User(String id, String firstName, String lastName)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setId(id);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setFirstName(firstName);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setLastName(lastName);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User(String id, String firstName, String lastName, String country,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age,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boolean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online, LocalDate registered)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setId(id);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setFirstName(firstName);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setLastName(lastName);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setCountry(country);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setOnline(online);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setRegistered(registered);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setAge(age);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 getFullName()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lastName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+ </w:t>
      </w:r>
      <w:r w:rsidR="0027163C" w:rsidRPr="0027163C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 "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+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firstName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="00642CA1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 xml:space="preserve"> </w:t>
      </w:r>
      <w:r w:rsidR="0027163C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 toString()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String.</w:t>
      </w:r>
      <w:r w:rsidR="0027163C" w:rsidRPr="0027163C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format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="0027163C" w:rsidRPr="0027163C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"{id: %s, name: %s, country: %s, age: %d, online: %b, registered: %s}"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id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getFullName(),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country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age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online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registered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="00642CA1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 xml:space="preserve"> </w:t>
      </w:r>
      <w:r w:rsidR="0027163C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boolean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equals(Object o)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this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== o)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return true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(!(o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instanceof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User))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return false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t xml:space="preserve">        User user = (User) o;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id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.equals(user.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id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="00642CA1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 xml:space="preserve"> </w:t>
      </w:r>
      <w:r w:rsidR="0027163C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int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hashCode()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Objects.</w:t>
      </w:r>
      <w:r w:rsidR="0027163C" w:rsidRPr="0027163C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hash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id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 getId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id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setId(String id)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id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id;}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 getFirstName()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firstName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setFirst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Name(String firstName)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firstName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firstName;}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 getLastName()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lastName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setLas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tName(String lastName)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lastName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lastName;}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 getCountry()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country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setCountry(String country)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country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country;}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boolean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isOnline()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online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setOnline(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boolean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online)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online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online;}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Loc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alDate getRegistered()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registered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setRegistered(LocalDate registered)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registered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registered;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int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getAge()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age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setAge(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age)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age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age;}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="0027163C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int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compareTo(</w:t>
      </w:r>
      <w:r w:rsidR="0027163C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 xml:space="preserve">@NotNull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User o)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Comparator.</w:t>
      </w:r>
      <w:r w:rsidR="0027163C" w:rsidRPr="0027163C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comparing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(User::getId, String::compareTo).compare(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 o);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>}</w:t>
      </w:r>
    </w:p>
    <w:p w14:paraId="0B1B38CD" w14:textId="2C63F0EA" w:rsidR="004A6448" w:rsidRPr="0027163C" w:rsidRDefault="004A6448" w:rsidP="000D4122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lang w:val="en-US"/>
        </w:rPr>
      </w:pPr>
    </w:p>
    <w:p w14:paraId="405D5E89" w14:textId="2D5173C9" w:rsidR="004A6448" w:rsidRPr="00237FBB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</w:pPr>
    </w:p>
    <w:p w14:paraId="4BE320AE" w14:textId="589A6511" w:rsidR="000D4122" w:rsidRPr="00237FBB" w:rsidRDefault="000D4122" w:rsidP="000D4122">
      <w:pPr>
        <w:pStyle w:val="ListParagraph"/>
        <w:numPr>
          <w:ilvl w:val="0"/>
          <w:numId w:val="30"/>
        </w:numPr>
        <w:spacing w:line="276" w:lineRule="auto"/>
        <w:rPr>
          <w:b/>
          <w:kern w:val="0"/>
          <w:sz w:val="28"/>
          <w:szCs w:val="28"/>
          <w:lang w:val="uk-UA" w:eastAsia="uk-UA"/>
        </w:rPr>
      </w:pPr>
      <w:r w:rsidRPr="00237FBB">
        <w:rPr>
          <w:b/>
          <w:kern w:val="0"/>
          <w:sz w:val="28"/>
          <w:szCs w:val="28"/>
          <w:lang w:val="uk-UA" w:eastAsia="uk-UA"/>
        </w:rPr>
        <w:t xml:space="preserve">Результат </w:t>
      </w:r>
      <w:r w:rsidR="0027163C">
        <w:rPr>
          <w:b/>
          <w:kern w:val="0"/>
          <w:sz w:val="28"/>
          <w:szCs w:val="28"/>
          <w:lang w:val="uk-UA" w:eastAsia="uk-UA"/>
        </w:rPr>
        <w:t>виконання роботи</w:t>
      </w:r>
    </w:p>
    <w:p w14:paraId="23C0D6BB" w14:textId="528B53A1" w:rsidR="000D4122" w:rsidRDefault="0026243E" w:rsidP="000D4122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14CE9524" wp14:editId="19BD40B5">
            <wp:extent cx="5331422" cy="2819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1035" cy="282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2B71" w14:textId="2155014C" w:rsidR="0026243E" w:rsidRDefault="0026243E" w:rsidP="000D4122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1585D3DE" wp14:editId="5FF14C7A">
            <wp:extent cx="5238750" cy="206963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6642" cy="20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8877" w14:textId="255FD12C" w:rsidR="0026243E" w:rsidRDefault="0026243E" w:rsidP="000D4122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4A0422CC" wp14:editId="3DD6C06C">
            <wp:extent cx="5329093" cy="7048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9153" cy="7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4977" w14:textId="15AC6066" w:rsidR="0026243E" w:rsidRDefault="0026243E" w:rsidP="000D4122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51AF0D8B" wp14:editId="1C360B58">
            <wp:extent cx="5495192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3456" cy="171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E381" w14:textId="1E9E4BAB" w:rsidR="0026243E" w:rsidRDefault="0026243E" w:rsidP="000D4122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50221667" wp14:editId="563BC153">
            <wp:extent cx="5457375" cy="1400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208" cy="140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AC5F" w14:textId="680DF6EB" w:rsidR="0026243E" w:rsidRDefault="0026243E" w:rsidP="000D4122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1D61F7D9" wp14:editId="6D349A02">
            <wp:extent cx="4079537" cy="581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270" cy="58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84C9" w14:textId="2F78DEF8" w:rsidR="0026243E" w:rsidRPr="0026243E" w:rsidRDefault="0026243E" w:rsidP="000D4122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4B0EAD28" wp14:editId="628DF305">
            <wp:extent cx="5524689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1155" cy="22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1F34" w14:textId="77777777" w:rsidR="00F055CA" w:rsidRPr="00237FBB" w:rsidRDefault="00F055CA" w:rsidP="000D4122">
      <w:pPr>
        <w:spacing w:line="276" w:lineRule="auto"/>
        <w:rPr>
          <w:kern w:val="0"/>
          <w:sz w:val="28"/>
          <w:szCs w:val="28"/>
          <w:lang w:val="uk-UA" w:eastAsia="uk-UA"/>
        </w:rPr>
      </w:pPr>
    </w:p>
    <w:p w14:paraId="50EA40A8" w14:textId="3017A699" w:rsidR="003D6D04" w:rsidRPr="00237FBB" w:rsidRDefault="00642CA1" w:rsidP="00642CA1">
      <w:pPr>
        <w:ind w:firstLine="567"/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="006E2DE5" w:rsidRPr="00237FBB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</w:t>
      </w:r>
      <w:r w:rsidRPr="00642CA1">
        <w:rPr>
          <w:sz w:val="28"/>
          <w:szCs w:val="28"/>
          <w:lang w:val="uk-UA"/>
        </w:rPr>
        <w:t>на цій лабораторній роботі я отримав навички створення та реалізації програм,  що використовують колекції для зберігання та опрацювання даних та реалізують операції введення-виведення із файлами.</w:t>
      </w:r>
    </w:p>
    <w:p w14:paraId="4ED55155" w14:textId="671BD814" w:rsidR="004C6DEE" w:rsidRPr="00237FBB" w:rsidRDefault="004C6DEE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237FBB">
      <w:footerReference w:type="default" r:id="rId18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A7FE3" w14:textId="77777777" w:rsidR="00645658" w:rsidRDefault="00645658">
      <w:r>
        <w:separator/>
      </w:r>
    </w:p>
  </w:endnote>
  <w:endnote w:type="continuationSeparator" w:id="0">
    <w:p w14:paraId="1573B380" w14:textId="77777777" w:rsidR="00645658" w:rsidRDefault="0064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27163C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27163C" w:rsidRDefault="0027163C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27163C" w:rsidRDefault="0027163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27163C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27163C" w:rsidRDefault="0027163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27163C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27163C" w:rsidRDefault="0027163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27163C" w:rsidRDefault="0027163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27163C" w:rsidRDefault="0027163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27163C" w:rsidRDefault="0027163C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27163C" w:rsidRDefault="0027163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27163C" w:rsidRDefault="0027163C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27163C" w:rsidRDefault="0027163C">
          <w:pPr>
            <w:pStyle w:val="Footer"/>
            <w:ind w:right="-1474" w:firstLine="0"/>
            <w:jc w:val="left"/>
          </w:pPr>
        </w:p>
      </w:tc>
    </w:tr>
  </w:tbl>
  <w:p w14:paraId="735714C6" w14:textId="77777777" w:rsidR="0027163C" w:rsidRDefault="0027163C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27163C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64D3D605" w:rsidR="0027163C" w:rsidRPr="00757A8E" w:rsidRDefault="00191930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121.2151.05.03</w:t>
          </w:r>
        </w:p>
      </w:tc>
    </w:tr>
    <w:tr w:rsidR="0027163C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7163C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7163C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27163C" w:rsidRPr="00757A8E" w:rsidRDefault="0027163C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27163C" w:rsidRPr="00757A8E" w:rsidRDefault="0027163C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6954559B" w:rsidR="0027163C" w:rsidRPr="000D4122" w:rsidRDefault="00191930" w:rsidP="00757A8E">
          <w:pPr>
            <w:spacing w:line="276" w:lineRule="auto"/>
            <w:ind w:left="142" w:firstLine="0"/>
            <w:jc w:val="center"/>
            <w:rPr>
              <w:sz w:val="26"/>
              <w:szCs w:val="26"/>
              <w:lang w:val="uk-UA"/>
            </w:rPr>
          </w:pPr>
          <w:r w:rsidRPr="00191930">
            <w:rPr>
              <w:sz w:val="26"/>
              <w:szCs w:val="26"/>
              <w:lang w:val="uk-UA"/>
            </w:rPr>
            <w:t>Створення бази даних та sql запитів для обробки даних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27163C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27163C" w:rsidRPr="00757A8E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27163C" w:rsidRPr="00757A8E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27163C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27163C" w:rsidRPr="00757A8E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3277B3B" w:rsidR="0027163C" w:rsidRPr="00237FBB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</w:rPr>
            <w:t>Смикодуб Т. Г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27163C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27163C" w:rsidRPr="00757A8E" w:rsidRDefault="0027163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27163C" w:rsidRPr="00757A8E" w:rsidRDefault="0027163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7163C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27163C" w:rsidRPr="00757A8E" w:rsidRDefault="0027163C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27163C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59D04F12" w:rsidR="0027163C" w:rsidRPr="00475762" w:rsidRDefault="00191930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27163C" w:rsidRDefault="0027163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27163C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51E74804" w:rsidR="0027163C" w:rsidRPr="00BF7874" w:rsidRDefault="0027163C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58707F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27163C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27163C" w:rsidRDefault="0027163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27163C" w:rsidRDefault="0027163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27163C" w:rsidRDefault="0027163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27163C" w:rsidRDefault="0027163C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27163C" w:rsidRDefault="0027163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27163C" w:rsidRDefault="0027163C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27163C" w:rsidRDefault="0027163C">
          <w:pPr>
            <w:pStyle w:val="Footer"/>
            <w:ind w:right="-1474" w:firstLine="0"/>
            <w:jc w:val="left"/>
          </w:pPr>
        </w:p>
      </w:tc>
    </w:tr>
  </w:tbl>
  <w:p w14:paraId="03DBE8F7" w14:textId="77777777" w:rsidR="0027163C" w:rsidRDefault="0027163C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A60A3" w14:textId="77777777" w:rsidR="00645658" w:rsidRDefault="00645658">
      <w:r>
        <w:separator/>
      </w:r>
    </w:p>
  </w:footnote>
  <w:footnote w:type="continuationSeparator" w:id="0">
    <w:p w14:paraId="0F17751D" w14:textId="77777777" w:rsidR="00645658" w:rsidRDefault="00645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3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1124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1930"/>
    <w:rsid w:val="00192B54"/>
    <w:rsid w:val="001A380E"/>
    <w:rsid w:val="001A5E13"/>
    <w:rsid w:val="001B5C33"/>
    <w:rsid w:val="001C3940"/>
    <w:rsid w:val="001D70C7"/>
    <w:rsid w:val="001F1FE8"/>
    <w:rsid w:val="001F372A"/>
    <w:rsid w:val="00204364"/>
    <w:rsid w:val="00205471"/>
    <w:rsid w:val="00211736"/>
    <w:rsid w:val="00215A06"/>
    <w:rsid w:val="0022002A"/>
    <w:rsid w:val="00220379"/>
    <w:rsid w:val="00226890"/>
    <w:rsid w:val="00237FBB"/>
    <w:rsid w:val="00241BF6"/>
    <w:rsid w:val="00242472"/>
    <w:rsid w:val="00244DA5"/>
    <w:rsid w:val="0024722F"/>
    <w:rsid w:val="00257F31"/>
    <w:rsid w:val="0026243E"/>
    <w:rsid w:val="00263C00"/>
    <w:rsid w:val="00264D3F"/>
    <w:rsid w:val="00265F30"/>
    <w:rsid w:val="00266E70"/>
    <w:rsid w:val="002675A0"/>
    <w:rsid w:val="0027163C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8707F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250D"/>
    <w:rsid w:val="00605EA9"/>
    <w:rsid w:val="00607F55"/>
    <w:rsid w:val="006164A6"/>
    <w:rsid w:val="0062079A"/>
    <w:rsid w:val="00621135"/>
    <w:rsid w:val="00622E4F"/>
    <w:rsid w:val="00642CA1"/>
    <w:rsid w:val="00645658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550D1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9414F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2707"/>
    <w:rsid w:val="00EF58CA"/>
    <w:rsid w:val="00EF6DF8"/>
    <w:rsid w:val="00F022CB"/>
    <w:rsid w:val="00F0405E"/>
    <w:rsid w:val="00F055CA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semiHidden/>
    <w:unhideWhenUsed/>
    <w:rsid w:val="0027163C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27163C"/>
    <w:rPr>
      <w:kern w:val="24"/>
      <w:lang w:val="ru-RU" w:eastAsia="ru-RU"/>
    </w:rPr>
  </w:style>
  <w:style w:type="character" w:styleId="EndnoteReference">
    <w:name w:val="endnote reference"/>
    <w:basedOn w:val="DefaultParagraphFont"/>
    <w:semiHidden/>
    <w:unhideWhenUsed/>
    <w:rsid w:val="002716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740AF-3633-49BC-91A9-B78A41245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2563</TotalTime>
  <Pages>8</Pages>
  <Words>1607</Words>
  <Characters>9162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65</cp:revision>
  <cp:lastPrinted>2015-09-20T08:44:00Z</cp:lastPrinted>
  <dcterms:created xsi:type="dcterms:W3CDTF">2016-09-25T11:38:00Z</dcterms:created>
  <dcterms:modified xsi:type="dcterms:W3CDTF">2019-03-29T09:41:00Z</dcterms:modified>
</cp:coreProperties>
</file>