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9B4125E" w:rsidR="00141DAA" w:rsidRPr="002E5E1D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AA3646">
        <w:rPr>
          <w:b/>
          <w:spacing w:val="-10"/>
          <w:sz w:val="28"/>
          <w:szCs w:val="28"/>
          <w:lang w:eastAsia="uk-UA"/>
        </w:rPr>
        <w:t>5</w:t>
      </w:r>
    </w:p>
    <w:p w14:paraId="4B0875E7" w14:textId="0AF17394" w:rsidR="00C5625B" w:rsidRPr="00AA3646" w:rsidRDefault="00AA3646" w:rsidP="00405C55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AA3646">
        <w:rPr>
          <w:b/>
          <w:sz w:val="28"/>
          <w:lang w:val="uk-UA"/>
        </w:rPr>
        <w:t>Введення-виведення(I/O). Файли. Виключення</w:t>
      </w:r>
    </w:p>
    <w:p w14:paraId="4108197A" w14:textId="77777777" w:rsidR="00AA3646" w:rsidRP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b/>
          <w:spacing w:val="-10"/>
          <w:sz w:val="28"/>
          <w:szCs w:val="28"/>
          <w:lang w:val="uk-UA" w:eastAsia="uk-UA"/>
        </w:rPr>
        <w:t>Тема</w:t>
      </w:r>
      <w:r w:rsidRPr="00AA3646">
        <w:rPr>
          <w:spacing w:val="-10"/>
          <w:sz w:val="28"/>
          <w:szCs w:val="28"/>
          <w:lang w:val="uk-UA" w:eastAsia="uk-UA"/>
        </w:rPr>
        <w:t>: Розробка та реалізація програм із використанням класів для зберігання даних</w:t>
      </w:r>
    </w:p>
    <w:p w14:paraId="4F3C86C3" w14:textId="72DF673C" w:rsidR="00AA3646" w:rsidRP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та файлового введення-виведення</w:t>
      </w:r>
    </w:p>
    <w:p w14:paraId="424813B5" w14:textId="77777777" w:rsidR="00AA3646" w:rsidRP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b/>
          <w:spacing w:val="-10"/>
          <w:sz w:val="28"/>
          <w:szCs w:val="28"/>
          <w:lang w:val="uk-UA" w:eastAsia="uk-UA"/>
        </w:rPr>
        <w:t>Мета роботи</w:t>
      </w:r>
      <w:r w:rsidRPr="00AA3646">
        <w:rPr>
          <w:spacing w:val="-10"/>
          <w:sz w:val="28"/>
          <w:szCs w:val="28"/>
          <w:lang w:val="uk-UA" w:eastAsia="uk-UA"/>
        </w:rPr>
        <w:t>: отримати навички створення та реалізації програм, що реалізують</w:t>
      </w:r>
    </w:p>
    <w:p w14:paraId="27DBBC10" w14:textId="120DE3B1" w:rsidR="00AA3646" w:rsidRDefault="00AA3646" w:rsidP="00AA3646">
      <w:pPr>
        <w:spacing w:line="276" w:lineRule="auto"/>
        <w:ind w:firstLine="27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 xml:space="preserve">операції введення-виведення із файлами. </w:t>
      </w:r>
    </w:p>
    <w:p w14:paraId="39E4AF0E" w14:textId="77777777" w:rsidR="00AA3646" w:rsidRPr="00AA3646" w:rsidRDefault="00AA3646" w:rsidP="00AA3646">
      <w:pPr>
        <w:spacing w:line="276" w:lineRule="auto"/>
        <w:ind w:firstLine="360"/>
        <w:jc w:val="left"/>
        <w:rPr>
          <w:spacing w:val="-10"/>
          <w:sz w:val="28"/>
          <w:szCs w:val="28"/>
          <w:lang w:val="uk-UA" w:eastAsia="uk-UA"/>
        </w:rPr>
      </w:pPr>
    </w:p>
    <w:p w14:paraId="01C63D75" w14:textId="31B5D5E7" w:rsidR="007A0E7D" w:rsidRPr="00BF1CE2" w:rsidRDefault="0095495B" w:rsidP="00AA3646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F1CE2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050AE701" w14:textId="77777777" w:rsidR="00AA3646" w:rsidRDefault="00AA3646" w:rsidP="00AA3646">
      <w:pPr>
        <w:spacing w:line="360" w:lineRule="auto"/>
        <w:ind w:left="142" w:firstLine="0"/>
        <w:jc w:val="center"/>
        <w:rPr>
          <w:spacing w:val="-10"/>
          <w:sz w:val="28"/>
          <w:szCs w:val="28"/>
          <w:lang w:val="uk-UA" w:eastAsia="uk-UA"/>
        </w:rPr>
      </w:pPr>
    </w:p>
    <w:p w14:paraId="3F92BC7B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1. На основі завдання з лабораторної роботи №3 (частина1), створити абстрактний</w:t>
      </w:r>
    </w:p>
    <w:p w14:paraId="7B55993D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клас, в якому визначити абстрактні поля, що характеризують об’єкт, наприклад,</w:t>
      </w:r>
    </w:p>
    <w:p w14:paraId="66BFA7ED" w14:textId="63168028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одиниці вимірювання, кількість в упаковці та інше.</w:t>
      </w:r>
    </w:p>
    <w:p w14:paraId="699438AC" w14:textId="6B7299CB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2. Визначити метод, що створює порожній масив об’єктів, з максимальною</w:t>
      </w:r>
    </w:p>
    <w:p w14:paraId="764F0CB3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кількістю 100 елементів.</w:t>
      </w:r>
    </w:p>
    <w:p w14:paraId="51A736A6" w14:textId="3FE5C0C8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2</w:t>
      </w:r>
      <w:r w:rsidRPr="00AA3646">
        <w:rPr>
          <w:spacing w:val="-10"/>
          <w:sz w:val="28"/>
          <w:szCs w:val="28"/>
          <w:lang w:val="uk-UA" w:eastAsia="uk-UA"/>
        </w:rPr>
        <w:t>. Реалізувати зберігання даних у текстовий файл та зчитування з текстового</w:t>
      </w:r>
    </w:p>
    <w:p w14:paraId="16E84F74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файлу. Враховувати можливість виникнення виключень, та обробляти їх, виводячи</w:t>
      </w:r>
    </w:p>
    <w:p w14:paraId="693CE41D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відповідні повідомлення для користувача.</w:t>
      </w:r>
    </w:p>
    <w:p w14:paraId="6008179B" w14:textId="6BB4B0BA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spacing w:val="-10"/>
          <w:sz w:val="28"/>
          <w:szCs w:val="28"/>
          <w:lang w:val="uk-UA" w:eastAsia="uk-UA"/>
        </w:rPr>
        <w:t>3.</w:t>
      </w:r>
      <w:r w:rsidRPr="00AA3646">
        <w:rPr>
          <w:spacing w:val="-10"/>
          <w:sz w:val="28"/>
          <w:szCs w:val="28"/>
          <w:lang w:val="uk-UA" w:eastAsia="uk-UA"/>
        </w:rPr>
        <w:t xml:space="preserve"> Створити інтерактивне меню, за допомогою якого надати можливість</w:t>
      </w:r>
    </w:p>
    <w:p w14:paraId="317E84CE" w14:textId="77777777" w:rsidR="00AA3646" w:rsidRP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користувачеві виконувати додавання нових та вилучення існуючих даних, файлові</w:t>
      </w:r>
    </w:p>
    <w:p w14:paraId="23B557EE" w14:textId="77777777" w:rsid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AA3646">
        <w:rPr>
          <w:spacing w:val="-10"/>
          <w:sz w:val="28"/>
          <w:szCs w:val="28"/>
          <w:lang w:val="uk-UA" w:eastAsia="uk-UA"/>
        </w:rPr>
        <w:t>операції введення-виведення та запити відповідно варіанту завдання.</w:t>
      </w:r>
    </w:p>
    <w:p w14:paraId="755EF728" w14:textId="77777777" w:rsidR="00AA3646" w:rsidRDefault="00AA3646" w:rsidP="00AA3646">
      <w:pPr>
        <w:spacing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p w14:paraId="041F8749" w14:textId="50AF6FC0" w:rsidR="00D56FD7" w:rsidRPr="00BF1CE2" w:rsidRDefault="00D56FD7" w:rsidP="00AA3646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F1CE2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36531B8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Сохранение объектов в текстовом формате</w:t>
      </w:r>
    </w:p>
    <w:p w14:paraId="2D5450D4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Рассмотрим пример программы, сохраняющей массив записей типа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Employee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в</w:t>
      </w:r>
    </w:p>
    <w:p w14:paraId="16ADAABD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текстовом файле. Каждая запись сохраняется в отдельной строке. Поля экземпляра</w:t>
      </w:r>
    </w:p>
    <w:p w14:paraId="1F7BC058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отделяются друг от друга разделителем. В качестве разделителя в данном примере</w:t>
      </w:r>
    </w:p>
    <w:p w14:paraId="698EC5D6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используется знак вертикальной черты (|). Другим распространенным разделителем</w:t>
      </w:r>
    </w:p>
    <w:p w14:paraId="254882B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является знак двоеточия (:).</w:t>
      </w:r>
    </w:p>
    <w:p w14:paraId="69CBE732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Мы пока что не будем касаться того, что может произойти, если символ |</w:t>
      </w:r>
    </w:p>
    <w:p w14:paraId="4E7149E5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встретится непосредственно в одной из сохраняемых символьных строк. Ниже</w:t>
      </w:r>
    </w:p>
    <w:p w14:paraId="6B2CC323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lastRenderedPageBreak/>
        <w:t>приведен образец сохраняемых записей:</w:t>
      </w:r>
    </w:p>
    <w:p w14:paraId="2F46F39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Harry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Hacker|35500|1989|10|1</w:t>
      </w:r>
    </w:p>
    <w:p w14:paraId="4FFC2559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Carl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Cracker|75000|1987|12|15</w:t>
      </w:r>
    </w:p>
    <w:p w14:paraId="1731AF56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Tony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 Tester|38000|1990|3|15</w:t>
      </w:r>
    </w:p>
    <w:p w14:paraId="68202E36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Процесс записи происходит очень просто. Для этой цели применяется класс</w:t>
      </w:r>
    </w:p>
    <w:p w14:paraId="3599C1C2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PrintWriter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>, поскольку запись выполняется в текстовый файл. Все поля просто</w:t>
      </w:r>
    </w:p>
    <w:p w14:paraId="66AAF7C8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записываются в файл, завершаясь символом |, а если это последнее поле, то</w:t>
      </w:r>
    </w:p>
    <w:p w14:paraId="47F0985C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комбинацией символов \n. Весь процесс записи совершается в теле приведенного</w:t>
      </w:r>
    </w:p>
    <w:p w14:paraId="7411E00E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ниже метода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</w:rPr>
        <w:t>writeData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</w:rPr>
        <w:t xml:space="preserve">), который описан в классе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</w:rPr>
        <w:t>Employee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CCD62BC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public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void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writeData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PrintWriter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out) throws </w:t>
      </w: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IOException</w:t>
      </w:r>
      <w:proofErr w:type="spellEnd"/>
    </w:p>
    <w:p w14:paraId="1E51A4A2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{</w:t>
      </w:r>
    </w:p>
    <w:p w14:paraId="3D25A8B4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GregorianCalendar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calendar = new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GregorianCalendar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14:paraId="68C5D0A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calendar.setTime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hireDay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);</w:t>
      </w:r>
    </w:p>
    <w:p w14:paraId="07E2EA58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out.println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name + "|"</w:t>
      </w:r>
    </w:p>
    <w:p w14:paraId="2744EA9E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+ </w:t>
      </w:r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salary</w:t>
      </w:r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+ "|"</w:t>
      </w:r>
    </w:p>
    <w:p w14:paraId="19E96F2A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calendar.get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Calendar.YEAR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 + "|"</w:t>
      </w:r>
    </w:p>
    <w:p w14:paraId="2B5A67D7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+ (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calendar.get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Calendar.MONTH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 + 1) + "|"</w:t>
      </w:r>
    </w:p>
    <w:p w14:paraId="464E64D1" w14:textId="77777777" w:rsidR="005437F8" w:rsidRPr="005437F8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proofErr w:type="gramStart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calendar.get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Calendar.DAY_OF_MONTH</w:t>
      </w:r>
      <w:proofErr w:type="spellEnd"/>
      <w:r w:rsidRPr="005437F8">
        <w:rPr>
          <w:color w:val="000000" w:themeColor="text1"/>
          <w:sz w:val="28"/>
          <w:szCs w:val="28"/>
          <w:shd w:val="clear" w:color="auto" w:fill="FFFFFF"/>
          <w:lang w:val="en-US"/>
        </w:rPr>
        <w:t>));</w:t>
      </w:r>
    </w:p>
    <w:p w14:paraId="492E0FF1" w14:textId="6C528793" w:rsidR="00BF1CE2" w:rsidRDefault="005437F8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 w:rsidRPr="005437F8">
        <w:rPr>
          <w:color w:val="000000" w:themeColor="text1"/>
          <w:sz w:val="28"/>
          <w:szCs w:val="28"/>
          <w:shd w:val="clear" w:color="auto" w:fill="FFFFFF"/>
        </w:rPr>
        <w:t>}</w:t>
      </w:r>
    </w:p>
    <w:p w14:paraId="4F6E6A89" w14:textId="09F524CE" w:rsidR="005437F8" w:rsidRPr="0042660E" w:rsidRDefault="0042660E" w:rsidP="005437F8">
      <w:pPr>
        <w:spacing w:line="276" w:lineRule="auto"/>
        <w:ind w:left="142" w:firstLine="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Файлы</w:t>
      </w:r>
    </w:p>
    <w:p w14:paraId="3A9BB1EE" w14:textId="5585ADA0" w:rsidR="0042660E" w:rsidRPr="0042660E" w:rsidRDefault="0042660E" w:rsidP="0042660E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Приведенный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выше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пример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целесообразно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применять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текстовыми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файлами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умеренной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длины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Если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же файл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крупный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двоичный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то для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обращения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 ним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можно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воспользоваться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потоками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ввода-вывода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чтения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и записи</w:t>
      </w:r>
    </w:p>
    <w:p w14:paraId="7D173A30" w14:textId="117BC789" w:rsidR="0042660E" w:rsidRPr="0042660E" w:rsidRDefault="0042660E" w:rsidP="0042660E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данных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как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показано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ниже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Их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методы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избавляют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от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необходимости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обращаться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непосредственно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классам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FilelnputStream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FileOutputStream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BufferedReader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или</w:t>
      </w:r>
      <w:proofErr w:type="spellEnd"/>
    </w:p>
    <w:p w14:paraId="2C844C08" w14:textId="7F2030AE" w:rsidR="000E52BE" w:rsidRPr="0042660E" w:rsidRDefault="0042660E" w:rsidP="0042660E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BufferedWriter</w:t>
      </w:r>
      <w:proofErr w:type="spellEnd"/>
      <w:r w:rsidRPr="0042660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13FBE8F0" w14:textId="044AEB35" w:rsidR="007A0EE5" w:rsidRPr="002E5E1D" w:rsidRDefault="003F34F4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</w:rPr>
      </w:pPr>
      <w:r w:rsidRPr="00085B35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02CDFBD5" w14:textId="77777777" w:rsidR="002E5E1D" w:rsidRPr="002E5E1D" w:rsidRDefault="002E5E1D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</w:rPr>
      </w:pPr>
    </w:p>
    <w:p w14:paraId="2BC3BB5E" w14:textId="30CD13E0" w:rsidR="00645A49" w:rsidRDefault="003F34F4" w:rsidP="00645A49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680378A" w14:textId="760A418F" w:rsidR="005A424D" w:rsidRDefault="005A424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07C743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package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com.labs.lab5.</w:t>
      </w:r>
      <w:r w:rsidRPr="00992C20">
        <w:rPr>
          <w:rFonts w:ascii="Consolas" w:hAnsi="Consolas"/>
          <w:color w:val="CD3131"/>
          <w:kern w:val="0"/>
          <w:sz w:val="21"/>
          <w:szCs w:val="21"/>
          <w:lang w:val="en-US"/>
        </w:rPr>
        <w:t>EL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ib.models.storage;</w:t>
      </w:r>
    </w:p>
    <w:p w14:paraId="318398E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08CD85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import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java.io.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*;</w:t>
      </w:r>
    </w:p>
    <w:p w14:paraId="56544AF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import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java.lang.reflect.Array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7ACC9289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import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java.util.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*;</w:t>
      </w:r>
    </w:p>
    <w:p w14:paraId="151E837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import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java.util.function.Predicate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4EA5284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import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java.util.stream.Collectors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;</w:t>
      </w:r>
    </w:p>
    <w:p w14:paraId="31079F7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C7D400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>/**</w:t>
      </w:r>
    </w:p>
    <w:p w14:paraId="3C0DC49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* Класс для хранения данных на основании текстового файла</w:t>
      </w:r>
    </w:p>
    <w:p w14:paraId="773C180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* </w:t>
      </w:r>
      <w:r w:rsidRPr="00992C20">
        <w:rPr>
          <w:rFonts w:ascii="Consolas" w:hAnsi="Consolas"/>
          <w:color w:val="0000FF"/>
          <w:kern w:val="0"/>
          <w:sz w:val="21"/>
          <w:szCs w:val="21"/>
        </w:rPr>
        <w:t>@</w:t>
      </w:r>
      <w:proofErr w:type="spellStart"/>
      <w:r w:rsidRPr="00992C20">
        <w:rPr>
          <w:rFonts w:ascii="Consolas" w:hAnsi="Consolas"/>
          <w:color w:val="0000FF"/>
          <w:kern w:val="0"/>
          <w:sz w:val="21"/>
          <w:szCs w:val="21"/>
        </w:rPr>
        <w:t>param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</w:rPr>
        <w:t>&lt;T&gt;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класс хранимых данных</w:t>
      </w:r>
    </w:p>
    <w:p w14:paraId="57733E8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*/</w:t>
      </w:r>
    </w:p>
    <w:p w14:paraId="7B31B2E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lastRenderedPageBreak/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BinaryStorage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implements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IStorage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&gt; {</w:t>
      </w:r>
    </w:p>
    <w:p w14:paraId="3CA9322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F664F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//Текстовый файл для хранения данных</w:t>
      </w:r>
    </w:p>
    <w:p w14:paraId="248C9DF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</w:t>
      </w:r>
      <w:proofErr w:type="spellStart"/>
      <w:r w:rsidRPr="00992C20">
        <w:rPr>
          <w:rFonts w:ascii="Consolas" w:hAnsi="Consolas"/>
          <w:color w:val="0000FF"/>
          <w:kern w:val="0"/>
          <w:sz w:val="21"/>
          <w:szCs w:val="21"/>
        </w:rPr>
        <w:t>private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proofErr w:type="spellStart"/>
      <w:r w:rsidRPr="00992C20">
        <w:rPr>
          <w:rFonts w:ascii="Consolas" w:hAnsi="Consolas"/>
          <w:color w:val="267F99"/>
          <w:kern w:val="0"/>
          <w:sz w:val="21"/>
          <w:szCs w:val="21"/>
        </w:rPr>
        <w:t>File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proofErr w:type="spellStart"/>
      <w:r w:rsidRPr="00992C20">
        <w:rPr>
          <w:rFonts w:ascii="Consolas" w:hAnsi="Consolas"/>
          <w:color w:val="000000"/>
          <w:kern w:val="0"/>
          <w:sz w:val="21"/>
          <w:szCs w:val="21"/>
        </w:rPr>
        <w:t>dataFile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;</w:t>
      </w:r>
    </w:p>
    <w:p w14:paraId="4195E49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2E6ECA4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//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Класс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</w:t>
      </w:r>
      <w:proofErr w:type="spellStart"/>
      <w:r w:rsidRPr="00992C20">
        <w:rPr>
          <w:rFonts w:ascii="Consolas" w:hAnsi="Consolas"/>
          <w:color w:val="008000"/>
          <w:kern w:val="0"/>
          <w:sz w:val="21"/>
          <w:szCs w:val="21"/>
        </w:rPr>
        <w:t>хранимих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данных</w:t>
      </w:r>
    </w:p>
    <w:p w14:paraId="6B5398D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&gt; dataClass;</w:t>
      </w:r>
    </w:p>
    <w:p w14:paraId="011BDBD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4CD3EF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//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Массив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хранимых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данных</w:t>
      </w:r>
    </w:p>
    <w:p w14:paraId="70F45EB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ArrayList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data =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ArrayList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&lt;&gt;();</w:t>
      </w:r>
    </w:p>
    <w:p w14:paraId="69E3976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B33E35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BinaryStorage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String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url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dataClass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70A679A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setDataClass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(dataClass);</w:t>
      </w:r>
    </w:p>
    <w:p w14:paraId="3D95896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initFile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(url);</w:t>
      </w:r>
    </w:p>
    <w:p w14:paraId="2CC4315F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DA6C8E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load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0276130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06C47D3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B0444A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2DCAA8C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add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item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52BAB1D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add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(item);</w:t>
      </w:r>
    </w:p>
    <w:p w14:paraId="5F45582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save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0252A75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37EB1ED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20AA3E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7D3DB8B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addAll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[]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items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43E342D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addAll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(Arrays.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asList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(items));</w:t>
      </w:r>
    </w:p>
    <w:p w14:paraId="00889C69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save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13E51B4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5753151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95C99C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6083A8CD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ArrayList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getData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 {</w:t>
      </w:r>
    </w:p>
    <w:p w14:paraId="35EFADF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data;</w:t>
      </w:r>
    </w:p>
    <w:p w14:paraId="46F0DED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21A2250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473D449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4AA3E4B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ArrayList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getData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Predicate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filter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0C890A8F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filter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(filter)</w:t>
      </w:r>
    </w:p>
    <w:p w14:paraId="0066C28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    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collect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(Collectors.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toCollection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(ArrayList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::new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01417FD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48D17FC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81F80A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5B9805F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[]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getArrOfData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 {</w:t>
      </w:r>
    </w:p>
    <w:p w14:paraId="72290F5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toArray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_getTArray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size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()));</w:t>
      </w:r>
    </w:p>
    <w:p w14:paraId="2C3E9B8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78E16DE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B42D57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4E0340A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[]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getArrOfData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Predicate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filter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6DD4BA4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filter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(filter).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toArray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this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::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_getTArray);</w:t>
      </w:r>
    </w:p>
    <w:p w14:paraId="14FA638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64C8D4B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7960DF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lastRenderedPageBreak/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22A24BC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remove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item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474271C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remove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(el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-&gt;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el.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equals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(item));</w:t>
      </w:r>
    </w:p>
    <w:p w14:paraId="5B13C0A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1FD1921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5DE5FA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7F07BD8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remove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Predicate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&gt;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isRemoved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66FF425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data = data.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filter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(item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-&gt;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!isRemoved.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test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(item))</w:t>
      </w:r>
    </w:p>
    <w:p w14:paraId="69A1743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    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collect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(Collectors.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toCollection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(ArrayList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::new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71F3ABE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C15D16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save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5C0EF6D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4521810F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3160F13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@Override</w:t>
      </w:r>
    </w:p>
    <w:p w14:paraId="6F11CF59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public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replace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prevItem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newItem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194C6E6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Collections.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replaceAll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(data, prevItem, newItem);</w:t>
      </w:r>
    </w:p>
    <w:p w14:paraId="24348D5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92C20">
        <w:rPr>
          <w:rFonts w:ascii="Consolas" w:hAnsi="Consolas"/>
          <w:color w:val="795E26"/>
          <w:kern w:val="0"/>
          <w:sz w:val="21"/>
          <w:szCs w:val="21"/>
        </w:rPr>
        <w:t>save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(</w:t>
      </w:r>
      <w:proofErr w:type="gramEnd"/>
      <w:r w:rsidRPr="00992C20">
        <w:rPr>
          <w:rFonts w:ascii="Consolas" w:hAnsi="Consolas"/>
          <w:color w:val="000000"/>
          <w:kern w:val="0"/>
          <w:sz w:val="21"/>
          <w:szCs w:val="21"/>
        </w:rPr>
        <w:t>);</w:t>
      </w:r>
    </w:p>
    <w:p w14:paraId="0F1ED1E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}</w:t>
      </w:r>
    </w:p>
    <w:p w14:paraId="2C66F3C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04A27B2D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/**</w:t>
      </w:r>
    </w:p>
    <w:p w14:paraId="685C201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* Сохраняет переданные элементы в бинарном файле</w:t>
      </w:r>
    </w:p>
    <w:p w14:paraId="3147519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>*/</w:t>
      </w:r>
    </w:p>
    <w:p w14:paraId="1812F6A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save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()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throws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IOException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{</w:t>
      </w:r>
    </w:p>
    <w:p w14:paraId="2A8C95B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E57964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try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FileOutputStream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fos =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FileOutputStream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(dataFile);</w:t>
      </w:r>
    </w:p>
    <w:p w14:paraId="312CAF4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ObjectOutputStream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out =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ObjectOutputStream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(fos)) {</w:t>
      </w:r>
    </w:p>
    <w:p w14:paraId="1A4D2B4F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D833A7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2C20">
        <w:rPr>
          <w:rFonts w:ascii="Consolas" w:hAnsi="Consolas"/>
          <w:color w:val="000000"/>
          <w:kern w:val="0"/>
          <w:sz w:val="21"/>
          <w:szCs w:val="21"/>
        </w:rPr>
        <w:t>out.</w:t>
      </w:r>
      <w:r w:rsidRPr="00992C20">
        <w:rPr>
          <w:rFonts w:ascii="Consolas" w:hAnsi="Consolas"/>
          <w:color w:val="795E26"/>
          <w:kern w:val="0"/>
          <w:sz w:val="21"/>
          <w:szCs w:val="21"/>
        </w:rPr>
        <w:t>writeObject</w:t>
      </w:r>
      <w:proofErr w:type="spellEnd"/>
      <w:proofErr w:type="gramEnd"/>
      <w:r w:rsidRPr="00992C20">
        <w:rPr>
          <w:rFonts w:ascii="Consolas" w:hAnsi="Consolas"/>
          <w:color w:val="000000"/>
          <w:kern w:val="0"/>
          <w:sz w:val="21"/>
          <w:szCs w:val="21"/>
        </w:rPr>
        <w:t>(</w:t>
      </w:r>
      <w:proofErr w:type="spellStart"/>
      <w:r w:rsidRPr="00992C20">
        <w:rPr>
          <w:rFonts w:ascii="Consolas" w:hAnsi="Consolas"/>
          <w:color w:val="000000"/>
          <w:kern w:val="0"/>
          <w:sz w:val="21"/>
          <w:szCs w:val="21"/>
        </w:rPr>
        <w:t>data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);</w:t>
      </w:r>
    </w:p>
    <w:p w14:paraId="4E67772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    }</w:t>
      </w:r>
    </w:p>
    <w:p w14:paraId="7252A6F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}</w:t>
      </w:r>
    </w:p>
    <w:p w14:paraId="67DB905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6D3C5DBF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/**</w:t>
      </w:r>
    </w:p>
    <w:p w14:paraId="3FE55EE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* Загружает данные из текстового файла в массив данных</w:t>
      </w:r>
    </w:p>
    <w:p w14:paraId="5D776B5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>*/</w:t>
      </w:r>
    </w:p>
    <w:p w14:paraId="495E8A4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load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 throws IOException {</w:t>
      </w:r>
    </w:p>
    <w:p w14:paraId="4AEBA82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dataFile.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createNewFile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4D9F8CC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CE8A49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try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FileInputStream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fis =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FileInputStream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(dataFile);</w:t>
      </w:r>
    </w:p>
    <w:p w14:paraId="03FFA0E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ObjectInputStream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ois =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ObjectInputStream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(fis)) {</w:t>
      </w:r>
    </w:p>
    <w:p w14:paraId="00CBB82D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2265410F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data = 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ArrayList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&lt;T&gt;)ois.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readObject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217DA47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6C1AF0D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}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catch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EOFException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err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6096192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data =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new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ArrayList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&lt;&gt;();</w:t>
      </w:r>
    </w:p>
    <w:p w14:paraId="794F891D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B4C143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}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catch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ClassNotFoundException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001080"/>
          <w:kern w:val="0"/>
          <w:sz w:val="21"/>
          <w:szCs w:val="21"/>
          <w:lang w:val="en-US"/>
        </w:rPr>
        <w:t>err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) {</w:t>
      </w:r>
    </w:p>
    <w:p w14:paraId="30B09DC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    err.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printStackTrace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();</w:t>
      </w:r>
    </w:p>
    <w:p w14:paraId="02A0E73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71D38E6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5C0B330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}</w:t>
      </w:r>
    </w:p>
    <w:p w14:paraId="34B17F1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18647BC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lastRenderedPageBreak/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initFile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String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url) {</w:t>
      </w:r>
    </w:p>
    <w:p w14:paraId="61EC670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proofErr w:type="spellStart"/>
      <w:r w:rsidRPr="00992C20">
        <w:rPr>
          <w:rFonts w:ascii="Consolas" w:hAnsi="Consolas"/>
          <w:color w:val="000000"/>
          <w:kern w:val="0"/>
          <w:sz w:val="21"/>
          <w:szCs w:val="21"/>
        </w:rPr>
        <w:t>dataFile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= </w:t>
      </w:r>
      <w:proofErr w:type="spellStart"/>
      <w:r w:rsidRPr="00992C20">
        <w:rPr>
          <w:rFonts w:ascii="Consolas" w:hAnsi="Consolas"/>
          <w:color w:val="AF00DB"/>
          <w:kern w:val="0"/>
          <w:sz w:val="21"/>
          <w:szCs w:val="21"/>
        </w:rPr>
        <w:t>new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proofErr w:type="spellStart"/>
      <w:r w:rsidRPr="00992C20">
        <w:rPr>
          <w:rFonts w:ascii="Consolas" w:hAnsi="Consolas"/>
          <w:color w:val="795E26"/>
          <w:kern w:val="0"/>
          <w:sz w:val="21"/>
          <w:szCs w:val="21"/>
        </w:rPr>
        <w:t>File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(</w:t>
      </w:r>
      <w:proofErr w:type="spellStart"/>
      <w:r w:rsidRPr="00992C20">
        <w:rPr>
          <w:rFonts w:ascii="Consolas" w:hAnsi="Consolas"/>
          <w:color w:val="000000"/>
          <w:kern w:val="0"/>
          <w:sz w:val="21"/>
          <w:szCs w:val="21"/>
        </w:rPr>
        <w:t>url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);</w:t>
      </w:r>
    </w:p>
    <w:p w14:paraId="4538DE5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31B794C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   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// Создает родительские каталоги</w:t>
      </w:r>
    </w:p>
    <w:p w14:paraId="6AD3DEA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    </w:t>
      </w:r>
      <w:proofErr w:type="spellStart"/>
      <w:r w:rsidRPr="00992C20">
        <w:rPr>
          <w:rFonts w:ascii="Consolas" w:hAnsi="Consolas"/>
          <w:color w:val="000000"/>
          <w:kern w:val="0"/>
          <w:sz w:val="21"/>
          <w:szCs w:val="21"/>
        </w:rPr>
        <w:t>dataFile.</w:t>
      </w:r>
      <w:r w:rsidRPr="00992C20">
        <w:rPr>
          <w:rFonts w:ascii="Consolas" w:hAnsi="Consolas"/>
          <w:color w:val="795E26"/>
          <w:kern w:val="0"/>
          <w:sz w:val="21"/>
          <w:szCs w:val="21"/>
        </w:rPr>
        <w:t>getParentFile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(</w:t>
      </w:r>
      <w:proofErr w:type="gramStart"/>
      <w:r w:rsidRPr="00992C20">
        <w:rPr>
          <w:rFonts w:ascii="Consolas" w:hAnsi="Consolas"/>
          <w:color w:val="000000"/>
          <w:kern w:val="0"/>
          <w:sz w:val="21"/>
          <w:szCs w:val="21"/>
        </w:rPr>
        <w:t>).</w:t>
      </w:r>
      <w:proofErr w:type="spellStart"/>
      <w:r w:rsidRPr="00992C20">
        <w:rPr>
          <w:rFonts w:ascii="Consolas" w:hAnsi="Consolas"/>
          <w:color w:val="795E26"/>
          <w:kern w:val="0"/>
          <w:sz w:val="21"/>
          <w:szCs w:val="21"/>
        </w:rPr>
        <w:t>mkdirs</w:t>
      </w:r>
      <w:proofErr w:type="spellEnd"/>
      <w:proofErr w:type="gramEnd"/>
      <w:r w:rsidRPr="00992C20">
        <w:rPr>
          <w:rFonts w:ascii="Consolas" w:hAnsi="Consolas"/>
          <w:color w:val="000000"/>
          <w:kern w:val="0"/>
          <w:sz w:val="21"/>
          <w:szCs w:val="21"/>
        </w:rPr>
        <w:t>();</w:t>
      </w:r>
    </w:p>
    <w:p w14:paraId="5D117B4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}</w:t>
      </w:r>
    </w:p>
    <w:p w14:paraId="02B2CE6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20A3F73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</w:t>
      </w:r>
      <w:r w:rsidRPr="00992C20">
        <w:rPr>
          <w:rFonts w:ascii="Consolas" w:hAnsi="Consolas"/>
          <w:color w:val="008000"/>
          <w:kern w:val="0"/>
          <w:sz w:val="21"/>
          <w:szCs w:val="21"/>
        </w:rPr>
        <w:t>/**</w:t>
      </w:r>
    </w:p>
    <w:p w14:paraId="4D4FD79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* Создает массив </w:t>
      </w:r>
      <w:proofErr w:type="spellStart"/>
      <w:r w:rsidRPr="00992C20">
        <w:rPr>
          <w:rFonts w:ascii="Consolas" w:hAnsi="Consolas"/>
          <w:color w:val="008000"/>
          <w:kern w:val="0"/>
          <w:sz w:val="21"/>
          <w:szCs w:val="21"/>
        </w:rPr>
        <w:t>new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T[</w:t>
      </w:r>
      <w:proofErr w:type="spellStart"/>
      <w:r w:rsidRPr="00992C20">
        <w:rPr>
          <w:rFonts w:ascii="Consolas" w:hAnsi="Consolas"/>
          <w:color w:val="008000"/>
          <w:kern w:val="0"/>
          <w:sz w:val="21"/>
          <w:szCs w:val="21"/>
        </w:rPr>
        <w:t>len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</w:rPr>
        <w:t>]</w:t>
      </w:r>
    </w:p>
    <w:p w14:paraId="0B0FA2B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*</w:t>
      </w:r>
    </w:p>
    <w:p w14:paraId="71E10F0E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* @</w:t>
      </w:r>
      <w:proofErr w:type="spellStart"/>
      <w:r w:rsidRPr="00992C20">
        <w:rPr>
          <w:rFonts w:ascii="Consolas" w:hAnsi="Consolas"/>
          <w:color w:val="008000"/>
          <w:kern w:val="0"/>
          <w:sz w:val="21"/>
          <w:szCs w:val="21"/>
        </w:rPr>
        <w:t>param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proofErr w:type="spellStart"/>
      <w:r w:rsidRPr="00992C20">
        <w:rPr>
          <w:rFonts w:ascii="Consolas" w:hAnsi="Consolas"/>
          <w:color w:val="008000"/>
          <w:kern w:val="0"/>
          <w:sz w:val="21"/>
          <w:szCs w:val="21"/>
        </w:rPr>
        <w:t>len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длина массива</w:t>
      </w:r>
    </w:p>
    <w:p w14:paraId="620B731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* @</w:t>
      </w:r>
      <w:proofErr w:type="spellStart"/>
      <w:r w:rsidRPr="00992C20">
        <w:rPr>
          <w:rFonts w:ascii="Consolas" w:hAnsi="Consolas"/>
          <w:color w:val="008000"/>
          <w:kern w:val="0"/>
          <w:sz w:val="21"/>
          <w:szCs w:val="21"/>
        </w:rPr>
        <w:t>return</w:t>
      </w:r>
      <w:proofErr w:type="spellEnd"/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массив данных</w:t>
      </w:r>
    </w:p>
    <w:p w14:paraId="6C4BF015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8000"/>
          <w:kern w:val="0"/>
          <w:sz w:val="21"/>
          <w:szCs w:val="21"/>
        </w:rPr>
        <w:t xml:space="preserve">     </w:t>
      </w: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>* &lt;p&gt;</w:t>
      </w:r>
    </w:p>
    <w:p w14:paraId="3846399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8000"/>
          <w:kern w:val="0"/>
          <w:sz w:val="21"/>
          <w:szCs w:val="21"/>
          <w:lang w:val="en-US"/>
        </w:rPr>
        <w:t xml:space="preserve">     */</w:t>
      </w:r>
    </w:p>
    <w:p w14:paraId="791BEEF4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[]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_getTArray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int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len) {</w:t>
      </w:r>
    </w:p>
    <w:p w14:paraId="3FAB0113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@SuppressWarnings(</w:t>
      </w:r>
      <w:r w:rsidRPr="00992C20">
        <w:rPr>
          <w:rFonts w:ascii="Consolas" w:hAnsi="Consolas"/>
          <w:color w:val="A31515"/>
          <w:kern w:val="0"/>
          <w:sz w:val="21"/>
          <w:szCs w:val="21"/>
          <w:lang w:val="en-US"/>
        </w:rPr>
        <w:t>"unchecked"</w:t>
      </w:r>
      <w:r w:rsidRPr="00992C20">
        <w:rPr>
          <w:rFonts w:ascii="Consolas" w:hAnsi="Consolas"/>
          <w:color w:val="800000"/>
          <w:kern w:val="0"/>
          <w:sz w:val="21"/>
          <w:szCs w:val="21"/>
          <w:lang w:val="en-US"/>
        </w:rPr>
        <w:t>)</w:t>
      </w:r>
    </w:p>
    <w:p w14:paraId="1E550840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var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 = 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T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[]) Array.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newInstance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(dataClass, len);</w:t>
      </w:r>
    </w:p>
    <w:p w14:paraId="3F2A4AA1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47DD1FC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r w:rsidRPr="00992C20">
        <w:rPr>
          <w:rFonts w:ascii="Consolas" w:hAnsi="Consolas"/>
          <w:color w:val="AF00DB"/>
          <w:kern w:val="0"/>
          <w:sz w:val="21"/>
          <w:szCs w:val="21"/>
          <w:lang w:val="en-US"/>
        </w:rPr>
        <w:t>return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arr;</w:t>
      </w:r>
    </w:p>
    <w:p w14:paraId="79EDA608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}</w:t>
      </w:r>
    </w:p>
    <w:p w14:paraId="2D0779EB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12DCED5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</w:t>
      </w:r>
      <w:r w:rsidRPr="00992C20">
        <w:rPr>
          <w:rFonts w:ascii="Consolas" w:hAnsi="Consolas"/>
          <w:color w:val="0000FF"/>
          <w:kern w:val="0"/>
          <w:sz w:val="21"/>
          <w:szCs w:val="21"/>
          <w:lang w:val="en-US"/>
        </w:rPr>
        <w:t>private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void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992C20">
        <w:rPr>
          <w:rFonts w:ascii="Consolas" w:hAnsi="Consolas"/>
          <w:color w:val="795E26"/>
          <w:kern w:val="0"/>
          <w:sz w:val="21"/>
          <w:szCs w:val="21"/>
          <w:lang w:val="en-US"/>
        </w:rPr>
        <w:t>setDataClass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992C20">
        <w:rPr>
          <w:rFonts w:ascii="Consolas" w:hAnsi="Consolas"/>
          <w:color w:val="267F99"/>
          <w:kern w:val="0"/>
          <w:sz w:val="21"/>
          <w:szCs w:val="21"/>
          <w:lang w:val="en-US"/>
        </w:rPr>
        <w:t>Class</w:t>
      </w: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>&lt;T&gt; dataClass) {</w:t>
      </w:r>
    </w:p>
    <w:p w14:paraId="4089C23A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92C20">
        <w:rPr>
          <w:rFonts w:ascii="Consolas" w:hAnsi="Consolas"/>
          <w:color w:val="0000FF"/>
          <w:kern w:val="0"/>
          <w:sz w:val="21"/>
          <w:szCs w:val="21"/>
        </w:rPr>
        <w:t>this</w:t>
      </w:r>
      <w:r w:rsidRPr="00992C20">
        <w:rPr>
          <w:rFonts w:ascii="Consolas" w:hAnsi="Consolas"/>
          <w:color w:val="000000"/>
          <w:kern w:val="0"/>
          <w:sz w:val="21"/>
          <w:szCs w:val="21"/>
        </w:rPr>
        <w:t>.</w:t>
      </w:r>
      <w:r w:rsidRPr="00992C20">
        <w:rPr>
          <w:rFonts w:ascii="Consolas" w:hAnsi="Consolas"/>
          <w:color w:val="001080"/>
          <w:kern w:val="0"/>
          <w:sz w:val="21"/>
          <w:szCs w:val="21"/>
        </w:rPr>
        <w:t>dataClass</w:t>
      </w:r>
      <w:proofErr w:type="spellEnd"/>
      <w:proofErr w:type="gramEnd"/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= </w:t>
      </w:r>
      <w:proofErr w:type="spellStart"/>
      <w:r w:rsidRPr="00992C20">
        <w:rPr>
          <w:rFonts w:ascii="Consolas" w:hAnsi="Consolas"/>
          <w:color w:val="000000"/>
          <w:kern w:val="0"/>
          <w:sz w:val="21"/>
          <w:szCs w:val="21"/>
        </w:rPr>
        <w:t>dataClass</w:t>
      </w:r>
      <w:proofErr w:type="spellEnd"/>
      <w:r w:rsidRPr="00992C20">
        <w:rPr>
          <w:rFonts w:ascii="Consolas" w:hAnsi="Consolas"/>
          <w:color w:val="000000"/>
          <w:kern w:val="0"/>
          <w:sz w:val="21"/>
          <w:szCs w:val="21"/>
        </w:rPr>
        <w:t>;</w:t>
      </w:r>
    </w:p>
    <w:p w14:paraId="7FECF792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 xml:space="preserve">    }</w:t>
      </w:r>
    </w:p>
    <w:p w14:paraId="40E28756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4D6ECC47" w14:textId="77777777" w:rsidR="00992C20" w:rsidRPr="00992C20" w:rsidRDefault="00992C20" w:rsidP="00992C2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992C20">
        <w:rPr>
          <w:rFonts w:ascii="Consolas" w:hAnsi="Consolas"/>
          <w:color w:val="000000"/>
          <w:kern w:val="0"/>
          <w:sz w:val="21"/>
          <w:szCs w:val="21"/>
        </w:rPr>
        <w:t>}</w:t>
      </w:r>
    </w:p>
    <w:p w14:paraId="0281FB6C" w14:textId="77777777" w:rsidR="00992C20" w:rsidRPr="00992C20" w:rsidRDefault="00992C20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DDA1FB5" w14:textId="77777777" w:rsidR="00CC235D" w:rsidRDefault="00CC235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F31C22F" w14:textId="50A47464" w:rsidR="00724151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085B35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50120076" w14:textId="048CDED8" w:rsidR="005A29BD" w:rsidRDefault="005A29BD" w:rsidP="005A29BD">
      <w:pPr>
        <w:spacing w:line="276" w:lineRule="auto"/>
        <w:rPr>
          <w:kern w:val="0"/>
          <w:sz w:val="28"/>
          <w:szCs w:val="28"/>
          <w:lang w:val="uk-UA" w:eastAsia="uk-UA"/>
        </w:rPr>
      </w:pPr>
    </w:p>
    <w:p w14:paraId="2B4DA6DD" w14:textId="415DB1DE" w:rsidR="005A29BD" w:rsidRDefault="005A29BD" w:rsidP="005A29BD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454BBB4A" wp14:editId="4522A6F5">
            <wp:extent cx="6155473" cy="32942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83" cy="33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8DD" w14:textId="48DF03E7" w:rsidR="005A29BD" w:rsidRPr="00992C20" w:rsidRDefault="00C471A3" w:rsidP="005A29BD">
      <w:pPr>
        <w:spacing w:line="276" w:lineRule="auto"/>
        <w:ind w:firstLine="0"/>
        <w:rPr>
          <w:kern w:val="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53245F4B" wp14:editId="05ED43EF">
            <wp:extent cx="6263640" cy="33426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32" w:rsidRPr="00992C20">
        <w:rPr>
          <w:noProof/>
          <w:lang w:val="en-US"/>
        </w:rPr>
        <w:t xml:space="preserve"> </w:t>
      </w:r>
      <w:r w:rsidR="00B12B32">
        <w:rPr>
          <w:noProof/>
        </w:rPr>
        <w:drawing>
          <wp:inline distT="0" distB="0" distL="0" distR="0" wp14:anchorId="147C406B" wp14:editId="149E2779">
            <wp:extent cx="2882321" cy="392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810" cy="39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3F4" w14:textId="70D6A5D1" w:rsidR="00ED74AD" w:rsidRDefault="00ED74AD" w:rsidP="002E5E1D">
      <w:pPr>
        <w:spacing w:line="360" w:lineRule="auto"/>
        <w:ind w:firstLine="0"/>
        <w:rPr>
          <w:b/>
          <w:sz w:val="28"/>
          <w:szCs w:val="28"/>
          <w:lang w:val="uk-UA"/>
        </w:rPr>
      </w:pPr>
    </w:p>
    <w:p w14:paraId="2D19671D" w14:textId="2F0DEBAE" w:rsidR="005A424D" w:rsidRPr="005A424D" w:rsidRDefault="006E2DE5" w:rsidP="005A29BD">
      <w:pPr>
        <w:spacing w:line="276" w:lineRule="auto"/>
        <w:ind w:firstLine="270"/>
        <w:jc w:val="left"/>
        <w:rPr>
          <w:sz w:val="28"/>
          <w:szCs w:val="28"/>
          <w:lang w:val="uk-UA"/>
        </w:rPr>
      </w:pPr>
      <w:r w:rsidRPr="00085B35">
        <w:rPr>
          <w:b/>
          <w:sz w:val="28"/>
          <w:szCs w:val="28"/>
          <w:lang w:val="uk-UA"/>
        </w:rPr>
        <w:t>Вис</w:t>
      </w:r>
      <w:bookmarkStart w:id="0" w:name="_GoBack"/>
      <w:bookmarkEnd w:id="0"/>
      <w:r w:rsidRPr="00085B35">
        <w:rPr>
          <w:b/>
          <w:sz w:val="28"/>
          <w:szCs w:val="28"/>
          <w:lang w:val="uk-UA"/>
        </w:rPr>
        <w:t xml:space="preserve">новок: </w:t>
      </w:r>
      <w:r w:rsidR="005A29BD">
        <w:rPr>
          <w:sz w:val="28"/>
          <w:szCs w:val="28"/>
          <w:lang w:val="uk-UA"/>
        </w:rPr>
        <w:t xml:space="preserve">на цій лабораторній роботі я </w:t>
      </w:r>
      <w:r w:rsidR="005A29BD">
        <w:rPr>
          <w:spacing w:val="-10"/>
          <w:sz w:val="28"/>
          <w:szCs w:val="28"/>
          <w:lang w:val="uk-UA" w:eastAsia="uk-UA"/>
        </w:rPr>
        <w:t>отримав</w:t>
      </w:r>
      <w:r w:rsidR="00CC235D" w:rsidRPr="00AA3646">
        <w:rPr>
          <w:spacing w:val="-10"/>
          <w:sz w:val="28"/>
          <w:szCs w:val="28"/>
          <w:lang w:val="uk-UA" w:eastAsia="uk-UA"/>
        </w:rPr>
        <w:t xml:space="preserve"> навички створення та реалізації програм, що реалізують</w:t>
      </w:r>
      <w:r w:rsidR="005A29BD">
        <w:rPr>
          <w:spacing w:val="-10"/>
          <w:sz w:val="28"/>
          <w:szCs w:val="28"/>
          <w:lang w:val="uk-UA" w:eastAsia="uk-UA"/>
        </w:rPr>
        <w:t xml:space="preserve"> </w:t>
      </w:r>
      <w:r w:rsidR="00CC235D" w:rsidRPr="00AA3646">
        <w:rPr>
          <w:spacing w:val="-10"/>
          <w:sz w:val="28"/>
          <w:szCs w:val="28"/>
          <w:lang w:val="uk-UA" w:eastAsia="uk-UA"/>
        </w:rPr>
        <w:t>операції введення-виведення із файлами</w:t>
      </w:r>
      <w:r w:rsidR="002E5E1D">
        <w:rPr>
          <w:sz w:val="28"/>
          <w:szCs w:val="28"/>
          <w:lang w:val="uk-UA"/>
        </w:rPr>
        <w:t>.</w:t>
      </w:r>
    </w:p>
    <w:sectPr w:rsidR="005A424D" w:rsidRPr="005A424D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6D95E" w14:textId="77777777" w:rsidR="006A17D1" w:rsidRDefault="006A17D1">
      <w:r>
        <w:separator/>
      </w:r>
    </w:p>
  </w:endnote>
  <w:endnote w:type="continuationSeparator" w:id="0">
    <w:p w14:paraId="4F63A400" w14:textId="77777777" w:rsidR="006A17D1" w:rsidRDefault="006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C471A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C471A3" w:rsidRDefault="00C471A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C471A3" w:rsidRDefault="00C471A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471A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C471A3" w:rsidRDefault="00C471A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C471A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C471A3" w:rsidRDefault="00C471A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C471A3" w:rsidRDefault="00C471A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C471A3" w:rsidRDefault="00C471A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C471A3" w:rsidRDefault="00C471A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C471A3" w:rsidRDefault="00C471A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C471A3" w:rsidRDefault="00C471A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C471A3" w:rsidRDefault="00C471A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C471A3" w:rsidRDefault="00C471A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C471A3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A86650C" w:rsidR="00C471A3" w:rsidRPr="008055F9" w:rsidRDefault="00C471A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 w:rsidR="00992C20">
            <w:rPr>
              <w:sz w:val="40"/>
              <w:lang w:val="en-US"/>
            </w:rPr>
            <w:t>6</w:t>
          </w:r>
        </w:p>
      </w:tc>
    </w:tr>
    <w:tr w:rsidR="00C471A3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C471A3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C471A3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C471A3" w:rsidRDefault="00C471A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C471A3" w:rsidRPr="0024722F" w:rsidRDefault="00C471A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76694F4" w:rsidR="00C471A3" w:rsidRPr="00992C20" w:rsidRDefault="00992C20" w:rsidP="00405C55">
          <w:pPr>
            <w:spacing w:line="276" w:lineRule="auto"/>
            <w:ind w:left="142" w:firstLine="0"/>
            <w:jc w:val="center"/>
            <w:rPr>
              <w:sz w:val="28"/>
              <w:lang w:val="en-US"/>
            </w:rPr>
          </w:pPr>
          <w:proofErr w:type="spellStart"/>
          <w:r>
            <w:rPr>
              <w:sz w:val="28"/>
              <w:lang w:val="en-US"/>
            </w:rPr>
            <w:t>ArrayList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C471A3" w:rsidRPr="00F57988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471A3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C471A3" w:rsidRPr="0024722F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C471A3" w:rsidRPr="0024722F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C471A3" w:rsidRPr="00B658D4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C471A3" w:rsidRPr="00BF7874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C471A3" w:rsidRPr="00ED4F3A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C471A3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C471A3" w:rsidRPr="00317655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D6C39C4" w:rsidR="00C471A3" w:rsidRPr="00405C55" w:rsidRDefault="00C471A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>
            <w:rPr>
              <w:sz w:val="16"/>
            </w:rPr>
            <w:t>Смикодуб</w:t>
          </w:r>
          <w:proofErr w:type="spellEnd"/>
          <w:r>
            <w:rPr>
              <w:sz w:val="16"/>
            </w:rPr>
            <w:t xml:space="preserve"> Т.Г.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C471A3" w:rsidRPr="008055F9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C471A3" w:rsidRPr="008055F9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C471A3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C471A3" w:rsidRPr="0024722F" w:rsidRDefault="00C471A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C471A3" w:rsidRPr="0024722F" w:rsidRDefault="00C471A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C471A3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C471A3" w:rsidRDefault="00C471A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C471A3" w:rsidRDefault="00C471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C471A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11B018A" w:rsidR="00C471A3" w:rsidRPr="00992C20" w:rsidRDefault="00992C20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C471A3" w:rsidRDefault="00C471A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C471A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C471A3" w:rsidRDefault="00C471A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EADDA68" w:rsidR="00C471A3" w:rsidRPr="00BF7874" w:rsidRDefault="00C471A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92C20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C471A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C471A3" w:rsidRDefault="00C471A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C471A3" w:rsidRDefault="00C471A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C471A3" w:rsidRDefault="00C471A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C471A3" w:rsidRDefault="00C471A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C471A3" w:rsidRDefault="00C471A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C471A3" w:rsidRDefault="00C471A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C471A3" w:rsidRDefault="00C471A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C471A3" w:rsidRDefault="00C471A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C1692" w14:textId="77777777" w:rsidR="006A17D1" w:rsidRDefault="006A17D1">
      <w:r>
        <w:separator/>
      </w:r>
    </w:p>
  </w:footnote>
  <w:footnote w:type="continuationSeparator" w:id="0">
    <w:p w14:paraId="5EFA2ECA" w14:textId="77777777" w:rsidR="006A17D1" w:rsidRDefault="006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DD2"/>
    <w:multiLevelType w:val="hybridMultilevel"/>
    <w:tmpl w:val="66BCA862"/>
    <w:lvl w:ilvl="0" w:tplc="F28C92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AD27DBA"/>
    <w:multiLevelType w:val="hybridMultilevel"/>
    <w:tmpl w:val="25B4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6"/>
  </w:num>
  <w:num w:numId="16">
    <w:abstractNumId w:val="22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7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2BE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1B91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9645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5E1D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05C55"/>
    <w:rsid w:val="00416207"/>
    <w:rsid w:val="0041752F"/>
    <w:rsid w:val="00417FA0"/>
    <w:rsid w:val="0042603C"/>
    <w:rsid w:val="0042660E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E0332"/>
    <w:rsid w:val="004F36C7"/>
    <w:rsid w:val="004F6838"/>
    <w:rsid w:val="004F73C4"/>
    <w:rsid w:val="005017A5"/>
    <w:rsid w:val="005072BD"/>
    <w:rsid w:val="005122DA"/>
    <w:rsid w:val="00527848"/>
    <w:rsid w:val="0053023F"/>
    <w:rsid w:val="005332E9"/>
    <w:rsid w:val="00534634"/>
    <w:rsid w:val="005437F8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29BD"/>
    <w:rsid w:val="005A3E81"/>
    <w:rsid w:val="005A424D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45A49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17D1"/>
    <w:rsid w:val="006B17C0"/>
    <w:rsid w:val="006B1CE8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6F4EBF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55F9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C20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646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2B32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1CE2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41637"/>
    <w:rsid w:val="00C471A3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235D"/>
    <w:rsid w:val="00CC3BEC"/>
    <w:rsid w:val="00CC703A"/>
    <w:rsid w:val="00CD02B5"/>
    <w:rsid w:val="00CD6CC8"/>
    <w:rsid w:val="00CE37D6"/>
    <w:rsid w:val="00CF1726"/>
    <w:rsid w:val="00CF3A14"/>
    <w:rsid w:val="00CF5A27"/>
    <w:rsid w:val="00D007D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36BC"/>
    <w:rsid w:val="00EC7A3E"/>
    <w:rsid w:val="00ED4F3A"/>
    <w:rsid w:val="00ED74AD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67ABA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4F74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288AB5EC-4DF1-418A-8622-8017D9A1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2530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subject/>
  <dc:creator>ВЦ</dc:creator>
  <cp:keywords/>
  <dc:description/>
  <cp:lastModifiedBy>Дмитрий Гашко</cp:lastModifiedBy>
  <cp:revision>6</cp:revision>
  <cp:lastPrinted>2015-09-20T08:44:00Z</cp:lastPrinted>
  <dcterms:created xsi:type="dcterms:W3CDTF">2016-09-25T11:38:00Z</dcterms:created>
  <dcterms:modified xsi:type="dcterms:W3CDTF">2018-12-14T08:31:00Z</dcterms:modified>
</cp:coreProperties>
</file>