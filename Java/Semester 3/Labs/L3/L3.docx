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085B3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44391717" w:rsidR="00141DAA" w:rsidRPr="00085B35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8055F9">
        <w:rPr>
          <w:b/>
          <w:spacing w:val="-10"/>
          <w:sz w:val="28"/>
          <w:szCs w:val="28"/>
          <w:lang w:val="uk-UA" w:eastAsia="uk-UA"/>
        </w:rPr>
        <w:t>2</w:t>
      </w:r>
    </w:p>
    <w:p w14:paraId="4B0875E7" w14:textId="5741CE32" w:rsidR="00C5625B" w:rsidRPr="008055F9" w:rsidRDefault="008055F9" w:rsidP="00C5625B">
      <w:pPr>
        <w:spacing w:after="480" w:line="276" w:lineRule="auto"/>
        <w:ind w:left="142" w:firstLine="0"/>
        <w:jc w:val="center"/>
        <w:rPr>
          <w:b/>
          <w:sz w:val="36"/>
          <w:lang w:val="uk-UA"/>
        </w:rPr>
      </w:pPr>
      <w:r w:rsidRPr="008055F9">
        <w:rPr>
          <w:b/>
          <w:sz w:val="28"/>
          <w:lang w:val="uk-UA"/>
        </w:rPr>
        <w:t>Основи TDD та JUnit.  Основні алгоритмічні структури мови Java</w:t>
      </w:r>
    </w:p>
    <w:p w14:paraId="3405B29F" w14:textId="10101216" w:rsidR="005D1F62" w:rsidRPr="008055F9" w:rsidRDefault="002D4BEF" w:rsidP="008055F9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Ціль роботи</w:t>
      </w:r>
      <w:r w:rsidRPr="00085B35">
        <w:rPr>
          <w:spacing w:val="-10"/>
          <w:sz w:val="28"/>
          <w:szCs w:val="28"/>
          <w:lang w:val="uk-UA" w:eastAsia="uk-UA"/>
        </w:rPr>
        <w:t xml:space="preserve">: </w:t>
      </w:r>
      <w:r w:rsidR="00C5625B" w:rsidRPr="00085B35">
        <w:rPr>
          <w:spacing w:val="-10"/>
          <w:sz w:val="28"/>
          <w:szCs w:val="28"/>
          <w:lang w:val="uk-UA" w:eastAsia="uk-UA"/>
        </w:rPr>
        <w:t>оволоді</w:t>
      </w:r>
      <w:r w:rsidR="00117BB3" w:rsidRPr="00085B35">
        <w:rPr>
          <w:spacing w:val="-10"/>
          <w:sz w:val="28"/>
          <w:szCs w:val="28"/>
          <w:lang w:val="uk-UA" w:eastAsia="uk-UA"/>
        </w:rPr>
        <w:t xml:space="preserve">ння </w:t>
      </w:r>
      <w:r w:rsidR="008055F9">
        <w:rPr>
          <w:spacing w:val="-10"/>
          <w:sz w:val="28"/>
          <w:szCs w:val="28"/>
          <w:lang w:val="uk-UA" w:eastAsia="uk-UA"/>
        </w:rPr>
        <w:t>основами</w:t>
      </w:r>
      <w:r w:rsidR="00117BB3" w:rsidRPr="00085B35">
        <w:rPr>
          <w:spacing w:val="-10"/>
          <w:sz w:val="28"/>
          <w:szCs w:val="28"/>
          <w:lang w:val="uk-UA" w:eastAsia="uk-UA"/>
        </w:rPr>
        <w:t xml:space="preserve"> </w:t>
      </w:r>
      <w:r w:rsidR="008055F9">
        <w:rPr>
          <w:spacing w:val="-10"/>
          <w:sz w:val="28"/>
          <w:szCs w:val="28"/>
          <w:lang w:val="uk-UA" w:eastAsia="uk-UA"/>
        </w:rPr>
        <w:t xml:space="preserve">методології </w:t>
      </w:r>
      <w:r w:rsidR="008055F9" w:rsidRPr="008055F9">
        <w:rPr>
          <w:b/>
          <w:sz w:val="28"/>
          <w:lang w:val="uk-UA"/>
        </w:rPr>
        <w:t>TDD</w:t>
      </w:r>
      <w:r w:rsidR="008055F9">
        <w:rPr>
          <w:b/>
          <w:sz w:val="28"/>
          <w:lang w:val="uk-UA"/>
        </w:rPr>
        <w:t xml:space="preserve"> </w:t>
      </w:r>
      <w:r w:rsidR="008055F9">
        <w:rPr>
          <w:sz w:val="28"/>
          <w:lang w:val="uk-UA"/>
        </w:rPr>
        <w:t xml:space="preserve">та навичками роботи з алгоритмічними структурами мови </w:t>
      </w:r>
      <w:r w:rsidR="008055F9" w:rsidRPr="008055F9">
        <w:rPr>
          <w:b/>
          <w:sz w:val="28"/>
          <w:lang w:val="uk-UA"/>
        </w:rPr>
        <w:t>Java</w:t>
      </w:r>
      <w:r w:rsidR="008055F9">
        <w:rPr>
          <w:b/>
          <w:sz w:val="28"/>
          <w:lang w:val="uk-UA"/>
        </w:rPr>
        <w:t>.</w:t>
      </w:r>
    </w:p>
    <w:p w14:paraId="01C63D75" w14:textId="22959795" w:rsidR="007A0E7D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2D61CB56" w14:textId="75ED7EEE" w:rsidR="008055F9" w:rsidRPr="008055F9" w:rsidRDefault="008055F9" w:rsidP="008055F9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1</w:t>
      </w:r>
      <w:r w:rsidRPr="008055F9">
        <w:rPr>
          <w:spacing w:val="-10"/>
          <w:sz w:val="28"/>
          <w:szCs w:val="28"/>
          <w:lang w:val="uk-UA" w:eastAsia="uk-UA"/>
        </w:rPr>
        <w:t>. У головному класі описати метод, що обчислює значення функції, яка задана у</w:t>
      </w:r>
    </w:p>
    <w:p w14:paraId="18410642" w14:textId="29EA3D9C" w:rsidR="008055F9" w:rsidRPr="008055F9" w:rsidRDefault="008055F9" w:rsidP="006F4EBF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8055F9">
        <w:rPr>
          <w:spacing w:val="-10"/>
          <w:sz w:val="28"/>
          <w:szCs w:val="28"/>
          <w:lang w:val="uk-UA" w:eastAsia="uk-UA"/>
        </w:rPr>
        <w:t xml:space="preserve">таблиці і у тестовому класі - тестові методи для нього. </w:t>
      </w:r>
    </w:p>
    <w:p w14:paraId="1199D5DD" w14:textId="5C01A140" w:rsidR="008055F9" w:rsidRPr="008055F9" w:rsidRDefault="006F4EBF" w:rsidP="008055F9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2.</w:t>
      </w:r>
      <w:r w:rsidR="008055F9" w:rsidRPr="008055F9">
        <w:rPr>
          <w:spacing w:val="-10"/>
          <w:sz w:val="28"/>
          <w:szCs w:val="28"/>
          <w:lang w:val="uk-UA" w:eastAsia="uk-UA"/>
        </w:rPr>
        <w:t xml:space="preserve"> Розробити метод, що за вказаними значеннями кроку, початку та кінця інтервалу</w:t>
      </w:r>
    </w:p>
    <w:p w14:paraId="1A1FCF03" w14:textId="5CBAE3B3" w:rsidR="008055F9" w:rsidRPr="008055F9" w:rsidRDefault="008055F9" w:rsidP="006F4EBF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8055F9">
        <w:rPr>
          <w:spacing w:val="-10"/>
          <w:sz w:val="28"/>
          <w:szCs w:val="28"/>
          <w:lang w:val="uk-UA" w:eastAsia="uk-UA"/>
        </w:rPr>
        <w:t>обчислює кількість кроків для та</w:t>
      </w:r>
      <w:r w:rsidR="006F4EBF">
        <w:rPr>
          <w:spacing w:val="-10"/>
          <w:sz w:val="28"/>
          <w:szCs w:val="28"/>
          <w:lang w:val="uk-UA" w:eastAsia="uk-UA"/>
        </w:rPr>
        <w:t>булювання та тестові методи для.</w:t>
      </w:r>
    </w:p>
    <w:p w14:paraId="51555345" w14:textId="3E130D0C" w:rsidR="008055F9" w:rsidRPr="008055F9" w:rsidRDefault="006F4EBF" w:rsidP="008055F9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3</w:t>
      </w:r>
      <w:r w:rsidR="008055F9" w:rsidRPr="008055F9">
        <w:rPr>
          <w:spacing w:val="-10"/>
          <w:sz w:val="28"/>
          <w:szCs w:val="28"/>
          <w:lang w:val="uk-UA" w:eastAsia="uk-UA"/>
        </w:rPr>
        <w:t>. Створити методи, що створюють масиви значень функції (y) та її аргументу (x) в</w:t>
      </w:r>
    </w:p>
    <w:p w14:paraId="2449F267" w14:textId="2D8BA78B" w:rsidR="008055F9" w:rsidRPr="008055F9" w:rsidRDefault="008055F9" w:rsidP="006F4EBF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8055F9">
        <w:rPr>
          <w:spacing w:val="-10"/>
          <w:sz w:val="28"/>
          <w:szCs w:val="28"/>
          <w:lang w:val="uk-UA" w:eastAsia="uk-UA"/>
        </w:rPr>
        <w:t xml:space="preserve">усіх точках вказаного інтервалу із заданим кроком. </w:t>
      </w:r>
    </w:p>
    <w:p w14:paraId="43E51A15" w14:textId="442B594E" w:rsidR="008055F9" w:rsidRPr="008055F9" w:rsidRDefault="006F4EBF" w:rsidP="008055F9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4</w:t>
      </w:r>
      <w:r w:rsidR="008055F9" w:rsidRPr="008055F9">
        <w:rPr>
          <w:spacing w:val="-10"/>
          <w:sz w:val="28"/>
          <w:szCs w:val="28"/>
          <w:lang w:val="uk-UA" w:eastAsia="uk-UA"/>
        </w:rPr>
        <w:t>. Створити методи, які після формування масивів, знаходять номери найбільшого</w:t>
      </w:r>
    </w:p>
    <w:p w14:paraId="4726681A" w14:textId="77777777" w:rsidR="008055F9" w:rsidRPr="008055F9" w:rsidRDefault="008055F9" w:rsidP="008055F9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8055F9">
        <w:rPr>
          <w:spacing w:val="-10"/>
          <w:sz w:val="28"/>
          <w:szCs w:val="28"/>
          <w:lang w:val="uk-UA" w:eastAsia="uk-UA"/>
        </w:rPr>
        <w:t>та найменшого елементів масиву значень функції, та методи, що обчислюють та</w:t>
      </w:r>
    </w:p>
    <w:p w14:paraId="27748A6F" w14:textId="77777777" w:rsidR="008055F9" w:rsidRPr="008055F9" w:rsidRDefault="008055F9" w:rsidP="008055F9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8055F9">
        <w:rPr>
          <w:spacing w:val="-10"/>
          <w:sz w:val="28"/>
          <w:szCs w:val="28"/>
          <w:lang w:val="uk-UA" w:eastAsia="uk-UA"/>
        </w:rPr>
        <w:t>суму та середнє арифметичне елементів масиву значень функції. Методи</w:t>
      </w:r>
    </w:p>
    <w:p w14:paraId="3CEF87C3" w14:textId="3BA62559" w:rsidR="008055F9" w:rsidRPr="008055F9" w:rsidRDefault="008055F9" w:rsidP="008055F9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8055F9">
        <w:rPr>
          <w:spacing w:val="-10"/>
          <w:sz w:val="28"/>
          <w:szCs w:val="28"/>
          <w:lang w:val="uk-UA" w:eastAsia="uk-UA"/>
        </w:rPr>
        <w:t>створювати разом з те</w:t>
      </w:r>
      <w:r w:rsidR="006F4EBF">
        <w:rPr>
          <w:spacing w:val="-10"/>
          <w:sz w:val="28"/>
          <w:szCs w:val="28"/>
          <w:lang w:val="uk-UA" w:eastAsia="uk-UA"/>
        </w:rPr>
        <w:t>стами</w:t>
      </w:r>
      <w:r w:rsidRPr="008055F9">
        <w:rPr>
          <w:spacing w:val="-10"/>
          <w:sz w:val="28"/>
          <w:szCs w:val="28"/>
          <w:lang w:val="uk-UA" w:eastAsia="uk-UA"/>
        </w:rPr>
        <w:t>.</w:t>
      </w:r>
    </w:p>
    <w:p w14:paraId="4C380999" w14:textId="0D37BB7E" w:rsidR="008055F9" w:rsidRPr="008055F9" w:rsidRDefault="006F4EBF" w:rsidP="008055F9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5</w:t>
      </w:r>
      <w:r w:rsidR="008055F9" w:rsidRPr="008055F9">
        <w:rPr>
          <w:spacing w:val="-10"/>
          <w:sz w:val="28"/>
          <w:szCs w:val="28"/>
          <w:lang w:val="uk-UA" w:eastAsia="uk-UA"/>
        </w:rPr>
        <w:t>. Створити методи виведення найбільшого та найменшого елементів масиву</w:t>
      </w:r>
    </w:p>
    <w:p w14:paraId="25B22B85" w14:textId="2BC627E2" w:rsidR="00117BB3" w:rsidRDefault="008055F9" w:rsidP="006F4EBF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8055F9">
        <w:rPr>
          <w:spacing w:val="-10"/>
          <w:sz w:val="28"/>
          <w:szCs w:val="28"/>
          <w:lang w:val="uk-UA" w:eastAsia="uk-UA"/>
        </w:rPr>
        <w:t>значень функції, вказавши їхні номери і відповідні значення аргументу.</w:t>
      </w:r>
    </w:p>
    <w:p w14:paraId="6BF4E197" w14:textId="4C73630B" w:rsidR="006F4EBF" w:rsidRDefault="006F4EBF" w:rsidP="006F4EBF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p w14:paraId="01AB7D6F" w14:textId="5FF04E9A" w:rsidR="006F4EBF" w:rsidRDefault="006F4EBF" w:rsidP="006F4EBF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104534C" wp14:editId="5DC3AA2D">
            <wp:extent cx="6263640" cy="1051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75CF" w14:textId="77777777" w:rsidR="006F4EBF" w:rsidRPr="006F4EBF" w:rsidRDefault="006F4EBF" w:rsidP="006F4EBF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p w14:paraId="041F8749" w14:textId="77777777" w:rsidR="00D56FD7" w:rsidRPr="00085B35" w:rsidRDefault="00D56FD7" w:rsidP="00D56FD7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Короткі теоретичні відомості</w:t>
      </w:r>
    </w:p>
    <w:p w14:paraId="6755EBA4" w14:textId="391D5A1E" w:rsidR="006F4EBF" w:rsidRPr="006F4EBF" w:rsidRDefault="006F4EBF" w:rsidP="006F4EBF">
      <w:pPr>
        <w:spacing w:line="360" w:lineRule="auto"/>
        <w:ind w:left="142" w:firstLine="0"/>
        <w:jc w:val="left"/>
        <w:rPr>
          <w:i/>
          <w:spacing w:val="-10"/>
          <w:sz w:val="28"/>
          <w:szCs w:val="28"/>
          <w:lang w:val="uk-UA" w:eastAsia="uk-UA"/>
        </w:rPr>
      </w:pPr>
      <w:r w:rsidRPr="006F4EBF">
        <w:rPr>
          <w:i/>
          <w:spacing w:val="-10"/>
          <w:sz w:val="28"/>
          <w:szCs w:val="28"/>
          <w:lang w:val="uk-UA" w:eastAsia="uk-UA"/>
        </w:rPr>
        <w:t>Управляючі структури мови Java:</w:t>
      </w:r>
    </w:p>
    <w:p w14:paraId="23F1E8BF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1. switch.</w:t>
      </w:r>
    </w:p>
    <w:p w14:paraId="127AAC53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Конструкція switch у Java як і у С++ дозволяє передавати управління тому чи</w:t>
      </w:r>
    </w:p>
    <w:p w14:paraId="0731A3D4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іншому блоку коду, що позначений іменованою міткою, в залежності від</w:t>
      </w:r>
    </w:p>
    <w:p w14:paraId="34F2AEAE" w14:textId="2F6719E1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 xml:space="preserve">значення виразу. </w:t>
      </w:r>
    </w:p>
    <w:p w14:paraId="5D242213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2. for (each)</w:t>
      </w:r>
    </w:p>
    <w:p w14:paraId="4E3C1D13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Починаючи з версії Java 5 у мові Java з’явилась нова конструкція, призначена</w:t>
      </w:r>
    </w:p>
    <w:p w14:paraId="73344A80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lastRenderedPageBreak/>
        <w:t>для виконання ітерації по масиву або колекції. Вона виглядає так:</w:t>
      </w:r>
    </w:p>
    <w:p w14:paraId="7EE43796" w14:textId="5A17FECE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for (&lt;тип елементу&gt; &lt;формальне ім’я&gt; : &lt;масив&gt;)</w:t>
      </w:r>
      <w:r w:rsidRPr="006F4EBF">
        <w:rPr>
          <w:spacing w:val="-10"/>
          <w:sz w:val="28"/>
          <w:szCs w:val="28"/>
          <w:lang w:val="uk-UA" w:eastAsia="uk-UA"/>
        </w:rPr>
        <w:t xml:space="preserve"> </w:t>
      </w:r>
      <w:r w:rsidRPr="006F4EBF">
        <w:rPr>
          <w:spacing w:val="-10"/>
          <w:sz w:val="28"/>
          <w:szCs w:val="28"/>
          <w:lang w:val="uk-UA" w:eastAsia="uk-UA"/>
        </w:rPr>
        <w:t>Інструкція</w:t>
      </w:r>
    </w:p>
    <w:p w14:paraId="14356E21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3. Мітки</w:t>
      </w:r>
    </w:p>
    <w:p w14:paraId="60CEAC8C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Інструкції програми можуть бути позначені мітками (labels). Мітка являє</w:t>
      </w:r>
    </w:p>
    <w:p w14:paraId="73BE586A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собою змістовне ім’я, що дозволяє посилатися на відповідну інструкцію:</w:t>
      </w:r>
    </w:p>
    <w:p w14:paraId="6852C760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 xml:space="preserve"> Мітка: Інструкція</w:t>
      </w:r>
    </w:p>
    <w:p w14:paraId="4AB7AB3B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Звертатися до мітки дозволено тільки за допомогою команд break та continue</w:t>
      </w:r>
    </w:p>
    <w:p w14:paraId="0330CBDB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(вони розглядатимуться далі).</w:t>
      </w:r>
    </w:p>
    <w:p w14:paraId="020946BC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4. break</w:t>
      </w:r>
    </w:p>
    <w:p w14:paraId="38EB5A4A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Інструкція break застосовується для завершення виконання коду будь-якого</w:t>
      </w:r>
    </w:p>
    <w:p w14:paraId="37F39801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блоку. Існують дві форми інструкції – безіменна:</w:t>
      </w:r>
    </w:p>
    <w:p w14:paraId="171B295F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 xml:space="preserve"> break;</w:t>
      </w:r>
    </w:p>
    <w:p w14:paraId="080ECE2C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 xml:space="preserve"> та іменована:</w:t>
      </w:r>
    </w:p>
    <w:p w14:paraId="3B082B5A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 xml:space="preserve"> break мітка;</w:t>
      </w:r>
    </w:p>
    <w:p w14:paraId="4373EC78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Безіменна команда break перериває виконання коду конструкцій switch, for,</w:t>
      </w:r>
    </w:p>
    <w:p w14:paraId="51438A17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 xml:space="preserve">while або do і може використовуватися лише всередині цих конструкцій. </w:t>
      </w:r>
    </w:p>
    <w:p w14:paraId="27156DAC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Команда break у іменованій формі може перервати виконання будь-якої</w:t>
      </w:r>
    </w:p>
    <w:p w14:paraId="7C1D26BD" w14:textId="77777777" w:rsidR="006F4EBF" w:rsidRPr="006F4EBF" w:rsidRDefault="006F4EBF" w:rsidP="006F4EBF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6F4EBF">
        <w:rPr>
          <w:spacing w:val="-10"/>
          <w:sz w:val="28"/>
          <w:szCs w:val="28"/>
          <w:lang w:val="uk-UA" w:eastAsia="uk-UA"/>
        </w:rPr>
        <w:t>інструкції, що помічена відповідною міткою.</w:t>
      </w:r>
    </w:p>
    <w:p w14:paraId="291139EC" w14:textId="54EDC5A5" w:rsidR="001B5C33" w:rsidRPr="00D56FD7" w:rsidRDefault="003F34F4" w:rsidP="00D56FD7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13FBE8F0" w14:textId="77777777" w:rsidR="007A0EE5" w:rsidRPr="00085B35" w:rsidRDefault="007A0EE5" w:rsidP="007A0EE5">
      <w:pPr>
        <w:pStyle w:val="ListParagraph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0B1E6EE9" w:rsidR="002B7197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2991A8A7" w14:textId="77777777" w:rsidR="006F4EBF" w:rsidRPr="00085B35" w:rsidRDefault="006F4EBF" w:rsidP="006F4EBF">
      <w:pPr>
        <w:pStyle w:val="ListParagraph"/>
        <w:ind w:left="426"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8B1DC0B" w14:textId="39FAFBFF" w:rsidR="006F4EBF" w:rsidRPr="00C41637" w:rsidRDefault="006F4EBF" w:rsidP="007A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20"/>
          <w:szCs w:val="18"/>
          <w:u w:val="single"/>
          <w:lang w:val="en-US"/>
        </w:rPr>
      </w:pPr>
      <w:r w:rsidRPr="006F4EBF">
        <w:rPr>
          <w:rFonts w:ascii="Courier New" w:hAnsi="Courier New" w:cs="Courier New"/>
          <w:color w:val="000000"/>
          <w:kern w:val="0"/>
          <w:sz w:val="22"/>
          <w:szCs w:val="18"/>
          <w:u w:val="single"/>
          <w:lang w:val="en-US"/>
        </w:rPr>
        <w:t>Main.java:</w:t>
      </w:r>
      <w:r w:rsidR="00D56FD7" w:rsidRPr="006F4EBF">
        <w:rPr>
          <w:rFonts w:ascii="Courier New" w:hAnsi="Courier New" w:cs="Courier New"/>
          <w:color w:val="000000"/>
          <w:kern w:val="0"/>
          <w:sz w:val="18"/>
          <w:szCs w:val="18"/>
          <w:u w:val="single"/>
          <w:lang w:val="en-US"/>
        </w:rPr>
        <w:br/>
      </w:r>
    </w:p>
    <w:p w14:paraId="5C18CF5F" w14:textId="77777777" w:rsidR="006F4EBF" w:rsidRPr="00C41637" w:rsidRDefault="006F4EBF" w:rsidP="006F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package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com.company;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java.util.Scanner;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static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java.lang.Math.*;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askDouble(String title)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Scanner scanner =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Scanner(System.</w:t>
      </w:r>
      <w:r w:rsidRPr="006F4EBF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F4EBF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.println(title);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scanner.nextDouble();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printEl(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arr,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index)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F4EBF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"arr["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index +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"]"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= "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arr[index]);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getAverage(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arr)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getSumOfElements(arr) / arr.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getSumOfElements(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arr)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for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item : arr)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res += item;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res;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getIndexOfMin(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arr)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min = arr[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];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index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for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i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i &lt; arr.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i++)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(arr[i] &lt; min)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min = arr[i];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index = i;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index;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getIndexOfMax(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arr)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max = arr[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];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index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for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i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i &lt; arr.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i++)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(arr[i] &gt; max)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max = arr[i];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index = i;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index;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public 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getAllX(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start,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end,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step)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steps = getTabulationStepsCount(start, end, step);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allX =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 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[steps];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for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i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i &lt; steps; i++)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res = start + i * step;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allX[i] =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round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(res *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10000.0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 /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10000.0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allX;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public 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getAllY(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allX,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allY =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 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[allX.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];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for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 = allX.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length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-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; i &gt;=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i--)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allY[i] = calcY(allX[i], a);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allY;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getTabulationStepsCount(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start,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end,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step)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int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)((end - start) / step +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0.000001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 +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calcY(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x,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a,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epsilon)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(x -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 xml:space="preserve">0.3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&lt;= epsilon)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 xml:space="preserve">1.5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* a *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(x) *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(x);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(x -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 xml:space="preserve">2.3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&lt;= epsilon)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(x -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 * (x -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 + (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 xml:space="preserve">6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* a);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br/>
        <w:t xml:space="preserve">        }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 xml:space="preserve">3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* a *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tan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(x);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calcY(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x,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calcY(x, a,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0E6E0751" w14:textId="38923570" w:rsidR="006F4EBF" w:rsidRPr="00C41637" w:rsidRDefault="006F4EBF" w:rsidP="006F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u w:val="single"/>
          <w:lang w:val="en-US"/>
        </w:rPr>
      </w:pP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C41637">
        <w:rPr>
          <w:rFonts w:ascii="Courier New" w:hAnsi="Courier New" w:cs="Courier New"/>
          <w:color w:val="000000"/>
          <w:kern w:val="0"/>
          <w:sz w:val="20"/>
          <w:szCs w:val="18"/>
          <w:u w:val="single"/>
          <w:lang w:val="en-US"/>
        </w:rPr>
        <w:t>MainTest.java</w:t>
      </w:r>
    </w:p>
    <w:p w14:paraId="3BD3FA53" w14:textId="77777777" w:rsidR="006F4EBF" w:rsidRPr="006F4EBF" w:rsidRDefault="006F4EBF" w:rsidP="006F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package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com.company;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org.junit.jupiter.api.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BeforeEach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org.junit.jupiter.api.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Test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static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org.junit.jupiter.api.Assertions.*;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class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MainTest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Main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@BeforeEach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setUp()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main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Main();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// - - - CalcY - - -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testCalcYX1()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7.20397873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.calcY(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первому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уравнению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: caclY(0.2, 5)"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testCalcYX2()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expected = -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27.44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.calcY(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0.4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-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второму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уравнению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: caclY(0.4, -5)"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testCalcYX3()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expected = -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0.855279258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.calcY(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третьему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уравнению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: caclY(0.4, -5)"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testCalcYBorder1()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1.369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.calcY(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0.3000000000001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"x == 0.3000..001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должен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считаться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первому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уравнению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testCalcYBorder2()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6.09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.calcY(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2.300000000001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"x == 2.300..01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должен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считаться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второму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уравнению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// - - - TabulationSteps - - -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testGetTabulationStepsInt()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.getTabulationStepsCount(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"start: 1, end: 10, step: 1 -&gt; 10"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testGetTabulationStepsFloat()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.getTabulationStepsCount(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1.1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"start: 0.1, end: 1.1, step: 0.1 -&gt; 11"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testGetTabulationStepsOut()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6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.getTabulationStepsCount(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"start: 1, end: 12, step: 2 -&gt; 6"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testGetTabulationStepsNegative()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.getTabulationStepsCount(-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-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"start: -10, end: -1, step: 2 -&gt; 5"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// - - - getX - - -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testGetAllX()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expected = {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4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.getAllX(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assertArrayEquals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"getAllX(1, 5, 1) -&gt; {1,2,3,4,5}"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testGetAllY()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2.3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allX = {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expected = {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.calcY(allX[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], a),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.calcY(allX[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], a)};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.getAllY(allX, a);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assertArrayEquals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"getAllY({1,2}, 2.3)"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// - - - Tabulation - - -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testGetAllY50()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2.3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start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end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2.8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step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allX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.getAllX(start, end, step);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allY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.getAllY(allX, a);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3.1487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; 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//x = 0.3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result = allY[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];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"allY[50]"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testGetAllY1050()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2.3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start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end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2.8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step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allX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.getAllX(start, end, step);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allY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.getAllY(allX, a);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13.89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result = allY[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1050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];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"allY[1050]"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testGetAllY1300()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2.3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start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end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2.8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step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allX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.getAllX(start, end, step);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[] allY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.getAllY(allX, a);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expected = -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2.4532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result = allY[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1300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];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"allY[1300]"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// - - - getMinMax - - -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testGetIndexOfMin()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arr = {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-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.getIndexOfMin(arr);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"getIndexOfMin({1,-2,2}) -&gt; 1"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testGetIndexOfMax()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arr = {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-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.getIndexOfMax(arr);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"getIndexOfMax({1,2,-2}) -&gt; 1"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// - - - Average - - -</w:t>
      </w:r>
      <w:r w:rsidRPr="006F4EBF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testGetSumOfElements()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arr = {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4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10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.getSumOfElements(arr);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"getSumOfElements({1,2,3,4}) -&gt; 10"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@Test</w:t>
      </w:r>
      <w:r w:rsidRPr="006F4EBF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testGetAverage() {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double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[] arr = {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4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expected =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2.5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F4EBF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main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.getAverage(arr);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F4EBF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assertEquals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(expected, result, </w:t>
      </w:r>
      <w:r w:rsidRPr="006F4EBF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0.001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F4EBF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"getAverage({1,2,3,4}) -&gt; 2.5"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F4EBF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44F2F940" w14:textId="21C4205F" w:rsidR="00C41637" w:rsidRDefault="00C41637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br w:type="page"/>
      </w:r>
    </w:p>
    <w:p w14:paraId="7F31C22F" w14:textId="064AD07A" w:rsidR="00724151" w:rsidRDefault="00724151" w:rsidP="009824C5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085B35">
        <w:rPr>
          <w:kern w:val="0"/>
          <w:sz w:val="28"/>
          <w:szCs w:val="28"/>
          <w:lang w:val="uk-UA" w:eastAsia="uk-UA"/>
        </w:rPr>
        <w:lastRenderedPageBreak/>
        <w:t>Результат виконання програми:</w:t>
      </w:r>
    </w:p>
    <w:p w14:paraId="7F2C9070" w14:textId="77777777" w:rsidR="00C41637" w:rsidRPr="00085B35" w:rsidRDefault="00C41637" w:rsidP="005017A5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</w:p>
    <w:p w14:paraId="26A3E486" w14:textId="31A99379" w:rsidR="006F4EBF" w:rsidRDefault="006F4EBF" w:rsidP="005017A5">
      <w:pPr>
        <w:spacing w:line="360" w:lineRule="auto"/>
        <w:ind w:left="142" w:hanging="142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166DCD" wp14:editId="14ECA563">
            <wp:extent cx="5353050" cy="3660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239" cy="36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67E4" w14:textId="77777777" w:rsidR="005017A5" w:rsidRDefault="005017A5" w:rsidP="005017A5">
      <w:pPr>
        <w:spacing w:line="360" w:lineRule="auto"/>
        <w:ind w:left="142" w:hanging="142"/>
        <w:jc w:val="center"/>
        <w:rPr>
          <w:b/>
          <w:sz w:val="28"/>
          <w:szCs w:val="28"/>
          <w:lang w:val="uk-UA"/>
        </w:rPr>
      </w:pPr>
    </w:p>
    <w:p w14:paraId="4ED55155" w14:textId="31D3D51F" w:rsidR="004C6DEE" w:rsidRPr="00085B35" w:rsidRDefault="006E2DE5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085B35">
        <w:rPr>
          <w:b/>
          <w:sz w:val="28"/>
          <w:szCs w:val="28"/>
          <w:lang w:val="uk-UA"/>
        </w:rPr>
        <w:t xml:space="preserve">Висновок: </w:t>
      </w:r>
      <w:r w:rsidRPr="00085B35">
        <w:rPr>
          <w:sz w:val="28"/>
          <w:szCs w:val="28"/>
          <w:lang w:val="uk-UA"/>
        </w:rPr>
        <w:t>на цій</w:t>
      </w:r>
      <w:r w:rsidR="00F129A5" w:rsidRPr="00085B35">
        <w:rPr>
          <w:sz w:val="28"/>
          <w:szCs w:val="28"/>
          <w:lang w:val="uk-UA"/>
        </w:rPr>
        <w:t xml:space="preserve"> лабораторній роботі оволодів </w:t>
      </w:r>
      <w:r w:rsidR="008055F9">
        <w:rPr>
          <w:spacing w:val="-10"/>
          <w:sz w:val="28"/>
          <w:szCs w:val="28"/>
          <w:lang w:val="uk-UA" w:eastAsia="uk-UA"/>
        </w:rPr>
        <w:t>основами</w:t>
      </w:r>
      <w:r w:rsidR="008055F9" w:rsidRPr="00085B35">
        <w:rPr>
          <w:spacing w:val="-10"/>
          <w:sz w:val="28"/>
          <w:szCs w:val="28"/>
          <w:lang w:val="uk-UA" w:eastAsia="uk-UA"/>
        </w:rPr>
        <w:t xml:space="preserve"> </w:t>
      </w:r>
      <w:r w:rsidR="008055F9">
        <w:rPr>
          <w:spacing w:val="-10"/>
          <w:sz w:val="28"/>
          <w:szCs w:val="28"/>
          <w:lang w:val="uk-UA" w:eastAsia="uk-UA"/>
        </w:rPr>
        <w:t xml:space="preserve">методології </w:t>
      </w:r>
      <w:r w:rsidR="008055F9" w:rsidRPr="008055F9">
        <w:rPr>
          <w:b/>
          <w:sz w:val="28"/>
          <w:lang w:val="uk-UA"/>
        </w:rPr>
        <w:t>TDD</w:t>
      </w:r>
      <w:r w:rsidR="008055F9">
        <w:rPr>
          <w:b/>
          <w:sz w:val="28"/>
          <w:lang w:val="uk-UA"/>
        </w:rPr>
        <w:t xml:space="preserve"> </w:t>
      </w:r>
      <w:r w:rsidR="008055F9">
        <w:rPr>
          <w:sz w:val="28"/>
          <w:lang w:val="uk-UA"/>
        </w:rPr>
        <w:t>та навичк</w:t>
      </w:r>
      <w:bookmarkStart w:id="0" w:name="_GoBack"/>
      <w:bookmarkEnd w:id="0"/>
      <w:r w:rsidR="008055F9">
        <w:rPr>
          <w:sz w:val="28"/>
          <w:lang w:val="uk-UA"/>
        </w:rPr>
        <w:t xml:space="preserve">ами роботи з алгоритмічними структурами мови </w:t>
      </w:r>
      <w:r w:rsidR="008055F9" w:rsidRPr="008055F9">
        <w:rPr>
          <w:b/>
          <w:sz w:val="28"/>
          <w:lang w:val="uk-UA"/>
        </w:rPr>
        <w:t>Java</w:t>
      </w:r>
      <w:r w:rsidR="008055F9">
        <w:rPr>
          <w:b/>
          <w:sz w:val="28"/>
          <w:lang w:val="uk-UA"/>
        </w:rPr>
        <w:t>.</w:t>
      </w:r>
    </w:p>
    <w:sectPr w:rsidR="004C6DEE" w:rsidRPr="00085B35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3DE28" w14:textId="77777777" w:rsidR="00D007D7" w:rsidRDefault="00D007D7">
      <w:r>
        <w:separator/>
      </w:r>
    </w:p>
  </w:endnote>
  <w:endnote w:type="continuationSeparator" w:id="0">
    <w:p w14:paraId="4E93359B" w14:textId="77777777" w:rsidR="00D007D7" w:rsidRDefault="00D0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D6C19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D6C19" w:rsidRDefault="00BD6C19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D6C19" w:rsidRDefault="00BD6C1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D6C19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D6C19" w:rsidRDefault="00BD6C1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D6C19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D6C19" w:rsidRDefault="00BD6C1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D6C19" w:rsidRDefault="00BD6C1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D6C19" w:rsidRDefault="00BD6C1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D6C19" w:rsidRDefault="00BD6C19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D6C19" w:rsidRDefault="00BD6C1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D6C19" w:rsidRDefault="00BD6C19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D6C19" w:rsidRDefault="00BD6C19">
          <w:pPr>
            <w:pStyle w:val="Footer"/>
            <w:ind w:right="-1474" w:firstLine="0"/>
            <w:jc w:val="left"/>
          </w:pPr>
        </w:p>
      </w:tc>
    </w:tr>
  </w:tbl>
  <w:p w14:paraId="735714C6" w14:textId="77777777" w:rsidR="00BD6C19" w:rsidRDefault="00BD6C19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D6C19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8395BCC" w:rsidR="00BD6C19" w:rsidRPr="008055F9" w:rsidRDefault="008055F9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121.2151.05.0</w:t>
          </w:r>
          <w:r>
            <w:rPr>
              <w:sz w:val="40"/>
              <w:lang w:val="en-US"/>
            </w:rPr>
            <w:t>2</w:t>
          </w:r>
        </w:p>
      </w:tc>
    </w:tr>
    <w:tr w:rsidR="00BD6C19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D6C19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D6C19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D6C19" w:rsidRDefault="00BD6C19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D6C19" w:rsidRPr="0024722F" w:rsidRDefault="00BD6C19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5D0C5E4" w:rsidR="00BD6C19" w:rsidRPr="008055F9" w:rsidRDefault="008055F9" w:rsidP="008055F9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 w:rsidRPr="008055F9">
            <w:rPr>
              <w:sz w:val="22"/>
              <w:lang w:val="uk-UA"/>
            </w:rPr>
            <w:t>Основи TDD та JUnit.</w:t>
          </w:r>
          <w:r w:rsidRPr="008055F9">
            <w:rPr>
              <w:sz w:val="22"/>
              <w:lang w:val="uk-UA"/>
            </w:rPr>
            <w:t xml:space="preserve">  О</w:t>
          </w:r>
          <w:r w:rsidRPr="008055F9">
            <w:rPr>
              <w:sz w:val="22"/>
              <w:lang w:val="uk-UA"/>
            </w:rPr>
            <w:t>сновні алгоритмічні структури мови Java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D6C19" w:rsidRPr="00F57988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BD6C19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D6C19" w:rsidRPr="0024722F" w:rsidRDefault="00BD6C1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D6C19" w:rsidRPr="0024722F" w:rsidRDefault="00BD6C1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D6C19" w:rsidRPr="00B658D4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D6C19" w:rsidRPr="00BF7874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D6C19" w:rsidRPr="00ED4F3A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D6C19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D6C19" w:rsidRPr="00317655" w:rsidRDefault="00BD6C1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BB68C1" w:rsidRPr="008055F9" w:rsidRDefault="00BB68C1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D6C19" w:rsidRPr="008055F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BD6C19" w:rsidRPr="008055F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D6C19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D6C19" w:rsidRPr="0024722F" w:rsidRDefault="00BD6C1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D6C19" w:rsidRPr="0024722F" w:rsidRDefault="00BD6C1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D6C19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BD6C19" w:rsidRDefault="00BD6C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D6C19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8CAD943" w:rsidR="00BD6C19" w:rsidRPr="00475762" w:rsidRDefault="008055F9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D6C19" w:rsidRDefault="00BD6C1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D6C19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88A4D05" w:rsidR="00BD6C19" w:rsidRPr="00BF7874" w:rsidRDefault="00BD6C19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5017A5">
            <w:rPr>
              <w:noProof/>
              <w:sz w:val="28"/>
              <w:szCs w:val="28"/>
              <w:lang w:val="uk-UA"/>
            </w:rPr>
            <w:t>8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D6C19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D6C19" w:rsidRDefault="00BD6C1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D6C19" w:rsidRDefault="00BD6C1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D6C19" w:rsidRDefault="00BD6C1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D6C19" w:rsidRDefault="00BD6C19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D6C19" w:rsidRDefault="00BD6C1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D6C19" w:rsidRDefault="00BD6C19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D6C19" w:rsidRDefault="00BD6C19">
          <w:pPr>
            <w:pStyle w:val="Footer"/>
            <w:ind w:right="-1474" w:firstLine="0"/>
            <w:jc w:val="left"/>
          </w:pPr>
        </w:p>
      </w:tc>
    </w:tr>
  </w:tbl>
  <w:p w14:paraId="03DBE8F7" w14:textId="77777777" w:rsidR="00BD6C19" w:rsidRDefault="00BD6C19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BAA0D" w14:textId="77777777" w:rsidR="00D007D7" w:rsidRDefault="00D007D7">
      <w:r>
        <w:separator/>
      </w:r>
    </w:p>
  </w:footnote>
  <w:footnote w:type="continuationSeparator" w:id="0">
    <w:p w14:paraId="265B5D8A" w14:textId="77777777" w:rsidR="00D007D7" w:rsidRDefault="00D00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DD2"/>
    <w:multiLevelType w:val="hybridMultilevel"/>
    <w:tmpl w:val="66BCA862"/>
    <w:lvl w:ilvl="0" w:tplc="F28C92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0"/>
  </w:num>
  <w:num w:numId="5">
    <w:abstractNumId w:val="18"/>
  </w:num>
  <w:num w:numId="6">
    <w:abstractNumId w:val="24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5"/>
  </w:num>
  <w:num w:numId="16">
    <w:abstractNumId w:val="21"/>
  </w:num>
  <w:num w:numId="17">
    <w:abstractNumId w:val="2"/>
  </w:num>
  <w:num w:numId="18">
    <w:abstractNumId w:val="8"/>
  </w:num>
  <w:num w:numId="19">
    <w:abstractNumId w:val="14"/>
  </w:num>
  <w:num w:numId="20">
    <w:abstractNumId w:val="11"/>
  </w:num>
  <w:num w:numId="21">
    <w:abstractNumId w:val="23"/>
  </w:num>
  <w:num w:numId="22">
    <w:abstractNumId w:val="17"/>
  </w:num>
  <w:num w:numId="23">
    <w:abstractNumId w:val="19"/>
  </w:num>
  <w:num w:numId="24">
    <w:abstractNumId w:val="22"/>
  </w:num>
  <w:num w:numId="25">
    <w:abstractNumId w:val="7"/>
  </w:num>
  <w:num w:numId="26">
    <w:abstractNumId w:val="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17A5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6F4EBF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55F9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41637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07D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2346</TotalTime>
  <Pages>8</Pages>
  <Words>1466</Words>
  <Characters>8362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55</cp:revision>
  <cp:lastPrinted>2015-09-20T08:44:00Z</cp:lastPrinted>
  <dcterms:created xsi:type="dcterms:W3CDTF">2016-09-25T11:38:00Z</dcterms:created>
  <dcterms:modified xsi:type="dcterms:W3CDTF">2018-10-05T19:55:00Z</dcterms:modified>
</cp:coreProperties>
</file>