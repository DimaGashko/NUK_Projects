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F72A19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en-US"/>
        </w:rPr>
      </w:pPr>
    </w:p>
    <w:p w14:paraId="616011A8" w14:textId="77777777" w:rsidR="00A042CC" w:rsidRPr="00CF5A2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  <w:bookmarkStart w:id="0" w:name="_GoBack"/>
      <w:bookmarkEnd w:id="0"/>
    </w:p>
    <w:p w14:paraId="0376FE5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750EF5" w:rsidRDefault="00A042CC" w:rsidP="00837CBB">
      <w:pPr>
        <w:ind w:left="142"/>
        <w:rPr>
          <w:rFonts w:ascii="Courier New" w:hAnsi="Courier New" w:cs="Courier New"/>
          <w:sz w:val="20"/>
          <w:lang w:val="en-US"/>
        </w:rPr>
      </w:pPr>
    </w:p>
    <w:p w14:paraId="321090AE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CF5A2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en-US"/>
        </w:rPr>
        <w:sectPr w:rsidR="00A042CC" w:rsidRPr="00CF5A2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en-US"/>
        </w:rPr>
      </w:pPr>
    </w:p>
    <w:p w14:paraId="077A267C" w14:textId="25388CAC" w:rsidR="00141DAA" w:rsidRPr="00C5625B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8F76BE">
        <w:rPr>
          <w:b/>
          <w:spacing w:val="-10"/>
          <w:sz w:val="28"/>
          <w:szCs w:val="28"/>
          <w:lang w:eastAsia="uk-UA"/>
        </w:rPr>
        <w:t>Лабораторна</w:t>
      </w:r>
      <w:r w:rsidRPr="003512B0">
        <w:rPr>
          <w:b/>
          <w:spacing w:val="-10"/>
          <w:sz w:val="28"/>
          <w:szCs w:val="28"/>
          <w:lang w:eastAsia="uk-UA"/>
        </w:rPr>
        <w:t xml:space="preserve"> </w:t>
      </w:r>
      <w:r w:rsidRPr="008F76BE">
        <w:rPr>
          <w:b/>
          <w:spacing w:val="-10"/>
          <w:sz w:val="28"/>
          <w:szCs w:val="28"/>
          <w:lang w:eastAsia="uk-UA"/>
        </w:rPr>
        <w:t>робота</w:t>
      </w:r>
      <w:r w:rsidRPr="003512B0">
        <w:rPr>
          <w:b/>
          <w:spacing w:val="-10"/>
          <w:sz w:val="28"/>
          <w:szCs w:val="28"/>
          <w:lang w:eastAsia="uk-UA"/>
        </w:rPr>
        <w:t xml:space="preserve"> №</w:t>
      </w:r>
      <w:r w:rsidR="00117BB3">
        <w:rPr>
          <w:b/>
          <w:spacing w:val="-10"/>
          <w:sz w:val="28"/>
          <w:szCs w:val="28"/>
          <w:lang w:eastAsia="uk-UA"/>
        </w:rPr>
        <w:t>1</w:t>
      </w:r>
    </w:p>
    <w:p w14:paraId="4B0875E7" w14:textId="7776626C" w:rsidR="00C5625B" w:rsidRDefault="00117BB3" w:rsidP="00C5625B">
      <w:pPr>
        <w:spacing w:after="480" w:line="276" w:lineRule="auto"/>
        <w:ind w:left="142" w:firstLine="0"/>
        <w:jc w:val="center"/>
        <w:rPr>
          <w:b/>
          <w:sz w:val="28"/>
        </w:rPr>
      </w:pPr>
      <w:r w:rsidRPr="00117BB3">
        <w:rPr>
          <w:b/>
          <w:sz w:val="28"/>
        </w:rPr>
        <w:t>Програмування лінійних алгоритмів</w:t>
      </w:r>
    </w:p>
    <w:p w14:paraId="3405B29F" w14:textId="4051F689" w:rsidR="005D1F62" w:rsidRDefault="002D4BEF" w:rsidP="00C5625B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2D4BEF">
        <w:rPr>
          <w:b/>
          <w:spacing w:val="-10"/>
          <w:sz w:val="28"/>
          <w:szCs w:val="28"/>
          <w:lang w:val="uk-UA" w:eastAsia="uk-UA"/>
        </w:rPr>
        <w:t>Ціль роботи</w:t>
      </w:r>
      <w:r w:rsidRPr="002D4BEF">
        <w:rPr>
          <w:spacing w:val="-10"/>
          <w:sz w:val="28"/>
          <w:szCs w:val="28"/>
          <w:lang w:val="uk-UA" w:eastAsia="uk-UA"/>
        </w:rPr>
        <w:t xml:space="preserve">: </w:t>
      </w:r>
      <w:r w:rsidR="00C5625B" w:rsidRPr="00C5625B">
        <w:rPr>
          <w:spacing w:val="-10"/>
          <w:sz w:val="28"/>
          <w:szCs w:val="28"/>
          <w:lang w:val="uk-UA" w:eastAsia="uk-UA"/>
        </w:rPr>
        <w:t>оволоді</w:t>
      </w:r>
      <w:r w:rsidR="00117BB3">
        <w:rPr>
          <w:spacing w:val="-10"/>
          <w:sz w:val="28"/>
          <w:szCs w:val="28"/>
          <w:lang w:val="uk-UA" w:eastAsia="uk-UA"/>
        </w:rPr>
        <w:t xml:space="preserve">ння навичками складання лінійних алгоритмів використовуючи стандартні класи та їх методі у  мові </w:t>
      </w:r>
      <w:r w:rsidR="00117BB3">
        <w:rPr>
          <w:spacing w:val="-10"/>
          <w:sz w:val="28"/>
          <w:szCs w:val="28"/>
          <w:lang w:val="en-US" w:eastAsia="uk-UA"/>
        </w:rPr>
        <w:t>java</w:t>
      </w:r>
      <w:r w:rsidR="00117BB3">
        <w:rPr>
          <w:spacing w:val="-10"/>
          <w:sz w:val="28"/>
          <w:szCs w:val="28"/>
          <w:lang w:val="uk-UA" w:eastAsia="uk-UA"/>
        </w:rPr>
        <w:t>.</w:t>
      </w:r>
    </w:p>
    <w:p w14:paraId="236BBF03" w14:textId="54C27B6D" w:rsidR="00117BB3" w:rsidRDefault="00117BB3" w:rsidP="00117BB3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117BB3">
        <w:rPr>
          <w:b/>
          <w:spacing w:val="-10"/>
          <w:sz w:val="28"/>
          <w:szCs w:val="28"/>
          <w:lang w:val="uk-UA" w:eastAsia="uk-UA"/>
        </w:rPr>
        <w:t>Короткі теоретичні відомості</w:t>
      </w:r>
    </w:p>
    <w:p w14:paraId="4405E734" w14:textId="77777777" w:rsidR="00117BB3" w:rsidRPr="00117BB3" w:rsidRDefault="00117BB3" w:rsidP="00117BB3">
      <w:pPr>
        <w:spacing w:after="480" w:line="276" w:lineRule="auto"/>
        <w:ind w:left="142" w:firstLine="0"/>
        <w:rPr>
          <w:spacing w:val="-10"/>
          <w:sz w:val="28"/>
          <w:szCs w:val="28"/>
          <w:lang w:val="uk-UA" w:eastAsia="uk-UA"/>
        </w:rPr>
      </w:pPr>
    </w:p>
    <w:p w14:paraId="01C63D75" w14:textId="20B40F05" w:rsidR="007A0E7D" w:rsidRPr="00493E7C" w:rsidRDefault="0095495B" w:rsidP="00117BB3">
      <w:pPr>
        <w:spacing w:after="480" w:line="276" w:lineRule="auto"/>
        <w:ind w:left="142" w:firstLine="0"/>
        <w:jc w:val="center"/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</w:pPr>
      <w:r>
        <w:rPr>
          <w:b/>
          <w:spacing w:val="-10"/>
          <w:sz w:val="28"/>
          <w:szCs w:val="28"/>
          <w:lang w:val="uk-UA" w:eastAsia="uk-UA"/>
        </w:rPr>
        <w:t>Завдання</w:t>
      </w:r>
    </w:p>
    <w:p w14:paraId="04897AC7" w14:textId="164D6E79" w:rsidR="00DE57C0" w:rsidRPr="00DE57C0" w:rsidRDefault="003F34F4" w:rsidP="00DE57C0">
      <w:pPr>
        <w:ind w:firstLine="142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b/>
          <w:color w:val="000000"/>
          <w:spacing w:val="-10"/>
          <w:sz w:val="28"/>
          <w:szCs w:val="28"/>
          <w:lang w:val="uk-UA" w:eastAsia="uk-UA"/>
        </w:rPr>
        <w:t>З</w:t>
      </w:r>
      <w:r w:rsidR="002D4BEF">
        <w:rPr>
          <w:b/>
          <w:color w:val="000000"/>
          <w:spacing w:val="-10"/>
          <w:sz w:val="28"/>
          <w:szCs w:val="28"/>
          <w:lang w:val="uk-UA" w:eastAsia="uk-UA"/>
        </w:rPr>
        <w:t xml:space="preserve">авдання </w:t>
      </w:r>
      <w:r w:rsidR="00B072BB">
        <w:rPr>
          <w:b/>
          <w:color w:val="000000"/>
          <w:spacing w:val="-10"/>
          <w:sz w:val="28"/>
          <w:szCs w:val="28"/>
          <w:lang w:eastAsia="uk-UA"/>
        </w:rPr>
        <w:t>10</w:t>
      </w:r>
      <w:r w:rsidR="00EF6DF8">
        <w:rPr>
          <w:b/>
          <w:color w:val="000000"/>
          <w:spacing w:val="-10"/>
          <w:sz w:val="28"/>
          <w:szCs w:val="28"/>
          <w:lang w:eastAsia="uk-UA"/>
        </w:rPr>
        <w:t>.</w:t>
      </w:r>
      <w:r w:rsidR="00D669DB">
        <w:rPr>
          <w:b/>
          <w:color w:val="000000"/>
          <w:spacing w:val="-10"/>
          <w:sz w:val="28"/>
          <w:szCs w:val="28"/>
          <w:lang w:val="uk-UA" w:eastAsia="uk-UA"/>
        </w:rPr>
        <w:t>2</w:t>
      </w:r>
      <w:r w:rsidRPr="00061CCE">
        <w:rPr>
          <w:b/>
          <w:color w:val="000000"/>
          <w:spacing w:val="-10"/>
          <w:sz w:val="28"/>
          <w:szCs w:val="28"/>
          <w:lang w:val="uk-UA" w:eastAsia="uk-UA"/>
        </w:rPr>
        <w:t>.</w:t>
      </w:r>
      <w:r w:rsidR="007A0E7D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DE57C0" w:rsidRPr="00DE57C0">
        <w:rPr>
          <w:color w:val="000000"/>
          <w:sz w:val="28"/>
          <w:szCs w:val="28"/>
          <w:shd w:val="clear" w:color="auto" w:fill="FFFFFF"/>
          <w:lang w:val="uk-UA"/>
        </w:rPr>
        <w:t>Дано число n&lt;32. Запишіть число 2n, тобто число, у якого n-й біт</w:t>
      </w:r>
    </w:p>
    <w:p w14:paraId="528E4407" w14:textId="04AFA51B" w:rsidR="003F34F4" w:rsidRPr="007A0E7D" w:rsidRDefault="00DE57C0" w:rsidP="00DE57C0">
      <w:pPr>
        <w:ind w:firstLine="142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 w:rsidRPr="00DE57C0">
        <w:rPr>
          <w:color w:val="000000"/>
          <w:sz w:val="28"/>
          <w:szCs w:val="28"/>
          <w:shd w:val="clear" w:color="auto" w:fill="FFFFFF"/>
          <w:lang w:val="uk-UA"/>
        </w:rPr>
        <w:t>дорівнює 1, а решта – нулі. Результат навести у 2, 8, 16 та 10</w:t>
      </w:r>
      <w:r w:rsidRPr="00DE57C0">
        <w:rPr>
          <w:color w:val="000000"/>
          <w:sz w:val="28"/>
          <w:szCs w:val="28"/>
          <w:shd w:val="clear" w:color="auto" w:fill="FFFFFF"/>
        </w:rPr>
        <w:t xml:space="preserve"> </w:t>
      </w:r>
      <w:r w:rsidRPr="00DE57C0">
        <w:rPr>
          <w:color w:val="000000"/>
          <w:sz w:val="28"/>
          <w:szCs w:val="28"/>
          <w:shd w:val="clear" w:color="auto" w:fill="FFFFFF"/>
          <w:lang w:val="uk-UA"/>
        </w:rPr>
        <w:t>системах числення.</w:t>
      </w:r>
    </w:p>
    <w:p w14:paraId="25B22B85" w14:textId="77777777" w:rsidR="00117BB3" w:rsidRDefault="00117BB3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13E60247" w14:textId="39C17872" w:rsidR="003F34F4" w:rsidRDefault="003F34F4" w:rsidP="00117BB3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2675A0">
        <w:rPr>
          <w:i/>
          <w:color w:val="000000" w:themeColor="text1"/>
          <w:sz w:val="28"/>
          <w:szCs w:val="28"/>
          <w:shd w:val="clear" w:color="auto" w:fill="FFFFFF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14:paraId="5CB1224B" w14:textId="2F517A46" w:rsidR="009824C5" w:rsidRPr="009824C5" w:rsidRDefault="009824C5" w:rsidP="009824C5">
      <w:pPr>
        <w:pStyle w:val="ListParagraph"/>
        <w:numPr>
          <w:ilvl w:val="0"/>
          <w:numId w:val="25"/>
        </w:numPr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 w:rsidRPr="009824C5">
        <w:rPr>
          <w:color w:val="000000"/>
          <w:sz w:val="28"/>
          <w:szCs w:val="28"/>
          <w:shd w:val="clear" w:color="auto" w:fill="FFFFFF"/>
          <w:lang w:val="uk-UA"/>
        </w:rPr>
        <w:t>Дано число n&lt;32. Запишіть число 2</w:t>
      </w:r>
      <w:r w:rsidRPr="009824C5">
        <w:rPr>
          <w:color w:val="000000"/>
          <w:sz w:val="28"/>
          <w:szCs w:val="28"/>
          <w:shd w:val="clear" w:color="auto" w:fill="FFFFFF"/>
        </w:rPr>
        <w:t>^</w:t>
      </w:r>
      <w:r w:rsidRPr="009824C5">
        <w:rPr>
          <w:color w:val="000000"/>
          <w:sz w:val="28"/>
          <w:szCs w:val="28"/>
          <w:shd w:val="clear" w:color="auto" w:fill="FFFFFF"/>
          <w:lang w:val="uk-UA"/>
        </w:rPr>
        <w:t>n, тобто число, у якого n-й біт</w:t>
      </w:r>
    </w:p>
    <w:p w14:paraId="127D7702" w14:textId="77777777" w:rsidR="009824C5" w:rsidRPr="007A0E7D" w:rsidRDefault="009824C5" w:rsidP="009824C5">
      <w:pPr>
        <w:ind w:firstLine="142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 w:rsidRPr="00DE57C0">
        <w:rPr>
          <w:color w:val="000000"/>
          <w:sz w:val="28"/>
          <w:szCs w:val="28"/>
          <w:shd w:val="clear" w:color="auto" w:fill="FFFFFF"/>
          <w:lang w:val="uk-UA"/>
        </w:rPr>
        <w:t>дорівнює 1, а решта – нулі. Результат навести у 2, 8, 16 та 10</w:t>
      </w:r>
      <w:r w:rsidRPr="00DE57C0">
        <w:rPr>
          <w:color w:val="000000"/>
          <w:sz w:val="28"/>
          <w:szCs w:val="28"/>
          <w:shd w:val="clear" w:color="auto" w:fill="FFFFFF"/>
        </w:rPr>
        <w:t xml:space="preserve"> </w:t>
      </w:r>
      <w:r w:rsidRPr="00DE57C0">
        <w:rPr>
          <w:color w:val="000000"/>
          <w:sz w:val="28"/>
          <w:szCs w:val="28"/>
          <w:shd w:val="clear" w:color="auto" w:fill="FFFFFF"/>
          <w:lang w:val="uk-UA"/>
        </w:rPr>
        <w:t>системах числення.</w:t>
      </w:r>
    </w:p>
    <w:p w14:paraId="291139EC" w14:textId="578D5C1B" w:rsidR="001B5C33" w:rsidRPr="001B5C33" w:rsidRDefault="001B5C33" w:rsidP="009824C5">
      <w:pPr>
        <w:spacing w:line="276" w:lineRule="auto"/>
        <w:ind w:left="426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029FFE28" w14:textId="084E6091" w:rsidR="00AA4D88" w:rsidRPr="009824C5" w:rsidRDefault="003F34F4" w:rsidP="009824C5">
      <w:pPr>
        <w:pStyle w:val="ListParagraph"/>
        <w:numPr>
          <w:ilvl w:val="0"/>
          <w:numId w:val="25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9824C5">
        <w:rPr>
          <w:color w:val="000000" w:themeColor="text1"/>
          <w:sz w:val="28"/>
          <w:szCs w:val="28"/>
          <w:shd w:val="clear" w:color="auto" w:fill="FFFFFF"/>
          <w:lang w:val="uk-UA"/>
        </w:rPr>
        <w:t>Алгоритм розв’язання задачі</w:t>
      </w:r>
      <w:r w:rsidR="00AA4D88" w:rsidRPr="009824C5">
        <w:rPr>
          <w:color w:val="000000" w:themeColor="text1"/>
          <w:sz w:val="28"/>
          <w:szCs w:val="28"/>
          <w:shd w:val="clear" w:color="auto" w:fill="FFFFFF"/>
          <w:lang w:val="uk-UA"/>
        </w:rPr>
        <w:t>:</w:t>
      </w:r>
    </w:p>
    <w:p w14:paraId="7D149081" w14:textId="554A6DFD" w:rsidR="00AA4D88" w:rsidRDefault="00AA4D88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AA4D88">
        <w:rPr>
          <w:color w:val="000000" w:themeColor="text1"/>
          <w:sz w:val="28"/>
          <w:szCs w:val="28"/>
          <w:shd w:val="clear" w:color="auto" w:fill="FFFFFF"/>
          <w:lang w:val="uk-UA"/>
        </w:rPr>
        <w:t>Алгоритм розв’язання задачі можна представити у вигляді такої</w:t>
      </w:r>
      <w:r w:rsidRPr="00AA4D8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послідовності</w:t>
      </w:r>
      <w:r w:rsidRPr="00AA4D8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A4D88">
        <w:rPr>
          <w:color w:val="000000" w:themeColor="text1"/>
          <w:sz w:val="28"/>
          <w:szCs w:val="28"/>
          <w:shd w:val="clear" w:color="auto" w:fill="FFFFFF"/>
          <w:lang w:val="uk-UA"/>
        </w:rPr>
        <w:t>дій:</w:t>
      </w:r>
    </w:p>
    <w:p w14:paraId="236A61FF" w14:textId="5F1481DF" w:rsidR="00056131" w:rsidRPr="009824C5" w:rsidRDefault="009824C5" w:rsidP="009824C5">
      <w:pPr>
        <w:pStyle w:val="ListParagraph"/>
        <w:numPr>
          <w:ilvl w:val="0"/>
          <w:numId w:val="26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BC621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Отримати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n</w:t>
      </w:r>
    </w:p>
    <w:p w14:paraId="30C7284C" w14:textId="6BC7C5BB" w:rsidR="009824C5" w:rsidRPr="009824C5" w:rsidRDefault="009824C5" w:rsidP="009824C5">
      <w:pPr>
        <w:pStyle w:val="ListParagraph"/>
        <w:numPr>
          <w:ilvl w:val="0"/>
          <w:numId w:val="26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Вивести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2^n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у 2, 8, 16 СЧ</w:t>
      </w:r>
    </w:p>
    <w:p w14:paraId="7BDCCFE4" w14:textId="77777777" w:rsidR="00056131" w:rsidRDefault="00056131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64B5B04B" w14:textId="0C97FD02" w:rsidR="002B7197" w:rsidRDefault="003F34F4" w:rsidP="009824C5">
      <w:pPr>
        <w:pStyle w:val="ListParagraph"/>
        <w:numPr>
          <w:ilvl w:val="0"/>
          <w:numId w:val="25"/>
        </w:numPr>
        <w:ind w:left="426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4613AC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 програми</w:t>
      </w:r>
    </w:p>
    <w:p w14:paraId="3DD1E310" w14:textId="1561269D" w:rsidR="009824C5" w:rsidRDefault="009824C5" w:rsidP="009824C5">
      <w:pPr>
        <w:jc w:val="left"/>
        <w:rPr>
          <w:b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3694F7E6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C6219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BC6219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&lt;iostream&gt;</w:t>
      </w:r>
    </w:p>
    <w:p w14:paraId="4492D0BA" w14:textId="630899C5" w:rsidR="004F36C7" w:rsidRDefault="004F36C7" w:rsidP="00117BB3">
      <w:pPr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44F2F940" w14:textId="77777777" w:rsidR="008D5C36" w:rsidRDefault="008D5C36">
      <w:pPr>
        <w:ind w:firstLine="0"/>
        <w:jc w:val="left"/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</w:pPr>
    </w:p>
    <w:p w14:paraId="7F31C22F" w14:textId="76C82B2F" w:rsidR="00724151" w:rsidRPr="00211736" w:rsidRDefault="00724151" w:rsidP="009824C5">
      <w:pPr>
        <w:pStyle w:val="ListParagraph"/>
        <w:numPr>
          <w:ilvl w:val="0"/>
          <w:numId w:val="25"/>
        </w:num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  <w:r w:rsidRPr="00211736">
        <w:rPr>
          <w:kern w:val="0"/>
          <w:sz w:val="28"/>
          <w:szCs w:val="28"/>
          <w:lang w:eastAsia="uk-UA"/>
        </w:rPr>
        <w:t>Результат виконання програми:</w:t>
      </w:r>
    </w:p>
    <w:p w14:paraId="4187E078" w14:textId="70D7E8AF" w:rsidR="00AA4D88" w:rsidRDefault="00AA4D88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651304A6" w14:textId="58686715" w:rsidR="00EA0EDA" w:rsidRDefault="00EA0EDA" w:rsidP="00056131">
      <w:pPr>
        <w:ind w:firstLine="0"/>
        <w:jc w:val="left"/>
        <w:rPr>
          <w:b/>
          <w:sz w:val="28"/>
          <w:szCs w:val="28"/>
          <w:lang w:val="uk-UA"/>
        </w:rPr>
      </w:pPr>
    </w:p>
    <w:p w14:paraId="73D1C752" w14:textId="5AD9C6A2" w:rsidR="00211736" w:rsidRPr="008A6105" w:rsidRDefault="006E2DE5" w:rsidP="008A6105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>на цій</w:t>
      </w:r>
      <w:r w:rsidR="00F129A5">
        <w:rPr>
          <w:sz w:val="28"/>
          <w:szCs w:val="28"/>
          <w:lang w:val="uk-UA"/>
        </w:rPr>
        <w:t xml:space="preserve"> лабораторній роботі </w:t>
      </w:r>
      <w:r w:rsidR="00F129A5">
        <w:rPr>
          <w:sz w:val="28"/>
          <w:szCs w:val="28"/>
        </w:rPr>
        <w:t>оволодів</w:t>
      </w:r>
      <w:r w:rsidR="00F129A5" w:rsidRPr="00F129A5">
        <w:rPr>
          <w:sz w:val="28"/>
          <w:szCs w:val="28"/>
        </w:rPr>
        <w:t xml:space="preserve"> навичками </w:t>
      </w:r>
      <w:r w:rsidR="00117BB3">
        <w:rPr>
          <w:spacing w:val="-10"/>
          <w:sz w:val="28"/>
          <w:szCs w:val="28"/>
          <w:lang w:val="uk-UA" w:eastAsia="uk-UA"/>
        </w:rPr>
        <w:t xml:space="preserve">складання лінійних алгоритмів використовуючи стандартні класи та їх методі у  мові </w:t>
      </w:r>
      <w:r w:rsidR="00117BB3">
        <w:rPr>
          <w:spacing w:val="-10"/>
          <w:sz w:val="28"/>
          <w:szCs w:val="28"/>
          <w:lang w:val="en-US" w:eastAsia="uk-UA"/>
        </w:rPr>
        <w:t>java</w:t>
      </w:r>
      <w:r w:rsidR="00117BB3">
        <w:rPr>
          <w:spacing w:val="-10"/>
          <w:sz w:val="28"/>
          <w:szCs w:val="28"/>
          <w:lang w:val="uk-UA" w:eastAsia="uk-UA"/>
        </w:rPr>
        <w:t>.</w:t>
      </w:r>
    </w:p>
    <w:sectPr w:rsidR="00211736" w:rsidRPr="008A6105">
      <w:footerReference w:type="default" r:id="rId9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CCDD22" w14:textId="77777777" w:rsidR="005122DA" w:rsidRDefault="005122DA">
      <w:r>
        <w:separator/>
      </w:r>
    </w:p>
  </w:endnote>
  <w:endnote w:type="continuationSeparator" w:id="0">
    <w:p w14:paraId="0AD1A713" w14:textId="77777777" w:rsidR="005122DA" w:rsidRDefault="00512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EA7507" w:rsidRDefault="00EA7507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EA7507" w:rsidRDefault="00EA7507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EA7507" w:rsidRDefault="00EA7507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EA7507" w:rsidRDefault="00EA7507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EA7507" w:rsidRDefault="00EA7507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EA7507" w:rsidRDefault="00EA7507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EA7507" w:rsidRDefault="00EA7507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EA7507" w:rsidRDefault="00EA7507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EA7507" w:rsidRDefault="00EA7507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EA7507" w:rsidRDefault="00EA7507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EA7507" w:rsidRDefault="00EA7507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EA7507" w:rsidRDefault="00EA7507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EA7507" w:rsidRDefault="00EA7507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EA7507" w:rsidRDefault="00EA750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EA7507" w:rsidRDefault="00EA7507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EA7507" w:rsidRDefault="00EA7507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EA7507" w:rsidRDefault="00EA750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EA7507" w:rsidRDefault="00EA7507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EA7507" w:rsidRDefault="00EA7507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EA7507" w:rsidRDefault="00EA7507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EA7507" w:rsidRDefault="00EA7507">
          <w:pPr>
            <w:pStyle w:val="Footer"/>
            <w:ind w:right="-1474" w:firstLine="0"/>
            <w:jc w:val="left"/>
          </w:pPr>
        </w:p>
      </w:tc>
    </w:tr>
  </w:tbl>
  <w:p w14:paraId="735714C6" w14:textId="77777777" w:rsidR="00EA7507" w:rsidRDefault="00EA7507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EA7507" w:rsidRDefault="00EA750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EA7507" w:rsidRDefault="00EA750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EA7507" w:rsidRDefault="00EA750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EA7507" w:rsidRDefault="00EA750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EA7507" w:rsidRDefault="00EA750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DAA1CED" w:rsidR="008A6105" w:rsidRPr="00653F61" w:rsidRDefault="008A6105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121.2151.05.01</w:t>
          </w:r>
        </w:p>
      </w:tc>
    </w:tr>
    <w:tr w:rsidR="00EA7507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EA7507" w:rsidRDefault="00EA750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EA7507" w:rsidRDefault="00EA750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EA7507" w:rsidRDefault="00EA750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EA7507" w:rsidRDefault="00EA750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EA7507" w:rsidRDefault="00EA750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EA7507" w:rsidRDefault="00EA750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EA7507" w:rsidRDefault="00EA750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EA7507" w:rsidRDefault="00EA750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EA7507" w:rsidRDefault="00EA750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EA7507" w:rsidRDefault="00EA750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EA7507" w:rsidRDefault="00EA750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EA7507" w:rsidRDefault="00EA750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EA7507" w:rsidRDefault="00EA7507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EA7507" w:rsidRPr="0024722F" w:rsidRDefault="00EA7507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EA7507" w:rsidRDefault="00EA750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EA7507" w:rsidRDefault="00EA750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5615ADE7" w:rsidR="00EA7507" w:rsidRPr="008A6105" w:rsidRDefault="008A6105" w:rsidP="008A6105">
          <w:pPr>
            <w:spacing w:after="480" w:line="276" w:lineRule="auto"/>
            <w:ind w:left="142" w:firstLine="0"/>
            <w:jc w:val="center"/>
            <w:rPr>
              <w:b/>
              <w:sz w:val="28"/>
            </w:rPr>
          </w:pPr>
          <w:r w:rsidRPr="00117BB3">
            <w:rPr>
              <w:b/>
              <w:sz w:val="28"/>
            </w:rPr>
            <w:t>Програмування лінійних алгоритмів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EA7507" w:rsidRDefault="00EA750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EA7507" w:rsidRDefault="00EA750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EA7507" w:rsidRPr="00F57988" w:rsidRDefault="00EA750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A7507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EA7507" w:rsidRPr="0024722F" w:rsidRDefault="00EA750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EA7507" w:rsidRPr="0024722F" w:rsidRDefault="00EA750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EA7507" w:rsidRPr="00B658D4" w:rsidRDefault="00EA750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EA7507" w:rsidRDefault="00EA750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EA7507" w:rsidRDefault="00EA750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EA7507" w:rsidRDefault="00EA750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EA7507" w:rsidRDefault="00EA750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EA7507" w:rsidRDefault="00EA750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EA7507" w:rsidRPr="00BF7874" w:rsidRDefault="00BF787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EA7507" w:rsidRPr="00ED4F3A" w:rsidRDefault="00EA750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A7507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EA7507" w:rsidRPr="00317655" w:rsidRDefault="00EA750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09FA5C75" w:rsidR="008A6105" w:rsidRPr="008A6105" w:rsidRDefault="008A6105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en-US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EA7507" w:rsidRDefault="00EA750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EA7507" w:rsidRDefault="00EA750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EA7507" w:rsidRDefault="00EA750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EA7507" w:rsidRDefault="00EA750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EA7507" w:rsidRPr="000B4897" w:rsidRDefault="00EA750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A7507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EA7507" w:rsidRPr="0024722F" w:rsidRDefault="00EA7507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EA7507" w:rsidRPr="0024722F" w:rsidRDefault="00EA7507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EA7507" w:rsidRDefault="00EA750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EA7507" w:rsidRDefault="00EA750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EA7507" w:rsidRDefault="00EA750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EA7507" w:rsidRDefault="00EA750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EA7507" w:rsidRDefault="00EA750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EA7507" w:rsidRDefault="00EA750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EA7507" w:rsidRDefault="00EA750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EA7507" w:rsidRDefault="00EA750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EA7507" w:rsidRDefault="00EA750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EA7507" w:rsidRDefault="00EA750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EA7507" w:rsidRDefault="00EA75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EA7507" w:rsidRDefault="00EA7507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EA7507" w:rsidRDefault="00EA7507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EA7507" w:rsidRDefault="00EA7507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EA7507" w:rsidRDefault="00EA7507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EA7507" w:rsidRDefault="00EA7507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EA7507" w:rsidRPr="00475762" w:rsidRDefault="008A6105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EA7507" w:rsidRDefault="00EA7507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A7507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EA7507" w:rsidRDefault="00EA7507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EA7507" w:rsidRDefault="00EA7507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EA7507" w:rsidRDefault="00EA7507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EA7507" w:rsidRDefault="00EA7507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EA7507" w:rsidRDefault="00EA7507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EA7507" w:rsidRDefault="00EA7507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ACED100" w:rsidR="00EA7507" w:rsidRPr="00BF7874" w:rsidRDefault="00BF7874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8A6105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EA7507" w:rsidRDefault="00EA7507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EA7507" w:rsidRDefault="00EA7507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EA7507" w:rsidRDefault="00EA750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EA7507" w:rsidRDefault="00EA7507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EA7507" w:rsidRDefault="00EA7507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EA7507" w:rsidRDefault="00EA7507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EA7507" w:rsidRDefault="00EA7507">
          <w:pPr>
            <w:pStyle w:val="Footer"/>
            <w:ind w:right="-1474" w:firstLine="0"/>
            <w:jc w:val="left"/>
          </w:pPr>
        </w:p>
      </w:tc>
    </w:tr>
  </w:tbl>
  <w:p w14:paraId="03DBE8F7" w14:textId="77777777" w:rsidR="00EA7507" w:rsidRDefault="00EA7507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900D00" w14:textId="77777777" w:rsidR="005122DA" w:rsidRDefault="005122DA">
      <w:r>
        <w:separator/>
      </w:r>
    </w:p>
  </w:footnote>
  <w:footnote w:type="continuationSeparator" w:id="0">
    <w:p w14:paraId="177EF6C1" w14:textId="77777777" w:rsidR="005122DA" w:rsidRDefault="005122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6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14"/>
  </w:num>
  <w:num w:numId="4">
    <w:abstractNumId w:val="19"/>
  </w:num>
  <w:num w:numId="5">
    <w:abstractNumId w:val="17"/>
  </w:num>
  <w:num w:numId="6">
    <w:abstractNumId w:val="23"/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 w:numId="11">
    <w:abstractNumId w:val="4"/>
  </w:num>
  <w:num w:numId="12">
    <w:abstractNumId w:val="11"/>
  </w:num>
  <w:num w:numId="13">
    <w:abstractNumId w:val="12"/>
  </w:num>
  <w:num w:numId="14">
    <w:abstractNumId w:val="15"/>
  </w:num>
  <w:num w:numId="15">
    <w:abstractNumId w:val="24"/>
  </w:num>
  <w:num w:numId="16">
    <w:abstractNumId w:val="20"/>
  </w:num>
  <w:num w:numId="17">
    <w:abstractNumId w:val="2"/>
  </w:num>
  <w:num w:numId="18">
    <w:abstractNumId w:val="7"/>
  </w:num>
  <w:num w:numId="19">
    <w:abstractNumId w:val="13"/>
  </w:num>
  <w:num w:numId="20">
    <w:abstractNumId w:val="10"/>
  </w:num>
  <w:num w:numId="21">
    <w:abstractNumId w:val="22"/>
  </w:num>
  <w:num w:numId="22">
    <w:abstractNumId w:val="16"/>
  </w:num>
  <w:num w:numId="23">
    <w:abstractNumId w:val="18"/>
  </w:num>
  <w:num w:numId="24">
    <w:abstractNumId w:val="21"/>
  </w:num>
  <w:num w:numId="25">
    <w:abstractNumId w:val="6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B5C33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75FA"/>
    <w:rsid w:val="003512B0"/>
    <w:rsid w:val="00371F47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C60D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2964"/>
    <w:rsid w:val="0095495B"/>
    <w:rsid w:val="00965BD6"/>
    <w:rsid w:val="00981BE8"/>
    <w:rsid w:val="009824C5"/>
    <w:rsid w:val="0098669D"/>
    <w:rsid w:val="00990482"/>
    <w:rsid w:val="00992F6D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C6219"/>
    <w:rsid w:val="00BD7674"/>
    <w:rsid w:val="00BE0189"/>
    <w:rsid w:val="00BF0448"/>
    <w:rsid w:val="00BF291D"/>
    <w:rsid w:val="00BF7874"/>
    <w:rsid w:val="00C117AC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2090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46</cp:revision>
  <cp:lastPrinted>2015-09-20T08:44:00Z</cp:lastPrinted>
  <dcterms:created xsi:type="dcterms:W3CDTF">2016-09-25T11:38:00Z</dcterms:created>
  <dcterms:modified xsi:type="dcterms:W3CDTF">2018-09-06T12:44:00Z</dcterms:modified>
</cp:coreProperties>
</file>