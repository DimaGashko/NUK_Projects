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085B35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085B35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085B35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085B3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303AA142" w:rsidR="00141DAA" w:rsidRPr="002E5E1D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2E5E1D" w:rsidRPr="002E5E1D">
        <w:rPr>
          <w:b/>
          <w:spacing w:val="-10"/>
          <w:sz w:val="28"/>
          <w:szCs w:val="28"/>
          <w:lang w:eastAsia="uk-UA"/>
        </w:rPr>
        <w:t>4</w:t>
      </w:r>
    </w:p>
    <w:p w14:paraId="4B0875E7" w14:textId="4C4DB945" w:rsidR="00C5625B" w:rsidRPr="002E5E1D" w:rsidRDefault="002E5E1D" w:rsidP="00405C55">
      <w:pPr>
        <w:spacing w:after="480" w:line="276" w:lineRule="auto"/>
        <w:ind w:left="142" w:firstLine="0"/>
        <w:jc w:val="center"/>
        <w:rPr>
          <w:b/>
          <w:sz w:val="28"/>
          <w:lang w:val="uk-UA"/>
        </w:rPr>
      </w:pPr>
      <w:r w:rsidRPr="002E5E1D">
        <w:rPr>
          <w:b/>
          <w:sz w:val="28"/>
          <w:szCs w:val="28"/>
          <w:lang w:val="uk-UA"/>
        </w:rPr>
        <w:t>С</w:t>
      </w:r>
      <w:r w:rsidRPr="002E5E1D">
        <w:rPr>
          <w:b/>
          <w:sz w:val="28"/>
          <w:szCs w:val="28"/>
          <w:lang w:val="uk-UA"/>
        </w:rPr>
        <w:t>творення графічного інтерфейсу користувача. Використання JavaFX</w:t>
      </w:r>
    </w:p>
    <w:p w14:paraId="3405B29F" w14:textId="3B50E4F5" w:rsidR="005D1F62" w:rsidRPr="00405C55" w:rsidRDefault="002D4BEF" w:rsidP="002E5E1D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085B35">
        <w:rPr>
          <w:b/>
          <w:spacing w:val="-10"/>
          <w:sz w:val="28"/>
          <w:szCs w:val="28"/>
          <w:lang w:val="uk-UA" w:eastAsia="uk-UA"/>
        </w:rPr>
        <w:t>Ціль роботи</w:t>
      </w:r>
      <w:r w:rsidRPr="00085B35">
        <w:rPr>
          <w:spacing w:val="-10"/>
          <w:sz w:val="28"/>
          <w:szCs w:val="28"/>
          <w:lang w:val="uk-UA" w:eastAsia="uk-UA"/>
        </w:rPr>
        <w:t xml:space="preserve">: </w:t>
      </w:r>
      <w:r w:rsidR="002E5E1D" w:rsidRPr="002E5E1D">
        <w:rPr>
          <w:spacing w:val="-10"/>
          <w:sz w:val="28"/>
          <w:szCs w:val="28"/>
          <w:lang w:val="uk-UA" w:eastAsia="uk-UA"/>
        </w:rPr>
        <w:t>навчитись створювати прості графічні</w:t>
      </w:r>
      <w:r w:rsidR="002E5E1D">
        <w:rPr>
          <w:spacing w:val="-10"/>
          <w:sz w:val="28"/>
          <w:szCs w:val="28"/>
          <w:lang w:val="uk-UA" w:eastAsia="uk-UA"/>
        </w:rPr>
        <w:t xml:space="preserve"> </w:t>
      </w:r>
      <w:r w:rsidR="002E5E1D" w:rsidRPr="002E5E1D">
        <w:rPr>
          <w:spacing w:val="-10"/>
          <w:sz w:val="28"/>
          <w:szCs w:val="28"/>
          <w:lang w:val="uk-UA" w:eastAsia="uk-UA"/>
        </w:rPr>
        <w:t>інтерфейси користувача.</w:t>
      </w:r>
    </w:p>
    <w:p w14:paraId="01C63D75" w14:textId="584B9500" w:rsidR="007A0E7D" w:rsidRPr="00BF1CE2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BF1CE2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2FA224E0" w14:textId="77777777" w:rsidR="006B1CE8" w:rsidRPr="00BF1CE2" w:rsidRDefault="002E5E1D" w:rsidP="006B1CE8">
      <w:pPr>
        <w:spacing w:line="360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BF1CE2">
        <w:rPr>
          <w:spacing w:val="-10"/>
          <w:sz w:val="28"/>
          <w:szCs w:val="28"/>
          <w:lang w:val="uk-UA" w:eastAsia="uk-UA"/>
        </w:rPr>
        <w:t>У середовищі IntelliJ IDEA створити проект JavaFX, що реалізує графічний</w:t>
      </w:r>
      <w:r w:rsidRPr="00BF1CE2">
        <w:rPr>
          <w:spacing w:val="-10"/>
          <w:sz w:val="28"/>
          <w:szCs w:val="28"/>
          <w:lang w:val="uk-UA" w:eastAsia="uk-UA"/>
        </w:rPr>
        <w:t xml:space="preserve"> </w:t>
      </w:r>
      <w:r w:rsidRPr="00BF1CE2">
        <w:rPr>
          <w:spacing w:val="-10"/>
          <w:sz w:val="28"/>
          <w:szCs w:val="28"/>
          <w:lang w:val="uk-UA" w:eastAsia="uk-UA"/>
        </w:rPr>
        <w:t>інтерфейс користувача для програми із завдання лабораторної роботи №2.</w:t>
      </w:r>
      <w:r w:rsidRPr="00BF1CE2">
        <w:rPr>
          <w:spacing w:val="-10"/>
          <w:sz w:val="28"/>
          <w:szCs w:val="28"/>
          <w:lang w:val="uk-UA" w:eastAsia="uk-UA"/>
        </w:rPr>
        <w:t xml:space="preserve"> </w:t>
      </w:r>
    </w:p>
    <w:p w14:paraId="05B367B1" w14:textId="77777777" w:rsidR="006B1CE8" w:rsidRPr="00BF1CE2" w:rsidRDefault="002E5E1D" w:rsidP="006B1CE8">
      <w:pPr>
        <w:spacing w:line="360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BF1CE2">
        <w:rPr>
          <w:spacing w:val="-10"/>
          <w:sz w:val="28"/>
          <w:szCs w:val="28"/>
          <w:lang w:val="uk-UA" w:eastAsia="uk-UA"/>
        </w:rPr>
        <w:t>1. Програма повинна вводити дані (початок інтервалу, кінець інтервалу,</w:t>
      </w:r>
      <w:r w:rsidRPr="00BF1CE2">
        <w:rPr>
          <w:spacing w:val="-10"/>
          <w:sz w:val="28"/>
          <w:szCs w:val="28"/>
          <w:lang w:val="uk-UA" w:eastAsia="uk-UA"/>
        </w:rPr>
        <w:t xml:space="preserve"> </w:t>
      </w:r>
      <w:r w:rsidRPr="00BF1CE2">
        <w:rPr>
          <w:spacing w:val="-10"/>
          <w:sz w:val="28"/>
          <w:szCs w:val="28"/>
          <w:lang w:val="uk-UA" w:eastAsia="uk-UA"/>
        </w:rPr>
        <w:t>крок табуляції) за допомогою елементів інтерфейсу користувача.</w:t>
      </w:r>
    </w:p>
    <w:p w14:paraId="3DB7F389" w14:textId="033B8DBA" w:rsidR="006B1CE8" w:rsidRPr="00BF1CE2" w:rsidRDefault="002E5E1D" w:rsidP="006B1CE8">
      <w:pPr>
        <w:spacing w:line="360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BF1CE2">
        <w:rPr>
          <w:spacing w:val="-10"/>
          <w:sz w:val="28"/>
          <w:szCs w:val="28"/>
          <w:lang w:val="uk-UA" w:eastAsia="uk-UA"/>
        </w:rPr>
        <w:t>2. Реалізувати табуляцію. Вивести у вікні інформацію про кількість</w:t>
      </w:r>
      <w:r w:rsidRPr="00BF1CE2">
        <w:rPr>
          <w:spacing w:val="-10"/>
          <w:sz w:val="28"/>
          <w:szCs w:val="28"/>
          <w:lang w:val="uk-UA" w:eastAsia="uk-UA"/>
        </w:rPr>
        <w:t xml:space="preserve"> </w:t>
      </w:r>
      <w:r w:rsidRPr="00BF1CE2">
        <w:rPr>
          <w:spacing w:val="-10"/>
          <w:sz w:val="28"/>
          <w:szCs w:val="28"/>
          <w:lang w:val="uk-UA" w:eastAsia="uk-UA"/>
        </w:rPr>
        <w:t>кроків табуляції.</w:t>
      </w:r>
      <w:r w:rsidRPr="00BF1CE2">
        <w:rPr>
          <w:spacing w:val="-10"/>
          <w:sz w:val="28"/>
          <w:szCs w:val="28"/>
          <w:lang w:val="uk-UA" w:eastAsia="uk-UA"/>
        </w:rPr>
        <w:t xml:space="preserve"> </w:t>
      </w:r>
    </w:p>
    <w:p w14:paraId="561FB547" w14:textId="77777777" w:rsidR="006B1CE8" w:rsidRPr="00BF1CE2" w:rsidRDefault="002E5E1D" w:rsidP="006B1CE8">
      <w:pPr>
        <w:spacing w:line="360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BF1CE2">
        <w:rPr>
          <w:spacing w:val="-10"/>
          <w:sz w:val="28"/>
          <w:szCs w:val="28"/>
          <w:lang w:val="uk-UA" w:eastAsia="uk-UA"/>
        </w:rPr>
        <w:t>3. Пересвідчитись, що кількість точок створюється правильно за</w:t>
      </w:r>
      <w:r w:rsidRPr="00BF1CE2">
        <w:rPr>
          <w:spacing w:val="-10"/>
          <w:sz w:val="28"/>
          <w:szCs w:val="28"/>
          <w:lang w:val="uk-UA" w:eastAsia="uk-UA"/>
        </w:rPr>
        <w:t xml:space="preserve"> </w:t>
      </w:r>
      <w:r w:rsidRPr="00BF1CE2">
        <w:rPr>
          <w:spacing w:val="-10"/>
          <w:sz w:val="28"/>
          <w:szCs w:val="28"/>
          <w:lang w:val="uk-UA" w:eastAsia="uk-UA"/>
        </w:rPr>
        <w:t>допомогою модульного тестування.</w:t>
      </w:r>
      <w:r w:rsidRPr="00BF1CE2">
        <w:rPr>
          <w:spacing w:val="-10"/>
          <w:sz w:val="28"/>
          <w:szCs w:val="28"/>
          <w:lang w:val="uk-UA" w:eastAsia="uk-UA"/>
        </w:rPr>
        <w:t xml:space="preserve"> </w:t>
      </w:r>
    </w:p>
    <w:p w14:paraId="4B219CD5" w14:textId="77777777" w:rsidR="006B1CE8" w:rsidRPr="00BF1CE2" w:rsidRDefault="002E5E1D" w:rsidP="006B1CE8">
      <w:pPr>
        <w:spacing w:line="360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BF1CE2">
        <w:rPr>
          <w:spacing w:val="-10"/>
          <w:sz w:val="28"/>
          <w:szCs w:val="28"/>
          <w:lang w:val="uk-UA" w:eastAsia="uk-UA"/>
        </w:rPr>
        <w:t>4. Вивести найбільше та найменше значення функції, вказавши значення</w:t>
      </w:r>
      <w:r w:rsidRPr="00BF1CE2">
        <w:rPr>
          <w:spacing w:val="-10"/>
          <w:sz w:val="28"/>
          <w:szCs w:val="28"/>
          <w:lang w:val="uk-UA" w:eastAsia="uk-UA"/>
        </w:rPr>
        <w:t xml:space="preserve"> </w:t>
      </w:r>
      <w:r w:rsidRPr="00BF1CE2">
        <w:rPr>
          <w:spacing w:val="-10"/>
          <w:sz w:val="28"/>
          <w:szCs w:val="28"/>
          <w:lang w:val="uk-UA" w:eastAsia="uk-UA"/>
        </w:rPr>
        <w:t>аргументу, для яких відповідні значення отримані.</w:t>
      </w:r>
    </w:p>
    <w:p w14:paraId="1C910A42" w14:textId="7777D48A" w:rsidR="00405C55" w:rsidRPr="00BF1CE2" w:rsidRDefault="002E5E1D" w:rsidP="006B1CE8">
      <w:pPr>
        <w:spacing w:line="360" w:lineRule="auto"/>
        <w:ind w:firstLine="0"/>
        <w:jc w:val="left"/>
        <w:rPr>
          <w:spacing w:val="-10"/>
          <w:sz w:val="28"/>
          <w:szCs w:val="28"/>
          <w:lang w:val="uk-UA" w:eastAsia="uk-UA"/>
        </w:rPr>
      </w:pPr>
      <w:r w:rsidRPr="00BF1CE2">
        <w:rPr>
          <w:spacing w:val="-10"/>
          <w:sz w:val="28"/>
          <w:szCs w:val="28"/>
          <w:lang w:val="uk-UA" w:eastAsia="uk-UA"/>
        </w:rPr>
        <w:t xml:space="preserve"> </w:t>
      </w:r>
      <w:r w:rsidRPr="00BF1CE2">
        <w:rPr>
          <w:spacing w:val="-10"/>
          <w:sz w:val="28"/>
          <w:szCs w:val="28"/>
          <w:lang w:val="uk-UA" w:eastAsia="uk-UA"/>
        </w:rPr>
        <w:t>5. Вивести суму та середнє арифметичне елементів масиву значень</w:t>
      </w:r>
      <w:r w:rsidRPr="00BF1CE2">
        <w:rPr>
          <w:spacing w:val="-10"/>
          <w:sz w:val="28"/>
          <w:szCs w:val="28"/>
          <w:lang w:val="uk-UA" w:eastAsia="uk-UA"/>
        </w:rPr>
        <w:t xml:space="preserve"> </w:t>
      </w:r>
      <w:r w:rsidRPr="00BF1CE2">
        <w:rPr>
          <w:spacing w:val="-10"/>
          <w:sz w:val="28"/>
          <w:szCs w:val="28"/>
          <w:lang w:val="uk-UA" w:eastAsia="uk-UA"/>
        </w:rPr>
        <w:t>функції.</w:t>
      </w:r>
    </w:p>
    <w:p w14:paraId="041F8749" w14:textId="77B4BAB5" w:rsidR="00D56FD7" w:rsidRPr="00BF1CE2" w:rsidRDefault="00D56FD7" w:rsidP="00D56FD7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BF1CE2">
        <w:rPr>
          <w:b/>
          <w:spacing w:val="-10"/>
          <w:sz w:val="28"/>
          <w:szCs w:val="28"/>
          <w:lang w:val="uk-UA" w:eastAsia="uk-UA"/>
        </w:rPr>
        <w:t>Короткі теоретичні відомості</w:t>
      </w:r>
    </w:p>
    <w:p w14:paraId="23B8EB24" w14:textId="2E98069B" w:rsidR="00645A49" w:rsidRPr="00BF1CE2" w:rsidRDefault="006B1CE8" w:rsidP="00BF1CE2">
      <w:pPr>
        <w:spacing w:line="360" w:lineRule="auto"/>
        <w:ind w:firstLine="630"/>
        <w:jc w:val="left"/>
        <w:rPr>
          <w:color w:val="000000" w:themeColor="text1"/>
          <w:sz w:val="28"/>
          <w:szCs w:val="28"/>
          <w:shd w:val="clear" w:color="auto" w:fill="FFFFFF"/>
        </w:rPr>
      </w:pPr>
      <w:r w:rsidRPr="00BF1CE2">
        <w:rPr>
          <w:color w:val="000000" w:themeColor="text1"/>
          <w:sz w:val="28"/>
          <w:szCs w:val="28"/>
          <w:shd w:val="clear" w:color="auto" w:fill="FFFFFF"/>
        </w:rPr>
        <w:t xml:space="preserve">JavaFX — платформа на основе Java для создания приложений с насыщенным графическим интерфейсом. Может использоваться как для создания настольных приложений, запускаемых непосредственно из-под операционных систем, так и для интернет-приложений, работающих в браузерах, и для приложений на мобильных устройствах. JavaFX призвана заменить использовавшуюся ранее библиотеку Swing. </w:t>
      </w:r>
    </w:p>
    <w:p w14:paraId="6911ED7B" w14:textId="0844F901" w:rsidR="00BF1CE2" w:rsidRPr="00BF1CE2" w:rsidRDefault="00BF1CE2" w:rsidP="00BF1CE2">
      <w:pPr>
        <w:spacing w:line="360" w:lineRule="auto"/>
        <w:ind w:firstLine="630"/>
        <w:jc w:val="left"/>
        <w:rPr>
          <w:color w:val="000000" w:themeColor="text1"/>
          <w:sz w:val="28"/>
          <w:szCs w:val="28"/>
          <w:shd w:val="clear" w:color="auto" w:fill="FFFFFF"/>
        </w:rPr>
      </w:pPr>
      <w:r w:rsidRPr="00BF1CE2">
        <w:rPr>
          <w:color w:val="000000" w:themeColor="text1"/>
          <w:sz w:val="28"/>
          <w:szCs w:val="28"/>
          <w:shd w:val="clear" w:color="auto" w:fill="FFFFFF"/>
        </w:rPr>
        <w:t>JavaFX появилась в дека</w:t>
      </w:r>
      <w:r w:rsidRPr="00BF1CE2">
        <w:rPr>
          <w:color w:val="000000" w:themeColor="text1"/>
          <w:sz w:val="28"/>
          <w:szCs w:val="28"/>
          <w:shd w:val="clear" w:color="auto" w:fill="FFFFFF"/>
        </w:rPr>
        <w:t>бре 2008 года.</w:t>
      </w:r>
      <w:r w:rsidRPr="00BF1CE2">
        <w:rPr>
          <w:color w:val="000000" w:themeColor="text1"/>
          <w:sz w:val="28"/>
          <w:szCs w:val="28"/>
          <w:shd w:val="clear" w:color="auto" w:fill="FFFFFF"/>
        </w:rPr>
        <w:t xml:space="preserve"> Идея заключалась в создании</w:t>
      </w:r>
      <w:r w:rsidRPr="00BF1CE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1CE2">
        <w:rPr>
          <w:color w:val="000000" w:themeColor="text1"/>
          <w:sz w:val="28"/>
          <w:szCs w:val="28"/>
          <w:shd w:val="clear" w:color="auto" w:fill="FFFFFF"/>
        </w:rPr>
        <w:t>современного фреймворка UI для замены устаревшего Swing Framework, который являлся официальным фреймворком JVM с конца 90-х.</w:t>
      </w:r>
    </w:p>
    <w:p w14:paraId="2D280A94" w14:textId="48CDAD3E" w:rsidR="00BF1CE2" w:rsidRPr="00BF1CE2" w:rsidRDefault="00BF1CE2" w:rsidP="00BF1CE2">
      <w:pPr>
        <w:spacing w:line="360" w:lineRule="auto"/>
        <w:ind w:firstLine="630"/>
        <w:jc w:val="left"/>
        <w:rPr>
          <w:color w:val="000000" w:themeColor="text1"/>
          <w:sz w:val="28"/>
          <w:szCs w:val="28"/>
          <w:shd w:val="clear" w:color="auto" w:fill="FFFFFF"/>
        </w:rPr>
      </w:pPr>
      <w:r w:rsidRPr="00BF1CE2">
        <w:rPr>
          <w:color w:val="000000" w:themeColor="text1"/>
          <w:sz w:val="28"/>
          <w:szCs w:val="28"/>
          <w:shd w:val="clear" w:color="auto" w:fill="FFFFFF"/>
        </w:rPr>
        <w:t xml:space="preserve">Oracle чуть не испортила всё с самого начала, приступив к созданию особого, декларативного языка, который предполагалось использования для </w:t>
      </w:r>
      <w:r w:rsidRPr="00BF1CE2">
        <w:rPr>
          <w:color w:val="000000" w:themeColor="text1"/>
          <w:sz w:val="28"/>
          <w:szCs w:val="28"/>
          <w:shd w:val="clear" w:color="auto" w:fill="FFFFFF"/>
        </w:rPr>
        <w:lastRenderedPageBreak/>
        <w:t>создания UI приложений. Это не очень хорошо восприняли Java-разработчики, и та инициатива чуть не погубила JavaFX.</w:t>
      </w:r>
    </w:p>
    <w:p w14:paraId="032E8505" w14:textId="77777777" w:rsidR="00BF1CE2" w:rsidRDefault="00BF1CE2" w:rsidP="00BF1CE2">
      <w:pPr>
        <w:spacing w:line="360" w:lineRule="auto"/>
        <w:ind w:firstLine="630"/>
        <w:jc w:val="left"/>
        <w:rPr>
          <w:color w:val="000000" w:themeColor="text1"/>
          <w:sz w:val="28"/>
          <w:szCs w:val="28"/>
          <w:shd w:val="clear" w:color="auto" w:fill="FFFFFF"/>
        </w:rPr>
      </w:pPr>
      <w:r w:rsidRPr="00BF1CE2">
        <w:rPr>
          <w:color w:val="000000" w:themeColor="text1"/>
          <w:sz w:val="28"/>
          <w:szCs w:val="28"/>
          <w:shd w:val="clear" w:color="auto" w:fill="FFFFFF"/>
        </w:rPr>
        <w:t>Заметив проблему, Oracle решила выпустить JavaFX 2 в 2011 году без собственного особого языка, а вместо этого применив FX</w:t>
      </w:r>
      <w:r w:rsidRPr="00BF1CE2">
        <w:rPr>
          <w:color w:val="000000" w:themeColor="text1"/>
          <w:sz w:val="28"/>
          <w:szCs w:val="28"/>
          <w:shd w:val="clear" w:color="auto" w:fill="FFFFFF"/>
        </w:rPr>
        <w:t>ML.</w:t>
      </w:r>
    </w:p>
    <w:p w14:paraId="094326FC" w14:textId="5BB9BA4B" w:rsidR="00BF1CE2" w:rsidRPr="00BF1CE2" w:rsidRDefault="00BF1CE2" w:rsidP="00BF1CE2">
      <w:pPr>
        <w:spacing w:line="360" w:lineRule="auto"/>
        <w:ind w:firstLine="630"/>
        <w:jc w:val="left"/>
        <w:rPr>
          <w:color w:val="000000" w:themeColor="text1"/>
          <w:sz w:val="28"/>
          <w:szCs w:val="28"/>
          <w:shd w:val="clear" w:color="auto" w:fill="FFFFFF"/>
        </w:rPr>
      </w:pPr>
      <w:r w:rsidRPr="00BF1CE2">
        <w:rPr>
          <w:color w:val="222222"/>
          <w:sz w:val="28"/>
          <w:szCs w:val="28"/>
        </w:rPr>
        <w:t>Scene Builder визуальный конструктор UI, который позволяет создавать FXML, просто перетаскивая компоненты UI.</w:t>
      </w:r>
    </w:p>
    <w:p w14:paraId="492E0FF1" w14:textId="77777777" w:rsidR="00BF1CE2" w:rsidRDefault="00BF1CE2" w:rsidP="002E5E1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3FBE8F0" w14:textId="044AEB35" w:rsidR="007A0EE5" w:rsidRPr="002E5E1D" w:rsidRDefault="003F34F4" w:rsidP="002E5E1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</w:rPr>
      </w:pPr>
      <w:r w:rsidRPr="00085B35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02CDFBD5" w14:textId="77777777" w:rsidR="002E5E1D" w:rsidRPr="002E5E1D" w:rsidRDefault="002E5E1D" w:rsidP="002E5E1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</w:rPr>
      </w:pPr>
    </w:p>
    <w:p w14:paraId="2BC3BB5E" w14:textId="30CD13E0" w:rsidR="00645A49" w:rsidRDefault="003F34F4" w:rsidP="00645A49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085B35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680378A" w14:textId="5B7AE470" w:rsidR="005A424D" w:rsidRDefault="005A424D" w:rsidP="005A424D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8E6239B" w14:textId="77777777" w:rsidR="005A424D" w:rsidRPr="005A424D" w:rsidRDefault="005A424D" w:rsidP="005A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i/>
          <w:color w:val="000000"/>
          <w:kern w:val="0"/>
          <w:sz w:val="18"/>
          <w:szCs w:val="18"/>
          <w:u w:val="single"/>
          <w:lang w:val="en-US"/>
        </w:rPr>
      </w:pPr>
      <w:r w:rsidRPr="005A424D">
        <w:rPr>
          <w:rFonts w:ascii="Courier New" w:hAnsi="Courier New" w:cs="Courier New"/>
          <w:i/>
          <w:color w:val="000000"/>
          <w:kern w:val="0"/>
          <w:sz w:val="18"/>
          <w:szCs w:val="18"/>
          <w:u w:val="single"/>
          <w:lang w:val="en-US"/>
        </w:rPr>
        <w:t>main.java</w:t>
      </w:r>
    </w:p>
    <w:p w14:paraId="2FF0ED3E" w14:textId="77777777" w:rsidR="005A424D" w:rsidRDefault="005A424D" w:rsidP="005A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48CA27C8" w14:textId="77777777" w:rsidR="005A424D" w:rsidRPr="005A424D" w:rsidRDefault="005A424D" w:rsidP="005A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package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com.labs.lab4;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javafx.application.Application;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javafx.fxml.FXMLLoader;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javafx.scene.Parent;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javafx.scene.Scene;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javafx.stage.Stage;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Main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extends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Application {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Stage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window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Scene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scene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static void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main(String[] args) {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launch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(args);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@Override</w:t>
      </w:r>
      <w:r w:rsidRPr="005A424D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void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start(Stage primaryStage)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throws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Exception {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initView(primaryStage);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initView(Stage window)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throws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Exception {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setWindow(window);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window.setTitle(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"F2"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Parent root = FXMLLoader.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load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(getClass().getResource(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"views/index.fxml"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scene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Scene(root,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420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660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window.setMinWidth(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420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window.setMinHeight(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400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window.setScene(scene);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window.show();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setWindow(Stage window) {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window = window;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149A92C7" w14:textId="77777777" w:rsidR="005A424D" w:rsidRPr="005A424D" w:rsidRDefault="005A424D" w:rsidP="005A424D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52D41D9B" w14:textId="77777777" w:rsidR="005A424D" w:rsidRDefault="005A424D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073FED95" w14:textId="77777777" w:rsidR="005A424D" w:rsidRDefault="005A424D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4376CFFC" w14:textId="77777777" w:rsidR="005A424D" w:rsidRDefault="005A424D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41252B6F" w14:textId="6F950893" w:rsidR="00645A49" w:rsidRPr="005A424D" w:rsidRDefault="00645A49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u w:val="single"/>
          <w:lang w:val="en-US"/>
        </w:rPr>
      </w:pP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br/>
      </w:r>
      <w:r w:rsidR="00BF1CE2" w:rsidRPr="005A424D">
        <w:rPr>
          <w:rFonts w:ascii="Courier New" w:hAnsi="Courier New" w:cs="Courier New"/>
          <w:color w:val="000000"/>
          <w:kern w:val="0"/>
          <w:sz w:val="18"/>
          <w:szCs w:val="18"/>
          <w:u w:val="single"/>
          <w:lang w:val="en-US"/>
        </w:rPr>
        <w:t>Index.java (controller)</w:t>
      </w:r>
    </w:p>
    <w:p w14:paraId="11AAB5F2" w14:textId="77777777" w:rsidR="005A424D" w:rsidRDefault="005A424D" w:rsidP="00BF1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</w:pPr>
    </w:p>
    <w:p w14:paraId="241DEEFE" w14:textId="60EA256D" w:rsidR="00BF1CE2" w:rsidRPr="00BF1CE2" w:rsidRDefault="00BF1CE2" w:rsidP="00BF1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package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com.labs.lab4.controllers;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com.labs.lab2.F2;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javafx.event.Event;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javafx.scene.Node;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javafx.scene.control.CheckBox;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javafx.scene.control.Label;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javafx.scene.control.ScrollPane;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javafx.scene.control.TextField;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javafx.scene.text.Text;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javafx.fxml.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FXML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import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java.util.Locale;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class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Index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F2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 xml:space="preserve">f2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F2(</w:t>
      </w:r>
      <w:r w:rsidRPr="00BF1CE2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0.1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BF1CE2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2.6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BF1CE2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0.01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BF1CE2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2.3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static int </w:t>
      </w:r>
      <w:r w:rsidRPr="00BF1CE2">
        <w:rPr>
          <w:rFonts w:ascii="Courier New" w:hAnsi="Courier New" w:cs="Courier New"/>
          <w:i/>
          <w:iCs/>
          <w:color w:val="660E7A"/>
          <w:kern w:val="0"/>
          <w:sz w:val="18"/>
          <w:szCs w:val="18"/>
          <w:lang w:val="en-US"/>
        </w:rPr>
        <w:t xml:space="preserve">MAX_COORDINATES_LEN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= </w:t>
      </w:r>
      <w:r w:rsidRPr="00BF1CE2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500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TextField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maxX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TextField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minX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TextField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step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TextField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Text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minY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Text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maxY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Text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sumOfElements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Text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average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CheckBox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coordinatesVisible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ScrollPane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coordinatesRoot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 xml:space="preserve">@FXML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public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Label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coordinates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@FXML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initialize()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initBinds();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updateInputTexts();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update();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@FXML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onInputChange(Event event)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TextField input = (TextField) event.getTarget();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val = </w:t>
      </w:r>
      <w:r w:rsidRPr="00BF1CE2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try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val = Double.</w:t>
      </w:r>
      <w:r w:rsidRPr="00BF1CE2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parseDouble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(input.getText());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input.getStyleClass().remove(</w:t>
      </w:r>
      <w:r w:rsidRPr="00BF1CE2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"f2__input-invalid"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catch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(Exception err)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(!(err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instanceof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NumberFormatException))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throw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err;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addClass(input, </w:t>
      </w:r>
      <w:r w:rsidRPr="00BF1CE2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"f2__input-invalid"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(input ==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.setA(val);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(input ==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minX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.setMinX(val);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(input ==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maxX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.setMaxX(val);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else if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(input ==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step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)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.setStep(val);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update();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t>@FXML</w:t>
      </w:r>
      <w:r w:rsidRPr="00BF1CE2">
        <w:rPr>
          <w:rFonts w:ascii="Courier New" w:hAnsi="Courier New" w:cs="Courier New"/>
          <w:color w:val="808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void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onChangeCoordinatesVisible()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updateCoordinates();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update()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.update();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minY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.setText( toText(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.getMinY()) 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maxY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.setText( toText(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.getMaxY()) 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average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.setText( toText(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.getAverageY()) 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sumOfElements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.setText( toText(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.getSumOfAllY()) 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updateCoordinates();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updateInputTexts()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minX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.setText( toText(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.getMinX()) 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minX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.setText( toText(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.getMinX()) 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maxX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.setText( toText(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.getMaxX()) 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step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.setText( toText(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.getStep()) 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a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.setText( toText(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.getA()) 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updateCoordinates()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(!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coordinatesVisible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.isSelected())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allX =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.getAllX();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allY =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f2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.getAllY();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len = allX.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more = (len &gt; </w:t>
      </w:r>
      <w:r w:rsidRPr="00BF1CE2">
        <w:rPr>
          <w:rFonts w:ascii="Courier New" w:hAnsi="Courier New" w:cs="Courier New"/>
          <w:i/>
          <w:iCs/>
          <w:color w:val="660E7A"/>
          <w:kern w:val="0"/>
          <w:sz w:val="18"/>
          <w:szCs w:val="18"/>
          <w:lang w:val="en-US"/>
        </w:rPr>
        <w:t>MAX_COORDINATES_LEN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(more)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len = </w:t>
      </w:r>
      <w:r w:rsidRPr="00BF1CE2">
        <w:rPr>
          <w:rFonts w:ascii="Courier New" w:hAnsi="Courier New" w:cs="Courier New"/>
          <w:i/>
          <w:iCs/>
          <w:color w:val="660E7A"/>
          <w:kern w:val="0"/>
          <w:sz w:val="18"/>
          <w:szCs w:val="18"/>
          <w:lang w:val="en-US"/>
        </w:rPr>
        <w:t>MAX_COORDINATES_LEN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var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coordinatesText =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new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StringBuffer();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for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int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i = </w:t>
      </w:r>
      <w:r w:rsidRPr="00BF1CE2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0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 i &lt; len; i++)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coordinatesText.append(String.</w:t>
      </w:r>
      <w:r w:rsidRPr="00BF1CE2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format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BF1CE2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"(%.3f, %.3f),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BF1CE2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allX[i], allY[i]));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coordinatesText.append(String.</w:t>
      </w:r>
      <w:r w:rsidRPr="00BF1CE2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format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</w:t>
      </w:r>
      <w:r w:rsidRPr="00BF1CE2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BF1CE2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(Showed %d/%d)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\n</w:t>
      </w:r>
      <w:r w:rsidRPr="00BF1CE2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len, allX.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length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));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coordinates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.setText(coordinatesText.toString());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 toText(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double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val)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return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String.</w:t>
      </w:r>
      <w:r w:rsidRPr="00BF1CE2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format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(Locale.</w:t>
      </w:r>
      <w:r w:rsidRPr="00BF1CE2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  <w:lang w:val="en-US"/>
        </w:rPr>
        <w:t>ENGLISH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BF1CE2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"%.3f"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, val);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initBinds()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coordinatesRoot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.visibleProperty().bind(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coordinatesVisible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.selectedProperty());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coordinatesRoot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.managedProperty().bind(</w:t>
      </w:r>
      <w:r w:rsidRPr="00BF1CE2">
        <w:rPr>
          <w:rFonts w:ascii="Courier New" w:hAnsi="Courier New" w:cs="Courier New"/>
          <w:b/>
          <w:bCs/>
          <w:color w:val="660E7A"/>
          <w:kern w:val="0"/>
          <w:sz w:val="18"/>
          <w:szCs w:val="18"/>
          <w:lang w:val="en-US"/>
        </w:rPr>
        <w:t>coordinatesRoot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.visibleProperty());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>//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Добавляет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класс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переданному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элементу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//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Не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добавляет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класс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,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если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элемент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уже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содержит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этот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t xml:space="preserve"> 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класс</w:t>
      </w:r>
      <w:r w:rsidRPr="00BF1CE2">
        <w:rPr>
          <w:rFonts w:ascii="Courier New" w:hAnsi="Courier New" w:cs="Courier New"/>
          <w:i/>
          <w:iCs/>
          <w:color w:val="808080"/>
          <w:kern w:val="0"/>
          <w:sz w:val="18"/>
          <w:szCs w:val="18"/>
          <w:lang w:val="en-US"/>
        </w:rPr>
        <w:br/>
        <w:t xml:space="preserve">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private void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addClass(Node node, String className) {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 xml:space="preserve">if 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(node.getStyleClass().contains(className)) </w:t>
      </w:r>
      <w:r w:rsidRPr="00BF1CE2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return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node.getStyleClass().add(className);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}</w:t>
      </w:r>
      <w:r w:rsidRPr="00BF1CE2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>}</w:t>
      </w:r>
    </w:p>
    <w:p w14:paraId="20A974B2" w14:textId="1CF872CC" w:rsidR="005A424D" w:rsidRDefault="005A424D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3399F78E" w14:textId="0A44AE53" w:rsidR="005A424D" w:rsidRDefault="005A424D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u w:val="single"/>
          <w:lang w:val="en-US"/>
        </w:rPr>
      </w:pPr>
      <w:r w:rsidRPr="005A424D">
        <w:rPr>
          <w:rFonts w:ascii="Courier New" w:hAnsi="Courier New" w:cs="Courier New"/>
          <w:color w:val="000000"/>
          <w:kern w:val="0"/>
          <w:sz w:val="18"/>
          <w:szCs w:val="18"/>
          <w:u w:val="single"/>
          <w:lang w:val="en-US"/>
        </w:rPr>
        <w:t>index.fxml</w:t>
      </w:r>
    </w:p>
    <w:p w14:paraId="07E06A7E" w14:textId="77777777" w:rsidR="005A424D" w:rsidRPr="005A424D" w:rsidRDefault="005A424D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u w:val="single"/>
          <w:lang w:val="en-US"/>
        </w:rPr>
      </w:pPr>
    </w:p>
    <w:p w14:paraId="19C9F8BE" w14:textId="08C5B121" w:rsidR="005A424D" w:rsidRPr="005A424D" w:rsidRDefault="005A424D" w:rsidP="005A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&lt;?</w:t>
      </w:r>
      <w:r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ml version=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"1.0"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encoding=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"UTF-8"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  <w:t>&lt;?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import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 xml:space="preserve">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javafx.scene.control.CheckBox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  <w:t>&lt;?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import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 xml:space="preserve">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javafx.scene.control.Label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  <w:t>&lt;?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import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 xml:space="preserve">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javafx.scene.control.ScrollPane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  <w:t>&lt;?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import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 xml:space="preserve">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javafx.scene.control.TextField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  <w:t>&lt;?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import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 xml:space="preserve">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javafx.scene.image.Image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  <w:t>&lt;?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import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 xml:space="preserve">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javafx.scene.image.ImageView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  <w:t>&lt;?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import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 xml:space="preserve">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javafx.scene.layout.ColumnConstraints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  <w:t>&lt;?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import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 xml:space="preserve">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javafx.scene.layout.GridPane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lastRenderedPageBreak/>
        <w:t>&lt;?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import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 xml:space="preserve">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javafx.scene.layout.RowConstraints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  <w:t>&lt;?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import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 xml:space="preserve">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javafx.scene.text.Text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t>?&gt;</w:t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i/>
          <w:iCs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ScrollPane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"wrapper"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stylesheets=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"@../styles/index.css"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xmlns=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"http://javafx.com/javafx/10.0.1"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xmlns: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"http://javafx.com/fxml/1"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:controller=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"com.labs.lab4.controllers.Index"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GridPane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"f2"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>children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"Function"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ImageView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"f2__equation"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"0"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>image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Image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url=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"@../img/equation.png"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&lt;/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>image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&lt;/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>ImageView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"Parameter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&amp;quot;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a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&amp;quot;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TextField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"a"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onKeyReleased=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"#onInputChange"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"f2__input"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"2.3"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"Min X"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"2"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TextField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"minX"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onKeyReleased=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"#onInputChange"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"f2__input"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"0.1"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"2"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"Max X"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"3"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TextField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"maxX"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onKeyReleased=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"#onInputChange"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"f2__input"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"5.3"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"3"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"Step"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"4"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TextField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"step"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onKeyReleased=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"#onInputChange"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"f2__input"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"0.001"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"4"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"Min Y"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"5"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"minY"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"f2__resultText"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"0.15"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"5"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"Max Y"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"6"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"maxY"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"f2__resultText"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"15"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"6"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"Sum of elements"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"7"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"sumOfElements"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"f2__resultText"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"1556"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"7"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"Average"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"8"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"average"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"f2__resultText"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"1556"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"8"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Text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text=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"Coordinates"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"0"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"9"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CheckBox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"coordinatesVisible"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onAction=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"#onChangeCoordinatesVisible"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selected=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"true"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"1"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"9"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ScrollPane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"coordinatesRoot"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"f2__coordinatesRoot"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GridPane.columnSpan=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"2"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GridPane.rowIndex=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"10"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 xml:space="preserve">Label </w:t>
      </w:r>
      <w:r w:rsidRPr="005A424D">
        <w:rPr>
          <w:rFonts w:ascii="Courier New" w:hAnsi="Courier New" w:cs="Courier New"/>
          <w:b/>
          <w:bCs/>
          <w:color w:val="660E7A"/>
          <w:kern w:val="0"/>
          <w:sz w:val="18"/>
          <w:szCs w:val="18"/>
          <w:shd w:val="clear" w:color="auto" w:fill="EFEFEF"/>
          <w:lang w:val="en-US"/>
        </w:rPr>
        <w:t>fx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:id=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 xml:space="preserve">"coordinates"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  <w:lang w:val="en-US"/>
        </w:rPr>
        <w:t>styleClass=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  <w:lang w:val="en-US"/>
        </w:rPr>
        <w:t>"f2__coordinates"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/&gt;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&lt;/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>ScrollPane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&lt;/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>children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&lt;/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>GridPane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&lt;/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  <w:lang w:val="en-US"/>
        </w:rPr>
        <w:t>ScrollPane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  <w:lang w:val="en-US"/>
        </w:rPr>
        <w:t>&gt;</w:t>
      </w:r>
    </w:p>
    <w:p w14:paraId="566068CC" w14:textId="6B696108" w:rsidR="005A424D" w:rsidRDefault="005A424D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44BC714F" w14:textId="06AB5A69" w:rsidR="005A424D" w:rsidRPr="005A424D" w:rsidRDefault="005A424D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u w:val="single"/>
          <w:lang w:val="en-US"/>
        </w:rPr>
      </w:pPr>
      <w:r w:rsidRPr="005A424D">
        <w:rPr>
          <w:rFonts w:ascii="Courier New" w:hAnsi="Courier New" w:cs="Courier New"/>
          <w:b/>
          <w:i/>
          <w:color w:val="000000"/>
          <w:kern w:val="0"/>
          <w:sz w:val="18"/>
          <w:szCs w:val="18"/>
          <w:u w:val="single"/>
          <w:lang w:val="en-US"/>
        </w:rPr>
        <w:t>Index.sass</w:t>
      </w:r>
    </w:p>
    <w:p w14:paraId="28203392" w14:textId="43D3D729" w:rsidR="005A424D" w:rsidRDefault="005A424D" w:rsidP="00645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</w:p>
    <w:p w14:paraId="30F214DD" w14:textId="234781B0" w:rsidR="005A424D" w:rsidRPr="00BF1CE2" w:rsidRDefault="005A424D" w:rsidP="005A42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.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wrapper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-fx-background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#fff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-fx-padding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10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px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px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  <w:t xml:space="preserve">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-fx-text-fill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#333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-fx-font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: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family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'DejaVu Sans'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Arial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Helvetica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,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sans-serif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size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16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px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lastRenderedPageBreak/>
        <w:t>.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f2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-fx-vgap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10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px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  <w:t xml:space="preserve">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-fx-hgap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px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  <w:t xml:space="preserve">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-fx-alignment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center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  <w:t xml:space="preserve"> 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&amp;__input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-fx-background-color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transparent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-fx-border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: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color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#ddd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radius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5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px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&amp;-invalid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-fx-border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>: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br/>
        <w:t xml:space="preserve">    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color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red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  <w:t xml:space="preserve">  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&amp;__resultText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-fx-max-width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300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px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&amp;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t>__coordinatesRoot</w:t>
      </w:r>
      <w:r w:rsidRPr="005A424D"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-fx-max-height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200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px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br/>
        <w:t xml:space="preserve">    </w:t>
      </w:r>
      <w:r w:rsidRPr="005A424D">
        <w:rPr>
          <w:rFonts w:ascii="Courier New" w:hAnsi="Courier New" w:cs="Courier New"/>
          <w:b/>
          <w:bCs/>
          <w:color w:val="0000FF"/>
          <w:kern w:val="0"/>
          <w:sz w:val="18"/>
          <w:szCs w:val="18"/>
          <w:lang w:val="en-US"/>
        </w:rPr>
        <w:t>-fx-padding</w:t>
      </w:r>
      <w:r w:rsidRPr="005A424D"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  <w:t xml:space="preserve">: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10</w:t>
      </w:r>
      <w:r w:rsidRPr="005A424D"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 xml:space="preserve">px </w:t>
      </w:r>
      <w:r w:rsidRPr="005A424D">
        <w:rPr>
          <w:rFonts w:ascii="Courier New" w:hAnsi="Courier New" w:cs="Courier New"/>
          <w:color w:val="0000FF"/>
          <w:kern w:val="0"/>
          <w:sz w:val="18"/>
          <w:szCs w:val="18"/>
          <w:lang w:val="en-US"/>
        </w:rPr>
        <w:t>20</w:t>
      </w:r>
      <w:r>
        <w:rPr>
          <w:rFonts w:ascii="Courier New" w:hAnsi="Courier New" w:cs="Courier New"/>
          <w:b/>
          <w:bCs/>
          <w:color w:val="008000"/>
          <w:kern w:val="0"/>
          <w:sz w:val="18"/>
          <w:szCs w:val="18"/>
          <w:lang w:val="en-US"/>
        </w:rPr>
        <w:t>px</w:t>
      </w:r>
    </w:p>
    <w:p w14:paraId="7F31C22F" w14:textId="064AD07A" w:rsidR="00724151" w:rsidRDefault="00724151" w:rsidP="009824C5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085B35">
        <w:rPr>
          <w:kern w:val="0"/>
          <w:sz w:val="28"/>
          <w:szCs w:val="28"/>
          <w:lang w:val="uk-UA" w:eastAsia="uk-UA"/>
        </w:rPr>
        <w:t>Результат виконання програми:</w:t>
      </w:r>
    </w:p>
    <w:p w14:paraId="0A45E3F4" w14:textId="2433DEF1" w:rsidR="00ED74AD" w:rsidRDefault="005A424D" w:rsidP="002E5E1D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FC876F" wp14:editId="79F3D6D2">
            <wp:extent cx="3180687" cy="52006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046" cy="52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671D" w14:textId="30C1A0AB" w:rsidR="005A424D" w:rsidRPr="005A424D" w:rsidRDefault="006E2DE5" w:rsidP="005A424D">
      <w:pPr>
        <w:spacing w:after="480" w:line="276" w:lineRule="auto"/>
        <w:ind w:left="142" w:firstLine="0"/>
        <w:jc w:val="left"/>
        <w:rPr>
          <w:sz w:val="28"/>
          <w:szCs w:val="28"/>
          <w:lang w:val="uk-UA"/>
        </w:rPr>
      </w:pPr>
      <w:r w:rsidRPr="00085B35">
        <w:rPr>
          <w:b/>
          <w:sz w:val="28"/>
          <w:szCs w:val="28"/>
          <w:lang w:val="uk-UA"/>
        </w:rPr>
        <w:t xml:space="preserve">Висновок: </w:t>
      </w:r>
      <w:r w:rsidRPr="00085B35">
        <w:rPr>
          <w:sz w:val="28"/>
          <w:szCs w:val="28"/>
          <w:lang w:val="uk-UA"/>
        </w:rPr>
        <w:t>на цій</w:t>
      </w:r>
      <w:r w:rsidR="00F129A5" w:rsidRPr="00085B35">
        <w:rPr>
          <w:sz w:val="28"/>
          <w:szCs w:val="28"/>
          <w:lang w:val="uk-UA"/>
        </w:rPr>
        <w:t xml:space="preserve"> лабораторній роботі </w:t>
      </w:r>
      <w:r w:rsidR="002E5E1D">
        <w:rPr>
          <w:sz w:val="28"/>
          <w:szCs w:val="28"/>
          <w:lang w:val="uk-UA"/>
        </w:rPr>
        <w:t>я навчився створювати</w:t>
      </w:r>
      <w:r w:rsidR="002E5E1D" w:rsidRPr="002E5E1D">
        <w:rPr>
          <w:sz w:val="28"/>
          <w:szCs w:val="28"/>
          <w:lang w:val="uk-UA"/>
        </w:rPr>
        <w:t xml:space="preserve"> гр</w:t>
      </w:r>
      <w:r w:rsidR="002E5E1D">
        <w:rPr>
          <w:sz w:val="28"/>
          <w:szCs w:val="28"/>
          <w:lang w:val="uk-UA"/>
        </w:rPr>
        <w:t>афічний інтерфейс</w:t>
      </w:r>
      <w:r w:rsidR="002E5E1D" w:rsidRPr="002E5E1D">
        <w:rPr>
          <w:sz w:val="28"/>
          <w:szCs w:val="28"/>
          <w:lang w:val="uk-UA"/>
        </w:rPr>
        <w:t xml:space="preserve"> користува</w:t>
      </w:r>
      <w:bookmarkStart w:id="0" w:name="_GoBack"/>
      <w:bookmarkEnd w:id="0"/>
      <w:r w:rsidR="002E5E1D" w:rsidRPr="002E5E1D">
        <w:rPr>
          <w:sz w:val="28"/>
          <w:szCs w:val="28"/>
          <w:lang w:val="uk-UA"/>
        </w:rPr>
        <w:t>ча.</w:t>
      </w:r>
      <w:r w:rsidR="002E5E1D">
        <w:rPr>
          <w:sz w:val="28"/>
          <w:szCs w:val="28"/>
          <w:lang w:val="uk-UA"/>
        </w:rPr>
        <w:t xml:space="preserve"> </w:t>
      </w:r>
      <w:r w:rsidR="002E5E1D" w:rsidRPr="002E5E1D">
        <w:rPr>
          <w:sz w:val="28"/>
          <w:szCs w:val="28"/>
          <w:lang w:val="uk-UA"/>
        </w:rPr>
        <w:t>Використання JavaFX</w:t>
      </w:r>
      <w:r w:rsidR="002E5E1D">
        <w:rPr>
          <w:sz w:val="28"/>
          <w:szCs w:val="28"/>
          <w:lang w:val="uk-UA"/>
        </w:rPr>
        <w:t>.</w:t>
      </w:r>
    </w:p>
    <w:sectPr w:rsidR="005A424D" w:rsidRPr="005A424D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BFB58" w14:textId="77777777" w:rsidR="00FE4F74" w:rsidRDefault="00FE4F74">
      <w:r>
        <w:separator/>
      </w:r>
    </w:p>
  </w:endnote>
  <w:endnote w:type="continuationSeparator" w:id="0">
    <w:p w14:paraId="74CDD1B2" w14:textId="77777777" w:rsidR="00FE4F74" w:rsidRDefault="00FE4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D74A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D74AD" w:rsidRDefault="00ED74AD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D74AD" w:rsidRDefault="00ED74A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D74A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D74AD" w:rsidRDefault="00ED74A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D74A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D74AD" w:rsidRDefault="00ED74A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D74AD" w:rsidRDefault="00ED74A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D74AD" w:rsidRDefault="00ED74A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D74AD" w:rsidRDefault="00ED74A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D74AD" w:rsidRDefault="00ED74A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D74AD" w:rsidRDefault="00ED74A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D74AD" w:rsidRDefault="00ED74A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ED74AD" w:rsidRDefault="00ED74A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D74A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E145D29" w:rsidR="00ED74AD" w:rsidRPr="008055F9" w:rsidRDefault="00ED74AD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</w:rPr>
            <w:t>121.2151.05.0</w:t>
          </w:r>
          <w:r w:rsidR="002E5E1D">
            <w:rPr>
              <w:sz w:val="40"/>
              <w:lang w:val="en-US"/>
            </w:rPr>
            <w:t>4</w:t>
          </w:r>
        </w:p>
      </w:tc>
    </w:tr>
    <w:tr w:rsidR="00ED74A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D74A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D74A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D74AD" w:rsidRDefault="00ED74A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D74AD" w:rsidRPr="0024722F" w:rsidRDefault="00ED74A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6FE1A55C" w:rsidR="00ED74AD" w:rsidRPr="008055F9" w:rsidRDefault="00BF1CE2" w:rsidP="00405C55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>
            <w:rPr>
              <w:sz w:val="28"/>
              <w:szCs w:val="28"/>
              <w:lang w:val="uk-UA"/>
            </w:rPr>
            <w:t>C</w:t>
          </w:r>
          <w:r w:rsidR="002E5E1D" w:rsidRPr="002E5E1D">
            <w:rPr>
              <w:sz w:val="28"/>
              <w:szCs w:val="28"/>
              <w:lang w:val="uk-UA"/>
            </w:rPr>
            <w:t>творення графічного інтерфейсу користувача.</w:t>
          </w:r>
          <w:r w:rsidR="002E5E1D">
            <w:rPr>
              <w:sz w:val="28"/>
              <w:szCs w:val="28"/>
              <w:lang w:val="uk-UA"/>
            </w:rPr>
            <w:t xml:space="preserve"> </w:t>
          </w:r>
          <w:r w:rsidR="002E5E1D" w:rsidRPr="002E5E1D">
            <w:rPr>
              <w:sz w:val="28"/>
              <w:szCs w:val="28"/>
              <w:lang w:val="uk-UA"/>
            </w:rPr>
            <w:t>Використання JavaFX</w:t>
          </w:r>
          <w:r w:rsidR="002E5E1D">
            <w:rPr>
              <w:sz w:val="28"/>
              <w:szCs w:val="28"/>
              <w:lang w:val="uk-UA"/>
            </w:rPr>
            <w:t>.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D74AD" w:rsidRPr="00F57988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D74A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D74AD" w:rsidRPr="0024722F" w:rsidRDefault="00ED74A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D74AD" w:rsidRPr="0024722F" w:rsidRDefault="00ED74A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D74AD" w:rsidRPr="00B658D4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D74AD" w:rsidRPr="00BF7874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D74AD" w:rsidRPr="00ED4F3A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D74A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D74AD" w:rsidRPr="00317655" w:rsidRDefault="00ED74A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D6C39C4" w:rsidR="00ED74AD" w:rsidRPr="00405C55" w:rsidRDefault="00ED74A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Смикодуб Т.Г.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D74AD" w:rsidRPr="008055F9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D74AD" w:rsidRPr="008055F9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D74A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D74AD" w:rsidRPr="0024722F" w:rsidRDefault="00ED74A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D74AD" w:rsidRPr="0024722F" w:rsidRDefault="00ED74A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D74A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D74AD" w:rsidRDefault="00ED74A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D74AD" w:rsidRDefault="00ED7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D74A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9DE3E88" w:rsidR="00ED74AD" w:rsidRPr="00475762" w:rsidRDefault="002E5E1D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D74AD" w:rsidRDefault="00ED74A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D74A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D74AD" w:rsidRDefault="00ED74A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82410DD" w:rsidR="00ED74AD" w:rsidRPr="00BF7874" w:rsidRDefault="00ED74A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5A424D">
            <w:rPr>
              <w:noProof/>
              <w:sz w:val="28"/>
              <w:szCs w:val="28"/>
              <w:lang w:val="uk-UA"/>
            </w:rPr>
            <w:t>7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D74A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D74AD" w:rsidRDefault="00ED74A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D74AD" w:rsidRDefault="00ED74A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D74AD" w:rsidRDefault="00ED74A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D74AD" w:rsidRDefault="00ED74A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D74AD" w:rsidRDefault="00ED74A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D74AD" w:rsidRDefault="00ED74A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D74AD" w:rsidRDefault="00ED74A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ED74AD" w:rsidRDefault="00ED74A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483EC" w14:textId="77777777" w:rsidR="00FE4F74" w:rsidRDefault="00FE4F74">
      <w:r>
        <w:separator/>
      </w:r>
    </w:p>
  </w:footnote>
  <w:footnote w:type="continuationSeparator" w:id="0">
    <w:p w14:paraId="2140DCC5" w14:textId="77777777" w:rsidR="00FE4F74" w:rsidRDefault="00FE4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1DD2"/>
    <w:multiLevelType w:val="hybridMultilevel"/>
    <w:tmpl w:val="66BCA862"/>
    <w:lvl w:ilvl="0" w:tplc="F28C92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AD27DBA"/>
    <w:multiLevelType w:val="hybridMultilevel"/>
    <w:tmpl w:val="25B4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1"/>
  </w:num>
  <w:num w:numId="5">
    <w:abstractNumId w:val="19"/>
  </w:num>
  <w:num w:numId="6">
    <w:abstractNumId w:val="25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6"/>
  </w:num>
  <w:num w:numId="16">
    <w:abstractNumId w:val="22"/>
  </w:num>
  <w:num w:numId="17">
    <w:abstractNumId w:val="2"/>
  </w:num>
  <w:num w:numId="18">
    <w:abstractNumId w:val="8"/>
  </w:num>
  <w:num w:numId="19">
    <w:abstractNumId w:val="14"/>
  </w:num>
  <w:num w:numId="20">
    <w:abstractNumId w:val="11"/>
  </w:num>
  <w:num w:numId="21">
    <w:abstractNumId w:val="24"/>
  </w:num>
  <w:num w:numId="22">
    <w:abstractNumId w:val="18"/>
  </w:num>
  <w:num w:numId="23">
    <w:abstractNumId w:val="20"/>
  </w:num>
  <w:num w:numId="24">
    <w:abstractNumId w:val="23"/>
  </w:num>
  <w:num w:numId="25">
    <w:abstractNumId w:val="7"/>
  </w:num>
  <w:num w:numId="26">
    <w:abstractNumId w:val="6"/>
  </w:num>
  <w:num w:numId="27">
    <w:abstractNumId w:val="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5E1D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05C55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E0332"/>
    <w:rsid w:val="004F36C7"/>
    <w:rsid w:val="004F6838"/>
    <w:rsid w:val="004F73C4"/>
    <w:rsid w:val="005017A5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424D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45A49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1CE8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6F4EBF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055F9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1CE2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41637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07D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D74AD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67ABA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4F74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BF1C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2421</TotalTime>
  <Pages>7</Pages>
  <Words>1563</Words>
  <Characters>8914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57</cp:revision>
  <cp:lastPrinted>2015-09-20T08:44:00Z</cp:lastPrinted>
  <dcterms:created xsi:type="dcterms:W3CDTF">2016-09-25T11:38:00Z</dcterms:created>
  <dcterms:modified xsi:type="dcterms:W3CDTF">2018-11-09T14:10:00Z</dcterms:modified>
</cp:coreProperties>
</file>