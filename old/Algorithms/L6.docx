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8F6DDF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8F6DDF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79C69306" w:rsidR="00141DAA" w:rsidRPr="008F6DD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52E84">
        <w:rPr>
          <w:b/>
          <w:spacing w:val="-10"/>
          <w:sz w:val="28"/>
          <w:szCs w:val="28"/>
          <w:lang w:val="uk-UA" w:eastAsia="uk-UA"/>
        </w:rPr>
        <w:t>6</w:t>
      </w:r>
    </w:p>
    <w:p w14:paraId="4B0875E7" w14:textId="55F71A6E" w:rsidR="00C5625B" w:rsidRPr="00D9555B" w:rsidRDefault="00D9555B" w:rsidP="00F106AB">
      <w:pPr>
        <w:spacing w:after="480" w:line="276" w:lineRule="auto"/>
        <w:ind w:left="142" w:firstLine="0"/>
        <w:jc w:val="center"/>
        <w:rPr>
          <w:sz w:val="32"/>
        </w:rPr>
      </w:pPr>
      <w:r w:rsidRPr="00D9555B">
        <w:rPr>
          <w:sz w:val="32"/>
        </w:rPr>
        <w:t>Основные вычислительные алгоритмы на графах</w:t>
      </w:r>
    </w:p>
    <w:p w14:paraId="578EE0F7" w14:textId="5398A89F" w:rsidR="000D4122" w:rsidRPr="00D9555B" w:rsidRDefault="00F106AB" w:rsidP="00D9555B">
      <w:pPr>
        <w:spacing w:line="360" w:lineRule="auto"/>
        <w:ind w:firstLine="567"/>
        <w:jc w:val="left"/>
        <w:rPr>
          <w:b/>
          <w:i/>
          <w:sz w:val="30"/>
          <w:szCs w:val="30"/>
        </w:rPr>
      </w:pPr>
      <w:r w:rsidRPr="008F6DDF">
        <w:rPr>
          <w:b/>
          <w:sz w:val="28"/>
          <w:szCs w:val="28"/>
          <w:lang w:val="uk-UA"/>
        </w:rPr>
        <w:t>Мета роботи</w:t>
      </w:r>
      <w:r w:rsidRPr="008F6DDF">
        <w:rPr>
          <w:sz w:val="28"/>
          <w:szCs w:val="28"/>
          <w:lang w:val="uk-UA"/>
        </w:rPr>
        <w:t xml:space="preserve">: </w:t>
      </w:r>
      <w:r w:rsidR="00D9555B" w:rsidRPr="00D9555B">
        <w:rPr>
          <w:sz w:val="28"/>
          <w:szCs w:val="28"/>
        </w:rPr>
        <w:t>изучение оптимизирующих алгоритмов на</w:t>
      </w:r>
      <w:r w:rsidR="00D9555B">
        <w:rPr>
          <w:sz w:val="28"/>
          <w:szCs w:val="28"/>
        </w:rPr>
        <w:t xml:space="preserve"> </w:t>
      </w:r>
      <w:r w:rsidR="00D9555B" w:rsidRPr="00D9555B">
        <w:rPr>
          <w:sz w:val="28"/>
          <w:szCs w:val="28"/>
        </w:rPr>
        <w:t>графах: поиск кратчайшего пути, построение минимальных остовных деревьев</w:t>
      </w:r>
      <w:r w:rsidR="00D9555B">
        <w:rPr>
          <w:sz w:val="28"/>
          <w:szCs w:val="28"/>
        </w:rPr>
        <w:t>.</w:t>
      </w:r>
    </w:p>
    <w:p w14:paraId="06411E2B" w14:textId="36B95495" w:rsidR="000D4122" w:rsidRPr="008F6DDF" w:rsidRDefault="00F106AB" w:rsidP="000D4122">
      <w:pPr>
        <w:ind w:firstLine="567"/>
        <w:jc w:val="center"/>
        <w:rPr>
          <w:i/>
          <w:sz w:val="28"/>
          <w:lang w:val="uk-UA"/>
        </w:rPr>
      </w:pPr>
      <w:r w:rsidRPr="008F6DDF">
        <w:rPr>
          <w:i/>
          <w:sz w:val="32"/>
          <w:szCs w:val="28"/>
          <w:lang w:val="uk-UA"/>
        </w:rPr>
        <w:t>Завдання</w:t>
      </w:r>
    </w:p>
    <w:p w14:paraId="6E6F5D8B" w14:textId="6D431C49" w:rsid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</w:p>
    <w:p w14:paraId="5D606920" w14:textId="285BB61A" w:rsidR="008F6DDF" w:rsidRDefault="00D9555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65C0A9" wp14:editId="6224F77D">
            <wp:extent cx="6263640" cy="10077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DD7" w14:textId="7F67656B" w:rsidR="005B1E1C" w:rsidRPr="00D9555B" w:rsidRDefault="00D9555B" w:rsidP="00D9555B">
      <w:pPr>
        <w:ind w:left="851" w:hanging="851"/>
        <w:jc w:val="left"/>
        <w:rPr>
          <w:color w:val="000000" w:themeColor="text1"/>
          <w:sz w:val="28"/>
          <w:szCs w:val="28"/>
        </w:rPr>
      </w:pPr>
      <w:r w:rsidRPr="00D9555B">
        <w:rPr>
          <w:color w:val="000000" w:themeColor="text1"/>
          <w:sz w:val="28"/>
          <w:szCs w:val="28"/>
        </w:rPr>
        <w:t>5. Алгоритм Дейкстры. Представление графа – список смежности.</w:t>
      </w:r>
    </w:p>
    <w:p w14:paraId="0776E284" w14:textId="77777777" w:rsidR="000D4122" w:rsidRPr="00D9555B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41C3663F" w14:textId="0C22DB62" w:rsidR="000D4122" w:rsidRPr="003C1642" w:rsidRDefault="00D9555B" w:rsidP="003C1642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Ход работы</w:t>
      </w:r>
    </w:p>
    <w:p w14:paraId="781B927D" w14:textId="7A8009E0" w:rsidR="00352E84" w:rsidRPr="007857C6" w:rsidRDefault="003F34F4" w:rsidP="007857C6">
      <w:pPr>
        <w:pStyle w:val="ListParagraph"/>
        <w:numPr>
          <w:ilvl w:val="0"/>
          <w:numId w:val="30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D9555B">
        <w:rPr>
          <w:b/>
          <w:color w:val="000000" w:themeColor="text1"/>
          <w:sz w:val="28"/>
          <w:szCs w:val="28"/>
          <w:shd w:val="clear" w:color="auto" w:fill="FFFFFF"/>
        </w:rPr>
        <w:t>Текст</w:t>
      </w:r>
      <w:r w:rsidR="00F106AB" w:rsidRPr="00D9555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555B">
        <w:rPr>
          <w:b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522EA96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6324A52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&lt;vector&gt;</w:t>
      </w:r>
    </w:p>
    <w:p w14:paraId="0FE0F53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442BA78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C6C58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INF = 2'000'000'000;</w:t>
      </w:r>
    </w:p>
    <w:p w14:paraId="3993A91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0CA151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struct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13990A3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a, b, w;</w:t>
      </w:r>
    </w:p>
    <w:p w14:paraId="7129FCF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};</w:t>
      </w:r>
    </w:p>
    <w:p w14:paraId="72DA0B1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1E81AF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run();</w:t>
      </w:r>
    </w:p>
    <w:p w14:paraId="305E623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printHello();</w:t>
      </w:r>
    </w:p>
    <w:p w14:paraId="2FE9FF6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getEdges(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EF86AE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isCorrectEgde(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B29571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BFED1E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Dijkstra(std::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vertex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9C7DF9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getNextCurrect(std::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doneVertices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3D8842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53D5F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1F453FB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3EAA7CD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D85104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64CDBC5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printHello();</w:t>
      </w:r>
    </w:p>
    <w:p w14:paraId="43BF6C4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AA111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45DD69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run();</w:t>
      </w:r>
    </w:p>
    <w:p w14:paraId="6EFE9D7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8EC086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(prompt&lt;std::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"\nRepeat? (0 to exit):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"0"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20AD1A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419A7A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742273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E6FF2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"\n- - - - - - - - - -\n\n"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BD798B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90B8A9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ACF927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083315D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2AD9592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3F1A8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Dijkstra(std::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vertex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2E92DD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distances(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691777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doneVertices(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5A1C81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current =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vertex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A85A70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465390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&amp;item : distances) {</w:t>
      </w:r>
    </w:p>
    <w:p w14:paraId="0A4A26C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item = INF;</w:t>
      </w:r>
    </w:p>
    <w:p w14:paraId="59BD5FB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10E437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B3E8DA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current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0;</w:t>
      </w:r>
    </w:p>
    <w:p w14:paraId="19CD620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736E4B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(current != -1) {</w:t>
      </w:r>
    </w:p>
    <w:p w14:paraId="0FF0F41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doneVertices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current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9D18F7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7AACE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 i++) {</w:t>
      </w:r>
    </w:p>
    <w:p w14:paraId="684771A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(doneVertices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7E10BA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F89180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e :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96AAE6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(e.a != current || e.b != i)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CB0E58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(e.w &gt;= 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961620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67FA6A0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current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e.w;</w:t>
      </w:r>
    </w:p>
    <w:p w14:paraId="0CC367D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F72706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44EF11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383D8C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41EE59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current = getNextCurrect(distances, doneVertices);</w:t>
      </w:r>
    </w:p>
    <w:p w14:paraId="605B83C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1DBA87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2D9922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distances;</w:t>
      </w:r>
    </w:p>
    <w:p w14:paraId="7FC998B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3F5AD6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30A365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getNextCurrect(std::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doneVertices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9D36D1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min = INF;</w:t>
      </w:r>
    </w:p>
    <w:p w14:paraId="2F0BE74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index = -1;</w:t>
      </w:r>
    </w:p>
    <w:p w14:paraId="76B3D71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C509BA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.size(); i++) {</w:t>
      </w:r>
    </w:p>
    <w:p w14:paraId="6B71066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doneVertices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A0F6D1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&gt;= min)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CD8024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5DD887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min =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EC7EE5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index = i;</w:t>
      </w:r>
    </w:p>
    <w:p w14:paraId="270FDF5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6F7F4F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17E1C0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index;</w:t>
      </w:r>
    </w:p>
    <w:p w14:paraId="2E04E52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CD8932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B92855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 {</w:t>
      </w:r>
    </w:p>
    <w:p w14:paraId="6F12B86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verticesCount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the number of vertices: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C38C75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edges = getEdges(verticesCount);</w:t>
      </w:r>
    </w:p>
    <w:p w14:paraId="69444DE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findingVertex = -1;</w:t>
      </w:r>
    </w:p>
    <w:p w14:paraId="7C6DE6C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F3AE87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1F4C91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findingVertex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"\nEnter the number of finding vertex: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- 1;</w:t>
      </w:r>
    </w:p>
    <w:p w14:paraId="16D24E9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D1EDB2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(findingVertex &gt;= 0 &amp;&amp; findingVertex &lt; verticesCount) {</w:t>
      </w:r>
    </w:p>
    <w:p w14:paraId="43C9C27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E35B5D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D8D701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12EA2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 vertex number:\n"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EAE411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E042EE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873CA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minDistances = Dijkstra(edges, verticesCount, findingVertex);</w:t>
      </w:r>
    </w:p>
    <w:p w14:paraId="6C2E1D5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027A00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"\nResults:\n"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B3383F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25A568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)minDistances.size(); i++) {</w:t>
      </w:r>
    </w:p>
    <w:p w14:paraId="2EB62A92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distance = (minDistances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INF) ?</w:t>
      </w:r>
    </w:p>
    <w:p w14:paraId="1D8BFF5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std::to_string(minDistances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: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"Impossible"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ECFF12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A62DCE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"To vertex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+ 1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distance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2DC24AB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1B80C92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CC6ED3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6874F5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getEdges(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FFAA55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unsigned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short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the number of edges: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DA5454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edges;</w:t>
      </w:r>
    </w:p>
    <w:p w14:paraId="785EC23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64E0F6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size; i++) {</w:t>
      </w:r>
    </w:p>
    <w:p w14:paraId="5BB19E4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"- Edge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+ 1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4812356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D96A26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edge;</w:t>
      </w:r>
    </w:p>
    <w:p w14:paraId="16E227C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edge.a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"From: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- 1;</w:t>
      </w:r>
    </w:p>
    <w:p w14:paraId="7D1D0AF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edge.b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"To: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- 1;</w:t>
      </w:r>
    </w:p>
    <w:p w14:paraId="5E3B2B8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edge.w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"Weight: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F01CD0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23248B52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(!isCorrectEgde(edge,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)) {</w:t>
      </w:r>
    </w:p>
    <w:p w14:paraId="4C019E9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 egde data. Try again:\n"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52D932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i--;</w:t>
      </w:r>
    </w:p>
    <w:p w14:paraId="7072C43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DDD45D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CCE4D2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172ECF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0F8CB9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edges.push_back(edge);</w:t>
      </w:r>
    </w:p>
    <w:p w14:paraId="53A74B3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} </w:t>
      </w:r>
    </w:p>
    <w:p w14:paraId="53FDE09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D9D4A2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edges;</w:t>
      </w:r>
    </w:p>
    <w:p w14:paraId="2632C9C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574C58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BCB39F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isCorrectEgde(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E7AA13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.a &gt;= 0 &amp;&amp;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.b &gt;= 0 &amp;&amp;</w:t>
      </w:r>
    </w:p>
    <w:p w14:paraId="7187FD6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.a &lt;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.b &lt;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&amp;&amp;</w:t>
      </w:r>
    </w:p>
    <w:p w14:paraId="0911D98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.a !=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.b;</w:t>
      </w:r>
    </w:p>
    <w:p w14:paraId="0CD1BF12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59BD88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6CE755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 {</w:t>
      </w:r>
    </w:p>
    <w:p w14:paraId="5978F46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"* * * Algorithms: Dijkstra's algorithm * * *\n\n"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ABAA80F" w14:textId="264444D8" w:rsidR="00352E84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2411CEB7" w14:textId="5A7DED37" w:rsid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C023937" w14:textId="2D144A6C" w:rsid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7E77EA3F" w14:textId="77777777" w:rsidR="003C1642" w:rsidRPr="007857C6" w:rsidRDefault="003C1642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52D9AFF9" w14:textId="09E5EA38" w:rsidR="003C1642" w:rsidRPr="003C1642" w:rsidRDefault="000D4122" w:rsidP="003C1642">
      <w:pPr>
        <w:pStyle w:val="ListParagraph"/>
        <w:numPr>
          <w:ilvl w:val="0"/>
          <w:numId w:val="30"/>
        </w:numPr>
        <w:spacing w:line="360" w:lineRule="auto"/>
        <w:jc w:val="left"/>
        <w:rPr>
          <w:b/>
          <w:kern w:val="0"/>
          <w:sz w:val="28"/>
          <w:szCs w:val="28"/>
          <w:lang w:eastAsia="uk-UA"/>
        </w:rPr>
      </w:pPr>
      <w:r w:rsidRPr="00D9555B">
        <w:rPr>
          <w:b/>
          <w:kern w:val="0"/>
          <w:sz w:val="28"/>
          <w:szCs w:val="28"/>
          <w:lang w:eastAsia="uk-UA"/>
        </w:rPr>
        <w:t xml:space="preserve">Результат </w:t>
      </w:r>
      <w:r w:rsidR="00D9555B">
        <w:rPr>
          <w:b/>
          <w:kern w:val="0"/>
          <w:sz w:val="28"/>
          <w:szCs w:val="28"/>
          <w:lang w:eastAsia="uk-UA"/>
        </w:rPr>
        <w:t>выполнения программы</w:t>
      </w:r>
    </w:p>
    <w:p w14:paraId="015EB6C2" w14:textId="77777777" w:rsidR="002D0DF3" w:rsidRDefault="002D0DF3" w:rsidP="007857C6">
      <w:pPr>
        <w:spacing w:line="360" w:lineRule="auto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03B072" wp14:editId="1B507CED">
            <wp:extent cx="381149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440" cy="49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648" w14:textId="290D09C6" w:rsidR="005B1E1C" w:rsidRDefault="002D0DF3" w:rsidP="007857C6">
      <w:pPr>
        <w:spacing w:line="360" w:lineRule="auto"/>
        <w:jc w:val="left"/>
        <w:rPr>
          <w:b/>
          <w:sz w:val="28"/>
          <w:szCs w:val="28"/>
          <w:lang w:val="uk-U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5071549" wp14:editId="3CBAF3BA">
            <wp:extent cx="3819525" cy="43236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580" cy="43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3CAA8C" w14:textId="0BA84F37" w:rsidR="007857C6" w:rsidRDefault="007857C6" w:rsidP="007857C6">
      <w:pPr>
        <w:spacing w:line="360" w:lineRule="auto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 wp14:anchorId="52F39672" wp14:editId="65DF665C">
            <wp:extent cx="4368657" cy="2390775"/>
            <wp:effectExtent l="0" t="0" r="0" b="0"/>
            <wp:docPr id="4" name="Picture 4" descr="C:\Users\dgash\AppData\Local\Microsoft\Windows\INetCache\Content.Word\IMG_20190308_173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gash\AppData\Local\Microsoft\Windows\INetCache\Content.Word\IMG_20190308_1731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6" cy="239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6753" w14:textId="77777777" w:rsidR="00352E84" w:rsidRDefault="00352E84" w:rsidP="005B1E1C">
      <w:pPr>
        <w:spacing w:line="360" w:lineRule="auto"/>
        <w:ind w:firstLine="567"/>
        <w:jc w:val="left"/>
        <w:rPr>
          <w:b/>
          <w:sz w:val="28"/>
          <w:szCs w:val="28"/>
          <w:lang w:val="uk-UA"/>
        </w:rPr>
      </w:pPr>
    </w:p>
    <w:p w14:paraId="34C652EE" w14:textId="5CEFA5A2" w:rsidR="00D9555B" w:rsidRPr="00D9555B" w:rsidRDefault="00D9555B" w:rsidP="00D9555B">
      <w:pPr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D9555B">
        <w:rPr>
          <w:b/>
          <w:sz w:val="28"/>
          <w:szCs w:val="28"/>
        </w:rPr>
        <w:t>Итог</w:t>
      </w:r>
      <w:r w:rsidR="006E2DE5" w:rsidRPr="008F6DDF">
        <w:rPr>
          <w:b/>
          <w:sz w:val="28"/>
          <w:szCs w:val="28"/>
          <w:lang w:val="uk-UA"/>
        </w:rPr>
        <w:t>:</w:t>
      </w:r>
      <w:r w:rsidR="00F106AB" w:rsidRPr="008F6D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</w:rPr>
        <w:t>этой лабораторной работе я изучил оптимизирующие алгоритмы</w:t>
      </w:r>
      <w:r w:rsidRPr="00D9555B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D9555B">
        <w:rPr>
          <w:sz w:val="28"/>
          <w:szCs w:val="28"/>
        </w:rPr>
        <w:t>графах: поиск кратчайшего пути, построение минимальных остовных деревьев</w:t>
      </w:r>
      <w:r>
        <w:rPr>
          <w:sz w:val="28"/>
          <w:szCs w:val="28"/>
        </w:rPr>
        <w:t>.</w:t>
      </w:r>
    </w:p>
    <w:p w14:paraId="4ED55155" w14:textId="7F85381B" w:rsidR="004C6DEE" w:rsidRPr="00D9555B" w:rsidRDefault="004C6DEE" w:rsidP="005B1E1C">
      <w:pPr>
        <w:spacing w:line="360" w:lineRule="auto"/>
        <w:ind w:firstLine="567"/>
        <w:jc w:val="left"/>
        <w:rPr>
          <w:sz w:val="28"/>
          <w:szCs w:val="28"/>
        </w:rPr>
      </w:pPr>
    </w:p>
    <w:sectPr w:rsidR="004C6DEE" w:rsidRPr="00D9555B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1BC46" w14:textId="77777777" w:rsidR="009E0BED" w:rsidRDefault="009E0BED">
      <w:r>
        <w:separator/>
      </w:r>
    </w:p>
  </w:endnote>
  <w:endnote w:type="continuationSeparator" w:id="0">
    <w:p w14:paraId="067F7DCD" w14:textId="77777777" w:rsidR="009E0BED" w:rsidRDefault="009E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1D3326EA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D9555B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0907043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BC43C7D" w:rsidR="0038659F" w:rsidRPr="00D9555B" w:rsidRDefault="00D9555B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D9555B">
            <w:rPr>
              <w:sz w:val="26"/>
              <w:szCs w:val="26"/>
            </w:rPr>
            <w:t>Основные вычислительные алгоритмы на графах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06B40" w:rsidR="0038659F" w:rsidRPr="005B1E1C" w:rsidRDefault="005B1E1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5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576B74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5A96A8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C1642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E4A17" w14:textId="77777777" w:rsidR="009E0BED" w:rsidRDefault="009E0BED">
      <w:r>
        <w:separator/>
      </w:r>
    </w:p>
  </w:footnote>
  <w:footnote w:type="continuationSeparator" w:id="0">
    <w:p w14:paraId="00B5D411" w14:textId="77777777" w:rsidR="009E0BED" w:rsidRDefault="009E0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0F15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0A22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0DF3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52E84"/>
    <w:rsid w:val="00371F47"/>
    <w:rsid w:val="0038020F"/>
    <w:rsid w:val="0038659F"/>
    <w:rsid w:val="003A055B"/>
    <w:rsid w:val="003A4097"/>
    <w:rsid w:val="003B3F27"/>
    <w:rsid w:val="003C1642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030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E1C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57C6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A9E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0BED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9555B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2497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71</cp:revision>
  <cp:lastPrinted>2015-09-20T08:44:00Z</cp:lastPrinted>
  <dcterms:created xsi:type="dcterms:W3CDTF">2016-09-25T11:38:00Z</dcterms:created>
  <dcterms:modified xsi:type="dcterms:W3CDTF">2019-03-08T15:49:00Z</dcterms:modified>
</cp:coreProperties>
</file>