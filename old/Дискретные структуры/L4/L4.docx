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A6697" w:rsidRDefault="00A042CC" w:rsidP="009E5C22">
      <w:pPr>
        <w:ind w:firstLine="0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7A669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A6697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4004EBAA" w:rsidR="00141DAA" w:rsidRPr="00C74319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F97C84">
        <w:rPr>
          <w:b/>
          <w:spacing w:val="-10"/>
          <w:sz w:val="28"/>
          <w:szCs w:val="28"/>
          <w:lang w:eastAsia="uk-UA"/>
        </w:rPr>
        <w:t>4</w:t>
      </w:r>
    </w:p>
    <w:p w14:paraId="1B122E2D" w14:textId="39431144" w:rsidR="007A6697" w:rsidRPr="007A6697" w:rsidRDefault="00F97C84" w:rsidP="007A6697">
      <w:pPr>
        <w:pStyle w:val="BodyText"/>
        <w:spacing w:after="360"/>
        <w:jc w:val="center"/>
        <w:rPr>
          <w:b/>
          <w:szCs w:val="28"/>
          <w:lang w:val="uk-UA"/>
        </w:rPr>
      </w:pPr>
      <w:r w:rsidRPr="00F97C84">
        <w:rPr>
          <w:b/>
          <w:szCs w:val="28"/>
        </w:rPr>
        <w:t>Логіка предикатів</w:t>
      </w:r>
    </w:p>
    <w:p w14:paraId="570DAF82" w14:textId="46B9817F" w:rsidR="007A6697" w:rsidRPr="0091542B" w:rsidRDefault="007A6697" w:rsidP="0091542B">
      <w:pPr>
        <w:spacing w:after="480"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>
        <w:rPr>
          <w:b/>
          <w:spacing w:val="-10"/>
          <w:sz w:val="28"/>
          <w:szCs w:val="28"/>
          <w:lang w:val="uk-UA" w:eastAsia="uk-UA"/>
        </w:rPr>
        <w:t>Мета</w:t>
      </w:r>
      <w:r w:rsidR="002D4BEF" w:rsidRPr="007A6697">
        <w:rPr>
          <w:b/>
          <w:spacing w:val="-10"/>
          <w:sz w:val="28"/>
          <w:szCs w:val="28"/>
          <w:lang w:val="uk-UA" w:eastAsia="uk-UA"/>
        </w:rPr>
        <w:t xml:space="preserve"> роботи</w:t>
      </w:r>
      <w:r w:rsidR="002D4BEF" w:rsidRPr="007A6697">
        <w:rPr>
          <w:spacing w:val="-10"/>
          <w:sz w:val="28"/>
          <w:szCs w:val="28"/>
          <w:lang w:val="uk-UA" w:eastAsia="uk-UA"/>
        </w:rPr>
        <w:t xml:space="preserve">: </w:t>
      </w:r>
      <w:r w:rsidR="00F97C84" w:rsidRPr="0013209C">
        <w:rPr>
          <w:sz w:val="28"/>
          <w:szCs w:val="28"/>
          <w:lang w:val="uk-UA"/>
        </w:rPr>
        <w:t xml:space="preserve">закріпити на практиці </w:t>
      </w:r>
      <w:r w:rsidR="00F97C84">
        <w:rPr>
          <w:sz w:val="28"/>
          <w:szCs w:val="28"/>
          <w:lang w:val="uk-UA"/>
        </w:rPr>
        <w:t>знання з логіки предикатів</w:t>
      </w:r>
      <w:r w:rsidR="0091542B" w:rsidRPr="004A5E55">
        <w:rPr>
          <w:i/>
          <w:color w:val="000000"/>
          <w:sz w:val="28"/>
          <w:szCs w:val="28"/>
          <w:lang w:val="uk-UA"/>
        </w:rPr>
        <w:t xml:space="preserve"> </w:t>
      </w:r>
    </w:p>
    <w:p w14:paraId="01C63D75" w14:textId="22959795" w:rsidR="007A0E7D" w:rsidRPr="007A6697" w:rsidRDefault="0095495B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2CC39E24" w14:textId="77777777" w:rsidR="00F97C84" w:rsidRPr="00347C9A" w:rsidRDefault="00F97C84" w:rsidP="00F97C84">
      <w:pPr>
        <w:ind w:firstLine="142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1. Використайте предикати для запису твердження </w:t>
      </w:r>
      <w:r w:rsidRPr="00347C9A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Для двох даних додатних дійсних чисел можна вибрати ціле число таке, що його добуток з першим з цих чисел буде більше за друге число</w:t>
      </w:r>
      <w:r w:rsidRPr="00347C9A">
        <w:rPr>
          <w:sz w:val="28"/>
          <w:szCs w:val="28"/>
        </w:rPr>
        <w:t>”</w:t>
      </w:r>
    </w:p>
    <w:p w14:paraId="679685BF" w14:textId="77777777" w:rsidR="00F97C84" w:rsidRDefault="00F97C84" w:rsidP="00F97C84">
      <w:pPr>
        <w:ind w:firstLine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2.. Використайте предикати для визначення системних вимог до ПЗ:</w:t>
      </w:r>
    </w:p>
    <w:p w14:paraId="1495D2D8" w14:textId="77777777" w:rsidR="00F97C84" w:rsidRPr="007A17A8" w:rsidRDefault="00F97C84" w:rsidP="00F97C84">
      <w:pPr>
        <w:ind w:left="450" w:firstLine="90"/>
        <w:rPr>
          <w:rFonts w:eastAsia="Calibri"/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t xml:space="preserve">1) </w:t>
      </w:r>
      <w:r w:rsidRPr="007A17A8">
        <w:rPr>
          <w:rFonts w:eastAsia="Calibri"/>
          <w:sz w:val="28"/>
          <w:szCs w:val="28"/>
          <w:lang w:val="uk-UA" w:eastAsia="en-US"/>
        </w:rPr>
        <w:t xml:space="preserve">Кожне повідомлення E-mail більше, ніж один мегабайт </w:t>
      </w:r>
      <w:r>
        <w:rPr>
          <w:rFonts w:eastAsia="Calibri"/>
          <w:sz w:val="28"/>
          <w:szCs w:val="28"/>
          <w:lang w:val="uk-UA" w:eastAsia="en-US"/>
        </w:rPr>
        <w:t xml:space="preserve">повинно </w:t>
      </w:r>
      <w:r w:rsidRPr="007A17A8">
        <w:rPr>
          <w:rFonts w:eastAsia="Calibri"/>
          <w:sz w:val="28"/>
          <w:szCs w:val="28"/>
          <w:lang w:val="uk-UA" w:eastAsia="en-US"/>
        </w:rPr>
        <w:t xml:space="preserve"> бути стиснено</w:t>
      </w:r>
    </w:p>
    <w:p w14:paraId="52C675DE" w14:textId="77777777" w:rsidR="00F97C84" w:rsidRDefault="00F97C84" w:rsidP="00F97C84">
      <w:pPr>
        <w:ind w:left="450" w:firstLine="90"/>
        <w:rPr>
          <w:rFonts w:eastAsia="Calibri"/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t xml:space="preserve">2) </w:t>
      </w:r>
      <w:r w:rsidRPr="007A17A8">
        <w:rPr>
          <w:rFonts w:eastAsia="Calibri"/>
          <w:sz w:val="28"/>
          <w:szCs w:val="28"/>
          <w:lang w:val="uk-UA" w:eastAsia="en-US"/>
        </w:rPr>
        <w:t>Якщо користувач активний, буде доступним принаймні одне мережеве з’єднання</w:t>
      </w:r>
      <w:r>
        <w:rPr>
          <w:rFonts w:eastAsia="Calibri"/>
          <w:sz w:val="28"/>
          <w:szCs w:val="28"/>
          <w:lang w:val="uk-UA" w:eastAsia="en-US"/>
        </w:rPr>
        <w:t>.</w:t>
      </w:r>
    </w:p>
    <w:p w14:paraId="4778DEAC" w14:textId="4B223309" w:rsidR="000F6C01" w:rsidRDefault="003F34F4" w:rsidP="00C74319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9E5C22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Розв’язання</w:t>
      </w:r>
    </w:p>
    <w:p w14:paraId="7A0CC8DE" w14:textId="08D69DB4" w:rsidR="00F97C84" w:rsidRDefault="00F97C84" w:rsidP="00C74319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2C6CAAC7" w14:textId="7354AD5F" w:rsidR="00F97C84" w:rsidRDefault="00F97C84" w:rsidP="00C74319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128C1412" w14:textId="70378AD9" w:rsidR="00F97C84" w:rsidRDefault="00F97C84" w:rsidP="00C74319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1DD696A1" w14:textId="0161F7D5" w:rsidR="00F97C84" w:rsidRDefault="00F97C84" w:rsidP="00C74319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266D4660" w14:textId="77777777" w:rsidR="00F97C84" w:rsidRPr="009E5C22" w:rsidRDefault="00F97C84" w:rsidP="00C74319">
      <w:pPr>
        <w:spacing w:line="276" w:lineRule="auto"/>
        <w:ind w:left="142" w:firstLine="0"/>
        <w:jc w:val="center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02E1C48F" w14:textId="55F85126" w:rsidR="000F6C01" w:rsidRDefault="000F6C01" w:rsidP="000F6C01">
      <w:pPr>
        <w:pStyle w:val="ListParagraph"/>
        <w:spacing w:line="276" w:lineRule="auto"/>
        <w:ind w:left="502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324DF016" w14:textId="49520B69" w:rsidR="00F97C84" w:rsidRDefault="00F97C84" w:rsidP="000F6C01">
      <w:pPr>
        <w:pStyle w:val="ListParagraph"/>
        <w:spacing w:line="276" w:lineRule="auto"/>
        <w:ind w:left="502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6B8C9954" w14:textId="525E1AE0" w:rsidR="00F97C84" w:rsidRDefault="00F97C84" w:rsidP="000F6C01">
      <w:pPr>
        <w:pStyle w:val="ListParagraph"/>
        <w:spacing w:line="276" w:lineRule="auto"/>
        <w:ind w:left="502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bookmarkStart w:id="0" w:name="_GoBack"/>
      <w:bookmarkEnd w:id="0"/>
    </w:p>
    <w:p w14:paraId="7F39DDCF" w14:textId="408EDC94" w:rsidR="00F97C84" w:rsidRDefault="00F97C84" w:rsidP="000F6C01">
      <w:pPr>
        <w:pStyle w:val="ListParagraph"/>
        <w:spacing w:line="276" w:lineRule="auto"/>
        <w:ind w:left="502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43B10297" w14:textId="6797FEAD" w:rsidR="00F97C84" w:rsidRDefault="00F97C84" w:rsidP="000F6C01">
      <w:pPr>
        <w:pStyle w:val="ListParagraph"/>
        <w:spacing w:line="276" w:lineRule="auto"/>
        <w:ind w:left="502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4D12317A" w14:textId="24254728" w:rsidR="00F97C84" w:rsidRDefault="00F97C84" w:rsidP="000F6C01">
      <w:pPr>
        <w:pStyle w:val="ListParagraph"/>
        <w:spacing w:line="276" w:lineRule="auto"/>
        <w:ind w:left="502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45279116" w14:textId="272232C9" w:rsidR="00F97C84" w:rsidRDefault="00F97C84" w:rsidP="000F6C01">
      <w:pPr>
        <w:pStyle w:val="ListParagraph"/>
        <w:spacing w:line="276" w:lineRule="auto"/>
        <w:ind w:left="502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660306D5" w14:textId="6404CB69" w:rsidR="00F97C84" w:rsidRDefault="00F97C84" w:rsidP="000F6C01">
      <w:pPr>
        <w:pStyle w:val="ListParagraph"/>
        <w:spacing w:line="276" w:lineRule="auto"/>
        <w:ind w:left="502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26FC5536" w14:textId="5BDA7B05" w:rsidR="00F97C84" w:rsidRDefault="00F97C84" w:rsidP="000F6C01">
      <w:pPr>
        <w:pStyle w:val="ListParagraph"/>
        <w:spacing w:line="276" w:lineRule="auto"/>
        <w:ind w:left="502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67AE5551" w14:textId="2CC2C3BA" w:rsidR="00F97C84" w:rsidRDefault="00F97C84" w:rsidP="000F6C01">
      <w:pPr>
        <w:pStyle w:val="ListParagraph"/>
        <w:spacing w:line="276" w:lineRule="auto"/>
        <w:ind w:left="502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46DB7AD4" w14:textId="0046E70D" w:rsidR="00F97C84" w:rsidRDefault="00F97C84" w:rsidP="000F6C01">
      <w:pPr>
        <w:pStyle w:val="ListParagraph"/>
        <w:spacing w:line="276" w:lineRule="auto"/>
        <w:ind w:left="502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7446F8A9" w14:textId="4FCB0991" w:rsidR="00F97C84" w:rsidRPr="00F97C84" w:rsidRDefault="00F97C84" w:rsidP="00F97C84">
      <w:pPr>
        <w:spacing w:line="276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4ED55155" w14:textId="38EA0025" w:rsidR="004C6DEE" w:rsidRPr="009520C9" w:rsidRDefault="006E2DE5" w:rsidP="009520C9">
      <w:pPr>
        <w:spacing w:after="480"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 w:rsidRPr="007A6697">
        <w:rPr>
          <w:b/>
          <w:sz w:val="28"/>
          <w:szCs w:val="28"/>
          <w:lang w:val="uk-UA"/>
        </w:rPr>
        <w:t xml:space="preserve">Висновок: </w:t>
      </w:r>
      <w:r w:rsidRPr="007A6697">
        <w:rPr>
          <w:sz w:val="28"/>
          <w:szCs w:val="28"/>
          <w:lang w:val="uk-UA"/>
        </w:rPr>
        <w:t>на цій</w:t>
      </w:r>
      <w:r w:rsidR="00F129A5" w:rsidRPr="007A6697">
        <w:rPr>
          <w:sz w:val="28"/>
          <w:szCs w:val="28"/>
          <w:lang w:val="uk-UA"/>
        </w:rPr>
        <w:t xml:space="preserve"> лабораторній роботі </w:t>
      </w:r>
      <w:r w:rsidR="001D5B0F">
        <w:rPr>
          <w:sz w:val="28"/>
          <w:szCs w:val="28"/>
          <w:lang w:val="uk-UA"/>
        </w:rPr>
        <w:t xml:space="preserve">я </w:t>
      </w:r>
      <w:r w:rsidR="0091542B">
        <w:rPr>
          <w:sz w:val="28"/>
          <w:szCs w:val="28"/>
          <w:lang w:val="uk-UA"/>
        </w:rPr>
        <w:t>закріпив</w:t>
      </w:r>
      <w:r w:rsidR="0091542B" w:rsidRPr="0013209C">
        <w:rPr>
          <w:sz w:val="28"/>
          <w:szCs w:val="28"/>
          <w:lang w:val="uk-UA"/>
        </w:rPr>
        <w:t xml:space="preserve"> на практиці </w:t>
      </w:r>
      <w:r w:rsidR="0091542B">
        <w:rPr>
          <w:sz w:val="28"/>
          <w:szCs w:val="28"/>
          <w:lang w:val="uk-UA"/>
        </w:rPr>
        <w:t>зн</w:t>
      </w:r>
      <w:r w:rsidR="009E5C22">
        <w:rPr>
          <w:sz w:val="28"/>
          <w:szCs w:val="28"/>
          <w:lang w:val="uk-UA"/>
        </w:rPr>
        <w:t>ання з теорії графів, отримав навички</w:t>
      </w:r>
      <w:r w:rsidR="0091542B">
        <w:rPr>
          <w:sz w:val="28"/>
          <w:szCs w:val="28"/>
          <w:lang w:val="uk-UA"/>
        </w:rPr>
        <w:t xml:space="preserve"> конструювання ПЗ, розв’язання задач з використанням графів</w:t>
      </w:r>
      <w:r w:rsidR="0091542B">
        <w:rPr>
          <w:i/>
          <w:color w:val="000000"/>
          <w:sz w:val="28"/>
          <w:szCs w:val="28"/>
          <w:lang w:val="uk-UA"/>
        </w:rPr>
        <w:t>.</w:t>
      </w:r>
    </w:p>
    <w:sectPr w:rsidR="004C6DEE" w:rsidRPr="009520C9">
      <w:footerReference w:type="default" r:id="rId9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979FA" w14:textId="77777777" w:rsidR="007160EA" w:rsidRDefault="007160EA">
      <w:r>
        <w:separator/>
      </w:r>
    </w:p>
  </w:endnote>
  <w:endnote w:type="continuationSeparator" w:id="0">
    <w:p w14:paraId="00BB7D92" w14:textId="77777777" w:rsidR="007160EA" w:rsidRDefault="00716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AB3502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AB3502" w:rsidRDefault="00AB3502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AB3502" w:rsidRDefault="00AB3502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AB3502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AB3502" w:rsidRDefault="00AB350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AB3502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AB3502" w:rsidRDefault="00AB3502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AB3502" w:rsidRDefault="00AB3502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AB3502" w:rsidRDefault="00AB350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AB3502" w:rsidRDefault="00AB3502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AB3502" w:rsidRDefault="00AB3502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AB3502" w:rsidRDefault="00AB3502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AB3502" w:rsidRDefault="00AB3502">
          <w:pPr>
            <w:pStyle w:val="Footer"/>
            <w:ind w:right="-1474" w:firstLine="0"/>
            <w:jc w:val="left"/>
          </w:pPr>
        </w:p>
      </w:tc>
    </w:tr>
  </w:tbl>
  <w:p w14:paraId="735714C6" w14:textId="77777777" w:rsidR="00AB3502" w:rsidRDefault="00AB3502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AB3502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3D6A33FC" w:rsidR="00AB3502" w:rsidRPr="00653F61" w:rsidRDefault="00F97C84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121.2151.05.04</w:t>
          </w:r>
        </w:p>
      </w:tc>
    </w:tr>
    <w:tr w:rsidR="00AB3502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B3502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B3502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AB3502" w:rsidRDefault="00AB3502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AB3502" w:rsidRPr="0024722F" w:rsidRDefault="00AB3502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C422807" w:rsidR="00AB3502" w:rsidRPr="00C74319" w:rsidRDefault="00F97C84" w:rsidP="00C0033F">
          <w:pPr>
            <w:pStyle w:val="BodyText"/>
            <w:jc w:val="center"/>
            <w:rPr>
              <w:b/>
              <w:szCs w:val="28"/>
              <w:lang w:val="en-US"/>
            </w:rPr>
          </w:pPr>
          <w:r w:rsidRPr="00F97C84">
            <w:rPr>
              <w:b/>
              <w:szCs w:val="28"/>
              <w:lang w:val="en-US"/>
            </w:rPr>
            <w:t>Логіка предикатів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AB3502" w:rsidRPr="00F57988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AB3502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AB3502" w:rsidRPr="0024722F" w:rsidRDefault="00AB350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AB3502" w:rsidRPr="0024722F" w:rsidRDefault="00AB350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AB3502" w:rsidRPr="00B658D4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AB3502" w:rsidRPr="00BF7874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AB3502" w:rsidRPr="00ED4F3A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AB3502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AB3502" w:rsidRPr="00317655" w:rsidRDefault="00AB350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3703BB5" w:rsidR="00AB3502" w:rsidRPr="0091542B" w:rsidRDefault="00AB3502" w:rsidP="0091542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>
            <w:rPr>
              <w:sz w:val="16"/>
            </w:rPr>
            <w:t>Суслов  С.В.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AB3502" w:rsidRPr="000B4897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AB3502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AB3502" w:rsidRPr="0024722F" w:rsidRDefault="00AB3502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AB3502" w:rsidRPr="0024722F" w:rsidRDefault="00AB3502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B3502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AB3502" w:rsidRDefault="00AB35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AB3502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780ED09D" w:rsidR="00F97C84" w:rsidRPr="00F97C84" w:rsidRDefault="00F97C84" w:rsidP="00F97C84">
          <w:pPr>
            <w:pStyle w:val="Footer"/>
            <w:ind w:right="-114" w:firstLine="0"/>
            <w:jc w:val="center"/>
            <w:rPr>
              <w:sz w:val="40"/>
              <w:lang w:val="en-US"/>
            </w:rPr>
          </w:pPr>
          <w:r>
            <w:rPr>
              <w:sz w:val="40"/>
            </w:rPr>
            <w:t>121.2151.05.0</w:t>
          </w:r>
          <w:r>
            <w:rPr>
              <w:sz w:val="40"/>
              <w:lang w:val="en-US"/>
            </w:rPr>
            <w:t>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AB3502" w:rsidRDefault="00AB3502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AB3502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7ACCBB13" w:rsidR="00AB3502" w:rsidRPr="00BF7874" w:rsidRDefault="00AB3502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F97C84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AB3502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AB3502" w:rsidRDefault="00AB3502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AB3502" w:rsidRDefault="00AB3502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AB3502" w:rsidRDefault="00AB350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AB3502" w:rsidRDefault="00AB3502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AB3502" w:rsidRDefault="00AB3502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AB3502" w:rsidRDefault="00AB3502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AB3502" w:rsidRDefault="00AB3502">
          <w:pPr>
            <w:pStyle w:val="Footer"/>
            <w:ind w:right="-1474" w:firstLine="0"/>
            <w:jc w:val="left"/>
          </w:pPr>
        </w:p>
      </w:tc>
    </w:tr>
  </w:tbl>
  <w:p w14:paraId="03DBE8F7" w14:textId="77777777" w:rsidR="00AB3502" w:rsidRDefault="00AB3502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4123A" w14:textId="77777777" w:rsidR="007160EA" w:rsidRDefault="007160EA">
      <w:r>
        <w:separator/>
      </w:r>
    </w:p>
  </w:footnote>
  <w:footnote w:type="continuationSeparator" w:id="0">
    <w:p w14:paraId="6544A316" w14:textId="77777777" w:rsidR="007160EA" w:rsidRDefault="00716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7102"/>
    <w:multiLevelType w:val="hybridMultilevel"/>
    <w:tmpl w:val="6E9E0946"/>
    <w:lvl w:ilvl="0" w:tplc="439C41BA">
      <w:start w:val="1"/>
      <w:numFmt w:val="bullet"/>
      <w:lvlText w:val="−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7AD3893"/>
    <w:multiLevelType w:val="hybridMultilevel"/>
    <w:tmpl w:val="464052FE"/>
    <w:lvl w:ilvl="0" w:tplc="439C41BA">
      <w:start w:val="1"/>
      <w:numFmt w:val="bullet"/>
      <w:lvlText w:val="−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21"/>
  </w:num>
  <w:num w:numId="5">
    <w:abstractNumId w:val="19"/>
  </w:num>
  <w:num w:numId="6">
    <w:abstractNumId w:val="25"/>
  </w:num>
  <w:num w:numId="7">
    <w:abstractNumId w:val="3"/>
  </w:num>
  <w:num w:numId="8">
    <w:abstractNumId w:val="5"/>
  </w:num>
  <w:num w:numId="9">
    <w:abstractNumId w:val="2"/>
  </w:num>
  <w:num w:numId="10">
    <w:abstractNumId w:val="11"/>
  </w:num>
  <w:num w:numId="11">
    <w:abstractNumId w:val="6"/>
  </w:num>
  <w:num w:numId="12">
    <w:abstractNumId w:val="13"/>
  </w:num>
  <w:num w:numId="13">
    <w:abstractNumId w:val="14"/>
  </w:num>
  <w:num w:numId="14">
    <w:abstractNumId w:val="17"/>
  </w:num>
  <w:num w:numId="15">
    <w:abstractNumId w:val="26"/>
  </w:num>
  <w:num w:numId="16">
    <w:abstractNumId w:val="22"/>
  </w:num>
  <w:num w:numId="17">
    <w:abstractNumId w:val="4"/>
  </w:num>
  <w:num w:numId="18">
    <w:abstractNumId w:val="9"/>
  </w:num>
  <w:num w:numId="19">
    <w:abstractNumId w:val="15"/>
  </w:num>
  <w:num w:numId="20">
    <w:abstractNumId w:val="12"/>
  </w:num>
  <w:num w:numId="21">
    <w:abstractNumId w:val="24"/>
  </w:num>
  <w:num w:numId="22">
    <w:abstractNumId w:val="18"/>
  </w:num>
  <w:num w:numId="23">
    <w:abstractNumId w:val="20"/>
  </w:num>
  <w:num w:numId="24">
    <w:abstractNumId w:val="23"/>
  </w:num>
  <w:num w:numId="25">
    <w:abstractNumId w:val="8"/>
  </w:num>
  <w:num w:numId="26">
    <w:abstractNumId w:val="7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27937"/>
    <w:rsid w:val="000354DE"/>
    <w:rsid w:val="000543FF"/>
    <w:rsid w:val="00056131"/>
    <w:rsid w:val="000566F1"/>
    <w:rsid w:val="0006084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1C2E"/>
    <w:rsid w:val="000B2716"/>
    <w:rsid w:val="000B27E6"/>
    <w:rsid w:val="000B4897"/>
    <w:rsid w:val="000B629E"/>
    <w:rsid w:val="000B788B"/>
    <w:rsid w:val="000C01C2"/>
    <w:rsid w:val="000C0EA7"/>
    <w:rsid w:val="000D17F9"/>
    <w:rsid w:val="000D740D"/>
    <w:rsid w:val="000E16B9"/>
    <w:rsid w:val="000E7627"/>
    <w:rsid w:val="000F37F6"/>
    <w:rsid w:val="000F6C01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1B38"/>
    <w:rsid w:val="00192B54"/>
    <w:rsid w:val="001A380E"/>
    <w:rsid w:val="001A5E13"/>
    <w:rsid w:val="001B5C33"/>
    <w:rsid w:val="001C3940"/>
    <w:rsid w:val="001D5B0F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A51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11D6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488"/>
    <w:rsid w:val="006F186B"/>
    <w:rsid w:val="00703AAF"/>
    <w:rsid w:val="00705159"/>
    <w:rsid w:val="007160EA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6697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542B"/>
    <w:rsid w:val="00916798"/>
    <w:rsid w:val="009218A3"/>
    <w:rsid w:val="00932593"/>
    <w:rsid w:val="00932BB4"/>
    <w:rsid w:val="009368C9"/>
    <w:rsid w:val="00937966"/>
    <w:rsid w:val="00942410"/>
    <w:rsid w:val="009425F0"/>
    <w:rsid w:val="009520C9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2761"/>
    <w:rsid w:val="009D7994"/>
    <w:rsid w:val="009E19CB"/>
    <w:rsid w:val="009E3A2D"/>
    <w:rsid w:val="009E5C22"/>
    <w:rsid w:val="009E66C2"/>
    <w:rsid w:val="009E7918"/>
    <w:rsid w:val="009F1FF0"/>
    <w:rsid w:val="00A042CC"/>
    <w:rsid w:val="00A079A2"/>
    <w:rsid w:val="00A24F6D"/>
    <w:rsid w:val="00A30261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3502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1445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0033F"/>
    <w:rsid w:val="00C117AC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431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57EB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D782D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56A3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0DBC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1027"/>
    <w:rsid w:val="00F55C81"/>
    <w:rsid w:val="00F57988"/>
    <w:rsid w:val="00F640D5"/>
    <w:rsid w:val="00F64A54"/>
    <w:rsid w:val="00F72A19"/>
    <w:rsid w:val="00F90778"/>
    <w:rsid w:val="00F97C84"/>
    <w:rsid w:val="00FA63E0"/>
    <w:rsid w:val="00FB0CD6"/>
    <w:rsid w:val="00FB33B6"/>
    <w:rsid w:val="00FB44E7"/>
    <w:rsid w:val="00FB464B"/>
    <w:rsid w:val="00FB6815"/>
    <w:rsid w:val="00FD59AA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paragraph" w:customStyle="1" w:styleId="CharChar1CharChar">
    <w:name w:val="Char Char1 Знак Знак Char Char"/>
    <w:basedOn w:val="Normal"/>
    <w:next w:val="Normal"/>
    <w:rsid w:val="007A6697"/>
    <w:pPr>
      <w:spacing w:before="240" w:after="240" w:line="360" w:lineRule="auto"/>
      <w:ind w:firstLine="0"/>
      <w:jc w:val="left"/>
    </w:pPr>
    <w:rPr>
      <w:kern w:val="0"/>
      <w:lang w:val="en-US" w:eastAsia="en-US"/>
    </w:rPr>
  </w:style>
  <w:style w:type="paragraph" w:customStyle="1" w:styleId="a">
    <w:name w:val="димплом осн"/>
    <w:basedOn w:val="Normal"/>
    <w:qFormat/>
    <w:rsid w:val="007A6697"/>
    <w:pPr>
      <w:spacing w:line="360" w:lineRule="auto"/>
      <w:ind w:firstLine="709"/>
    </w:pPr>
    <w:rPr>
      <w:kern w:val="0"/>
      <w:sz w:val="28"/>
      <w:szCs w:val="28"/>
      <w:lang w:val="uk-UA"/>
    </w:rPr>
  </w:style>
  <w:style w:type="paragraph" w:customStyle="1" w:styleId="msonormal0">
    <w:name w:val="msonormal"/>
    <w:basedOn w:val="Normal"/>
    <w:rsid w:val="00AB3502"/>
    <w:pPr>
      <w:spacing w:before="100" w:beforeAutospacing="1" w:after="100" w:afterAutospacing="1"/>
      <w:ind w:firstLine="0"/>
      <w:jc w:val="left"/>
    </w:pPr>
    <w:rPr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8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2510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62</cp:revision>
  <cp:lastPrinted>2015-09-20T08:44:00Z</cp:lastPrinted>
  <dcterms:created xsi:type="dcterms:W3CDTF">2016-09-25T11:38:00Z</dcterms:created>
  <dcterms:modified xsi:type="dcterms:W3CDTF">2018-11-26T01:14:00Z</dcterms:modified>
</cp:coreProperties>
</file>