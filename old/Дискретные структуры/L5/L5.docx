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CE55DCA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E4CB1">
        <w:rPr>
          <w:b/>
          <w:spacing w:val="-10"/>
          <w:sz w:val="28"/>
          <w:szCs w:val="28"/>
          <w:lang w:eastAsia="uk-UA"/>
        </w:rPr>
        <w:t>5</w:t>
      </w:r>
    </w:p>
    <w:p w14:paraId="1B122E2D" w14:textId="2BBCA6C5" w:rsidR="007A6697" w:rsidRPr="007A6697" w:rsidRDefault="009E4CB1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C7132B">
        <w:rPr>
          <w:b/>
          <w:bCs/>
          <w:szCs w:val="28"/>
          <w:lang w:val="uk-UA"/>
        </w:rPr>
        <w:t>Логічне програмування</w:t>
      </w:r>
    </w:p>
    <w:p w14:paraId="570DAF82" w14:textId="010ED4E0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E4CB1">
        <w:rPr>
          <w:sz w:val="28"/>
          <w:szCs w:val="28"/>
          <w:lang w:val="uk-UA"/>
        </w:rPr>
        <w:t>отримати</w:t>
      </w:r>
      <w:r w:rsidR="009E4CB1" w:rsidRPr="0013209C">
        <w:rPr>
          <w:sz w:val="28"/>
          <w:szCs w:val="28"/>
          <w:lang w:val="uk-UA"/>
        </w:rPr>
        <w:t xml:space="preserve"> на практиці </w:t>
      </w:r>
      <w:r w:rsidR="009E4CB1">
        <w:rPr>
          <w:sz w:val="28"/>
          <w:szCs w:val="28"/>
          <w:lang w:val="uk-UA"/>
        </w:rPr>
        <w:t xml:space="preserve">уявлення про парадигму </w:t>
      </w:r>
      <w:r w:rsidR="009E4CB1" w:rsidRPr="00C7132B">
        <w:rPr>
          <w:bCs/>
          <w:sz w:val="28"/>
          <w:szCs w:val="28"/>
          <w:lang w:val="uk-UA"/>
        </w:rPr>
        <w:t>логічного програмування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5CCE62D" w14:textId="77777777" w:rsidR="009E4CB1" w:rsidRPr="0013209C" w:rsidRDefault="009E4CB1" w:rsidP="009E4CB1">
      <w:pPr>
        <w:ind w:firstLine="426"/>
        <w:rPr>
          <w:sz w:val="28"/>
          <w:szCs w:val="28"/>
          <w:lang w:val="uk-UA"/>
        </w:rPr>
      </w:pPr>
      <w:r w:rsidRPr="0013209C">
        <w:rPr>
          <w:b/>
          <w:sz w:val="28"/>
          <w:szCs w:val="28"/>
          <w:lang w:val="uk-UA"/>
        </w:rPr>
        <w:t xml:space="preserve">Завдання </w:t>
      </w:r>
      <w:r w:rsidRPr="0013209C">
        <w:rPr>
          <w:sz w:val="28"/>
          <w:szCs w:val="28"/>
          <w:lang w:val="uk-UA"/>
        </w:rPr>
        <w:t>:</w:t>
      </w:r>
    </w:p>
    <w:p w14:paraId="50A75444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1) Запишіть </w:t>
      </w:r>
      <w:r>
        <w:rPr>
          <w:rFonts w:eastAsia="Calibri"/>
          <w:sz w:val="28"/>
          <w:szCs w:val="28"/>
          <w:lang w:val="uk-UA" w:eastAsia="en-US"/>
        </w:rPr>
        <w:t>відповіді, які буде отримано при інтерпретації Пролог- програми:</w:t>
      </w:r>
    </w:p>
    <w:p w14:paraId="3E58A1B9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(суслов, дискрстр).</w:t>
      </w:r>
    </w:p>
    <w:p w14:paraId="69411B0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програм).</w:t>
      </w:r>
    </w:p>
    <w:p w14:paraId="01B7FB0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(гайда, ооп).</w:t>
      </w:r>
    </w:p>
    <w:p w14:paraId="0A25D03A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дискрстр).</w:t>
      </w:r>
    </w:p>
    <w:p w14:paraId="67B1F9A4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програм).</w:t>
      </w:r>
    </w:p>
    <w:p w14:paraId="31C2FEB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ооп).</w:t>
      </w:r>
    </w:p>
    <w:p w14:paraId="20B327A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1404CB5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ооп).</w:t>
      </w:r>
    </w:p>
    <w:p w14:paraId="16FABA9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</w:p>
    <w:p w14:paraId="383DD792" w14:textId="23EC26C3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)  :-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</w:t>
      </w:r>
      <w:r w:rsidRPr="00277887">
        <w:rPr>
          <w:rFonts w:ascii="Calibri" w:eastAsia="Calibri" w:hAnsi="Calibri"/>
          <w:sz w:val="28"/>
          <w:szCs w:val="28"/>
          <w:lang w:eastAsia="en-US"/>
        </w:rPr>
        <w:t>,</w:t>
      </w:r>
      <w:r w:rsid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3783DDF9" w14:textId="77777777" w:rsidR="009E4CB1" w:rsidRPr="00D328DE" w:rsidRDefault="009E4CB1" w:rsidP="009E4CB1">
      <w:pPr>
        <w:rPr>
          <w:rFonts w:eastAsia="Calibri"/>
          <w:sz w:val="28"/>
          <w:szCs w:val="28"/>
          <w:lang w:eastAsia="en-US"/>
        </w:rPr>
      </w:pPr>
    </w:p>
    <w:p w14:paraId="58E75C7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запити:</w:t>
      </w:r>
    </w:p>
    <w:p w14:paraId="3ED243BA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а)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uk-UA" w:eastAsia="en-US"/>
        </w:rPr>
        <w:t>суслов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дискрстр).</w:t>
      </w:r>
    </w:p>
    <w:p w14:paraId="237D06E5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б)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ооп).</w:t>
      </w:r>
    </w:p>
    <w:p w14:paraId="0E7E4E3E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ооп).</w:t>
      </w:r>
    </w:p>
    <w:p w14:paraId="1E8C6C34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г)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(петро,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0C1FCBE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д)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277887">
        <w:rPr>
          <w:rFonts w:ascii="Calibri" w:eastAsia="Calibri" w:hAnsi="Calibri"/>
          <w:sz w:val="28"/>
          <w:szCs w:val="28"/>
          <w:lang w:eastAsia="en-US"/>
        </w:rPr>
        <w:t>)</w:t>
      </w:r>
    </w:p>
    <w:p w14:paraId="3ADE1B8F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е)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програм).</w:t>
      </w:r>
    </w:p>
    <w:p w14:paraId="75D4111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є)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63A09EE2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ж)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23FC23F0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з)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іван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1AFB6DE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3AB3135A" w14:textId="77777777" w:rsidR="009E4CB1" w:rsidRPr="007A17A8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02FA2988" w14:textId="41E32208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2) </w:t>
      </w:r>
      <w:r>
        <w:rPr>
          <w:rFonts w:eastAsia="Calibri"/>
          <w:sz w:val="28"/>
          <w:szCs w:val="28"/>
          <w:lang w:val="uk-UA" w:eastAsia="en-US"/>
        </w:rPr>
        <w:t>У Пролог- програмі визначені предикати мати (</w:t>
      </w:r>
      <w:r>
        <w:rPr>
          <w:rFonts w:eastAsia="Calibri"/>
          <w:sz w:val="28"/>
          <w:szCs w:val="28"/>
          <w:lang w:val="en-US" w:eastAsia="en-US"/>
        </w:rPr>
        <w:t>M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M</w:t>
      </w:r>
      <w:r w:rsidR="00363277">
        <w:rPr>
          <w:rFonts w:eastAsia="Calibri"/>
          <w:sz w:val="28"/>
          <w:szCs w:val="28"/>
          <w:lang w:val="uk-UA" w:eastAsia="en-US"/>
        </w:rPr>
        <w:t xml:space="preserve"> є маті</w:t>
      </w:r>
      <w:r>
        <w:rPr>
          <w:rFonts w:eastAsia="Calibri"/>
          <w:sz w:val="28"/>
          <w:szCs w:val="28"/>
          <w:lang w:val="uk-UA" w:eastAsia="en-US"/>
        </w:rPr>
        <w:t>р</w:t>
      </w:r>
      <w:r w:rsidR="00363277">
        <w:rPr>
          <w:rFonts w:eastAsia="Calibri"/>
          <w:sz w:val="28"/>
          <w:szCs w:val="28"/>
          <w:lang w:val="uk-UA" w:eastAsia="en-US"/>
        </w:rPr>
        <w:t>’</w:t>
      </w:r>
      <w:r>
        <w:rPr>
          <w:rFonts w:eastAsia="Calibri"/>
          <w:sz w:val="28"/>
          <w:szCs w:val="28"/>
          <w:lang w:val="uk-UA" w:eastAsia="en-US"/>
        </w:rPr>
        <w:t xml:space="preserve">ю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і батько (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: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є батьком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. Запишіть Пролог-правило для визначення предикату:</w:t>
      </w:r>
    </w:p>
    <w:p w14:paraId="521804F8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а) брат_чи_сестра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і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мають однакових мати й батька.</w:t>
      </w:r>
    </w:p>
    <w:p w14:paraId="7E8391A2" w14:textId="77777777" w:rsidR="009E4CB1" w:rsidRPr="008401F0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б) дідусь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val="uk-UA"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є дідусем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.</w:t>
      </w:r>
    </w:p>
    <w:p w14:paraId="1876E825" w14:textId="2E514D1D" w:rsidR="009E4CB1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00082C34" w14:textId="77777777" w:rsidR="009E4CB1" w:rsidRPr="003A5CD8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3889A04A" w14:textId="77777777" w:rsidR="008A4C17" w:rsidRDefault="008A4C17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778DEAC" w14:textId="27C7D6D6" w:rsidR="000F6C01" w:rsidRDefault="003F34F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Розв’язання</w:t>
      </w:r>
    </w:p>
    <w:p w14:paraId="7A0CC8DE" w14:textId="08D69DB4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12693FE" w14:textId="4CF2343C" w:rsidR="00363277" w:rsidRDefault="00363277" w:rsidP="00363277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1) Запишіть </w:t>
      </w:r>
      <w:r>
        <w:rPr>
          <w:rFonts w:eastAsia="Calibri"/>
          <w:sz w:val="28"/>
          <w:szCs w:val="28"/>
          <w:lang w:val="uk-UA" w:eastAsia="en-US"/>
        </w:rPr>
        <w:t>відповіді, які буде отримано при інтерпретації Пролог- програми.</w:t>
      </w:r>
    </w:p>
    <w:p w14:paraId="02CAB38C" w14:textId="77777777" w:rsidR="008A4C17" w:rsidRPr="008A4C17" w:rsidRDefault="008A4C1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0F44800B" w14:textId="4FAAA75B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а)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uk-UA" w:eastAsia="en-US"/>
        </w:rPr>
        <w:t>суслов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дискрстр).</w:t>
      </w:r>
    </w:p>
    <w:p w14:paraId="60E31B88" w14:textId="14C8A4B7" w:rsidR="00363277" w:rsidRPr="008A4C17" w:rsidRDefault="0040698E" w:rsidP="00363277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true</w:t>
      </w:r>
    </w:p>
    <w:p w14:paraId="3F1AE0FD" w14:textId="77777777" w:rsidR="00363277" w:rsidRPr="0040698E" w:rsidRDefault="00363277" w:rsidP="00FD0321">
      <w:pPr>
        <w:ind w:firstLine="0"/>
        <w:rPr>
          <w:rFonts w:ascii="Calibri" w:eastAsia="Calibri" w:hAnsi="Calibri"/>
          <w:sz w:val="28"/>
          <w:szCs w:val="28"/>
          <w:lang w:eastAsia="en-US"/>
        </w:rPr>
      </w:pPr>
    </w:p>
    <w:p w14:paraId="51F0E310" w14:textId="2D357D30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б)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FD0321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ооп).</w:t>
      </w:r>
    </w:p>
    <w:p w14:paraId="781065BD" w14:textId="26A6148C" w:rsidR="00363277" w:rsidRPr="00FD0321" w:rsidRDefault="0040698E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false</w:t>
      </w:r>
    </w:p>
    <w:p w14:paraId="4EC26FF0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</w:p>
    <w:p w14:paraId="2143B814" w14:textId="51BF2877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ооп).</w:t>
      </w:r>
    </w:p>
    <w:p w14:paraId="2D804190" w14:textId="00AA13C4" w:rsidR="00363277" w:rsidRPr="00FD0321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34A45272" w14:textId="7A0A545E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79538225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3DF993E2" w14:textId="1732D8CF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г)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(петро,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65C0B3ED" w14:textId="18F36CCC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дискрстр</w:t>
      </w:r>
    </w:p>
    <w:p w14:paraId="4DA187BB" w14:textId="5F44EB6A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ооп </w:t>
      </w:r>
    </w:p>
    <w:p w14:paraId="4570A4B6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</w:p>
    <w:p w14:paraId="7D705FF7" w14:textId="77777777" w:rsidR="00D328DE" w:rsidRPr="0040698E" w:rsidRDefault="00363277" w:rsidP="00D328DE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д)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277887">
        <w:rPr>
          <w:rFonts w:ascii="Calibri" w:eastAsia="Calibri" w:hAnsi="Calibri"/>
          <w:sz w:val="28"/>
          <w:szCs w:val="28"/>
          <w:lang w:eastAsia="en-US"/>
        </w:rPr>
        <w:t>)</w:t>
      </w:r>
    </w:p>
    <w:p w14:paraId="58C9E4A2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5454F224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381CF8F5" w14:textId="4084F7AB" w:rsidR="00D328DE" w:rsidRPr="0040698E" w:rsidRDefault="00D328DE" w:rsidP="00D328DE">
      <w:pPr>
        <w:ind w:firstLine="0"/>
        <w:rPr>
          <w:rFonts w:ascii="Calibri" w:eastAsia="Calibri" w:hAnsi="Calibri"/>
          <w:sz w:val="28"/>
          <w:szCs w:val="28"/>
          <w:lang w:eastAsia="en-US"/>
        </w:rPr>
      </w:pPr>
    </w:p>
    <w:p w14:paraId="018138B8" w14:textId="4B62BFB7" w:rsidR="00363277" w:rsidRDefault="00363277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е)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програм).</w:t>
      </w:r>
    </w:p>
    <w:p w14:paraId="117CA370" w14:textId="3B2592C9" w:rsidR="00363277" w:rsidRPr="00363277" w:rsidRDefault="00FD0321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f</w:t>
      </w:r>
      <w:r w:rsidR="0040698E">
        <w:rPr>
          <w:rFonts w:ascii="Calibri" w:eastAsia="Calibri" w:hAnsi="Calibri"/>
          <w:sz w:val="28"/>
          <w:szCs w:val="28"/>
          <w:lang w:val="en-US" w:eastAsia="en-US"/>
        </w:rPr>
        <w:t>alse</w:t>
      </w:r>
    </w:p>
    <w:p w14:paraId="46B79C14" w14:textId="77777777" w:rsidR="00363277" w:rsidRDefault="00363277" w:rsidP="00363277">
      <w:pPr>
        <w:rPr>
          <w:rFonts w:eastAsia="Calibri"/>
          <w:sz w:val="28"/>
          <w:szCs w:val="28"/>
          <w:lang w:val="uk-UA" w:eastAsia="en-US"/>
        </w:rPr>
      </w:pPr>
    </w:p>
    <w:p w14:paraId="55699A0C" w14:textId="439F060B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є) ? -</w:t>
      </w:r>
      <w:r w:rsidRPr="00363277">
        <w:rPr>
          <w:rFonts w:eastAsia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5C7192EC" w14:textId="77AF5ACE" w:rsidR="00363277" w:rsidRDefault="00FD0321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true</w:t>
      </w:r>
    </w:p>
    <w:p w14:paraId="2BFA9960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22DAB32E" w14:textId="655264BF" w:rsidR="00D328DE" w:rsidRDefault="00363277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ж) ? -</w:t>
      </w:r>
      <w:r w:rsidRPr="00363277">
        <w:rPr>
          <w:rFonts w:eastAsia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>).</w:t>
      </w:r>
      <w:r w:rsidR="00D328DE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</w:p>
    <w:p w14:paraId="4A1DC166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31110175" w14:textId="6C4E4E16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1A687E14" w14:textId="77777777" w:rsidR="00D328DE" w:rsidRPr="00D328DE" w:rsidRDefault="00D328DE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0B24DCF5" w14:textId="77777777" w:rsidR="00363277" w:rsidRPr="0040698E" w:rsidRDefault="00363277" w:rsidP="00363277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з) ? -</w:t>
      </w:r>
      <w:r w:rsidRPr="0040698E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40698E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40698E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іван</w:t>
      </w:r>
      <w:r w:rsidRPr="0040698E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46DB7AD4" w14:textId="1B348ADF" w:rsidR="00F97C84" w:rsidRPr="0040698E" w:rsidRDefault="00D328DE" w:rsidP="009E4CB1">
      <w:pPr>
        <w:spacing w:line="276" w:lineRule="auto"/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  <w:r w:rsidRPr="0040698E">
        <w:rPr>
          <w:rFonts w:ascii="Calibri" w:eastAsia="Calibri" w:hAnsi="Calibri"/>
          <w:sz w:val="28"/>
          <w:szCs w:val="28"/>
          <w:lang w:eastAsia="en-US"/>
        </w:rPr>
        <w:tab/>
      </w:r>
      <w:r w:rsidR="00FD0321">
        <w:rPr>
          <w:rFonts w:ascii="Calibri" w:eastAsia="Calibri" w:hAnsi="Calibri"/>
          <w:sz w:val="28"/>
          <w:szCs w:val="28"/>
          <w:lang w:val="uk-UA" w:eastAsia="en-US"/>
        </w:rPr>
        <w:t>суслов</w:t>
      </w:r>
    </w:p>
    <w:p w14:paraId="6D66987B" w14:textId="5EA5E04E" w:rsidR="009E4CB1" w:rsidRDefault="009E4CB1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9668A2C" w14:textId="77777777" w:rsidR="008A4C17" w:rsidRDefault="008A4C17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186B08" w14:textId="32C2E20B" w:rsidR="004C42C6" w:rsidRDefault="004C42C6" w:rsidP="004C42C6">
      <w:pPr>
        <w:ind w:firstLine="0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lastRenderedPageBreak/>
        <w:t xml:space="preserve">2) </w:t>
      </w:r>
      <w:r>
        <w:rPr>
          <w:rFonts w:eastAsia="Calibri"/>
          <w:sz w:val="28"/>
          <w:szCs w:val="28"/>
          <w:lang w:val="uk-UA" w:eastAsia="en-US"/>
        </w:rPr>
        <w:t>У Пролог-</w:t>
      </w:r>
      <w:r>
        <w:rPr>
          <w:rFonts w:eastAsia="Calibri"/>
          <w:sz w:val="28"/>
          <w:szCs w:val="28"/>
          <w:lang w:val="uk-UA" w:eastAsia="en-US"/>
        </w:rPr>
        <w:t>програмі визначені предикати мати (</w:t>
      </w:r>
      <w:r>
        <w:rPr>
          <w:rFonts w:eastAsia="Calibri"/>
          <w:sz w:val="28"/>
          <w:szCs w:val="28"/>
          <w:lang w:val="en-US" w:eastAsia="en-US"/>
        </w:rPr>
        <w:t>M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M</w:t>
      </w:r>
      <w:r>
        <w:rPr>
          <w:rFonts w:eastAsia="Calibri"/>
          <w:sz w:val="28"/>
          <w:szCs w:val="28"/>
          <w:lang w:val="uk-UA" w:eastAsia="en-US"/>
        </w:rPr>
        <w:t xml:space="preserve"> є матір’ю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і батько (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: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є батьком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. Запишіть Пролог-правило для визначення предикату:</w:t>
      </w:r>
    </w:p>
    <w:p w14:paraId="4CCEDF62" w14:textId="77777777" w:rsidR="004C42C6" w:rsidRDefault="004C42C6" w:rsidP="004C42C6">
      <w:pPr>
        <w:ind w:firstLine="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а) брат_чи_сестра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і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мають однакових мати й батька.</w:t>
      </w:r>
    </w:p>
    <w:p w14:paraId="375C8566" w14:textId="4FD6FDB3" w:rsidR="004C42C6" w:rsidRDefault="004C42C6" w:rsidP="004C42C6">
      <w:pPr>
        <w:ind w:firstLine="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б) дідусь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val="uk-UA"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є дідусем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.</w:t>
      </w:r>
    </w:p>
    <w:p w14:paraId="05CFA156" w14:textId="3E094096" w:rsidR="008A4C17" w:rsidRDefault="008A4C17" w:rsidP="004C42C6">
      <w:pPr>
        <w:ind w:firstLine="0"/>
        <w:rPr>
          <w:rFonts w:eastAsia="Calibri"/>
          <w:sz w:val="28"/>
          <w:szCs w:val="28"/>
          <w:lang w:val="uk-UA" w:eastAsia="en-US"/>
        </w:rPr>
      </w:pPr>
    </w:p>
    <w:p w14:paraId="03FF9A1B" w14:textId="31F8AF4C" w:rsidR="008A4C17" w:rsidRPr="008A4C17" w:rsidRDefault="008A4C17" w:rsidP="008A4C17">
      <w:pPr>
        <w:pStyle w:val="ListParagraph"/>
        <w:numPr>
          <w:ilvl w:val="0"/>
          <w:numId w:val="29"/>
        </w:numPr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>Текст програми:</w:t>
      </w:r>
    </w:p>
    <w:p w14:paraId="2C69CAC1" w14:textId="10FD4160" w:rsidR="008A4C17" w:rsidRDefault="008A4C17" w:rsidP="008A4C17">
      <w:pPr>
        <w:rPr>
          <w:rFonts w:eastAsia="Calibri"/>
          <w:sz w:val="28"/>
          <w:szCs w:val="28"/>
          <w:lang w:val="en-US" w:eastAsia="en-US"/>
        </w:rPr>
      </w:pPr>
    </w:p>
    <w:p w14:paraId="7EE70B22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8000"/>
          <w:kern w:val="0"/>
          <w:sz w:val="21"/>
          <w:szCs w:val="21"/>
          <w:lang w:val="en-US"/>
        </w:rPr>
        <w:t>%Jane and Alan - Alex and Josh; Alexa and Kim - Alan; Jady and Jack - Kim</w:t>
      </w:r>
    </w:p>
    <w:p w14:paraId="00A30726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8000"/>
          <w:kern w:val="0"/>
          <w:sz w:val="21"/>
          <w:szCs w:val="21"/>
          <w:lang w:val="en-US"/>
        </w:rPr>
        <w:t>%       Alex and Josh</w:t>
      </w:r>
    </w:p>
    <w:p w14:paraId="0955F095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8000"/>
          <w:kern w:val="0"/>
          <w:sz w:val="21"/>
          <w:szCs w:val="21"/>
          <w:lang w:val="en-US"/>
        </w:rPr>
        <w:t>% -Jane              Alan</w:t>
      </w:r>
    </w:p>
    <w:p w14:paraId="40FB4B50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8000"/>
          <w:kern w:val="0"/>
          <w:sz w:val="21"/>
          <w:szCs w:val="21"/>
          <w:lang w:val="en-US"/>
        </w:rPr>
        <w:t>%             Alexa         Kim</w:t>
      </w:r>
    </w:p>
    <w:p w14:paraId="03851079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8000"/>
          <w:kern w:val="0"/>
          <w:sz w:val="21"/>
          <w:szCs w:val="21"/>
          <w:lang w:val="en-US"/>
        </w:rPr>
        <w:t>%                      Jady       Jack</w:t>
      </w:r>
    </w:p>
    <w:p w14:paraId="22D5AA01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9E7BD1B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mom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(jane, alex)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4A4E9F5B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mom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(alexa, alan)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45444B49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mom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(jady, kim)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68091891" w14:textId="140A70D2" w:rsidR="008A4C17" w:rsidRPr="008A4C17" w:rsidRDefault="008A4C17" w:rsidP="008A4C17">
      <w:pPr>
        <w:shd w:val="clear" w:color="auto" w:fill="FFFFFF"/>
        <w:tabs>
          <w:tab w:val="left" w:pos="3435"/>
        </w:tabs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mom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(jane, josh)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  <w:r>
        <w:rPr>
          <w:rFonts w:ascii="Consolas" w:hAnsi="Consolas"/>
          <w:color w:val="AF00DB"/>
          <w:kern w:val="0"/>
          <w:sz w:val="21"/>
          <w:szCs w:val="21"/>
          <w:lang w:val="en-US"/>
        </w:rPr>
        <w:tab/>
      </w:r>
    </w:p>
    <w:p w14:paraId="400065D7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dad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(alan, alex)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6A4FC9E9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dad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(alan, josh)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1201E390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dad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(kim, alan)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6D83BEB6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dad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(jack, kim)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72383D2E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29011A8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8000"/>
          <w:kern w:val="0"/>
          <w:sz w:val="21"/>
          <w:szCs w:val="21"/>
          <w:lang w:val="en-US"/>
        </w:rPr>
        <w:t>% X is Y's brother or sister</w:t>
      </w:r>
    </w:p>
    <w:p w14:paraId="1C02554A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sibling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X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Y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:-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mom(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Mom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X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), mom(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Mom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Y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</w:p>
    <w:p w14:paraId="208ECA15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dad(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Dad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X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), dad(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Dad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Y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X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\=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Y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20EB4513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CC59B47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008000"/>
          <w:kern w:val="0"/>
          <w:sz w:val="21"/>
          <w:szCs w:val="21"/>
          <w:lang w:val="en-US"/>
        </w:rPr>
        <w:t>% X is Y's dad</w:t>
      </w:r>
    </w:p>
    <w:p w14:paraId="43E2E788" w14:textId="77777777" w:rsidR="008A4C17" w:rsidRPr="008A4C17" w:rsidRDefault="008A4C17" w:rsidP="008A4C1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8A4C17">
        <w:rPr>
          <w:rFonts w:ascii="Consolas" w:hAnsi="Consolas"/>
          <w:color w:val="795E26"/>
          <w:kern w:val="0"/>
          <w:sz w:val="21"/>
          <w:szCs w:val="21"/>
          <w:lang w:val="en-US"/>
        </w:rPr>
        <w:t>grandfather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X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Y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:-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dad(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X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), dad(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D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8A4C17">
        <w:rPr>
          <w:rFonts w:ascii="Consolas" w:hAnsi="Consolas"/>
          <w:color w:val="001080"/>
          <w:kern w:val="0"/>
          <w:sz w:val="21"/>
          <w:szCs w:val="21"/>
          <w:lang w:val="en-US"/>
        </w:rPr>
        <w:t>Y</w:t>
      </w:r>
      <w:r w:rsidRPr="008A4C17">
        <w:rPr>
          <w:rFonts w:ascii="Consolas" w:hAnsi="Consolas"/>
          <w:color w:val="000000"/>
          <w:kern w:val="0"/>
          <w:sz w:val="21"/>
          <w:szCs w:val="21"/>
          <w:lang w:val="en-US"/>
        </w:rPr>
        <w:t>)</w:t>
      </w:r>
      <w:r w:rsidRPr="008A4C17">
        <w:rPr>
          <w:rFonts w:ascii="Consolas" w:hAnsi="Consolas"/>
          <w:color w:val="AF00DB"/>
          <w:kern w:val="0"/>
          <w:sz w:val="21"/>
          <w:szCs w:val="21"/>
          <w:lang w:val="en-US"/>
        </w:rPr>
        <w:t>.</w:t>
      </w:r>
    </w:p>
    <w:p w14:paraId="5EC1BC0A" w14:textId="77777777" w:rsidR="008A4C17" w:rsidRPr="008A4C17" w:rsidRDefault="008A4C17" w:rsidP="008A4C17">
      <w:pPr>
        <w:rPr>
          <w:rFonts w:eastAsia="Calibri"/>
          <w:sz w:val="28"/>
          <w:szCs w:val="28"/>
          <w:lang w:val="en-US" w:eastAsia="en-US"/>
        </w:rPr>
      </w:pPr>
    </w:p>
    <w:p w14:paraId="1C9AECCD" w14:textId="73B4B02B" w:rsidR="008A4C17" w:rsidRDefault="008A4C17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br w:type="page"/>
      </w:r>
    </w:p>
    <w:p w14:paraId="1C5AF6FD" w14:textId="28889FB3" w:rsidR="008A4C17" w:rsidRDefault="008A4C17" w:rsidP="008A4C17">
      <w:pPr>
        <w:pStyle w:val="ListParagraph"/>
        <w:numPr>
          <w:ilvl w:val="0"/>
          <w:numId w:val="2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Результат виконання програми:</w:t>
      </w:r>
    </w:p>
    <w:p w14:paraId="1C634BE7" w14:textId="77777777" w:rsidR="008A4C17" w:rsidRPr="008A4C17" w:rsidRDefault="008A4C17" w:rsidP="008A4C17">
      <w:pPr>
        <w:pStyle w:val="ListParagraph"/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28700E57" w14:textId="74FE8DFD" w:rsidR="008A4C17" w:rsidRPr="008A4C17" w:rsidRDefault="008A4C17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49A2283" wp14:editId="43688877">
            <wp:extent cx="5559082" cy="6067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082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3C95" w14:textId="77777777" w:rsidR="004C42C6" w:rsidRPr="004C42C6" w:rsidRDefault="004C42C6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ED55155" w14:textId="7824DC5F" w:rsidR="004C6DEE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p w14:paraId="39270F3D" w14:textId="0C2FE969" w:rsidR="004B1603" w:rsidRDefault="004B1603" w:rsidP="009520C9">
      <w:pPr>
        <w:spacing w:after="480" w:line="276" w:lineRule="auto"/>
        <w:ind w:left="142" w:firstLine="0"/>
        <w:jc w:val="left"/>
        <w:rPr>
          <w:sz w:val="28"/>
          <w:szCs w:val="28"/>
          <w:lang w:val="uk-UA"/>
        </w:rPr>
      </w:pPr>
    </w:p>
    <w:p w14:paraId="2701F579" w14:textId="180D65AE" w:rsidR="004B1603" w:rsidRPr="009520C9" w:rsidRDefault="004B1603" w:rsidP="004C42C6">
      <w:pPr>
        <w:spacing w:line="276" w:lineRule="auto"/>
        <w:ind w:firstLine="0"/>
        <w:jc w:val="left"/>
        <w:rPr>
          <w:i/>
          <w:color w:val="000000"/>
          <w:sz w:val="28"/>
          <w:szCs w:val="28"/>
          <w:lang w:val="uk-UA"/>
        </w:rPr>
      </w:pPr>
    </w:p>
    <w:sectPr w:rsidR="004B1603" w:rsidRPr="009520C9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7D567" w14:textId="77777777" w:rsidR="000F763E" w:rsidRDefault="000F763E">
      <w:r>
        <w:separator/>
      </w:r>
    </w:p>
  </w:endnote>
  <w:endnote w:type="continuationSeparator" w:id="0">
    <w:p w14:paraId="5A390CEA" w14:textId="77777777" w:rsidR="000F763E" w:rsidRDefault="000F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B350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B3502" w:rsidRDefault="00AB350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B350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B350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B3502" w:rsidRDefault="00AB350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B3502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FA197DA" w:rsidR="00AB3502" w:rsidRPr="00653F61" w:rsidRDefault="009E4CB1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AB3502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B3502" w:rsidRDefault="00AB350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B3502" w:rsidRPr="0024722F" w:rsidRDefault="00AB350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ABF6D12" w:rsidR="00AB3502" w:rsidRPr="00C74319" w:rsidRDefault="009E4CB1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C7132B">
            <w:rPr>
              <w:b/>
              <w:bCs/>
              <w:szCs w:val="28"/>
              <w:lang w:val="uk-UA"/>
            </w:rPr>
            <w:t>Логічне програмування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B3502" w:rsidRPr="00F57988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B3502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B3502" w:rsidRPr="00B658D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B3502" w:rsidRPr="00BF787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B3502" w:rsidRPr="00ED4F3A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B3502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B3502" w:rsidRPr="00317655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B3502" w:rsidRPr="0091542B" w:rsidRDefault="00AB3502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B3502" w:rsidRPr="000B4897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B3502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B3502" w:rsidRDefault="00AB3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B350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EF93B5B" w:rsidR="00F97C84" w:rsidRPr="00F97C84" w:rsidRDefault="00F97C84" w:rsidP="00F97C84">
          <w:pPr>
            <w:pStyle w:val="Footer"/>
            <w:ind w:right="-114"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 w:rsidR="009E4CB1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B350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F17DEA4" w:rsidR="00AB3502" w:rsidRPr="00BF7874" w:rsidRDefault="00AB350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A4C17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B350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B3502" w:rsidRDefault="00AB350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58804" w14:textId="77777777" w:rsidR="000F763E" w:rsidRDefault="000F763E">
      <w:r>
        <w:separator/>
      </w:r>
    </w:p>
  </w:footnote>
  <w:footnote w:type="continuationSeparator" w:id="0">
    <w:p w14:paraId="7E0D3FBA" w14:textId="77777777" w:rsidR="000F763E" w:rsidRDefault="000F7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83A422E"/>
    <w:multiLevelType w:val="hybridMultilevel"/>
    <w:tmpl w:val="63B4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2"/>
  </w:num>
  <w:num w:numId="5">
    <w:abstractNumId w:val="20"/>
  </w:num>
  <w:num w:numId="6">
    <w:abstractNumId w:val="26"/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14"/>
  </w:num>
  <w:num w:numId="13">
    <w:abstractNumId w:val="15"/>
  </w:num>
  <w:num w:numId="14">
    <w:abstractNumId w:val="18"/>
  </w:num>
  <w:num w:numId="15">
    <w:abstractNumId w:val="27"/>
  </w:num>
  <w:num w:numId="16">
    <w:abstractNumId w:val="23"/>
  </w:num>
  <w:num w:numId="17">
    <w:abstractNumId w:val="4"/>
  </w:num>
  <w:num w:numId="18">
    <w:abstractNumId w:val="10"/>
  </w:num>
  <w:num w:numId="19">
    <w:abstractNumId w:val="16"/>
  </w:num>
  <w:num w:numId="20">
    <w:abstractNumId w:val="13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9"/>
  </w:num>
  <w:num w:numId="26">
    <w:abstractNumId w:val="7"/>
  </w:num>
  <w:num w:numId="27">
    <w:abstractNumId w:val="1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0F763E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63277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0698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1603"/>
    <w:rsid w:val="004C42C6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160EA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7F2AE5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4C17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4CB1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28DE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97C84"/>
    <w:rsid w:val="00FA63E0"/>
    <w:rsid w:val="00FB0CD6"/>
    <w:rsid w:val="00FB33B6"/>
    <w:rsid w:val="00FB44E7"/>
    <w:rsid w:val="00FB464B"/>
    <w:rsid w:val="00FB6815"/>
    <w:rsid w:val="00FD0321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2675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68</cp:revision>
  <cp:lastPrinted>2015-09-20T08:44:00Z</cp:lastPrinted>
  <dcterms:created xsi:type="dcterms:W3CDTF">2016-09-25T11:38:00Z</dcterms:created>
  <dcterms:modified xsi:type="dcterms:W3CDTF">2018-11-27T18:07:00Z</dcterms:modified>
</cp:coreProperties>
</file>