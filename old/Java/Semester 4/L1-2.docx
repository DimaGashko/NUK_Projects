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237FB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237FB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03FAAA6" w:rsidR="00141DAA" w:rsidRPr="00237FB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237FB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37FBB" w:rsidRPr="00237FBB">
        <w:rPr>
          <w:b/>
          <w:spacing w:val="-10"/>
          <w:sz w:val="28"/>
          <w:szCs w:val="28"/>
          <w:lang w:val="uk-UA" w:eastAsia="uk-UA"/>
        </w:rPr>
        <w:t>1</w:t>
      </w:r>
    </w:p>
    <w:p w14:paraId="4B0875E7" w14:textId="22EA0D26" w:rsidR="00C5625B" w:rsidRPr="00237FBB" w:rsidRDefault="00237FBB" w:rsidP="00C5625B">
      <w:pPr>
        <w:spacing w:after="480" w:line="276" w:lineRule="auto"/>
        <w:ind w:left="142" w:firstLine="0"/>
        <w:jc w:val="center"/>
        <w:rPr>
          <w:b/>
          <w:sz w:val="40"/>
          <w:lang w:val="uk-UA"/>
        </w:rPr>
      </w:pPr>
      <w:r w:rsidRPr="00237FBB">
        <w:rPr>
          <w:sz w:val="28"/>
          <w:lang w:val="uk-UA"/>
        </w:rPr>
        <w:t>Розробка та реалізація програм із використанням колекцій для зберігання даних та файлового введення-виведення.</w:t>
      </w:r>
    </w:p>
    <w:p w14:paraId="578EE0F7" w14:textId="530FFA0A" w:rsidR="000D4122" w:rsidRPr="00237FBB" w:rsidRDefault="00237FBB" w:rsidP="00237FBB">
      <w:pPr>
        <w:ind w:firstLine="0"/>
        <w:jc w:val="left"/>
        <w:rPr>
          <w:sz w:val="28"/>
          <w:szCs w:val="28"/>
          <w:lang w:val="uk-UA"/>
        </w:rPr>
      </w:pPr>
      <w:r w:rsidRPr="00237FBB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 ро</w:t>
      </w:r>
      <w:r w:rsidRPr="00237FBB">
        <w:rPr>
          <w:b/>
          <w:sz w:val="28"/>
          <w:szCs w:val="28"/>
          <w:lang w:val="uk-UA"/>
        </w:rPr>
        <w:t>боти</w:t>
      </w:r>
      <w:r w:rsidR="000D4122" w:rsidRPr="00237FBB">
        <w:rPr>
          <w:b/>
          <w:sz w:val="28"/>
          <w:szCs w:val="28"/>
          <w:lang w:val="uk-UA"/>
        </w:rPr>
        <w:t>:</w:t>
      </w:r>
      <w:r w:rsidR="000D4122" w:rsidRPr="00237FBB">
        <w:rPr>
          <w:sz w:val="28"/>
          <w:szCs w:val="28"/>
          <w:lang w:val="uk-UA"/>
        </w:rPr>
        <w:t xml:space="preserve"> </w:t>
      </w:r>
      <w:r w:rsidRPr="00237FBB">
        <w:rPr>
          <w:sz w:val="28"/>
          <w:szCs w:val="28"/>
          <w:lang w:val="uk-UA"/>
        </w:rPr>
        <w:t>отримати 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</w:t>
      </w:r>
    </w:p>
    <w:p w14:paraId="4738A618" w14:textId="77777777" w:rsidR="00237FBB" w:rsidRPr="00237FBB" w:rsidRDefault="00237FBB" w:rsidP="00237FBB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2FF605FF" w:rsidR="000D4122" w:rsidRPr="00237FBB" w:rsidRDefault="00237FBB" w:rsidP="000D4122">
      <w:pPr>
        <w:ind w:firstLine="567"/>
        <w:jc w:val="center"/>
        <w:rPr>
          <w:i/>
          <w:sz w:val="28"/>
          <w:lang w:val="uk-UA"/>
        </w:rPr>
      </w:pPr>
      <w:r w:rsidRPr="00237FBB">
        <w:rPr>
          <w:i/>
          <w:sz w:val="32"/>
          <w:szCs w:val="28"/>
          <w:lang w:val="uk-UA"/>
        </w:rPr>
        <w:t>Завдання</w:t>
      </w:r>
    </w:p>
    <w:p w14:paraId="1A585332" w14:textId="62772618" w:rsidR="00757A8E" w:rsidRPr="00237FBB" w:rsidRDefault="00237FBB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bookmarkStart w:id="0" w:name="_GoBack"/>
      <w:r w:rsidRPr="00237FBB">
        <w:rPr>
          <w:noProof/>
        </w:rPr>
        <w:drawing>
          <wp:inline distT="0" distB="0" distL="0" distR="0" wp14:anchorId="0FFD5CE2" wp14:editId="1DED8DED">
            <wp:extent cx="6263640" cy="3033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76E284" w14:textId="45060D6E" w:rsidR="000D4122" w:rsidRDefault="000D4122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143E09C8" w14:textId="562DE3DD" w:rsidR="00C9414F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Варіант 5.1:</w:t>
      </w:r>
    </w:p>
    <w:p w14:paraId="3B9CC565" w14:textId="77777777" w:rsidR="00C9414F" w:rsidRDefault="00C9414F" w:rsidP="00C9414F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46164D28" w14:textId="347A0342" w:rsidR="00C9414F" w:rsidRPr="00C9414F" w:rsidRDefault="00C9414F" w:rsidP="00C9414F">
      <w:pPr>
        <w:ind w:firstLine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User</w:t>
      </w:r>
      <w:r w:rsidRPr="00C9414F">
        <w:rPr>
          <w:color w:val="000000" w:themeColor="text1"/>
          <w:sz w:val="28"/>
          <w:szCs w:val="28"/>
          <w:lang w:val="uk-UA"/>
        </w:rPr>
        <w:t xml:space="preserve">: </w:t>
      </w:r>
      <w:r>
        <w:rPr>
          <w:color w:val="000000" w:themeColor="text1"/>
          <w:sz w:val="28"/>
          <w:szCs w:val="28"/>
          <w:lang w:val="uk-UA"/>
        </w:rPr>
        <w:t>id, ім'я, прізви</w:t>
      </w:r>
      <w:r w:rsidRPr="00C9414F">
        <w:rPr>
          <w:color w:val="000000" w:themeColor="text1"/>
          <w:sz w:val="28"/>
          <w:szCs w:val="28"/>
          <w:lang w:val="uk-UA"/>
        </w:rPr>
        <w:t>ще, вік, online, дата реєстрації, країна</w:t>
      </w:r>
    </w:p>
    <w:p w14:paraId="609AE261" w14:textId="77777777" w:rsidR="00C9414F" w:rsidRPr="00C9414F" w:rsidRDefault="00C9414F" w:rsidP="00C9414F">
      <w:pPr>
        <w:ind w:firstLine="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Скласти масив об'єктів. Вивести:</w:t>
      </w:r>
    </w:p>
    <w:p w14:paraId="354F8E9A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a) Список користувачів заданої країни в порядку зростання дати реєстрації</w:t>
      </w:r>
    </w:p>
    <w:p w14:paraId="481E7CE4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b) Список користувачів з заданим ім'ям</w:t>
      </w:r>
    </w:p>
    <w:p w14:paraId="54AA1397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c) Список користувачів що зареєструвалися після вказаного року</w:t>
      </w:r>
    </w:p>
    <w:p w14:paraId="1BBE5CC0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d) Список користувачів online в алфавітному порядку</w:t>
      </w:r>
    </w:p>
    <w:p w14:paraId="70F903DE" w14:textId="77777777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e) Список імен зареєстрованих користувачів без повторів</w:t>
      </w:r>
    </w:p>
    <w:p w14:paraId="7835C638" w14:textId="1C165EDA" w:rsidR="00C9414F" w:rsidRPr="00C9414F" w:rsidRDefault="00C9414F" w:rsidP="00C9414F">
      <w:pPr>
        <w:ind w:firstLine="180"/>
        <w:rPr>
          <w:color w:val="000000" w:themeColor="text1"/>
          <w:sz w:val="28"/>
          <w:szCs w:val="28"/>
          <w:lang w:val="uk-UA"/>
        </w:rPr>
      </w:pPr>
      <w:r w:rsidRPr="00C9414F">
        <w:rPr>
          <w:color w:val="000000" w:themeColor="text1"/>
          <w:sz w:val="28"/>
          <w:szCs w:val="28"/>
          <w:lang w:val="uk-UA"/>
        </w:rPr>
        <w:t>f) Список країн і всіх користувачів, що проживають в цих країнах</w:t>
      </w:r>
    </w:p>
    <w:p w14:paraId="6AEFF57A" w14:textId="77777777" w:rsidR="00C9414F" w:rsidRPr="00237FBB" w:rsidRDefault="00C9414F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26EA973" w:rsidR="007A0E7D" w:rsidRPr="00237FBB" w:rsidRDefault="00237FB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41C3663F" w14:textId="3C08E8CF" w:rsidR="000D4122" w:rsidRPr="00237FB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33DB6A1F" w:rsidR="007A0EE5" w:rsidRPr="00642CA1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237FB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27163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</w:t>
      </w:r>
      <w:r w:rsidR="0027163C">
        <w:rPr>
          <w:b/>
          <w:color w:val="000000" w:themeColor="text1"/>
          <w:sz w:val="28"/>
          <w:szCs w:val="28"/>
          <w:shd w:val="clear" w:color="auto" w:fill="FFFFFF"/>
        </w:rPr>
        <w:t>и</w:t>
      </w:r>
    </w:p>
    <w:p w14:paraId="2D32D942" w14:textId="0E8E6723" w:rsidR="00642CA1" w:rsidRDefault="00642CA1" w:rsidP="00642CA1">
      <w:p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</w:p>
    <w:p w14:paraId="157F32A6" w14:textId="77777777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lastRenderedPageBreak/>
        <w:t>Lab1.java</w:t>
      </w:r>
      <w:r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</w:p>
    <w:p w14:paraId="50AF49AC" w14:textId="4B123B71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final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 xml:space="preserve">USERS_STORAGE_URL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"src/com/labs/lab_s4_1/users"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HashSet&lt;User&gt;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HashSet&lt;&gt;();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lab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lab.run();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loadUsers();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| ClassNotFoundException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load users from file"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runCLI();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runCLI()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while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true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command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command: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).trim();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break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useCommand(command);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useCommand(String command)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"add"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addUser();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"remove"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removeElement();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"showAll"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showUsersByFilter();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 not found. Try again: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addUser()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createNewUser();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add the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.add(user);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save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removeElement()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id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user id: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found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.stream().filter((user -&gt; user.getId().equals(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))).findFirst();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(!found.isPresent())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user have the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found.get();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remove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.removeIf((item) -&gt; item.getId().equals(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"Successfully"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apply changes"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showUsersByFilter()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printFiltersHelp();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filter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"Select Filter:"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country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user.getCountry().equalsIgnoreCase(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(User::getRegistered, LocalDate::compareTo))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"b"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name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user.getFirstName().equalsIgnoreCase(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name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.stream().filter(user -&gt; user.getRegistered().getYear() &gt;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year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.stream().filter(User::isOnline)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(User::getFullName, String::compareTo))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.stream().map(User::getFirstName)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countries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.stream().map(User::getCountry)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HashMap&lt;String, HashSet&lt;User&gt;&gt; map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HashMap&lt;&gt;();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countries.forEach((country)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HashSet&lt;User&gt; countryUsers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    .filter(user -&gt; user.getCountry().equals(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map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.put(country, countryUsers);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map.forEach((country, countyUsers)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- 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country);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printUsers(countyUsers);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find the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printFiltersHelp()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заданої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зростання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дати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реєстрації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b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заданим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'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ям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c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зареєструвалися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після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вказаного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року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d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online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алфавітному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імен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зареєстрованих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без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повторів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всіх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проживають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цих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країнах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add #Add new user"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remove #Remove the user by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showAll #Show all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filter #Show users by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help #Print 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exit #Exit"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createNewUser()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"Id:"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"First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"Last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"Age:"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"Online:"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LocalDate.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"Registered 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printUsers(Collection&lt;User&gt; users)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(users.isEmpty())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"There are no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users.forEach((item) -&gt;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\t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item));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Загружает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данные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при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этом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перезаписывается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данными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&lt;/b&gt;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loadUsers()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IOException, ClassNotFoundException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(FileInputStream fis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FileInputStream(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ObjectInputStream ois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ObjectInputStream(fis))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(HashSet&lt;User&gt;)ois.readObject();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Записывает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коллекцию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saveUsers()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(FileOutputStream fos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FileOutputStream(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ObjectOutputStream out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ObjectOutputStream(fos))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out.writeObject(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3DEF2B9C" w14:textId="77777777" w:rsidR="00642CA1" w:rsidRPr="00642CA1" w:rsidRDefault="00642CA1" w:rsidP="00642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741066C" w14:textId="04ECF79F" w:rsidR="0027163C" w:rsidRPr="0027163C" w:rsidRDefault="005C730B" w:rsidP="0027163C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237FBB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27163C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User.java</w:t>
      </w:r>
      <w:r w:rsidR="004A6448"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implements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Comparable&lt;User&gt;, Serializable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boolean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LocalDate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int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;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User(String id, String firstName, String lastName)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User(String id, String firstName, String lastName, String country,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age,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online, LocalDate registered)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setCountry(country);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setOnline(online);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setRegistered(registered);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setAge(age);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getFullName()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"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toString()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"{id: %s, name: %s, country: %s, age: %d, online: %b, registered: %s}"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getFullName(),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equals(Object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this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== o)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true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(!(o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instanceof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User))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false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User user = (User) o;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.equals(user.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hashCode()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Objects.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hash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setId(String id)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id;}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getFirstName()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setFirst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Name(String firstName)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firstName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firstName;}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getLastName()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setLas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tName(String lastName)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lastName;}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getCountry()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setCountry(String country)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country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country;}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isOnline()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setOnline(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online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online;}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Loc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alDate getRegistered()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setRegistered(LocalDate registered)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registered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registered;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getAge()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setAge(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age)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age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age;}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compareTo(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@NotNull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Comparator.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(User::getId, String::compareTo).compare(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o);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0B1B38CD" w14:textId="2C63F0EA" w:rsidR="004A6448" w:rsidRPr="0027163C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405D5E89" w14:textId="2D5173C9" w:rsidR="004A6448" w:rsidRPr="00237FB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4BE320AE" w14:textId="589A6511" w:rsidR="000D4122" w:rsidRPr="00237FBB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237FB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27163C">
        <w:rPr>
          <w:b/>
          <w:kern w:val="0"/>
          <w:sz w:val="28"/>
          <w:szCs w:val="28"/>
          <w:lang w:val="uk-UA" w:eastAsia="uk-UA"/>
        </w:rPr>
        <w:t>виконання роботи</w:t>
      </w:r>
    </w:p>
    <w:p w14:paraId="23C0D6BB" w14:textId="528B53A1" w:rsidR="000D4122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4CE9524" wp14:editId="19BD40B5">
            <wp:extent cx="5331422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035" cy="2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B71" w14:textId="2155014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585D3DE" wp14:editId="5FF14C7A">
            <wp:extent cx="5238750" cy="2069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8877" w14:textId="255FD12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4A0422CC" wp14:editId="3DD6C06C">
            <wp:extent cx="5329093" cy="704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53" cy="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977" w14:textId="15AC6066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1AF0D8B" wp14:editId="1C360B58">
            <wp:extent cx="5495192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6" cy="17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E381" w14:textId="1E9E4BA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0221667" wp14:editId="563BC153">
            <wp:extent cx="54573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208" cy="1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AC5F" w14:textId="680DF6E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D61F7D9" wp14:editId="6D349A02">
            <wp:extent cx="4079537" cy="58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70" cy="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4C9" w14:textId="2F78DEF8" w:rsidR="0026243E" w:rsidRP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4B0EAD28" wp14:editId="628DF305">
            <wp:extent cx="552468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55" cy="2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Pr="00237FBB" w:rsidRDefault="00F055CA" w:rsidP="000D4122">
      <w:pPr>
        <w:spacing w:line="276" w:lineRule="auto"/>
        <w:rPr>
          <w:kern w:val="0"/>
          <w:sz w:val="28"/>
          <w:szCs w:val="28"/>
          <w:lang w:val="uk-UA" w:eastAsia="uk-UA"/>
        </w:rPr>
      </w:pPr>
    </w:p>
    <w:p w14:paraId="50EA40A8" w14:textId="3017A699" w:rsidR="003D6D04" w:rsidRPr="00237FBB" w:rsidRDefault="00642CA1" w:rsidP="00642CA1">
      <w:pPr>
        <w:ind w:firstLine="567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237FBB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642CA1">
        <w:rPr>
          <w:sz w:val="28"/>
          <w:szCs w:val="28"/>
          <w:lang w:val="uk-UA"/>
        </w:rPr>
        <w:t>на цій лабораторній роботі я отримав 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файлами.</w:t>
      </w:r>
    </w:p>
    <w:p w14:paraId="4ED55155" w14:textId="671BD814" w:rsidR="004C6DEE" w:rsidRPr="00237FBB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237FBB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0F70E" w14:textId="77777777" w:rsidR="00EF2707" w:rsidRDefault="00EF2707">
      <w:r>
        <w:separator/>
      </w:r>
    </w:p>
  </w:endnote>
  <w:endnote w:type="continuationSeparator" w:id="0">
    <w:p w14:paraId="682C10B5" w14:textId="77777777" w:rsidR="00EF2707" w:rsidRDefault="00EF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7163C" w:rsidRDefault="0027163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7163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27163C" w:rsidRPr="00757A8E" w:rsidRDefault="0027163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121.2151.05.01</w:t>
          </w:r>
        </w:p>
      </w:tc>
    </w:tr>
    <w:tr w:rsidR="0027163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757A8E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757A8E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3E9B9D5" w:rsidR="0027163C" w:rsidRPr="000D4122" w:rsidRDefault="0027163C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>
            <w:t>Розробка та реалізація програм із використанням колекцій для зберігання даних та файлового введення-виведення.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7163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27163C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277B3B" w:rsidR="0027163C" w:rsidRPr="00237FBB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Смикодуб Т. Г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7163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7163C" w:rsidRPr="00757A8E" w:rsidRDefault="0027163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27163C" w:rsidRPr="00475762" w:rsidRDefault="0027163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EBAB6B7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9414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81E5F" w14:textId="77777777" w:rsidR="00EF2707" w:rsidRDefault="00EF2707">
      <w:r>
        <w:separator/>
      </w:r>
    </w:p>
  </w:footnote>
  <w:footnote w:type="continuationSeparator" w:id="0">
    <w:p w14:paraId="53ADF467" w14:textId="77777777" w:rsidR="00EF2707" w:rsidRDefault="00EF2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2CA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8B3B-1357-4CF7-83B3-CFFC4BEA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2505</TotalTime>
  <Pages>8</Pages>
  <Words>1607</Words>
  <Characters>9161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2019-02-21T09:29:00Z</dcterms:modified>
</cp:coreProperties>
</file>