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85B3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5388CAC" w:rsidR="00141DAA" w:rsidRPr="00085B35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085B35">
        <w:rPr>
          <w:b/>
          <w:spacing w:val="-10"/>
          <w:sz w:val="28"/>
          <w:szCs w:val="28"/>
          <w:lang w:val="uk-UA" w:eastAsia="uk-UA"/>
        </w:rPr>
        <w:t>1</w:t>
      </w:r>
    </w:p>
    <w:p w14:paraId="4B0875E7" w14:textId="7776626C" w:rsidR="00C5625B" w:rsidRPr="00085B35" w:rsidRDefault="00117BB3" w:rsidP="00C5625B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085B35">
        <w:rPr>
          <w:b/>
          <w:sz w:val="28"/>
          <w:lang w:val="uk-UA"/>
        </w:rPr>
        <w:t>Програмування лінійних алгоритмів</w:t>
      </w:r>
    </w:p>
    <w:p w14:paraId="3405B29F" w14:textId="4051F689" w:rsidR="005D1F62" w:rsidRPr="00085B35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Ціль роботи</w:t>
      </w:r>
      <w:r w:rsidRPr="00085B35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085B35">
        <w:rPr>
          <w:spacing w:val="-10"/>
          <w:sz w:val="28"/>
          <w:szCs w:val="28"/>
          <w:lang w:val="uk-UA" w:eastAsia="uk-UA"/>
        </w:rPr>
        <w:t>оволоді</w:t>
      </w:r>
      <w:r w:rsidR="00117BB3" w:rsidRPr="00085B35">
        <w:rPr>
          <w:spacing w:val="-10"/>
          <w:sz w:val="28"/>
          <w:szCs w:val="28"/>
          <w:lang w:val="uk-UA" w:eastAsia="uk-UA"/>
        </w:rPr>
        <w:t>ння навичками складання лінійних алгоритмів використовуючи стандартні класи та їх методі у  мові java.</w:t>
      </w:r>
    </w:p>
    <w:p w14:paraId="01C63D75" w14:textId="22959795" w:rsidR="007A0E7D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6122AAA7" w14:textId="4FB276DE" w:rsidR="00432953" w:rsidRP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1. Створити клас, що має методи для обчислення на ЕОМ значень</w:t>
      </w:r>
      <w:r w:rsidRPr="00BB68C1">
        <w:rPr>
          <w:spacing w:val="-10"/>
          <w:sz w:val="28"/>
          <w:szCs w:val="28"/>
          <w:lang w:val="en-US"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змінних, що зазначені у таблиці варіантів, за даними розрахунковими</w:t>
      </w:r>
      <w:r w:rsidRPr="00BB68C1">
        <w:rPr>
          <w:spacing w:val="-10"/>
          <w:sz w:val="28"/>
          <w:szCs w:val="28"/>
          <w:lang w:val="en-US"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формулами і наборами вхідних даних.</w:t>
      </w:r>
    </w:p>
    <w:p w14:paraId="5D739902" w14:textId="24E239D4" w:rsidR="00432953" w:rsidRP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2. Доповнити клас методом, що виводить на екран значення вхідних</w:t>
      </w:r>
      <w:r w:rsidRPr="00432953">
        <w:rPr>
          <w:spacing w:val="-10"/>
          <w:sz w:val="28"/>
          <w:szCs w:val="28"/>
          <w:lang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даних і результати обчислень, супроводжуючи вивід найменуваннями</w:t>
      </w:r>
      <w:r w:rsidRPr="00432953">
        <w:rPr>
          <w:spacing w:val="-10"/>
          <w:sz w:val="28"/>
          <w:szCs w:val="28"/>
          <w:lang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виведених змінних.</w:t>
      </w:r>
    </w:p>
    <w:p w14:paraId="4333E51B" w14:textId="3D1290FF" w:rsidR="00432953" w:rsidRP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3. Додати в клас метод, що друкує поточну дату і час у вказаному</w:t>
      </w:r>
      <w:r w:rsidRPr="00432953">
        <w:rPr>
          <w:spacing w:val="-10"/>
          <w:sz w:val="28"/>
          <w:szCs w:val="28"/>
          <w:lang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форматі.</w:t>
      </w:r>
    </w:p>
    <w:p w14:paraId="1543DB38" w14:textId="77777777" w:rsid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4. Доповнити клас методом введення початкових значень.</w:t>
      </w:r>
    </w:p>
    <w:p w14:paraId="0DA67A8C" w14:textId="5DAC344D" w:rsidR="00432953" w:rsidRP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5. Створити метод, що вводить дані, обчислює потрібні значення за</w:t>
      </w:r>
      <w:r w:rsidRPr="00432953">
        <w:rPr>
          <w:spacing w:val="-10"/>
          <w:sz w:val="28"/>
          <w:szCs w:val="28"/>
          <w:lang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 xml:space="preserve">вказаними </w:t>
      </w:r>
      <w:r>
        <w:rPr>
          <w:spacing w:val="-10"/>
          <w:sz w:val="28"/>
          <w:szCs w:val="28"/>
          <w:lang w:eastAsia="uk-UA"/>
        </w:rPr>
        <w:t>формулами</w:t>
      </w:r>
      <w:r w:rsidRPr="00432953">
        <w:rPr>
          <w:spacing w:val="-10"/>
          <w:sz w:val="28"/>
          <w:szCs w:val="28"/>
          <w:lang w:val="uk-UA" w:eastAsia="uk-UA"/>
        </w:rPr>
        <w:t>, та друкує потрібні результати.</w:t>
      </w:r>
    </w:p>
    <w:p w14:paraId="5FE4FF27" w14:textId="4858E398" w:rsidR="00432953" w:rsidRDefault="00432953" w:rsidP="00432953">
      <w:pPr>
        <w:spacing w:line="360" w:lineRule="auto"/>
        <w:ind w:left="142" w:firstLine="398"/>
        <w:jc w:val="left"/>
        <w:rPr>
          <w:spacing w:val="-10"/>
          <w:sz w:val="28"/>
          <w:szCs w:val="28"/>
          <w:lang w:val="uk-UA" w:eastAsia="uk-UA"/>
        </w:rPr>
      </w:pPr>
      <w:r w:rsidRPr="00432953">
        <w:rPr>
          <w:spacing w:val="-10"/>
          <w:sz w:val="28"/>
          <w:szCs w:val="28"/>
          <w:lang w:val="uk-UA" w:eastAsia="uk-UA"/>
        </w:rPr>
        <w:t>6. Доповнити клас методом main, що є необхідним для використання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432953">
        <w:rPr>
          <w:spacing w:val="-10"/>
          <w:sz w:val="28"/>
          <w:szCs w:val="28"/>
          <w:lang w:val="uk-UA" w:eastAsia="uk-UA"/>
        </w:rPr>
        <w:t>класу, як автономної програми, та виконати цю програму.</w:t>
      </w:r>
    </w:p>
    <w:p w14:paraId="15202639" w14:textId="77777777" w:rsidR="00432953" w:rsidRPr="00432953" w:rsidRDefault="00432953" w:rsidP="00432953">
      <w:pPr>
        <w:spacing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25B22B85" w14:textId="5FD374C0" w:rsidR="00117BB3" w:rsidRDefault="00432953" w:rsidP="00432953">
      <w:pPr>
        <w:spacing w:after="480"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CB8946E" wp14:editId="7D19CC82">
            <wp:extent cx="4949715" cy="523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61" cy="5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3427" wp14:editId="7765A8E5">
            <wp:extent cx="4924425" cy="557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615" cy="5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8749" w14:textId="77777777" w:rsidR="00D56FD7" w:rsidRPr="00085B35" w:rsidRDefault="00D56FD7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317B5D68" w14:textId="64E637EB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spacing w:val="-10"/>
          <w:sz w:val="28"/>
          <w:szCs w:val="28"/>
          <w:lang w:val="uk-UA" w:eastAsia="uk-UA"/>
        </w:rPr>
        <w:t xml:space="preserve">Всі Java-програми містять в собі 4 основні різновиди будівельних </w:t>
      </w:r>
      <w:r>
        <w:rPr>
          <w:spacing w:val="-10"/>
          <w:sz w:val="28"/>
          <w:szCs w:val="28"/>
          <w:lang w:val="uk-UA" w:eastAsia="uk-UA"/>
        </w:rPr>
        <w:t xml:space="preserve">блоків: </w:t>
      </w:r>
      <w:r w:rsidRPr="00085B35">
        <w:rPr>
          <w:spacing w:val="-10"/>
          <w:sz w:val="28"/>
          <w:szCs w:val="28"/>
          <w:lang w:val="uk-UA" w:eastAsia="uk-UA"/>
        </w:rPr>
        <w:t>класи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085B35">
        <w:rPr>
          <w:spacing w:val="-10"/>
          <w:sz w:val="28"/>
          <w:szCs w:val="28"/>
          <w:lang w:val="uk-UA" w:eastAsia="uk-UA"/>
        </w:rPr>
        <w:t>(classes), методи (methods), змінні (variables) і пакети (packages).</w:t>
      </w:r>
    </w:p>
    <w:p w14:paraId="64BB1B52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Примітивні типи даних:</w:t>
      </w:r>
      <w:r w:rsidRPr="00085B35"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byte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short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int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float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double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long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boolean</w:t>
      </w:r>
      <w:r w:rsidRPr="00085B35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char</w:t>
      </w:r>
      <w:r w:rsidRPr="00085B35">
        <w:rPr>
          <w:spacing w:val="-10"/>
          <w:sz w:val="28"/>
          <w:szCs w:val="28"/>
          <w:lang w:val="uk-UA" w:eastAsia="uk-UA"/>
        </w:rPr>
        <w:t>.</w:t>
      </w:r>
    </w:p>
    <w:p w14:paraId="79140FFF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11B6A978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spacing w:val="-10"/>
          <w:sz w:val="28"/>
          <w:szCs w:val="28"/>
          <w:lang w:val="uk-UA" w:eastAsia="uk-UA"/>
        </w:rPr>
        <w:lastRenderedPageBreak/>
        <w:t>Стандартні математичні функції</w:t>
      </w:r>
      <w:r>
        <w:rPr>
          <w:spacing w:val="-10"/>
          <w:sz w:val="28"/>
          <w:szCs w:val="28"/>
          <w:lang w:val="uk-UA" w:eastAsia="uk-UA"/>
        </w:rPr>
        <w:t>:</w:t>
      </w:r>
    </w:p>
    <w:p w14:paraId="27900F93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spacing w:val="-10"/>
          <w:sz w:val="28"/>
          <w:szCs w:val="28"/>
          <w:lang w:val="uk-UA" w:eastAsia="uk-UA"/>
        </w:rPr>
        <w:t>import static java.lang.Math.*;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Pr="00085B35">
        <w:rPr>
          <w:spacing w:val="-10"/>
          <w:sz w:val="28"/>
          <w:szCs w:val="28"/>
          <w:lang w:val="uk-UA" w:eastAsia="uk-UA"/>
        </w:rPr>
        <w:t>// імпортування статичних змінних і методів класу Math</w:t>
      </w:r>
    </w:p>
    <w:p w14:paraId="5CB24FF8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3FB2C791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spacing w:val="-10"/>
          <w:sz w:val="28"/>
          <w:szCs w:val="28"/>
          <w:lang w:val="uk-UA" w:eastAsia="uk-UA"/>
        </w:rPr>
        <w:t>Для виведення інформації на консоль використовуються методи:</w:t>
      </w:r>
    </w:p>
    <w:p w14:paraId="489EE3C9" w14:textId="77777777" w:rsidR="00D56FD7" w:rsidRP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  <w:r w:rsidRPr="00085B35">
        <w:rPr>
          <w:spacing w:val="-10"/>
          <w:sz w:val="28"/>
          <w:szCs w:val="28"/>
          <w:lang w:val="uk-UA" w:eastAsia="uk-UA"/>
        </w:rPr>
        <w:t>print</w:t>
      </w:r>
      <w:r>
        <w:rPr>
          <w:spacing w:val="-10"/>
          <w:sz w:val="28"/>
          <w:szCs w:val="28"/>
          <w:lang w:val="uk-UA" w:eastAsia="uk-UA"/>
        </w:rPr>
        <w:t xml:space="preserve">, </w:t>
      </w:r>
      <w:r w:rsidRPr="00085B35">
        <w:rPr>
          <w:spacing w:val="-10"/>
          <w:sz w:val="28"/>
          <w:szCs w:val="28"/>
          <w:lang w:val="uk-UA" w:eastAsia="uk-UA"/>
        </w:rPr>
        <w:t>println</w:t>
      </w:r>
      <w:r>
        <w:rPr>
          <w:spacing w:val="-10"/>
          <w:sz w:val="28"/>
          <w:szCs w:val="28"/>
          <w:lang w:val="uk-UA" w:eastAsia="uk-UA"/>
        </w:rPr>
        <w:t xml:space="preserve">, </w:t>
      </w:r>
      <w:r w:rsidRPr="00085B35">
        <w:rPr>
          <w:spacing w:val="-10"/>
          <w:sz w:val="28"/>
          <w:szCs w:val="28"/>
          <w:lang w:val="uk-UA" w:eastAsia="uk-UA"/>
        </w:rPr>
        <w:t>printf</w:t>
      </w:r>
      <w:r>
        <w:rPr>
          <w:spacing w:val="-10"/>
          <w:sz w:val="28"/>
          <w:szCs w:val="28"/>
          <w:lang w:val="uk-UA" w:eastAsia="uk-UA"/>
        </w:rPr>
        <w:t xml:space="preserve">, format ( </w:t>
      </w:r>
      <w:r w:rsidRPr="00BD6C19">
        <w:rPr>
          <w:lang w:val="en-US"/>
        </w:rPr>
        <w:t>System</w:t>
      </w:r>
      <w:r w:rsidRPr="00085B35">
        <w:rPr>
          <w:lang w:val="uk-UA"/>
        </w:rPr>
        <w:t>.</w:t>
      </w:r>
      <w:r w:rsidRPr="00BD6C19">
        <w:rPr>
          <w:lang w:val="en-US"/>
        </w:rPr>
        <w:t>out</w:t>
      </w:r>
      <w:r w:rsidRPr="00085B35">
        <w:rPr>
          <w:lang w:val="uk-UA"/>
        </w:rPr>
        <w:t>.</w:t>
      </w:r>
      <w:r w:rsidRPr="00BD6C19">
        <w:rPr>
          <w:lang w:val="en-US"/>
        </w:rPr>
        <w:t>println</w:t>
      </w:r>
      <w:r>
        <w:rPr>
          <w:lang w:val="uk-UA"/>
        </w:rPr>
        <w:t>(</w:t>
      </w:r>
      <w:r w:rsidRPr="00085B35">
        <w:rPr>
          <w:lang w:val="uk-UA"/>
        </w:rPr>
        <w:t>“</w:t>
      </w:r>
      <w:r>
        <w:rPr>
          <w:lang w:val="uk-UA"/>
        </w:rPr>
        <w:t>…</w:t>
      </w:r>
      <w:r w:rsidRPr="00085B35">
        <w:rPr>
          <w:lang w:val="uk-UA"/>
        </w:rPr>
        <w:t>”)</w:t>
      </w:r>
      <w:r>
        <w:rPr>
          <w:spacing w:val="-10"/>
          <w:sz w:val="28"/>
          <w:szCs w:val="28"/>
          <w:lang w:val="uk-UA" w:eastAsia="uk-UA"/>
        </w:rPr>
        <w:t xml:space="preserve"> )</w:t>
      </w:r>
      <w:r w:rsidRPr="00D56FD7">
        <w:rPr>
          <w:spacing w:val="-10"/>
          <w:sz w:val="28"/>
          <w:szCs w:val="28"/>
          <w:lang w:val="en-US" w:eastAsia="uk-UA"/>
        </w:rPr>
        <w:t>.</w:t>
      </w:r>
    </w:p>
    <w:p w14:paraId="12957542" w14:textId="77777777" w:rsidR="00D56FD7" w:rsidRP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</w:p>
    <w:p w14:paraId="0AC01349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eastAsia="uk-UA"/>
        </w:rPr>
        <w:t>Для</w:t>
      </w:r>
      <w:r w:rsidRPr="009A6E8B">
        <w:rPr>
          <w:spacing w:val="-10"/>
          <w:sz w:val="28"/>
          <w:szCs w:val="28"/>
          <w:lang w:val="en-US"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>зчитування</w:t>
      </w:r>
      <w:r w:rsidRPr="009A6E8B">
        <w:rPr>
          <w:spacing w:val="-10"/>
          <w:sz w:val="28"/>
          <w:szCs w:val="28"/>
          <w:lang w:val="en-US" w:eastAsia="uk-UA"/>
        </w:rPr>
        <w:t>:</w:t>
      </w:r>
    </w:p>
    <w:p w14:paraId="05B094BD" w14:textId="77777777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  <w:r w:rsidRPr="009A6E8B">
        <w:rPr>
          <w:spacing w:val="-10"/>
          <w:sz w:val="28"/>
          <w:szCs w:val="28"/>
          <w:lang w:val="en-US" w:eastAsia="uk-UA"/>
        </w:rPr>
        <w:t>Scanner s = new Scanner(System.in);</w:t>
      </w:r>
    </w:p>
    <w:p w14:paraId="4E32CBAE" w14:textId="0A671A12" w:rsid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  <w:r w:rsidRPr="009A6E8B">
        <w:rPr>
          <w:spacing w:val="-10"/>
          <w:sz w:val="28"/>
          <w:szCs w:val="28"/>
          <w:lang w:val="en-US" w:eastAsia="uk-UA"/>
        </w:rPr>
        <w:t>i = s.nextInt();</w:t>
      </w:r>
    </w:p>
    <w:p w14:paraId="305FCC54" w14:textId="77777777" w:rsidR="00D56FD7" w:rsidRPr="00D56FD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en-US" w:eastAsia="uk-UA"/>
        </w:rPr>
      </w:pPr>
    </w:p>
    <w:p w14:paraId="291139EC" w14:textId="54EDC5A5" w:rsidR="001B5C33" w:rsidRPr="00D56FD7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9FFE28" w14:textId="084E6091" w:rsidR="00AA4D88" w:rsidRPr="00085B35" w:rsidRDefault="003F34F4" w:rsidP="009824C5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085B35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Pr="00085B35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 послідовності дій:</w:t>
      </w:r>
    </w:p>
    <w:p w14:paraId="7BDCCFE4" w14:textId="10251DA0" w:rsidR="00056131" w:rsidRDefault="009824C5" w:rsidP="00432953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432953">
        <w:rPr>
          <w:color w:val="000000" w:themeColor="text1"/>
          <w:sz w:val="28"/>
          <w:szCs w:val="28"/>
          <w:shd w:val="clear" w:color="auto" w:fill="FFFFFF"/>
          <w:lang w:val="uk-UA"/>
        </w:rPr>
        <w:t>Ввести початкові дані</w:t>
      </w:r>
    </w:p>
    <w:p w14:paraId="03235C93" w14:textId="77777777" w:rsidR="00432953" w:rsidRPr="00432953" w:rsidRDefault="00432953" w:rsidP="00432953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Розрахувати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432953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по формулам: </w:t>
      </w:r>
    </w:p>
    <w:p w14:paraId="7AEE4210" w14:textId="3BD86337" w:rsidR="00432953" w:rsidRDefault="00432953" w:rsidP="00432953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6DDFED04" wp14:editId="7D5EDD2A">
            <wp:extent cx="216217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D3E" w14:textId="5FB6E8AE" w:rsidR="00432953" w:rsidRDefault="00432953" w:rsidP="00432953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Вивести на консоль результати</w:t>
      </w:r>
    </w:p>
    <w:p w14:paraId="07094756" w14:textId="3DB2EB5B" w:rsidR="00432953" w:rsidRDefault="00432953" w:rsidP="00432953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Вивести поточну дату</w:t>
      </w:r>
    </w:p>
    <w:p w14:paraId="13FBE8F0" w14:textId="77777777" w:rsidR="007A0EE5" w:rsidRPr="00085B35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Pr="00085B35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500B6A1" w14:textId="77777777" w:rsidR="007A0EE5" w:rsidRDefault="007A0EE5" w:rsidP="007A0E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</w:p>
    <w:p w14:paraId="4A78DE5B" w14:textId="2E55E311" w:rsidR="00D56FD7" w:rsidRPr="007A0EE5" w:rsidRDefault="007A0EE5" w:rsidP="007A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com.company;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java.time.LocalDate;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java.time.format.DateTimeFormatter;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java.util.Locale;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java.util.Scanner;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static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java.lang.Math.*;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7A0EE5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b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7A0EE5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x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7A0EE5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Main app =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app.run();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getA()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getB()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b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getX()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x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setA(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a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a;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setB(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b)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b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b;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setX(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x) {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this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7A0EE5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x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= x;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run()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inputStartData();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 = calcS(getA(), getB(), getX());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q = calcQ(getA(), getB(), getX());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printResult(s, q);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printCurrentDate(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"dd MMM yyyy"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"uk"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printCurrentDate(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"dd MMM yyyy"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"ru"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printCurrentDate(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"dd MMM yyyy"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"en"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inputStartData()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Scanner scanner =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Scanner(System.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in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"Input a: 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setA(scanner.nextDouble());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"Input b: 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setB(scanner.nextDouble());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"Input x: 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setX(scanner.nextDouble());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printResult(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q)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"Input data:"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"a: "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getA());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"b: "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getB());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"x: "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getX() + 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"Results:"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"s: "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+ s);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"q: "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+ q + 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printCurrentDate(String format, String lan)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LocalDate currentDate = LocalDate.</w:t>
      </w:r>
      <w:r w:rsidRPr="007A0EE5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now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.print(</w:t>
      </w:r>
      <w:r w:rsidRPr="007A0EE5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"Current Date: "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System.</w:t>
      </w:r>
      <w:r w:rsidRPr="007A0EE5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out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.println(currentDate.format(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DateTimeFormatter.</w:t>
      </w:r>
      <w:r w:rsidRPr="007A0EE5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ofPattern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(format,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Locale(lan))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calcS(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b,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x)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 = </w:t>
      </w:r>
      <w:r w:rsidRPr="007A0EE5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tan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((x + b) * (x + b));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(x*x*x) * (t*t) + a / </w:t>
      </w:r>
      <w:r w:rsidRPr="007A0EE5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sqrt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(x + b);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calcQ(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b,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x) {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7A0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(b * x*x - a) / (</w:t>
      </w:r>
      <w:r w:rsidRPr="007A0EE5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exp</w:t>
      </w:r>
      <w:r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(a * x) - </w:t>
      </w:r>
      <w:r w:rsidRPr="007A0EE5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D56FD7"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D56FD7"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D56FD7"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D56FD7"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="00D56FD7" w:rsidRPr="007A0EE5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</w:p>
    <w:p w14:paraId="44F2F940" w14:textId="3C2D602C" w:rsidR="008D5C36" w:rsidRPr="00D56FD7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</w:p>
    <w:p w14:paraId="7F31C22F" w14:textId="76C82B2F" w:rsidR="00724151" w:rsidRPr="00085B35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програми:</w:t>
      </w:r>
    </w:p>
    <w:p w14:paraId="4187E078" w14:textId="317BB052" w:rsidR="00AA4D88" w:rsidRPr="00085B35" w:rsidRDefault="007A0EE5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281247" wp14:editId="29521B7D">
            <wp:extent cx="39719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155" w14:textId="0589066A" w:rsidR="004C6DEE" w:rsidRPr="00085B35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z w:val="28"/>
          <w:szCs w:val="28"/>
          <w:lang w:val="uk-UA"/>
        </w:rPr>
        <w:t>Вис</w:t>
      </w:r>
      <w:bookmarkStart w:id="0" w:name="_GoBack"/>
      <w:bookmarkEnd w:id="0"/>
      <w:r w:rsidRPr="00085B35">
        <w:rPr>
          <w:b/>
          <w:sz w:val="28"/>
          <w:szCs w:val="28"/>
          <w:lang w:val="uk-UA"/>
        </w:rPr>
        <w:t xml:space="preserve">новок: </w:t>
      </w:r>
      <w:r w:rsidRPr="00085B35">
        <w:rPr>
          <w:sz w:val="28"/>
          <w:szCs w:val="28"/>
          <w:lang w:val="uk-UA"/>
        </w:rPr>
        <w:t>на цій</w:t>
      </w:r>
      <w:r w:rsidR="00F129A5" w:rsidRPr="00085B35">
        <w:rPr>
          <w:sz w:val="28"/>
          <w:szCs w:val="28"/>
          <w:lang w:val="uk-UA"/>
        </w:rPr>
        <w:t xml:space="preserve"> лабораторній роботі оволодів навичками </w:t>
      </w:r>
      <w:r w:rsidR="00117BB3" w:rsidRPr="00085B35">
        <w:rPr>
          <w:spacing w:val="-10"/>
          <w:sz w:val="28"/>
          <w:szCs w:val="28"/>
          <w:lang w:val="uk-UA" w:eastAsia="uk-UA"/>
        </w:rPr>
        <w:t>складання лінійних алгоритмів використовуючи стандартні класи та їх методі у  мові java.</w:t>
      </w:r>
    </w:p>
    <w:sectPr w:rsidR="004C6DEE" w:rsidRPr="00085B35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02A65" w14:textId="77777777" w:rsidR="00F022CB" w:rsidRDefault="00F022CB">
      <w:r>
        <w:separator/>
      </w:r>
    </w:p>
  </w:endnote>
  <w:endnote w:type="continuationSeparator" w:id="0">
    <w:p w14:paraId="0DF22816" w14:textId="77777777" w:rsidR="00F022CB" w:rsidRDefault="00F0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CEC24" w14:textId="77777777" w:rsidR="00BB68C1" w:rsidRDefault="00BB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D6C1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D6C19" w:rsidRDefault="00BD6C1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D6C1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D6C1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D6C19" w:rsidRDefault="00BD6C1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D6C19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BD6C19" w:rsidRPr="00653F61" w:rsidRDefault="00BD6C1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BD6C19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D6C19" w:rsidRDefault="00BD6C1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D6C19" w:rsidRPr="0024722F" w:rsidRDefault="00BD6C1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615ADE7" w:rsidR="00BD6C19" w:rsidRPr="008A6105" w:rsidRDefault="00BD6C19" w:rsidP="008A6105">
          <w:pPr>
            <w:spacing w:after="480" w:line="276" w:lineRule="auto"/>
            <w:ind w:left="142" w:firstLine="0"/>
            <w:jc w:val="center"/>
            <w:rPr>
              <w:b/>
              <w:sz w:val="28"/>
            </w:rPr>
          </w:pPr>
          <w:r w:rsidRPr="00117BB3">
            <w:rPr>
              <w:b/>
              <w:sz w:val="28"/>
            </w:rPr>
            <w:t>Програмування лінійних алгоритмів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D6C19" w:rsidRPr="00F57988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D6C19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D6C19" w:rsidRPr="00B658D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D6C19" w:rsidRPr="00BF787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D6C19" w:rsidRPr="00ED4F3A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D6C19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D6C19" w:rsidRPr="00317655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BB68C1" w:rsidRPr="008A6105" w:rsidRDefault="00BB68C1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BD6C19" w:rsidRPr="000B4897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D6C19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BD6C19" w:rsidRDefault="00BD6C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D6C1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BD6C19" w:rsidRPr="00475762" w:rsidRDefault="00BD6C1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D6C1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91DC949" w:rsidR="00BD6C19" w:rsidRPr="00BF7874" w:rsidRDefault="00BD6C1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A0EE5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D6C1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D6C19" w:rsidRDefault="00BD6C1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B5F61" w14:textId="77777777" w:rsidR="00F022CB" w:rsidRDefault="00F022CB">
      <w:r>
        <w:separator/>
      </w:r>
    </w:p>
  </w:footnote>
  <w:footnote w:type="continuationSeparator" w:id="0">
    <w:p w14:paraId="2791A76B" w14:textId="77777777" w:rsidR="00F022CB" w:rsidRDefault="00F02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BDB2" w14:textId="77777777" w:rsidR="00BB68C1" w:rsidRDefault="00BB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B9F0" w14:textId="77777777" w:rsidR="00BB68C1" w:rsidRDefault="00BB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58407" w14:textId="77777777" w:rsidR="00BB68C1" w:rsidRDefault="00BB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2325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53</cp:revision>
  <cp:lastPrinted>2015-09-20T08:44:00Z</cp:lastPrinted>
  <dcterms:created xsi:type="dcterms:W3CDTF">2016-09-25T11:38:00Z</dcterms:created>
  <dcterms:modified xsi:type="dcterms:W3CDTF">2018-09-10T10:42:00Z</dcterms:modified>
</cp:coreProperties>
</file>