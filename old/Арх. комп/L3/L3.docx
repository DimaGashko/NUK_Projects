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1B122E2D" w14:textId="48BB4583" w:rsidR="007A6697" w:rsidRPr="00654032" w:rsidRDefault="00141DAA" w:rsidP="0065403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81786F">
        <w:rPr>
          <w:b/>
          <w:spacing w:val="-10"/>
          <w:sz w:val="28"/>
          <w:szCs w:val="28"/>
          <w:lang w:val="uk-UA" w:eastAsia="uk-UA"/>
        </w:rPr>
        <w:t>3</w:t>
      </w:r>
    </w:p>
    <w:p w14:paraId="68E7FA58" w14:textId="77777777" w:rsidR="00CB00A6" w:rsidRDefault="00CB00A6" w:rsidP="00CB00A6">
      <w:pPr>
        <w:spacing w:after="480" w:line="276" w:lineRule="auto"/>
        <w:ind w:left="142" w:firstLine="0"/>
        <w:jc w:val="center"/>
        <w:rPr>
          <w:b/>
          <w:sz w:val="32"/>
          <w:szCs w:val="28"/>
          <w:lang w:val="uk-UA"/>
        </w:rPr>
      </w:pPr>
      <w:r w:rsidRPr="00CB00A6">
        <w:rPr>
          <w:b/>
          <w:sz w:val="32"/>
          <w:szCs w:val="28"/>
          <w:lang w:val="uk-UA"/>
        </w:rPr>
        <w:t>Типовые комбинаторные цифровые схемы</w:t>
      </w:r>
    </w:p>
    <w:p w14:paraId="48300891" w14:textId="77777777" w:rsidR="00CB00A6" w:rsidRPr="00CB00A6" w:rsidRDefault="00CB00A6" w:rsidP="00CB00A6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CB00A6">
        <w:rPr>
          <w:b/>
          <w:spacing w:val="-10"/>
          <w:sz w:val="28"/>
          <w:szCs w:val="28"/>
          <w:lang w:val="uk-UA" w:eastAsia="uk-UA"/>
        </w:rPr>
        <w:t>Цель работы</w:t>
      </w:r>
      <w:r w:rsidRPr="00CB00A6">
        <w:rPr>
          <w:spacing w:val="-10"/>
          <w:sz w:val="28"/>
          <w:szCs w:val="28"/>
          <w:lang w:val="uk-UA" w:eastAsia="uk-UA"/>
        </w:rPr>
        <w:t>: изучение особенностей функционирования и моделирования наиболее распространенных видов типовых комбинационных цифровых схем – шифраторов, дешифраторов, мультиплексоров и демультиплексоров, а также, их синтез и реализация в системе схемотехнического моделирования Electronics Workbench.</w:t>
      </w:r>
    </w:p>
    <w:p w14:paraId="07B2DA47" w14:textId="59F2DF1A" w:rsidR="007A6697" w:rsidRDefault="00CB00A6" w:rsidP="00654032">
      <w:pPr>
        <w:spacing w:after="480" w:line="276" w:lineRule="auto"/>
        <w:ind w:left="142" w:firstLine="0"/>
        <w:jc w:val="center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Короткие теоретические сведения</w:t>
      </w:r>
    </w:p>
    <w:p w14:paraId="4F5DF774" w14:textId="77777777" w:rsid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b/>
          <w:color w:val="000000"/>
          <w:sz w:val="28"/>
          <w:szCs w:val="28"/>
        </w:rPr>
        <w:t>Шифратор</w:t>
      </w:r>
      <w:r>
        <w:rPr>
          <w:color w:val="000000"/>
          <w:sz w:val="28"/>
          <w:szCs w:val="28"/>
        </w:rPr>
        <w:t xml:space="preserve"> </w:t>
      </w:r>
      <w:r w:rsidRPr="00CB00A6">
        <w:rPr>
          <w:color w:val="000000"/>
          <w:sz w:val="28"/>
          <w:szCs w:val="28"/>
        </w:rPr>
        <w:t xml:space="preserve">преобразует десятичное число в двоичный код при подаче сигнала 1 (CD высокого уровня) или сигнала 0 (CD низкого уровня) на вход с номером этого десятичного числа. Шифратор имеет m-входов и n-выходов. </w:t>
      </w:r>
    </w:p>
    <w:p w14:paraId="7B4C1147" w14:textId="1544B421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Дешифратор (декодер)</w:t>
      </w:r>
      <w:r>
        <w:rPr>
          <w:color w:val="000000"/>
          <w:sz w:val="28"/>
          <w:szCs w:val="28"/>
        </w:rPr>
        <w:t xml:space="preserve"> </w:t>
      </w:r>
      <w:r w:rsidRPr="00CB00A6">
        <w:rPr>
          <w:color w:val="000000"/>
          <w:sz w:val="28"/>
          <w:szCs w:val="28"/>
        </w:rPr>
        <w:t>– схема, которая получает на входе n-разрядное число и использует его для того, чтобы выбрать (то есть установить в значение</w:t>
      </w:r>
      <w:r>
        <w:rPr>
          <w:color w:val="000000"/>
          <w:sz w:val="28"/>
          <w:szCs w:val="28"/>
        </w:rPr>
        <w:t xml:space="preserve"> 1) одну из 2n выходных линий. </w:t>
      </w:r>
    </w:p>
    <w:p w14:paraId="303FBFEA" w14:textId="77777777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Мультиплексор представляет собой схему с 2n входами, одним выходом и n линиями управления, которые позволяют выбрать один из входов. Выбранный вход соединяется с выходом.</w:t>
      </w:r>
    </w:p>
    <w:p w14:paraId="5565D910" w14:textId="6CE613EC" w:rsid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Демультиплексор соединяет единственный входной сигнал с одним из 2n выходов в зависимости от значений сигналов в n линиях управления. Если бинарное значение линий управления равно k, то выбирается выход k.</w:t>
      </w:r>
    </w:p>
    <w:p w14:paraId="51973008" w14:textId="2F5675CA" w:rsid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Работа в системе схемотехнического моделирования electronics workbench.</w:t>
      </w:r>
    </w:p>
    <w:p w14:paraId="0B85EAC3" w14:textId="77777777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Генератор слов</w:t>
      </w:r>
    </w:p>
    <w:p w14:paraId="3B1978A5" w14:textId="77777777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На 16 выходов в нижней части генератора параллельно подаются биты генерируемого слова. На выход тактового сигнала (правый нижний) подается последовательность тактовых импульсов с заданной частотой.</w:t>
      </w:r>
    </w:p>
    <w:p w14:paraId="5B36154D" w14:textId="77777777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lastRenderedPageBreak/>
        <w:t>Вход синхронизации используется для подачи синхронизирующего импульса от внешнего источника.</w:t>
      </w:r>
    </w:p>
    <w:p w14:paraId="49637DB5" w14:textId="158080BA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Двойным щелчком мыши открывается расширенное изображение генератора</w:t>
      </w:r>
    </w:p>
    <w:p w14:paraId="21AEAC60" w14:textId="77777777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>Логический анализатор</w:t>
      </w:r>
    </w:p>
    <w:p w14:paraId="2A908B81" w14:textId="03BD33EC" w:rsidR="00CB00A6" w:rsidRPr="00CB00A6" w:rsidRDefault="00CB00A6" w:rsidP="00CB00A6">
      <w:pPr>
        <w:spacing w:after="480" w:line="276" w:lineRule="auto"/>
        <w:ind w:left="142" w:firstLine="0"/>
        <w:rPr>
          <w:color w:val="000000"/>
          <w:sz w:val="28"/>
          <w:szCs w:val="28"/>
        </w:rPr>
      </w:pPr>
      <w:r w:rsidRPr="00CB00A6">
        <w:rPr>
          <w:color w:val="000000"/>
          <w:sz w:val="28"/>
          <w:szCs w:val="28"/>
        </w:rPr>
        <w:t xml:space="preserve">Логический анализатор подключается к схеме с помощью выводов в его левой части. </w:t>
      </w:r>
    </w:p>
    <w:p w14:paraId="5523F6D3" w14:textId="625834B5" w:rsidR="00456CEA" w:rsidRDefault="0095495B" w:rsidP="00456CEA">
      <w:pPr>
        <w:spacing w:line="276" w:lineRule="auto"/>
        <w:ind w:left="142" w:firstLine="0"/>
        <w:jc w:val="center"/>
        <w:rPr>
          <w:noProof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  <w:r w:rsidR="00456CEA">
        <w:rPr>
          <w:noProof/>
        </w:rPr>
        <w:drawing>
          <wp:anchor distT="0" distB="0" distL="114300" distR="114300" simplePos="0" relativeHeight="251658240" behindDoc="0" locked="0" layoutInCell="1" allowOverlap="1" wp14:anchorId="01CBD473" wp14:editId="3DE6F375">
            <wp:simplePos x="0" y="0"/>
            <wp:positionH relativeFrom="column">
              <wp:posOffset>2280920</wp:posOffset>
            </wp:positionH>
            <wp:positionV relativeFrom="paragraph">
              <wp:posOffset>-1864995</wp:posOffset>
            </wp:positionV>
            <wp:extent cx="1791970" cy="5997575"/>
            <wp:effectExtent l="0" t="7303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197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CEA">
        <w:rPr>
          <w:noProof/>
        </w:rPr>
        <w:t xml:space="preserve"> </w:t>
      </w:r>
    </w:p>
    <w:p w14:paraId="6CEAF711" w14:textId="08D90328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085AC916" w14:textId="10DDBCE3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25A413C1" w14:textId="20957E70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22205280" w14:textId="277057D4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1BE61CC9" w14:textId="6F1AF33C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77F22E85" w14:textId="245A5DE5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39D0D529" w14:textId="2F25D8A4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59F4DAA0" w14:textId="369AE905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6FEA3EBA" w14:textId="6C9B377F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0C08F06E" w14:textId="27AFDAED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206E90B0" w14:textId="2BF899A6" w:rsidR="00456CEA" w:rsidRDefault="00456CEA">
      <w:pPr>
        <w:ind w:firstLine="0"/>
        <w:jc w:val="left"/>
        <w:rPr>
          <w:noProof/>
        </w:rPr>
      </w:pPr>
      <w:r>
        <w:rPr>
          <w:noProof/>
        </w:rPr>
        <w:br w:type="page"/>
      </w:r>
    </w:p>
    <w:p w14:paraId="7B2B439A" w14:textId="77A8C9F8" w:rsidR="00456CEA" w:rsidRPr="00456CEA" w:rsidRDefault="00456CEA" w:rsidP="00456CEA">
      <w:pPr>
        <w:spacing w:line="276" w:lineRule="auto"/>
        <w:ind w:left="142" w:firstLine="0"/>
        <w:jc w:val="left"/>
        <w:rPr>
          <w:b/>
          <w:noProof/>
          <w:sz w:val="28"/>
        </w:rPr>
      </w:pPr>
      <w:r w:rsidRPr="00456CEA">
        <w:rPr>
          <w:b/>
          <w:noProof/>
          <w:sz w:val="28"/>
        </w:rPr>
        <w:lastRenderedPageBreak/>
        <w:t>Результат выполнения:</w:t>
      </w:r>
      <w:bookmarkStart w:id="0" w:name="_GoBack"/>
      <w:bookmarkEnd w:id="0"/>
    </w:p>
    <w:p w14:paraId="287B2F74" w14:textId="0F1ADBAE" w:rsidR="00825AA6" w:rsidRDefault="00825AA6" w:rsidP="00456CEA">
      <w:pPr>
        <w:spacing w:line="276" w:lineRule="auto"/>
        <w:ind w:left="142" w:firstLine="0"/>
        <w:jc w:val="center"/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4EB4771A" wp14:editId="63B47192">
            <wp:extent cx="5362575" cy="31438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72693" wp14:editId="4E5B73D7">
            <wp:extent cx="3562350" cy="32127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32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388" w14:textId="523F63AF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4ED55155" w14:textId="7CEC8CA8" w:rsidR="004C6DEE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1D5B0F">
        <w:rPr>
          <w:spacing w:val="-10"/>
          <w:sz w:val="28"/>
          <w:szCs w:val="28"/>
          <w:lang w:val="uk-UA" w:eastAsia="uk-UA"/>
        </w:rPr>
        <w:t>закріпив знання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про системи числення та п</w:t>
      </w:r>
      <w:r w:rsidR="001D5B0F">
        <w:rPr>
          <w:spacing w:val="-10"/>
          <w:sz w:val="28"/>
          <w:szCs w:val="28"/>
          <w:lang w:val="uk-UA" w:eastAsia="uk-UA"/>
        </w:rPr>
        <w:t>еретворення між ними; оволодів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навичками складання програм з перетворення чисел в різні позиційні системи </w:t>
      </w:r>
      <w:r w:rsidR="00D457EB">
        <w:rPr>
          <w:spacing w:val="-10"/>
          <w:sz w:val="28"/>
          <w:szCs w:val="28"/>
          <w:lang w:val="uk-UA" w:eastAsia="uk-UA"/>
        </w:rPr>
        <w:t>числення</w:t>
      </w:r>
      <w:r w:rsidR="001D5B0F">
        <w:rPr>
          <w:spacing w:val="-10"/>
          <w:sz w:val="28"/>
          <w:szCs w:val="28"/>
          <w:lang w:val="uk-UA" w:eastAsia="uk-UA"/>
        </w:rPr>
        <w:t>.</w:t>
      </w:r>
    </w:p>
    <w:p w14:paraId="0F318C1F" w14:textId="0647A5BE" w:rsidR="00BF541B" w:rsidRPr="001D5B0F" w:rsidRDefault="00BF541B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BF541B" w:rsidRPr="001D5B0F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05B6E" w14:textId="77777777" w:rsidR="003454B1" w:rsidRDefault="003454B1">
      <w:r>
        <w:separator/>
      </w:r>
    </w:p>
  </w:endnote>
  <w:endnote w:type="continuationSeparator" w:id="0">
    <w:p w14:paraId="09C180FF" w14:textId="77777777" w:rsidR="003454B1" w:rsidRDefault="0034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6C111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6C111E" w:rsidRDefault="006C111E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6C111E" w:rsidRDefault="006C111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6C111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6C111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6C111E" w:rsidRDefault="006C111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6C111E" w:rsidRDefault="006C111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6C111E" w:rsidRDefault="006C111E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6C111E" w:rsidRDefault="006C111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6C111E" w:rsidRDefault="006C111E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6C111E" w:rsidRDefault="006C111E">
          <w:pPr>
            <w:pStyle w:val="Footer"/>
            <w:ind w:right="-1474" w:firstLine="0"/>
            <w:jc w:val="left"/>
          </w:pPr>
        </w:p>
      </w:tc>
    </w:tr>
  </w:tbl>
  <w:p w14:paraId="735714C6" w14:textId="77777777" w:rsidR="006C111E" w:rsidRDefault="006C111E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6C111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D85D25C" w:rsidR="006C111E" w:rsidRPr="00653F61" w:rsidRDefault="0081786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121.2151.05.03</w:t>
          </w:r>
        </w:p>
      </w:tc>
    </w:tr>
    <w:tr w:rsidR="006C111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6C111E" w:rsidRDefault="006C111E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6C111E" w:rsidRPr="0024722F" w:rsidRDefault="006C111E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6C111E" w:rsidRDefault="006C111E" w:rsidP="0065403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701F3DE" w:rsidR="006C111E" w:rsidRPr="00654032" w:rsidRDefault="00CB00A6" w:rsidP="00654032">
          <w:pPr>
            <w:pStyle w:val="BodyText"/>
            <w:jc w:val="center"/>
            <w:rPr>
              <w:b/>
              <w:szCs w:val="28"/>
              <w:lang w:val="uk-UA"/>
            </w:rPr>
          </w:pPr>
          <w:r w:rsidRPr="00CB00A6">
            <w:rPr>
              <w:b/>
              <w:szCs w:val="28"/>
              <w:lang w:val="uk-UA"/>
            </w:rPr>
            <w:t>Типовые комбинаторные цифровые схемы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6C111E" w:rsidRPr="00F57988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6C111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6C111E" w:rsidRPr="0024722F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6C111E" w:rsidRPr="0024722F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6C111E" w:rsidRPr="00B658D4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6C111E" w:rsidRPr="00BF7874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6C111E" w:rsidRPr="00ED4F3A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6C111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6C111E" w:rsidRPr="00317655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725A1D" w:rsidR="006C111E" w:rsidRPr="00B61445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6C111E" w:rsidRPr="000B4897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6C111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6C111E" w:rsidRPr="0024722F" w:rsidRDefault="006C111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6C111E" w:rsidRPr="0024722F" w:rsidRDefault="006C111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6C111E" w:rsidRDefault="006C11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6C111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1B60F1B" w:rsidR="006C111E" w:rsidRPr="0081786F" w:rsidRDefault="0081786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6C111E" w:rsidRDefault="006C111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6C111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22D07C3" w:rsidR="006C111E" w:rsidRPr="00BF7874" w:rsidRDefault="006C111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56CEA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6C111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6C111E" w:rsidRDefault="006C111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6C111E" w:rsidRDefault="006C111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6C111E" w:rsidRDefault="006C111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6C111E" w:rsidRDefault="006C111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6C111E" w:rsidRDefault="006C111E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6C111E" w:rsidRDefault="006C111E">
          <w:pPr>
            <w:pStyle w:val="Footer"/>
            <w:ind w:right="-1474" w:firstLine="0"/>
            <w:jc w:val="left"/>
          </w:pPr>
        </w:p>
      </w:tc>
    </w:tr>
  </w:tbl>
  <w:p w14:paraId="03DBE8F7" w14:textId="77777777" w:rsidR="006C111E" w:rsidRDefault="006C111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FA98B" w14:textId="77777777" w:rsidR="003454B1" w:rsidRDefault="003454B1">
      <w:r>
        <w:separator/>
      </w:r>
    </w:p>
  </w:footnote>
  <w:footnote w:type="continuationSeparator" w:id="0">
    <w:p w14:paraId="38051216" w14:textId="77777777" w:rsidR="003454B1" w:rsidRDefault="00345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54B1"/>
    <w:rsid w:val="00346C44"/>
    <w:rsid w:val="003475FA"/>
    <w:rsid w:val="003512B0"/>
    <w:rsid w:val="00357A83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56CEA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032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111E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1786F"/>
    <w:rsid w:val="00823267"/>
    <w:rsid w:val="00825AA6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541B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B00A6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CharChar1CharChar0">
    <w:name w:val="Char Char1 Знак Знак Char Char"/>
    <w:basedOn w:val="Normal"/>
    <w:next w:val="Normal"/>
    <w:rsid w:val="00654032"/>
    <w:pPr>
      <w:spacing w:before="240" w:after="240" w:line="360" w:lineRule="auto"/>
      <w:ind w:firstLine="0"/>
      <w:jc w:val="left"/>
    </w:pPr>
    <w:rPr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2416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59</cp:revision>
  <cp:lastPrinted>2015-09-20T08:44:00Z</cp:lastPrinted>
  <dcterms:created xsi:type="dcterms:W3CDTF">2016-09-25T11:38:00Z</dcterms:created>
  <dcterms:modified xsi:type="dcterms:W3CDTF">2018-10-31T15:51:00Z</dcterms:modified>
</cp:coreProperties>
</file>