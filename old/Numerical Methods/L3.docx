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57A8E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757A8E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757A8E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57A8E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00471742" w:rsidR="00141DAA" w:rsidRPr="00757A8E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57A8E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8E08CB">
        <w:rPr>
          <w:b/>
          <w:spacing w:val="-10"/>
          <w:sz w:val="28"/>
          <w:szCs w:val="28"/>
          <w:lang w:val="uk-UA" w:eastAsia="uk-UA"/>
        </w:rPr>
        <w:t>3</w:t>
      </w:r>
    </w:p>
    <w:p w14:paraId="2A225206" w14:textId="2B455FB7" w:rsidR="0038659F" w:rsidRDefault="008E08CB" w:rsidP="002E39BA">
      <w:pPr>
        <w:spacing w:after="480" w:line="276" w:lineRule="auto"/>
        <w:ind w:left="142" w:firstLine="0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Чисельне інтегрування фунцій</w:t>
      </w:r>
    </w:p>
    <w:p w14:paraId="69170F4A" w14:textId="006325AF" w:rsidR="001A15D4" w:rsidRDefault="008E08CB" w:rsidP="001A15D4">
      <w:pPr>
        <w:spacing w:after="480" w:line="276" w:lineRule="auto"/>
        <w:ind w:left="142" w:firstLine="0"/>
        <w:jc w:val="center"/>
        <w:rPr>
          <w:sz w:val="32"/>
          <w:lang w:val="uk-UA"/>
        </w:rPr>
      </w:pPr>
      <w:r>
        <w:rPr>
          <w:noProof/>
        </w:rPr>
        <w:drawing>
          <wp:inline distT="0" distB="0" distL="0" distR="0" wp14:anchorId="2CA50C5C" wp14:editId="52D7DDEB">
            <wp:extent cx="5991225" cy="221932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4A31" w14:textId="463D0043" w:rsidR="008E08CB" w:rsidRDefault="008E08CB" w:rsidP="001A15D4">
      <w:pPr>
        <w:spacing w:after="480" w:line="276" w:lineRule="auto"/>
        <w:ind w:left="142" w:firstLine="0"/>
        <w:jc w:val="center"/>
        <w:rPr>
          <w:sz w:val="32"/>
          <w:lang w:val="uk-UA"/>
        </w:rPr>
      </w:pPr>
      <w:r>
        <w:rPr>
          <w:noProof/>
        </w:rPr>
        <w:drawing>
          <wp:inline distT="0" distB="0" distL="0" distR="0" wp14:anchorId="2D3FD2B9" wp14:editId="0483C885">
            <wp:extent cx="5629275" cy="46672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D972" w14:textId="1F8C6BFA" w:rsidR="0038659F" w:rsidRPr="002E39BA" w:rsidRDefault="002E39BA" w:rsidP="001A15D4">
      <w:pPr>
        <w:spacing w:after="480" w:line="276" w:lineRule="auto"/>
        <w:ind w:left="142" w:firstLine="0"/>
        <w:jc w:val="center"/>
        <w:rPr>
          <w:caps/>
          <w:sz w:val="32"/>
          <w:lang w:val="uk-UA"/>
        </w:rPr>
      </w:pPr>
      <w:r w:rsidRPr="002E39BA">
        <w:rPr>
          <w:sz w:val="32"/>
          <w:lang w:val="uk-UA"/>
        </w:rPr>
        <w:t>Короткі теоретичні відомості</w:t>
      </w:r>
    </w:p>
    <w:p w14:paraId="268B35BF" w14:textId="7B686AA6" w:rsidR="004D0D2B" w:rsidRDefault="004D0D2B" w:rsidP="003B6115">
      <w:pPr>
        <w:pStyle w:val="NoSpacing"/>
        <w:ind w:firstLine="709"/>
        <w:jc w:val="both"/>
        <w:rPr>
          <w:rFonts w:ascii="Times New Roman" w:hAnsi="Times New Roman"/>
          <w:sz w:val="28"/>
          <w:szCs w:val="24"/>
          <w:lang w:val="uk-UA" w:eastAsia="ru-RU"/>
        </w:rPr>
      </w:pPr>
      <w:r>
        <w:rPr>
          <w:rFonts w:ascii="Times New Roman" w:hAnsi="Times New Roman"/>
          <w:sz w:val="28"/>
          <w:szCs w:val="24"/>
          <w:lang w:val="uk-UA" w:eastAsia="ru-RU"/>
        </w:rPr>
        <w:t>Точное решение определенного интеграла:</w:t>
      </w:r>
    </w:p>
    <w:p w14:paraId="6FD06042" w14:textId="70FC3D3B" w:rsidR="004D0D2B" w:rsidRDefault="004D0D2B" w:rsidP="003B6115">
      <w:pPr>
        <w:pStyle w:val="NoSpacing"/>
        <w:ind w:firstLine="709"/>
        <w:jc w:val="both"/>
        <w:rPr>
          <w:rFonts w:ascii="Times New Roman" w:hAnsi="Times New Roman"/>
          <w:sz w:val="28"/>
          <w:szCs w:val="24"/>
          <w:lang w:val="uk-UA" w:eastAsia="ru-RU"/>
        </w:rPr>
      </w:pPr>
      <w:r>
        <w:rPr>
          <w:noProof/>
        </w:rPr>
        <w:drawing>
          <wp:inline distT="0" distB="0" distL="0" distR="0" wp14:anchorId="5F131F83" wp14:editId="15D4EC3A">
            <wp:extent cx="2162175" cy="1883004"/>
            <wp:effectExtent l="0" t="0" r="0" b="3175"/>
            <wp:docPr id="512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21DA66C7-75D7-45E2-B7CF-B5ABDDBF0F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Рисунок 1">
                      <a:extLst>
                        <a:ext uri="{FF2B5EF4-FFF2-40B4-BE49-F238E27FC236}">
                          <a16:creationId xmlns:a16="http://schemas.microsoft.com/office/drawing/2014/main" id="{21DA66C7-75D7-45E2-B7CF-B5ABDDBF0F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2" r="4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581" cy="188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1385B" wp14:editId="3C9D135A">
            <wp:extent cx="2110337" cy="781050"/>
            <wp:effectExtent l="0" t="0" r="444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5393" cy="78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02F6" w14:textId="77777777" w:rsidR="004D0D2B" w:rsidRDefault="004D0D2B" w:rsidP="003B6115">
      <w:pPr>
        <w:pStyle w:val="NoSpacing"/>
        <w:ind w:firstLine="709"/>
        <w:jc w:val="both"/>
        <w:rPr>
          <w:rFonts w:ascii="Times New Roman" w:hAnsi="Times New Roman"/>
          <w:sz w:val="28"/>
          <w:szCs w:val="24"/>
          <w:lang w:val="uk-UA" w:eastAsia="ru-RU"/>
        </w:rPr>
      </w:pPr>
    </w:p>
    <w:p w14:paraId="4EFB5C21" w14:textId="27CAB4EA" w:rsidR="00A4232B" w:rsidRDefault="004D0D2B" w:rsidP="003B6115">
      <w:pPr>
        <w:pStyle w:val="NoSpacing"/>
        <w:ind w:firstLine="709"/>
        <w:jc w:val="both"/>
        <w:rPr>
          <w:rFonts w:ascii="Times New Roman" w:hAnsi="Times New Roman"/>
          <w:sz w:val="28"/>
          <w:szCs w:val="24"/>
          <w:lang w:val="uk-UA" w:eastAsia="ru-RU"/>
        </w:rPr>
      </w:pPr>
      <w:r>
        <w:rPr>
          <w:rFonts w:ascii="Times New Roman" w:hAnsi="Times New Roman"/>
          <w:sz w:val="28"/>
          <w:szCs w:val="24"/>
          <w:lang w:val="uk-UA" w:eastAsia="ru-RU"/>
        </w:rPr>
        <w:t>Метод левых, правых и средних прямоугольников:</w:t>
      </w:r>
    </w:p>
    <w:p w14:paraId="5482A0E7" w14:textId="77777777" w:rsidR="004D0D2B" w:rsidRDefault="004D0D2B" w:rsidP="003B6115">
      <w:pPr>
        <w:pStyle w:val="NoSpacing"/>
        <w:ind w:firstLine="709"/>
        <w:jc w:val="both"/>
        <w:rPr>
          <w:rFonts w:ascii="Times New Roman" w:hAnsi="Times New Roman"/>
          <w:sz w:val="28"/>
          <w:szCs w:val="24"/>
          <w:lang w:val="uk-UA" w:eastAsia="ru-RU"/>
        </w:rPr>
      </w:pPr>
    </w:p>
    <w:p w14:paraId="1D758FB2" w14:textId="3F24D62E" w:rsidR="004D0D2B" w:rsidRPr="004D0D2B" w:rsidRDefault="004D0D2B" w:rsidP="004D0D2B">
      <w:pPr>
        <w:pStyle w:val="NoSpacing"/>
        <w:ind w:firstLine="709"/>
        <w:jc w:val="both"/>
        <w:rPr>
          <w:sz w:val="28"/>
          <w:szCs w:val="24"/>
        </w:rPr>
      </w:pPr>
      <w:r>
        <w:rPr>
          <w:sz w:val="28"/>
          <w:szCs w:val="24"/>
          <w:lang w:val="uk-UA"/>
        </w:rPr>
        <w:t>О</w:t>
      </w:r>
      <w:r w:rsidRPr="004D0D2B">
        <w:rPr>
          <w:sz w:val="28"/>
          <w:szCs w:val="24"/>
        </w:rPr>
        <w:t>пределенный интеграл приближенно заменяет</w:t>
      </w:r>
      <w:bookmarkStart w:id="0" w:name="_GoBack"/>
      <w:bookmarkEnd w:id="0"/>
      <w:r w:rsidRPr="004D0D2B">
        <w:rPr>
          <w:sz w:val="28"/>
          <w:szCs w:val="24"/>
        </w:rPr>
        <w:t>ся интегральной суммой:</w:t>
      </w:r>
    </w:p>
    <w:p w14:paraId="2D6B7F8C" w14:textId="6DEB6F0C" w:rsidR="004D0D2B" w:rsidRDefault="004D0D2B" w:rsidP="003B6115">
      <w:pPr>
        <w:pStyle w:val="NoSpacing"/>
        <w:ind w:firstLine="709"/>
        <w:jc w:val="both"/>
        <w:rPr>
          <w:rFonts w:ascii="Times New Roman" w:hAnsi="Times New Roman"/>
          <w:sz w:val="28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2000F81A" wp14:editId="39D9ED4C">
            <wp:extent cx="4800600" cy="1358503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437" cy="136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099B" w14:textId="787148A9" w:rsidR="004D0D2B" w:rsidRDefault="004D0D2B" w:rsidP="003B6115">
      <w:pPr>
        <w:pStyle w:val="NoSpacing"/>
        <w:ind w:firstLine="709"/>
        <w:jc w:val="both"/>
        <w:rPr>
          <w:rFonts w:ascii="Times New Roman" w:hAnsi="Times New Roman"/>
          <w:sz w:val="28"/>
          <w:szCs w:val="24"/>
          <w:lang w:eastAsia="ru-RU"/>
        </w:rPr>
      </w:pPr>
      <w:r>
        <w:rPr>
          <w:noProof/>
        </w:rPr>
        <w:drawing>
          <wp:inline distT="0" distB="0" distL="0" distR="0" wp14:anchorId="18F93FB2" wp14:editId="28E7149A">
            <wp:extent cx="4695825" cy="1891843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2989" cy="18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633F" w14:textId="007B82B8" w:rsidR="004D0D2B" w:rsidRDefault="004D0D2B" w:rsidP="003B6115">
      <w:pPr>
        <w:pStyle w:val="NoSpacing"/>
        <w:ind w:firstLine="709"/>
        <w:jc w:val="both"/>
        <w:rPr>
          <w:rFonts w:ascii="Times New Roman" w:hAnsi="Times New Roman"/>
          <w:sz w:val="28"/>
          <w:szCs w:val="24"/>
          <w:lang w:val="uk-UA" w:eastAsia="ru-RU"/>
        </w:rPr>
      </w:pPr>
      <w:r>
        <w:rPr>
          <w:rFonts w:ascii="Times New Roman" w:hAnsi="Times New Roman"/>
          <w:sz w:val="28"/>
          <w:szCs w:val="24"/>
          <w:lang w:val="uk-UA" w:eastAsia="ru-RU"/>
        </w:rPr>
        <w:t>Метод трапеций:</w:t>
      </w:r>
    </w:p>
    <w:p w14:paraId="1D52711D" w14:textId="77777777" w:rsidR="004D0D2B" w:rsidRPr="004D0D2B" w:rsidRDefault="004D0D2B" w:rsidP="003B6115">
      <w:pPr>
        <w:pStyle w:val="NoSpacing"/>
        <w:ind w:firstLine="709"/>
        <w:jc w:val="both"/>
        <w:rPr>
          <w:rFonts w:ascii="Times New Roman" w:hAnsi="Times New Roman"/>
          <w:sz w:val="28"/>
          <w:szCs w:val="24"/>
          <w:lang w:eastAsia="ru-RU"/>
        </w:rPr>
      </w:pPr>
    </w:p>
    <w:p w14:paraId="6E8E21B1" w14:textId="13ACDC2D" w:rsidR="009756CC" w:rsidRDefault="004D0D2B" w:rsidP="00D576BD">
      <w:pPr>
        <w:spacing w:line="360" w:lineRule="auto"/>
        <w:ind w:firstLine="0"/>
        <w:rPr>
          <w:caps/>
          <w:lang w:val="uk-UA"/>
        </w:rPr>
      </w:pPr>
      <w:r>
        <w:rPr>
          <w:noProof/>
        </w:rPr>
        <w:drawing>
          <wp:inline distT="0" distB="0" distL="0" distR="0" wp14:anchorId="0A726689" wp14:editId="61D44D11">
            <wp:extent cx="5553075" cy="2009775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5C67" w14:textId="6FAD5661" w:rsidR="001A15D4" w:rsidRDefault="004D0D2B" w:rsidP="00D576BD">
      <w:pPr>
        <w:spacing w:line="360" w:lineRule="auto"/>
        <w:ind w:firstLine="0"/>
        <w:rPr>
          <w:caps/>
          <w:lang w:val="uk-UA"/>
        </w:rPr>
      </w:pPr>
      <w:r>
        <w:rPr>
          <w:noProof/>
        </w:rPr>
        <w:drawing>
          <wp:inline distT="0" distB="0" distL="0" distR="0" wp14:anchorId="3E2CB7BA" wp14:editId="54911E61">
            <wp:extent cx="5591175" cy="2657475"/>
            <wp:effectExtent l="0" t="0" r="952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C62A" w14:textId="5BDA2E12" w:rsidR="004D0D2B" w:rsidRDefault="004D0D2B" w:rsidP="00D576BD">
      <w:pPr>
        <w:spacing w:line="360" w:lineRule="auto"/>
        <w:ind w:firstLine="0"/>
        <w:rPr>
          <w:caps/>
          <w:lang w:val="uk-UA"/>
        </w:rPr>
      </w:pPr>
    </w:p>
    <w:p w14:paraId="5C264932" w14:textId="1BFDB09D" w:rsidR="004D0D2B" w:rsidRPr="001A15D4" w:rsidRDefault="004D0D2B" w:rsidP="00D576BD">
      <w:pPr>
        <w:spacing w:line="360" w:lineRule="auto"/>
        <w:ind w:firstLine="0"/>
        <w:rPr>
          <w:caps/>
          <w:lang w:val="uk-UA"/>
        </w:rPr>
      </w:pPr>
    </w:p>
    <w:p w14:paraId="713D84A2" w14:textId="34B42AC5" w:rsidR="004D0D2B" w:rsidRDefault="004D0D2B" w:rsidP="004D0D2B">
      <w:pPr>
        <w:spacing w:line="360" w:lineRule="auto"/>
        <w:ind w:left="142" w:firstLine="0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>Метод Симпсона</w:t>
      </w:r>
    </w:p>
    <w:p w14:paraId="7ED99B1C" w14:textId="352F1D9E" w:rsidR="004D0D2B" w:rsidRDefault="004D0D2B" w:rsidP="004D0D2B">
      <w:pPr>
        <w:spacing w:line="360" w:lineRule="auto"/>
        <w:ind w:left="142" w:firstLine="0"/>
        <w:rPr>
          <w:spacing w:val="-10"/>
          <w:sz w:val="28"/>
          <w:szCs w:val="28"/>
          <w:lang w:val="uk-UA" w:eastAsia="uk-UA"/>
        </w:rPr>
      </w:pPr>
      <w:r>
        <w:rPr>
          <w:noProof/>
        </w:rPr>
        <w:lastRenderedPageBreak/>
        <w:drawing>
          <wp:inline distT="0" distB="0" distL="0" distR="0" wp14:anchorId="4A556307" wp14:editId="48C4E686">
            <wp:extent cx="5829300" cy="234315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08BE" w14:textId="1D57C35C" w:rsidR="004D0D2B" w:rsidRDefault="004D0D2B" w:rsidP="004D0D2B">
      <w:pPr>
        <w:spacing w:line="360" w:lineRule="auto"/>
        <w:ind w:left="142" w:firstLine="0"/>
        <w:rPr>
          <w:spacing w:val="-1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44ABA6CB" wp14:editId="0BA0B7A9">
            <wp:extent cx="4152900" cy="2730080"/>
            <wp:effectExtent l="0" t="0" r="0" b="0"/>
            <wp:docPr id="32770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01FFB818-03E6-4230-ACFD-9C03AFFCEC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0" name="Рисунок 1">
                      <a:extLst>
                        <a:ext uri="{FF2B5EF4-FFF2-40B4-BE49-F238E27FC236}">
                          <a16:creationId xmlns:a16="http://schemas.microsoft.com/office/drawing/2014/main" id="{01FFB818-03E6-4230-ACFD-9C03AFFCEC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3" t="5515" r="5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701" cy="273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AEE5E76" w14:textId="46D2974B" w:rsidR="00D73D41" w:rsidRDefault="00D73D41" w:rsidP="004D0D2B">
      <w:pPr>
        <w:spacing w:line="360" w:lineRule="auto"/>
        <w:ind w:left="142" w:firstLine="0"/>
        <w:rPr>
          <w:spacing w:val="-1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1EF3CC32" wp14:editId="32501F6E">
            <wp:extent cx="4962525" cy="581074"/>
            <wp:effectExtent l="0" t="0" r="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0659" cy="59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E8C2" w14:textId="397138D0" w:rsidR="00D73D41" w:rsidRDefault="00D73D41" w:rsidP="004D0D2B">
      <w:pPr>
        <w:spacing w:line="360" w:lineRule="auto"/>
        <w:ind w:left="142" w:firstLine="0"/>
        <w:rPr>
          <w:spacing w:val="-1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479D5755" wp14:editId="5FD0F704">
            <wp:extent cx="4962525" cy="585099"/>
            <wp:effectExtent l="0" t="0" r="0" b="571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7696" cy="60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1CDF" w14:textId="77777777" w:rsidR="004D0D2B" w:rsidRPr="004D0D2B" w:rsidRDefault="004D0D2B" w:rsidP="004D0D2B">
      <w:pPr>
        <w:spacing w:line="360" w:lineRule="auto"/>
        <w:ind w:left="142" w:firstLine="0"/>
        <w:rPr>
          <w:spacing w:val="-10"/>
          <w:sz w:val="28"/>
          <w:szCs w:val="28"/>
          <w:lang w:val="uk-UA" w:eastAsia="uk-UA"/>
        </w:rPr>
      </w:pPr>
    </w:p>
    <w:p w14:paraId="13FBE8F0" w14:textId="6E6D46AE" w:rsidR="007A0EE5" w:rsidRPr="001A15D4" w:rsidRDefault="001A15D4" w:rsidP="001A15D4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Хід роботи</w:t>
      </w:r>
    </w:p>
    <w:p w14:paraId="79EF3F3D" w14:textId="2A35F03C" w:rsidR="001A15D4" w:rsidRDefault="00830899" w:rsidP="00CB37DA">
      <w:pPr>
        <w:pStyle w:val="ListParagraph"/>
        <w:numPr>
          <w:ilvl w:val="0"/>
          <w:numId w:val="30"/>
        </w:numPr>
        <w:spacing w:line="360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724DE53E" w14:textId="0C4135B1" w:rsidR="00C05514" w:rsidRPr="004D0D2B" w:rsidRDefault="00C05514" w:rsidP="004D0D2B">
      <w:pPr>
        <w:spacing w:line="360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2D04394E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>/**</w:t>
      </w:r>
    </w:p>
    <w:p w14:paraId="16173CEE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* Интегрирует функцию </w:t>
      </w:r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f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на интервале [</w:t>
      </w:r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, </w:t>
      </w:r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b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>] методом Симпсона</w:t>
      </w:r>
    </w:p>
    <w:p w14:paraId="148936E7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* </w:t>
      </w:r>
      <w:r w:rsidRPr="00C05514">
        <w:rPr>
          <w:rFonts w:ascii="Consolas" w:hAnsi="Consolas"/>
          <w:color w:val="0000FF"/>
          <w:kern w:val="0"/>
          <w:sz w:val="21"/>
          <w:szCs w:val="21"/>
          <w:lang w:eastAsia="en-US"/>
        </w:rPr>
        <w:t>@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param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{(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x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 xml:space="preserve">: 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 xml:space="preserve">) =&gt; 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}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f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интегрируемая функция</w:t>
      </w:r>
    </w:p>
    <w:p w14:paraId="6F0BF77C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* </w:t>
      </w:r>
      <w:r w:rsidRPr="00C05514">
        <w:rPr>
          <w:rFonts w:ascii="Consolas" w:hAnsi="Consolas"/>
          <w:color w:val="0000FF"/>
          <w:kern w:val="0"/>
          <w:sz w:val="21"/>
          <w:szCs w:val="21"/>
          <w:lang w:eastAsia="en-US"/>
        </w:rPr>
        <w:t>@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param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{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}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нижная граница интегрирования </w:t>
      </w:r>
    </w:p>
    <w:p w14:paraId="39223966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* </w:t>
      </w:r>
      <w:r w:rsidRPr="00C05514">
        <w:rPr>
          <w:rFonts w:ascii="Consolas" w:hAnsi="Consolas"/>
          <w:color w:val="0000FF"/>
          <w:kern w:val="0"/>
          <w:sz w:val="21"/>
          <w:szCs w:val="21"/>
          <w:lang w:eastAsia="en-US"/>
        </w:rPr>
        <w:t>@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param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{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}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верхняя граница интегрирования</w:t>
      </w:r>
    </w:p>
    <w:p w14:paraId="7100C083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* </w:t>
      </w:r>
      <w:r w:rsidRPr="00C05514">
        <w:rPr>
          <w:rFonts w:ascii="Consolas" w:hAnsi="Consolas"/>
          <w:color w:val="0000FF"/>
          <w:kern w:val="0"/>
          <w:sz w:val="21"/>
          <w:szCs w:val="21"/>
          <w:lang w:eastAsia="en-US"/>
        </w:rPr>
        <w:t>@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param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{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}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количество шагов</w:t>
      </w:r>
    </w:p>
    <w:p w14:paraId="44E66637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*/</w:t>
      </w:r>
    </w:p>
    <w:p w14:paraId="55EC12F0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eastAsia="en-US"/>
        </w:rPr>
        <w:t xml:space="preserve">   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C0551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integrateBySimpson</w:t>
      </w:r>
      <w:proofErr w:type="spell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f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 {</w:t>
      </w:r>
    </w:p>
    <w:p w14:paraId="5C9F5B8D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 xml:space="preserve">      </w:t>
      </w:r>
      <w:r w:rsidRPr="00C0551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(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&gt;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 [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 = [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];</w:t>
      </w:r>
    </w:p>
    <w:p w14:paraId="68880C4F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h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(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-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 / (</w:t>
      </w:r>
      <w:r w:rsidRPr="00C0551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*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464D159B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r w:rsidRPr="00C0551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) + </w:t>
      </w:r>
      <w:r w:rsidRPr="00C0551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1642AC29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r w:rsidRPr="00C0551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16D35400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44A32D5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</w:t>
      </w:r>
      <w:r w:rsidRPr="00C0551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for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(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spellStart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r w:rsidRPr="00C0551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; </w:t>
      </w:r>
      <w:proofErr w:type="spellStart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&lt;= </w:t>
      </w:r>
      <w:r w:rsidRPr="00C0551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*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- </w:t>
      </w:r>
      <w:r w:rsidRPr="00C0551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; </w:t>
      </w:r>
      <w:proofErr w:type="spellStart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++) {</w:t>
      </w:r>
    </w:p>
    <w:p w14:paraId="6D8CDD02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+= </w:t>
      </w:r>
      <w:proofErr w:type="gramStart"/>
      <w:r w:rsidRPr="00C0551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+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h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* </w:t>
      </w:r>
      <w:proofErr w:type="spellStart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 * (</w:t>
      </w:r>
      <w:r w:rsidRPr="00C0551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+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0078871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-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k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4C0A347C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}</w:t>
      </w:r>
    </w:p>
    <w:p w14:paraId="3E8C664B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B3D1EA5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</w:t>
      </w:r>
      <w:r w:rsidRPr="00C0551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Math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0551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abs</w:t>
      </w:r>
      <w:proofErr w:type="spell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h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/ </w:t>
      </w:r>
      <w:r w:rsidRPr="00C0551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) *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2CD59C9" w14:textId="5D05E07C" w:rsid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</w:t>
      </w:r>
      <w:r w:rsidRPr="00C05514">
        <w:rPr>
          <w:rFonts w:ascii="Consolas" w:hAnsi="Consolas"/>
          <w:color w:val="000000"/>
          <w:kern w:val="0"/>
          <w:sz w:val="21"/>
          <w:szCs w:val="21"/>
          <w:lang w:eastAsia="en-US"/>
        </w:rPr>
        <w:t>}</w:t>
      </w:r>
    </w:p>
    <w:p w14:paraId="4581CC6A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</w:p>
    <w:p w14:paraId="0233A678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>/**</w:t>
      </w:r>
    </w:p>
    <w:p w14:paraId="1286004B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* Интегрирует функцию </w:t>
      </w:r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f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на интервале [</w:t>
      </w:r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, </w:t>
      </w:r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b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>]</w:t>
      </w:r>
    </w:p>
    <w:p w14:paraId="39C607A7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* </w:t>
      </w:r>
      <w:r w:rsidRPr="00C05514">
        <w:rPr>
          <w:rFonts w:ascii="Consolas" w:hAnsi="Consolas"/>
          <w:color w:val="0000FF"/>
          <w:kern w:val="0"/>
          <w:sz w:val="21"/>
          <w:szCs w:val="21"/>
          <w:lang w:eastAsia="en-US"/>
        </w:rPr>
        <w:t>@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param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{(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x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 xml:space="preserve">: 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 xml:space="preserve">) =&gt; 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}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f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интегрируемая функция</w:t>
      </w:r>
    </w:p>
    <w:p w14:paraId="7D206A4E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* </w:t>
      </w:r>
      <w:r w:rsidRPr="00C05514">
        <w:rPr>
          <w:rFonts w:ascii="Consolas" w:hAnsi="Consolas"/>
          <w:color w:val="0000FF"/>
          <w:kern w:val="0"/>
          <w:sz w:val="21"/>
          <w:szCs w:val="21"/>
          <w:lang w:eastAsia="en-US"/>
        </w:rPr>
        <w:t>@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param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{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}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нижная граница интегрирования </w:t>
      </w:r>
    </w:p>
    <w:p w14:paraId="5F9B2DF7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* </w:t>
      </w:r>
      <w:r w:rsidRPr="00C05514">
        <w:rPr>
          <w:rFonts w:ascii="Consolas" w:hAnsi="Consolas"/>
          <w:color w:val="0000FF"/>
          <w:kern w:val="0"/>
          <w:sz w:val="21"/>
          <w:szCs w:val="21"/>
          <w:lang w:eastAsia="en-US"/>
        </w:rPr>
        <w:t>@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param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{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}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верхняя граница интегрирования</w:t>
      </w:r>
    </w:p>
    <w:p w14:paraId="5F3F51D8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* </w:t>
      </w:r>
      <w:r w:rsidRPr="00C05514">
        <w:rPr>
          <w:rFonts w:ascii="Consolas" w:hAnsi="Consolas"/>
          <w:color w:val="0000FF"/>
          <w:kern w:val="0"/>
          <w:sz w:val="21"/>
          <w:szCs w:val="21"/>
          <w:lang w:eastAsia="en-US"/>
        </w:rPr>
        <w:t>@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param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{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}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количество шагов</w:t>
      </w:r>
    </w:p>
    <w:p w14:paraId="1B33A1A4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* </w:t>
      </w:r>
      <w:r w:rsidRPr="00C05514">
        <w:rPr>
          <w:rFonts w:ascii="Consolas" w:hAnsi="Consolas"/>
          <w:color w:val="0000FF"/>
          <w:kern w:val="0"/>
          <w:sz w:val="21"/>
          <w:szCs w:val="21"/>
          <w:lang w:eastAsia="en-US"/>
        </w:rPr>
        <w:t>@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param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{'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left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-</w:t>
      </w:r>
      <w:proofErr w:type="spellStart"/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rect</w:t>
      </w:r>
      <w:proofErr w:type="spellEnd"/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'|'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middle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-</w:t>
      </w:r>
      <w:proofErr w:type="spellStart"/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rect</w:t>
      </w:r>
      <w:proofErr w:type="spellEnd"/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'|'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right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-</w:t>
      </w:r>
      <w:proofErr w:type="spellStart"/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rect</w:t>
      </w:r>
      <w:proofErr w:type="spellEnd"/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'|'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trapezoidal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'}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method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метод интегрирования</w:t>
      </w:r>
    </w:p>
    <w:p w14:paraId="26CCBFB6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</w:t>
      </w:r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*/</w:t>
      </w:r>
    </w:p>
    <w:p w14:paraId="17E36643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C0551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integrateByPolygon</w:t>
      </w:r>
      <w:proofErr w:type="spell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f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method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 {</w:t>
      </w:r>
    </w:p>
    <w:p w14:paraId="09D6D436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</w:t>
      </w:r>
      <w:r w:rsidRPr="00C0551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(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&gt;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 [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 = [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];</w:t>
      </w:r>
    </w:p>
    <w:p w14:paraId="1197D41E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h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(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-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) /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08B134BB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1409565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</w:t>
      </w:r>
      <w:r w:rsidRPr="00C0551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(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method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=== </w:t>
      </w:r>
      <w:r w:rsidRPr="00C0551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'left-</w:t>
      </w:r>
      <w:proofErr w:type="spellStart"/>
      <w:r w:rsidRPr="00C0551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rect</w:t>
      </w:r>
      <w:proofErr w:type="spellEnd"/>
      <w:r w:rsidRPr="00C0551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 {</w:t>
      </w:r>
    </w:p>
    <w:p w14:paraId="75B004A7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</w:t>
      </w:r>
      <w:r w:rsidRPr="00C0551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C0551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getSum</w:t>
      </w:r>
      <w:proofErr w:type="spell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f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h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), </w:t>
      </w:r>
      <w:r w:rsidRPr="00C0551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CAF6703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00FD11A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} </w:t>
      </w:r>
      <w:r w:rsidRPr="00C0551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else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C0551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(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method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=== </w:t>
      </w:r>
      <w:r w:rsidRPr="00C0551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'middle-</w:t>
      </w:r>
      <w:proofErr w:type="spellStart"/>
      <w:r w:rsidRPr="00C0551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rect</w:t>
      </w:r>
      <w:proofErr w:type="spellEnd"/>
      <w:r w:rsidRPr="00C0551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 {</w:t>
      </w:r>
    </w:p>
    <w:p w14:paraId="29D5CBC2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</w:t>
      </w:r>
      <w:r w:rsidRPr="00C0551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C0551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getSum</w:t>
      </w:r>
      <w:proofErr w:type="spell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f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h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+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h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/ </w:t>
      </w:r>
      <w:r w:rsidRPr="00C0551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),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h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/ </w:t>
      </w:r>
      <w:r w:rsidRPr="00C0551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9F687F4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</w:t>
      </w:r>
    </w:p>
    <w:p w14:paraId="51CA5123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} </w:t>
      </w:r>
      <w:r w:rsidRPr="00C0551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else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C0551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(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method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=== </w:t>
      </w:r>
      <w:r w:rsidRPr="00C0551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'right-</w:t>
      </w:r>
      <w:proofErr w:type="spellStart"/>
      <w:r w:rsidRPr="00C0551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rect</w:t>
      </w:r>
      <w:proofErr w:type="spellEnd"/>
      <w:r w:rsidRPr="00C0551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 {</w:t>
      </w:r>
    </w:p>
    <w:p w14:paraId="5997A014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</w:t>
      </w:r>
      <w:r w:rsidRPr="00C0551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C0551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getSum</w:t>
      </w:r>
      <w:proofErr w:type="spell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f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h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), </w:t>
      </w:r>
      <w:r w:rsidRPr="00C0551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8E4FC7A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</w:t>
      </w:r>
    </w:p>
    <w:p w14:paraId="73B6ACA8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} </w:t>
      </w:r>
      <w:r w:rsidRPr="00C0551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else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C0551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(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method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=== </w:t>
      </w:r>
      <w:r w:rsidRPr="00C0551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'trapezoidal'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 {</w:t>
      </w:r>
    </w:p>
    <w:p w14:paraId="420AAF27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</w:t>
      </w:r>
      <w:r w:rsidRPr="00C0551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C0551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getSum</w:t>
      </w:r>
      <w:proofErr w:type="spell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f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h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 (</w:t>
      </w:r>
      <w:r w:rsidRPr="00C0551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) + </w:t>
      </w:r>
      <w:r w:rsidRPr="00C0551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)) / </w:t>
      </w:r>
      <w:r w:rsidRPr="00C0551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EEE4A67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</w:t>
      </w:r>
    </w:p>
    <w:p w14:paraId="06A92617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} </w:t>
      </w:r>
      <w:r w:rsidRPr="00C0551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else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{</w:t>
      </w:r>
    </w:p>
    <w:p w14:paraId="2226FD93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</w:t>
      </w:r>
      <w:r w:rsidRPr="00C0551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throw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SyntaxError</w:t>
      </w:r>
      <w:proofErr w:type="spell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0551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`Wrong integration method (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${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method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}</w:t>
      </w:r>
      <w:r w:rsidRPr="00C0551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)`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4CDAB33D" w14:textId="77777777" w:rsidR="00C05514" w:rsidRPr="006607EC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</w:t>
      </w:r>
      <w:r w:rsidRPr="006607EC">
        <w:rPr>
          <w:rFonts w:ascii="Consolas" w:hAnsi="Consolas"/>
          <w:color w:val="000000"/>
          <w:kern w:val="0"/>
          <w:sz w:val="21"/>
          <w:szCs w:val="21"/>
          <w:lang w:eastAsia="en-US"/>
        </w:rPr>
        <w:t>}</w:t>
      </w:r>
    </w:p>
    <w:p w14:paraId="7D1B05E5" w14:textId="77777777" w:rsidR="00C05514" w:rsidRPr="006607EC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6607EC">
        <w:rPr>
          <w:rFonts w:ascii="Consolas" w:hAnsi="Consolas"/>
          <w:color w:val="000000"/>
          <w:kern w:val="0"/>
          <w:sz w:val="21"/>
          <w:szCs w:val="21"/>
          <w:lang w:eastAsia="en-US"/>
        </w:rPr>
        <w:t xml:space="preserve">   }</w:t>
      </w:r>
    </w:p>
    <w:p w14:paraId="10BE2120" w14:textId="77777777" w:rsidR="00C05514" w:rsidRPr="006607EC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</w:p>
    <w:p w14:paraId="690970B6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6607EC">
        <w:rPr>
          <w:rFonts w:ascii="Consolas" w:hAnsi="Consolas"/>
          <w:color w:val="000000"/>
          <w:kern w:val="0"/>
          <w:sz w:val="21"/>
          <w:szCs w:val="21"/>
          <w:lang w:eastAsia="en-US"/>
        </w:rPr>
        <w:t xml:space="preserve">   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>/**</w:t>
      </w:r>
    </w:p>
    <w:p w14:paraId="2A35D6C7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* Вычисляет общую часть интеграла функции </w:t>
      </w:r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f</w:t>
      </w:r>
    </w:p>
    <w:p w14:paraId="6E7D4FE8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* </w:t>
      </w:r>
      <w:r w:rsidRPr="00C05514">
        <w:rPr>
          <w:rFonts w:ascii="Consolas" w:hAnsi="Consolas"/>
          <w:color w:val="0000FF"/>
          <w:kern w:val="0"/>
          <w:sz w:val="21"/>
          <w:szCs w:val="21"/>
          <w:lang w:eastAsia="en-US"/>
        </w:rPr>
        <w:t>@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param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{(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x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 xml:space="preserve">: 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 xml:space="preserve">) =&gt; 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}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f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интегрируемая функция</w:t>
      </w:r>
    </w:p>
    <w:p w14:paraId="586F5949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* </w:t>
      </w:r>
      <w:r w:rsidRPr="00C05514">
        <w:rPr>
          <w:rFonts w:ascii="Consolas" w:hAnsi="Consolas"/>
          <w:color w:val="0000FF"/>
          <w:kern w:val="0"/>
          <w:sz w:val="21"/>
          <w:szCs w:val="21"/>
          <w:lang w:eastAsia="en-US"/>
        </w:rPr>
        <w:t>@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param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{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}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нижная граница интегрирования</w:t>
      </w:r>
    </w:p>
    <w:p w14:paraId="42C135D6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* </w:t>
      </w:r>
      <w:r w:rsidRPr="00C05514">
        <w:rPr>
          <w:rFonts w:ascii="Consolas" w:hAnsi="Consolas"/>
          <w:color w:val="0000FF"/>
          <w:kern w:val="0"/>
          <w:sz w:val="21"/>
          <w:szCs w:val="21"/>
          <w:lang w:eastAsia="en-US"/>
        </w:rPr>
        <w:t>@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param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{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}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h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шаг интегрирования</w:t>
      </w:r>
    </w:p>
    <w:p w14:paraId="093B374D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* </w:t>
      </w:r>
      <w:r w:rsidRPr="00C05514">
        <w:rPr>
          <w:rFonts w:ascii="Consolas" w:hAnsi="Consolas"/>
          <w:color w:val="0000FF"/>
          <w:kern w:val="0"/>
          <w:sz w:val="21"/>
          <w:szCs w:val="21"/>
          <w:lang w:eastAsia="en-US"/>
        </w:rPr>
        <w:t>@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param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{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}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начальное значение результата</w:t>
      </w:r>
    </w:p>
    <w:p w14:paraId="3FC52F4F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* </w:t>
      </w:r>
      <w:r w:rsidRPr="00C05514">
        <w:rPr>
          <w:rFonts w:ascii="Consolas" w:hAnsi="Consolas"/>
          <w:color w:val="0000FF"/>
          <w:kern w:val="0"/>
          <w:sz w:val="21"/>
          <w:szCs w:val="21"/>
          <w:lang w:eastAsia="en-US"/>
        </w:rPr>
        <w:t>@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param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{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}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offset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смещение шага интегрирования </w:t>
      </w:r>
    </w:p>
    <w:p w14:paraId="0AB4B53B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</w:t>
      </w:r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*/</w:t>
      </w:r>
    </w:p>
    <w:p w14:paraId="51994F81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 xml:space="preserve">   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C0551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getSum</w:t>
      </w:r>
      <w:proofErr w:type="spell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f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h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offset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 {</w:t>
      </w:r>
    </w:p>
    <w:p w14:paraId="018BF51D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1470690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</w:t>
      </w:r>
      <w:r w:rsidRPr="00C0551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for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(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spellStart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r w:rsidRPr="00C0551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; </w:t>
      </w:r>
      <w:proofErr w:type="spellStart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&lt;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; </w:t>
      </w:r>
      <w:proofErr w:type="spellStart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++) {</w:t>
      </w:r>
    </w:p>
    <w:p w14:paraId="4CD3C8E2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+= </w:t>
      </w:r>
      <w:proofErr w:type="gramStart"/>
      <w:r w:rsidRPr="00C0551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f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+ </w:t>
      </w:r>
      <w:proofErr w:type="spellStart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*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h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+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offset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3CE742B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}</w:t>
      </w:r>
    </w:p>
    <w:p w14:paraId="524B8F4E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7C57C94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</w:t>
      </w:r>
      <w:r w:rsidRPr="00C0551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Math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0551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abs</w:t>
      </w:r>
      <w:proofErr w:type="spell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*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h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E48FA0E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}</w:t>
      </w:r>
    </w:p>
    <w:p w14:paraId="05B29C83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/**</w:t>
      </w:r>
    </w:p>
    <w:p w14:paraId="302AF621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 xml:space="preserve">    * </w:t>
      </w:r>
      <w:proofErr w:type="spellStart"/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Интегрирует</w:t>
      </w:r>
      <w:proofErr w:type="spellEnd"/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 xml:space="preserve"> </w:t>
      </w:r>
      <w:proofErr w:type="spellStart"/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функцию</w:t>
      </w:r>
      <w:proofErr w:type="spellEnd"/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 xml:space="preserve"> </w:t>
      </w:r>
      <w:proofErr w:type="spellStart"/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до</w:t>
      </w:r>
      <w:proofErr w:type="spellEnd"/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 xml:space="preserve"> </w:t>
      </w:r>
      <w:proofErr w:type="spellStart"/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точности</w:t>
      </w:r>
      <w:proofErr w:type="spellEnd"/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 xml:space="preserve"> precision</w:t>
      </w:r>
    </w:p>
    <w:p w14:paraId="7B310DBA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 xml:space="preserve">    * 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@param</w:t>
      </w:r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 xml:space="preserve"> 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{(x: number) =&gt; number}</w:t>
      </w:r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f</w:t>
      </w:r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 xml:space="preserve"> </w:t>
      </w:r>
      <w:proofErr w:type="spellStart"/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интегрируемая</w:t>
      </w:r>
      <w:proofErr w:type="spellEnd"/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 xml:space="preserve"> </w:t>
      </w:r>
      <w:proofErr w:type="spellStart"/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функция</w:t>
      </w:r>
      <w:proofErr w:type="spellEnd"/>
    </w:p>
    <w:p w14:paraId="23E88C30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 xml:space="preserve">    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* </w:t>
      </w:r>
      <w:r w:rsidRPr="00C05514">
        <w:rPr>
          <w:rFonts w:ascii="Consolas" w:hAnsi="Consolas"/>
          <w:color w:val="0000FF"/>
          <w:kern w:val="0"/>
          <w:sz w:val="21"/>
          <w:szCs w:val="21"/>
          <w:lang w:eastAsia="en-US"/>
        </w:rPr>
        <w:t>@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param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{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}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нижняя граница интегрирования</w:t>
      </w:r>
    </w:p>
    <w:p w14:paraId="2B56CB68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* </w:t>
      </w:r>
      <w:r w:rsidRPr="00C05514">
        <w:rPr>
          <w:rFonts w:ascii="Consolas" w:hAnsi="Consolas"/>
          <w:color w:val="0000FF"/>
          <w:kern w:val="0"/>
          <w:sz w:val="21"/>
          <w:szCs w:val="21"/>
          <w:lang w:eastAsia="en-US"/>
        </w:rPr>
        <w:t>@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param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{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}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верхняя граница интегрирования</w:t>
      </w:r>
    </w:p>
    <w:p w14:paraId="3BC61093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* </w:t>
      </w:r>
      <w:r w:rsidRPr="00C05514">
        <w:rPr>
          <w:rFonts w:ascii="Consolas" w:hAnsi="Consolas"/>
          <w:color w:val="0000FF"/>
          <w:kern w:val="0"/>
          <w:sz w:val="21"/>
          <w:szCs w:val="21"/>
          <w:lang w:eastAsia="en-US"/>
        </w:rPr>
        <w:t>@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param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{'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left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-</w:t>
      </w:r>
      <w:proofErr w:type="spellStart"/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rect</w:t>
      </w:r>
      <w:proofErr w:type="spellEnd"/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'|'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middle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-</w:t>
      </w:r>
      <w:proofErr w:type="spellStart"/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rect</w:t>
      </w:r>
      <w:proofErr w:type="spellEnd"/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'|'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right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-</w:t>
      </w:r>
      <w:proofErr w:type="spellStart"/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rect</w:t>
      </w:r>
      <w:proofErr w:type="spellEnd"/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'|'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trapezoidal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'|'</w:t>
      </w:r>
      <w:proofErr w:type="spellStart"/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simpson</w:t>
      </w:r>
      <w:proofErr w:type="spellEnd"/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'}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method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метод интегрирования</w:t>
      </w:r>
    </w:p>
    <w:p w14:paraId="3876AF4B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* </w:t>
      </w:r>
      <w:r w:rsidRPr="00C05514">
        <w:rPr>
          <w:rFonts w:ascii="Consolas" w:hAnsi="Consolas"/>
          <w:color w:val="0000FF"/>
          <w:kern w:val="0"/>
          <w:sz w:val="21"/>
          <w:szCs w:val="21"/>
          <w:lang w:eastAsia="en-US"/>
        </w:rPr>
        <w:t>@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param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{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}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precision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точность вычисления</w:t>
      </w:r>
    </w:p>
    <w:p w14:paraId="3C2FAC8F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* </w:t>
      </w:r>
      <w:r w:rsidRPr="00C05514">
        <w:rPr>
          <w:rFonts w:ascii="Consolas" w:hAnsi="Consolas"/>
          <w:color w:val="0000FF"/>
          <w:kern w:val="0"/>
          <w:sz w:val="21"/>
          <w:szCs w:val="21"/>
          <w:lang w:eastAsia="en-US"/>
        </w:rPr>
        <w:t>@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returns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{{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 xml:space="preserve">: 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 xml:space="preserve">, </w:t>
      </w:r>
      <w:proofErr w:type="spellStart"/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val</w:t>
      </w:r>
      <w:proofErr w:type="spellEnd"/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 xml:space="preserve">: 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}[]}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массив значение всех итераций</w:t>
      </w:r>
    </w:p>
    <w:p w14:paraId="0BFBBB66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* интегрирования(значения указаны в порядке возрастания </w:t>
      </w:r>
    </w:p>
    <w:p w14:paraId="5350FC8A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* точности - наибольшая точно в последнем элементе)</w:t>
      </w:r>
    </w:p>
    <w:p w14:paraId="64F514B8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</w:t>
      </w:r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*/</w:t>
      </w:r>
    </w:p>
    <w:p w14:paraId="2928C7D6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gramStart"/>
      <w:r w:rsidRPr="00C0551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integrate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f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method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precision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r w:rsidRPr="00C0551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0.00001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) { </w:t>
      </w:r>
    </w:p>
    <w:p w14:paraId="1C873349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epsilon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precision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* ((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method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=== </w:t>
      </w:r>
      <w:r w:rsidRPr="00C0551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C0551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simpson</w:t>
      </w:r>
      <w:proofErr w:type="spellEnd"/>
      <w:r w:rsidRPr="00C0551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gramStart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 ?</w:t>
      </w:r>
      <w:proofErr w:type="gram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gramStart"/>
      <w:r w:rsidRPr="00C0551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15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:</w:t>
      </w:r>
      <w:proofErr w:type="gram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C0551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9C7497F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res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[];</w:t>
      </w:r>
    </w:p>
    <w:p w14:paraId="3D5B35AC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F26EB96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r w:rsidRPr="00C0551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4328CD1B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spellStart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prev</w:t>
      </w:r>
      <w:proofErr w:type="spell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C0551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getNextValue</w:t>
      </w:r>
      <w:proofErr w:type="spell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f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method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F516924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</w:t>
      </w:r>
      <w:proofErr w:type="spellStart"/>
      <w:proofErr w:type="gramStart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res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0551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push</w:t>
      </w:r>
      <w:proofErr w:type="spellEnd"/>
      <w:proofErr w:type="gram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({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proofErr w:type="spellStart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</w:t>
      </w:r>
      <w:proofErr w:type="spellEnd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: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spellStart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prev</w:t>
      </w:r>
      <w:proofErr w:type="spell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});</w:t>
      </w:r>
    </w:p>
    <w:p w14:paraId="413B45DF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</w:t>
      </w:r>
    </w:p>
    <w:p w14:paraId="19F453E8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</w:t>
      </w:r>
      <w:r w:rsidRPr="00C0551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while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(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true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 {</w:t>
      </w:r>
    </w:p>
    <w:p w14:paraId="4D43A13B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*= </w:t>
      </w:r>
      <w:r w:rsidRPr="00C05514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68D25E2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FF31396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next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C0551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getNextValue</w:t>
      </w:r>
      <w:proofErr w:type="spell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f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method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B433C16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</w:t>
      </w:r>
      <w:proofErr w:type="spellStart"/>
      <w:proofErr w:type="gramStart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res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0551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push</w:t>
      </w:r>
      <w:proofErr w:type="spellEnd"/>
      <w:proofErr w:type="gram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({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proofErr w:type="spellStart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val</w:t>
      </w:r>
      <w:proofErr w:type="spellEnd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: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next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}); </w:t>
      </w:r>
    </w:p>
    <w:p w14:paraId="2D64BC42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</w:t>
      </w:r>
    </w:p>
    <w:p w14:paraId="0C970686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</w:t>
      </w:r>
      <w:r w:rsidRPr="00C0551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if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Math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C0551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abs</w:t>
      </w:r>
      <w:proofErr w:type="spell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next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- </w:t>
      </w:r>
      <w:proofErr w:type="spellStart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prev</w:t>
      </w:r>
      <w:proofErr w:type="spell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) &lt;=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epsilon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 {</w:t>
      </w:r>
    </w:p>
    <w:p w14:paraId="18E1EE4A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   </w:t>
      </w:r>
      <w:r w:rsidRPr="00C0551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break</w:t>
      </w:r>
    </w:p>
    <w:p w14:paraId="2E7F5BC9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}</w:t>
      </w:r>
    </w:p>
    <w:p w14:paraId="66F0EBC2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3916517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</w:t>
      </w:r>
      <w:proofErr w:type="spellStart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prev</w:t>
      </w:r>
      <w:proofErr w:type="spell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next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BE0079C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}</w:t>
      </w:r>
    </w:p>
    <w:p w14:paraId="1C90C6DD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929C1EE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</w:t>
      </w:r>
      <w:r w:rsidRPr="00C0551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res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201C9C3" w14:textId="77777777" w:rsidR="00C05514" w:rsidRPr="006607EC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</w:t>
      </w:r>
      <w:r w:rsidRPr="006607EC">
        <w:rPr>
          <w:rFonts w:ascii="Consolas" w:hAnsi="Consolas"/>
          <w:color w:val="000000"/>
          <w:kern w:val="0"/>
          <w:sz w:val="21"/>
          <w:szCs w:val="21"/>
          <w:lang w:eastAsia="en-US"/>
        </w:rPr>
        <w:t>}</w:t>
      </w:r>
    </w:p>
    <w:p w14:paraId="29A612E3" w14:textId="77777777" w:rsidR="00C05514" w:rsidRPr="006607EC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</w:p>
    <w:p w14:paraId="632F4828" w14:textId="77777777" w:rsidR="00C05514" w:rsidRPr="006607EC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6607EC">
        <w:rPr>
          <w:rFonts w:ascii="Consolas" w:hAnsi="Consolas"/>
          <w:color w:val="000000"/>
          <w:kern w:val="0"/>
          <w:sz w:val="21"/>
          <w:szCs w:val="21"/>
          <w:lang w:eastAsia="en-US"/>
        </w:rPr>
        <w:t xml:space="preserve">   </w:t>
      </w:r>
      <w:r w:rsidRPr="006607EC">
        <w:rPr>
          <w:rFonts w:ascii="Consolas" w:hAnsi="Consolas"/>
          <w:color w:val="008000"/>
          <w:kern w:val="0"/>
          <w:sz w:val="21"/>
          <w:szCs w:val="21"/>
          <w:lang w:eastAsia="en-US"/>
        </w:rPr>
        <w:t>/**</w:t>
      </w:r>
    </w:p>
    <w:p w14:paraId="27F0217E" w14:textId="77777777" w:rsidR="00C05514" w:rsidRPr="006607EC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6607EC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* Интегрирует функцию </w:t>
      </w:r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f</w:t>
      </w:r>
      <w:r w:rsidRPr="006607EC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на интервале [</w:t>
      </w:r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a</w:t>
      </w:r>
      <w:r w:rsidRPr="006607EC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, </w:t>
      </w:r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b</w:t>
      </w:r>
      <w:r w:rsidRPr="006607EC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] </w:t>
      </w:r>
    </w:p>
    <w:p w14:paraId="42419506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6607EC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* по методу </w:t>
      </w:r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method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, и количеству разбиения </w:t>
      </w:r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n</w:t>
      </w:r>
    </w:p>
    <w:p w14:paraId="68FECE22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* </w:t>
      </w:r>
      <w:r w:rsidRPr="00C05514">
        <w:rPr>
          <w:rFonts w:ascii="Consolas" w:hAnsi="Consolas"/>
          <w:color w:val="0000FF"/>
          <w:kern w:val="0"/>
          <w:sz w:val="21"/>
          <w:szCs w:val="21"/>
          <w:lang w:eastAsia="en-US"/>
        </w:rPr>
        <w:t>@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param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{(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x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 xml:space="preserve">: 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 xml:space="preserve">) =&gt; 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}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f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интегрируемая функция</w:t>
      </w:r>
    </w:p>
    <w:p w14:paraId="1236EF15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* </w:t>
      </w:r>
      <w:r w:rsidRPr="00C05514">
        <w:rPr>
          <w:rFonts w:ascii="Consolas" w:hAnsi="Consolas"/>
          <w:color w:val="0000FF"/>
          <w:kern w:val="0"/>
          <w:sz w:val="21"/>
          <w:szCs w:val="21"/>
          <w:lang w:eastAsia="en-US"/>
        </w:rPr>
        <w:t>@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param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{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}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нижняя граница интегрирования</w:t>
      </w:r>
    </w:p>
    <w:p w14:paraId="607EAE5A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* </w:t>
      </w:r>
      <w:r w:rsidRPr="00C05514">
        <w:rPr>
          <w:rFonts w:ascii="Consolas" w:hAnsi="Consolas"/>
          <w:color w:val="0000FF"/>
          <w:kern w:val="0"/>
          <w:sz w:val="21"/>
          <w:szCs w:val="21"/>
          <w:lang w:eastAsia="en-US"/>
        </w:rPr>
        <w:t>@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param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{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}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верхняя граница интегрирования</w:t>
      </w:r>
    </w:p>
    <w:p w14:paraId="76F39599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lastRenderedPageBreak/>
        <w:t xml:space="preserve">    * </w:t>
      </w:r>
      <w:r w:rsidRPr="00C05514">
        <w:rPr>
          <w:rFonts w:ascii="Consolas" w:hAnsi="Consolas"/>
          <w:color w:val="0000FF"/>
          <w:kern w:val="0"/>
          <w:sz w:val="21"/>
          <w:szCs w:val="21"/>
          <w:lang w:eastAsia="en-US"/>
        </w:rPr>
        <w:t>@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param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{'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left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-</w:t>
      </w:r>
      <w:proofErr w:type="spellStart"/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rect</w:t>
      </w:r>
      <w:proofErr w:type="spellEnd"/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'|'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middle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-</w:t>
      </w:r>
      <w:proofErr w:type="spellStart"/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rect</w:t>
      </w:r>
      <w:proofErr w:type="spellEnd"/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'|'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right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-</w:t>
      </w:r>
      <w:proofErr w:type="spellStart"/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rect</w:t>
      </w:r>
      <w:proofErr w:type="spellEnd"/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'|'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trapezoidal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'|'</w:t>
      </w:r>
      <w:proofErr w:type="spellStart"/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simpson</w:t>
      </w:r>
      <w:proofErr w:type="spellEnd"/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'}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method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метод интегрирования</w:t>
      </w:r>
    </w:p>
    <w:p w14:paraId="79BF05CA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* </w:t>
      </w:r>
      <w:r w:rsidRPr="00C05514">
        <w:rPr>
          <w:rFonts w:ascii="Consolas" w:hAnsi="Consolas"/>
          <w:color w:val="0000FF"/>
          <w:kern w:val="0"/>
          <w:sz w:val="21"/>
          <w:szCs w:val="21"/>
          <w:lang w:eastAsia="en-US"/>
        </w:rPr>
        <w:t>@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param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{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}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precision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точность вычисления</w:t>
      </w:r>
    </w:p>
    <w:p w14:paraId="304E1649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* </w:t>
      </w:r>
      <w:r w:rsidRPr="00C05514">
        <w:rPr>
          <w:rFonts w:ascii="Consolas" w:hAnsi="Consolas"/>
          <w:color w:val="0000FF"/>
          <w:kern w:val="0"/>
          <w:sz w:val="21"/>
          <w:szCs w:val="21"/>
          <w:lang w:eastAsia="en-US"/>
        </w:rPr>
        <w:t>@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returns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{{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 xml:space="preserve">: 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 xml:space="preserve">, </w:t>
      </w:r>
      <w:proofErr w:type="spellStart"/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val</w:t>
      </w:r>
      <w:proofErr w:type="spellEnd"/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 xml:space="preserve">: </w:t>
      </w:r>
      <w:r w:rsidRPr="00C05514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number</w:t>
      </w:r>
      <w:r w:rsidRPr="00C05514">
        <w:rPr>
          <w:rFonts w:ascii="Consolas" w:hAnsi="Consolas"/>
          <w:color w:val="267F99"/>
          <w:kern w:val="0"/>
          <w:sz w:val="21"/>
          <w:szCs w:val="21"/>
          <w:lang w:eastAsia="en-US"/>
        </w:rPr>
        <w:t>}[]}</w:t>
      </w: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массив значение всех итераций</w:t>
      </w:r>
    </w:p>
    <w:p w14:paraId="3EB9CAC2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* интегрирования(значения указаны в порядке возрастания </w:t>
      </w:r>
    </w:p>
    <w:p w14:paraId="78A43EF4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* точности - наибольшая точно в последнем элементе)</w:t>
      </w:r>
    </w:p>
    <w:p w14:paraId="5010059C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8000"/>
          <w:kern w:val="0"/>
          <w:sz w:val="21"/>
          <w:szCs w:val="21"/>
          <w:lang w:eastAsia="en-US"/>
        </w:rPr>
        <w:t xml:space="preserve">    </w:t>
      </w:r>
      <w:r w:rsidRPr="00C05514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*/</w:t>
      </w:r>
    </w:p>
    <w:p w14:paraId="11B40BF7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</w:t>
      </w:r>
      <w:r w:rsidRPr="00C05514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C0551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getNextValue</w:t>
      </w:r>
      <w:proofErr w:type="spell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f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method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) { </w:t>
      </w:r>
    </w:p>
    <w:p w14:paraId="433BB17C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</w:t>
      </w:r>
      <w:r w:rsidRPr="00C05514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(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method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=== </w:t>
      </w:r>
      <w:r w:rsidRPr="00C0551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C0551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simpson</w:t>
      </w:r>
      <w:proofErr w:type="spellEnd"/>
      <w:r w:rsidRPr="00C05514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gramStart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 ?</w:t>
      </w:r>
      <w:proofErr w:type="gramEnd"/>
    </w:p>
    <w:p w14:paraId="6414C912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</w:t>
      </w:r>
      <w:proofErr w:type="spellStart"/>
      <w:proofErr w:type="gramStart"/>
      <w:r w:rsidRPr="00C0551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integrateBySimpson</w:t>
      </w:r>
      <w:proofErr w:type="spell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f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 :</w:t>
      </w:r>
    </w:p>
    <w:p w14:paraId="0C72AE61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</w:t>
      </w:r>
      <w:proofErr w:type="spellStart"/>
      <w:proofErr w:type="gramStart"/>
      <w:r w:rsidRPr="00C05514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integrateByPolygon</w:t>
      </w:r>
      <w:proofErr w:type="spellEnd"/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f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n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C05514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method</w:t>
      </w: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69875DD" w14:textId="77777777" w:rsidR="00C05514" w:rsidRPr="00C05514" w:rsidRDefault="00C05514" w:rsidP="00C0551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C05514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}</w:t>
      </w:r>
    </w:p>
    <w:p w14:paraId="44D2B83C" w14:textId="77777777" w:rsidR="00C05514" w:rsidRPr="00CB37DA" w:rsidRDefault="00C05514" w:rsidP="00C05514">
      <w:pPr>
        <w:pStyle w:val="ListParagraph"/>
        <w:spacing w:line="360" w:lineRule="auto"/>
        <w:ind w:left="1004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47445DAF" w14:textId="77777777" w:rsidR="00CB37DA" w:rsidRPr="00CB37DA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7FF59071" w14:textId="0666DEFB" w:rsidR="001A15D4" w:rsidRPr="001A15D4" w:rsidRDefault="001A15D4" w:rsidP="001A15D4">
      <w:pPr>
        <w:pStyle w:val="ListParagraph"/>
        <w:numPr>
          <w:ilvl w:val="0"/>
          <w:numId w:val="30"/>
        </w:numPr>
        <w:spacing w:line="360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Результат виконання</w:t>
      </w:r>
    </w:p>
    <w:p w14:paraId="31E4E483" w14:textId="46355033" w:rsidR="001A15D4" w:rsidRDefault="008E08CB" w:rsidP="00CA1317">
      <w:pPr>
        <w:pStyle w:val="ListParagraph"/>
        <w:spacing w:line="360" w:lineRule="auto"/>
        <w:ind w:left="-270" w:right="-216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50EFB640" wp14:editId="4769902D">
            <wp:extent cx="2590800" cy="24445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3673" cy="250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528A2D" wp14:editId="24FD0971">
            <wp:extent cx="3152775" cy="2152584"/>
            <wp:effectExtent l="0" t="0" r="0" b="63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2965" cy="218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ECBF" w14:textId="77777777" w:rsidR="00C05514" w:rsidRDefault="00CA1317" w:rsidP="00CA1317">
      <w:pPr>
        <w:pStyle w:val="ListParagraph"/>
        <w:spacing w:line="360" w:lineRule="auto"/>
        <w:ind w:left="-270" w:right="-216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6F925640" wp14:editId="278C64F6">
            <wp:extent cx="3276600" cy="2221802"/>
            <wp:effectExtent l="0" t="0" r="0" b="762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1831" cy="222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541324" wp14:editId="269C3E44">
            <wp:extent cx="2638030" cy="22479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2757" cy="232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FDC6" w14:textId="5C2099B0" w:rsidR="008E08CB" w:rsidRDefault="00CA1317" w:rsidP="00CA1317">
      <w:pPr>
        <w:pStyle w:val="ListParagraph"/>
        <w:spacing w:line="360" w:lineRule="auto"/>
        <w:ind w:left="-270" w:right="-216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noProof/>
        </w:rPr>
        <w:lastRenderedPageBreak/>
        <w:drawing>
          <wp:inline distT="0" distB="0" distL="0" distR="0" wp14:anchorId="53609963" wp14:editId="20301010">
            <wp:extent cx="2590800" cy="2225734"/>
            <wp:effectExtent l="0" t="0" r="0" b="317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1637" cy="223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537A" w14:textId="53BE3FBB" w:rsidR="00000027" w:rsidRPr="00000027" w:rsidRDefault="00000027" w:rsidP="00000027">
      <w:pPr>
        <w:spacing w:line="360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50EA40A8" w14:textId="7DDE3438" w:rsidR="003D6D04" w:rsidRPr="003B6115" w:rsidRDefault="006E2DE5" w:rsidP="002E39BA">
      <w:pPr>
        <w:spacing w:line="360" w:lineRule="auto"/>
        <w:ind w:firstLine="567"/>
        <w:rPr>
          <w:sz w:val="28"/>
          <w:lang w:val="uk-UA"/>
        </w:rPr>
      </w:pPr>
      <w:r w:rsidRPr="00757A8E">
        <w:rPr>
          <w:b/>
          <w:sz w:val="28"/>
          <w:szCs w:val="28"/>
          <w:lang w:val="uk-UA"/>
        </w:rPr>
        <w:t xml:space="preserve">Висновок: </w:t>
      </w:r>
      <w:r w:rsidRPr="00757A8E">
        <w:rPr>
          <w:sz w:val="28"/>
          <w:szCs w:val="28"/>
          <w:lang w:val="uk-UA"/>
        </w:rPr>
        <w:t>на цій</w:t>
      </w:r>
      <w:r w:rsidR="002E39BA">
        <w:rPr>
          <w:sz w:val="28"/>
          <w:szCs w:val="28"/>
          <w:lang w:val="uk-UA"/>
        </w:rPr>
        <w:t xml:space="preserve"> лабораторній роботі навчився розв’язувати </w:t>
      </w:r>
      <w:r w:rsidR="008E08CB">
        <w:rPr>
          <w:sz w:val="28"/>
          <w:szCs w:val="28"/>
          <w:lang w:val="uk-UA"/>
        </w:rPr>
        <w:t>визначенні інтеграли за допомогою числених методів</w:t>
      </w:r>
      <w:r w:rsidR="002E39BA">
        <w:rPr>
          <w:sz w:val="28"/>
          <w:szCs w:val="28"/>
          <w:lang w:val="uk-UA"/>
        </w:rPr>
        <w:t xml:space="preserve"> на ЕОМ.</w:t>
      </w:r>
      <w:r w:rsidR="003B6115" w:rsidRPr="003B6115">
        <w:rPr>
          <w:sz w:val="28"/>
          <w:szCs w:val="28"/>
        </w:rPr>
        <w:t xml:space="preserve"> </w:t>
      </w:r>
      <w:r w:rsidR="003B6115">
        <w:rPr>
          <w:sz w:val="28"/>
          <w:szCs w:val="28"/>
          <w:lang w:val="uk-UA"/>
        </w:rPr>
        <w:t>Проаналізувавши результати</w:t>
      </w:r>
      <w:r w:rsidR="008E08CB">
        <w:rPr>
          <w:sz w:val="28"/>
          <w:szCs w:val="28"/>
          <w:lang w:val="uk-UA"/>
        </w:rPr>
        <w:t xml:space="preserve"> можна стверджувати, що найбільш еффективний метод – метод Сімпсона. Після нього метод трапецій, та метод середніх трекутників, і найповільніші методи – метод лівих і правих прямокутників</w:t>
      </w:r>
      <w:r w:rsidR="00AF4C76">
        <w:rPr>
          <w:sz w:val="28"/>
          <w:szCs w:val="28"/>
          <w:lang w:val="uk-UA"/>
        </w:rPr>
        <w:t>.</w:t>
      </w:r>
      <w:r w:rsidR="003B6115">
        <w:rPr>
          <w:sz w:val="28"/>
          <w:szCs w:val="28"/>
          <w:lang w:val="uk-UA"/>
        </w:rPr>
        <w:t xml:space="preserve"> </w:t>
      </w:r>
    </w:p>
    <w:p w14:paraId="4ED55155" w14:textId="671BD814" w:rsidR="004C6DEE" w:rsidRPr="00757A8E" w:rsidRDefault="004C6DEE" w:rsidP="002E39B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4C6DEE" w:rsidRPr="00757A8E">
      <w:footerReference w:type="default" r:id="rId26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95885" w14:textId="77777777" w:rsidR="007F1834" w:rsidRDefault="007F1834">
      <w:r>
        <w:separator/>
      </w:r>
    </w:p>
  </w:endnote>
  <w:endnote w:type="continuationSeparator" w:id="0">
    <w:p w14:paraId="41EC8B08" w14:textId="77777777" w:rsidR="007F1834" w:rsidRDefault="007F1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210BF9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210BF9" w:rsidRDefault="00210BF9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210BF9" w:rsidRDefault="00210BF9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210BF9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210BF9" w:rsidRDefault="00210BF9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210BF9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210BF9" w:rsidRDefault="00210BF9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210BF9" w:rsidRDefault="00210BF9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210BF9" w:rsidRDefault="00210BF9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210BF9" w:rsidRDefault="00210BF9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210BF9" w:rsidRDefault="00210BF9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210BF9" w:rsidRDefault="00210BF9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210BF9" w:rsidRDefault="00210BF9">
          <w:pPr>
            <w:pStyle w:val="Footer"/>
            <w:ind w:right="-1474" w:firstLine="0"/>
            <w:jc w:val="left"/>
          </w:pPr>
        </w:p>
      </w:tc>
    </w:tr>
  </w:tbl>
  <w:p w14:paraId="735714C6" w14:textId="77777777" w:rsidR="00210BF9" w:rsidRDefault="00210BF9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210BF9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72D6D61F" w:rsidR="00210BF9" w:rsidRPr="00757A8E" w:rsidRDefault="00210BF9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121.2151.05.03</w:t>
          </w:r>
        </w:p>
      </w:tc>
    </w:tr>
    <w:tr w:rsidR="00210BF9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210BF9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210BF9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210BF9" w:rsidRPr="00757A8E" w:rsidRDefault="00210BF9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210BF9" w:rsidRPr="00757A8E" w:rsidRDefault="00210BF9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F4F1345" w:rsidR="00210BF9" w:rsidRPr="00757A8E" w:rsidRDefault="00210BF9" w:rsidP="00757A8E">
          <w:pPr>
            <w:spacing w:line="276" w:lineRule="auto"/>
            <w:ind w:left="142" w:firstLine="0"/>
            <w:jc w:val="center"/>
            <w:rPr>
              <w:sz w:val="28"/>
              <w:lang w:val="uk-UA"/>
            </w:rPr>
          </w:pPr>
          <w:r>
            <w:rPr>
              <w:sz w:val="28"/>
              <w:lang w:val="uk-UA"/>
            </w:rPr>
            <w:t>Чисельне інтегрування функцій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210BF9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210BF9" w:rsidRPr="00757A8E" w:rsidRDefault="00210BF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210BF9" w:rsidRPr="00757A8E" w:rsidRDefault="00210BF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10C9577C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8</w:t>
          </w:r>
        </w:p>
      </w:tc>
    </w:tr>
    <w:tr w:rsidR="00210BF9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210BF9" w:rsidRPr="00757A8E" w:rsidRDefault="00210BF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6FC01224" w:rsidR="00210BF9" w:rsidRPr="00CF72D0" w:rsidRDefault="00210BF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Фаріонова Т.А.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210BF9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210BF9" w:rsidRPr="00757A8E" w:rsidRDefault="00210BF9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210BF9" w:rsidRPr="00757A8E" w:rsidRDefault="00210BF9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210BF9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210BF9" w:rsidRPr="00757A8E" w:rsidRDefault="00210BF9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210BF9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4C23C351" w:rsidR="00210BF9" w:rsidRPr="00475762" w:rsidRDefault="00210BF9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</w:t>
          </w:r>
          <w:r w:rsidR="006607EC">
            <w:rPr>
              <w:sz w:val="40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210BF9" w:rsidRDefault="00210BF9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210BF9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40034F7A" w:rsidR="00210BF9" w:rsidRPr="00BF7874" w:rsidRDefault="00210BF9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10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210BF9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210BF9" w:rsidRDefault="00210BF9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210BF9" w:rsidRDefault="00210BF9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210BF9" w:rsidRDefault="00210BF9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210BF9" w:rsidRDefault="00210BF9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210BF9" w:rsidRDefault="00210BF9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210BF9" w:rsidRDefault="00210BF9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210BF9" w:rsidRDefault="00210BF9">
          <w:pPr>
            <w:pStyle w:val="Footer"/>
            <w:ind w:right="-1474" w:firstLine="0"/>
            <w:jc w:val="left"/>
          </w:pPr>
        </w:p>
      </w:tc>
    </w:tr>
  </w:tbl>
  <w:p w14:paraId="03DBE8F7" w14:textId="77777777" w:rsidR="00210BF9" w:rsidRDefault="00210BF9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9450F" w14:textId="77777777" w:rsidR="007F1834" w:rsidRDefault="007F1834">
      <w:r>
        <w:separator/>
      </w:r>
    </w:p>
  </w:footnote>
  <w:footnote w:type="continuationSeparator" w:id="0">
    <w:p w14:paraId="64000320" w14:textId="77777777" w:rsidR="007F1834" w:rsidRDefault="007F1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60B0"/>
    <w:multiLevelType w:val="hybridMultilevel"/>
    <w:tmpl w:val="76704A84"/>
    <w:lvl w:ilvl="0" w:tplc="1D525E4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339A8"/>
    <w:multiLevelType w:val="hybridMultilevel"/>
    <w:tmpl w:val="C0AAE8BC"/>
    <w:lvl w:ilvl="0" w:tplc="0C1CE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9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4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9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0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4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9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7"/>
  </w:num>
  <w:num w:numId="4">
    <w:abstractNumId w:val="23"/>
  </w:num>
  <w:num w:numId="5">
    <w:abstractNumId w:val="21"/>
  </w:num>
  <w:num w:numId="6">
    <w:abstractNumId w:val="27"/>
  </w:num>
  <w:num w:numId="7">
    <w:abstractNumId w:val="2"/>
  </w:num>
  <w:num w:numId="8">
    <w:abstractNumId w:val="5"/>
  </w:num>
  <w:num w:numId="9">
    <w:abstractNumId w:val="0"/>
  </w:num>
  <w:num w:numId="10">
    <w:abstractNumId w:val="11"/>
  </w:num>
  <w:num w:numId="11">
    <w:abstractNumId w:val="6"/>
  </w:num>
  <w:num w:numId="12">
    <w:abstractNumId w:val="14"/>
  </w:num>
  <w:num w:numId="13">
    <w:abstractNumId w:val="15"/>
  </w:num>
  <w:num w:numId="14">
    <w:abstractNumId w:val="18"/>
  </w:num>
  <w:num w:numId="15">
    <w:abstractNumId w:val="29"/>
  </w:num>
  <w:num w:numId="16">
    <w:abstractNumId w:val="24"/>
  </w:num>
  <w:num w:numId="17">
    <w:abstractNumId w:val="3"/>
  </w:num>
  <w:num w:numId="18">
    <w:abstractNumId w:val="9"/>
  </w:num>
  <w:num w:numId="19">
    <w:abstractNumId w:val="16"/>
  </w:num>
  <w:num w:numId="20">
    <w:abstractNumId w:val="12"/>
  </w:num>
  <w:num w:numId="21">
    <w:abstractNumId w:val="26"/>
  </w:num>
  <w:num w:numId="22">
    <w:abstractNumId w:val="20"/>
  </w:num>
  <w:num w:numId="23">
    <w:abstractNumId w:val="22"/>
  </w:num>
  <w:num w:numId="24">
    <w:abstractNumId w:val="25"/>
  </w:num>
  <w:num w:numId="25">
    <w:abstractNumId w:val="8"/>
  </w:num>
  <w:num w:numId="26">
    <w:abstractNumId w:val="7"/>
  </w:num>
  <w:num w:numId="27">
    <w:abstractNumId w:val="28"/>
  </w:num>
  <w:num w:numId="28">
    <w:abstractNumId w:val="19"/>
  </w:num>
  <w:num w:numId="29">
    <w:abstractNumId w:val="13"/>
  </w:num>
  <w:num w:numId="30">
    <w:abstractNumId w:val="1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0027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999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0656D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15D4"/>
    <w:rsid w:val="001A380E"/>
    <w:rsid w:val="001A5E13"/>
    <w:rsid w:val="001B5C33"/>
    <w:rsid w:val="001C3940"/>
    <w:rsid w:val="001D70C7"/>
    <w:rsid w:val="001F372A"/>
    <w:rsid w:val="00204364"/>
    <w:rsid w:val="00205471"/>
    <w:rsid w:val="00210BF9"/>
    <w:rsid w:val="002114A7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7EA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D7B04"/>
    <w:rsid w:val="002E39BA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2927"/>
    <w:rsid w:val="003A4097"/>
    <w:rsid w:val="003B3F27"/>
    <w:rsid w:val="003B6115"/>
    <w:rsid w:val="003C28EC"/>
    <w:rsid w:val="003C2BDB"/>
    <w:rsid w:val="003C613D"/>
    <w:rsid w:val="003D6D04"/>
    <w:rsid w:val="003E4930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5210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B6444"/>
    <w:rsid w:val="004C60DE"/>
    <w:rsid w:val="004C6DEE"/>
    <w:rsid w:val="004D0D2B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1B8A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509E"/>
    <w:rsid w:val="00656CA3"/>
    <w:rsid w:val="006607EC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7F0918"/>
    <w:rsid w:val="007F1834"/>
    <w:rsid w:val="00801C87"/>
    <w:rsid w:val="00815F49"/>
    <w:rsid w:val="00823267"/>
    <w:rsid w:val="00830899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08CB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756CC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232B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6C31"/>
    <w:rsid w:val="00AE20C6"/>
    <w:rsid w:val="00AF35D2"/>
    <w:rsid w:val="00AF4C76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05514"/>
    <w:rsid w:val="00C07951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317"/>
    <w:rsid w:val="00CA1FC0"/>
    <w:rsid w:val="00CB37DA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CF72D0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6BD"/>
    <w:rsid w:val="00D5790F"/>
    <w:rsid w:val="00D64DCB"/>
    <w:rsid w:val="00D661A6"/>
    <w:rsid w:val="00D669DB"/>
    <w:rsid w:val="00D72577"/>
    <w:rsid w:val="00D73D41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019"/>
    <w:rsid w:val="00F55C81"/>
    <w:rsid w:val="00F57988"/>
    <w:rsid w:val="00F61EC0"/>
    <w:rsid w:val="00F640D5"/>
    <w:rsid w:val="00F64A54"/>
    <w:rsid w:val="00F72A19"/>
    <w:rsid w:val="00F73601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styleId="NoSpacing">
    <w:name w:val="No Spacing"/>
    <w:uiPriority w:val="1"/>
    <w:qFormat/>
    <w:rsid w:val="00CB37DA"/>
    <w:rPr>
      <w:rFonts w:ascii="Calibri" w:eastAsia="Calibri" w:hAnsi="Calibr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2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4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2585</TotalTime>
  <Pages>1</Pages>
  <Words>706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76</cp:revision>
  <cp:lastPrinted>2015-09-20T08:44:00Z</cp:lastPrinted>
  <dcterms:created xsi:type="dcterms:W3CDTF">2016-09-25T11:38:00Z</dcterms:created>
  <dcterms:modified xsi:type="dcterms:W3CDTF">2019-04-07T17:48:00Z</dcterms:modified>
</cp:coreProperties>
</file>