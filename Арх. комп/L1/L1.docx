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5388CAC" w:rsidR="00141DAA" w:rsidRPr="007A6697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7A6697">
        <w:rPr>
          <w:b/>
          <w:spacing w:val="-10"/>
          <w:sz w:val="28"/>
          <w:szCs w:val="28"/>
          <w:lang w:val="uk-UA" w:eastAsia="uk-UA"/>
        </w:rPr>
        <w:t>1</w:t>
      </w:r>
    </w:p>
    <w:p w14:paraId="1B122E2D" w14:textId="77777777" w:rsidR="007A6697" w:rsidRPr="007A6697" w:rsidRDefault="007A6697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7A6697">
        <w:rPr>
          <w:b/>
          <w:szCs w:val="28"/>
          <w:lang w:val="uk-UA"/>
        </w:rPr>
        <w:t>Базові системи числення</w:t>
      </w:r>
    </w:p>
    <w:p w14:paraId="7513247E" w14:textId="747E8FAD" w:rsidR="007A6697" w:rsidRDefault="007A6697" w:rsidP="007A6697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Pr="007A6697">
        <w:rPr>
          <w:spacing w:val="-10"/>
          <w:sz w:val="28"/>
          <w:szCs w:val="28"/>
          <w:lang w:val="uk-UA" w:eastAsia="uk-UA"/>
        </w:rPr>
        <w:t>закріплення знань про системи числення та перетворення між ними; оволодіння навичками складання програм з перетворення чисел в різні позиційні системи числення.</w:t>
      </w:r>
    </w:p>
    <w:p w14:paraId="07B2DA47" w14:textId="3DED6377" w:rsidR="007A6697" w:rsidRDefault="007A6697" w:rsidP="007A6697">
      <w:pPr>
        <w:spacing w:before="360" w:after="120" w:line="360" w:lineRule="auto"/>
        <w:jc w:val="center"/>
        <w:rPr>
          <w:i/>
          <w:color w:val="000000"/>
          <w:sz w:val="28"/>
          <w:szCs w:val="28"/>
          <w:lang w:val="uk-UA"/>
        </w:rPr>
      </w:pPr>
      <w:r w:rsidRPr="004A5E55">
        <w:rPr>
          <w:i/>
          <w:color w:val="000000"/>
          <w:sz w:val="28"/>
          <w:szCs w:val="28"/>
          <w:lang w:val="uk-UA"/>
        </w:rPr>
        <w:t>Стислі теоретичні відомості</w:t>
      </w:r>
    </w:p>
    <w:p w14:paraId="6347EFB7" w14:textId="77777777" w:rsidR="007A6697" w:rsidRPr="007A6697" w:rsidRDefault="007A6697" w:rsidP="007A6697">
      <w:pPr>
        <w:pStyle w:val="a"/>
        <w:jc w:val="left"/>
        <w:rPr>
          <w:lang w:eastAsia="en-US"/>
        </w:rPr>
      </w:pPr>
      <w:r w:rsidRPr="007A6697">
        <w:rPr>
          <w:b/>
          <w:lang w:eastAsia="en-US"/>
        </w:rPr>
        <w:t>Система числення</w:t>
      </w:r>
      <w:r w:rsidRPr="007A6697">
        <w:rPr>
          <w:lang w:eastAsia="en-US"/>
        </w:rPr>
        <w:t xml:space="preserve"> – сукупність правил запису чисел цифровими знаками.</w:t>
      </w:r>
    </w:p>
    <w:p w14:paraId="59C41CEA" w14:textId="77777777" w:rsidR="007A6697" w:rsidRPr="007A6697" w:rsidRDefault="007A6697" w:rsidP="007A6697">
      <w:pPr>
        <w:pStyle w:val="a"/>
        <w:jc w:val="left"/>
        <w:rPr>
          <w:lang w:eastAsia="en-US"/>
        </w:rPr>
      </w:pPr>
      <w:r w:rsidRPr="007A6697">
        <w:rPr>
          <w:b/>
          <w:lang w:eastAsia="en-US"/>
        </w:rPr>
        <w:t>Алфавіт системи числення</w:t>
      </w:r>
      <w:r w:rsidRPr="007A6697">
        <w:rPr>
          <w:lang w:eastAsia="en-US"/>
        </w:rPr>
        <w:t xml:space="preserve"> – сукупність символів, що використовуються для запису числа в даній системі числення.</w:t>
      </w:r>
    </w:p>
    <w:p w14:paraId="53962A41" w14:textId="77777777" w:rsidR="007A6697" w:rsidRPr="007A6697" w:rsidRDefault="007A6697" w:rsidP="007A6697">
      <w:pPr>
        <w:pStyle w:val="a"/>
        <w:jc w:val="left"/>
        <w:rPr>
          <w:lang w:eastAsia="en-US"/>
        </w:rPr>
      </w:pPr>
      <w:r w:rsidRPr="007A6697">
        <w:rPr>
          <w:lang w:eastAsia="en-US"/>
        </w:rPr>
        <w:t>Системи числення поділяються на 3 групи:</w:t>
      </w:r>
    </w:p>
    <w:p w14:paraId="42DFD302" w14:textId="2018C5F9" w:rsidR="007A6697" w:rsidRPr="007A6697" w:rsidRDefault="007A6697" w:rsidP="007A6697">
      <w:pPr>
        <w:pStyle w:val="a"/>
        <w:jc w:val="left"/>
        <w:rPr>
          <w:lang w:eastAsia="en-US"/>
        </w:rPr>
      </w:pPr>
      <w:r w:rsidRPr="007A6697">
        <w:rPr>
          <w:b/>
          <w:lang w:eastAsia="en-US"/>
        </w:rPr>
        <w:t xml:space="preserve">Непозиційні </w:t>
      </w:r>
      <w:r w:rsidRPr="007A6697">
        <w:rPr>
          <w:lang w:eastAsia="en-US"/>
        </w:rPr>
        <w:t>– системи числення у яких значення числа визначається сумою цифр у ньому. Найрозповсюдженим прикладом такої системи числення є римська.</w:t>
      </w:r>
      <w:r>
        <w:rPr>
          <w:lang w:eastAsia="en-US"/>
        </w:rPr>
        <w:t xml:space="preserve"> </w:t>
      </w:r>
    </w:p>
    <w:p w14:paraId="1568296E" w14:textId="7D6E4B4A" w:rsidR="007A6697" w:rsidRDefault="007A6697" w:rsidP="007A6697">
      <w:pPr>
        <w:pStyle w:val="a"/>
        <w:jc w:val="left"/>
        <w:rPr>
          <w:lang w:eastAsia="en-US"/>
        </w:rPr>
      </w:pPr>
      <w:r>
        <w:rPr>
          <w:b/>
          <w:lang w:eastAsia="en-US"/>
        </w:rPr>
        <w:t>Позицій</w:t>
      </w:r>
      <w:r w:rsidRPr="007A6697">
        <w:rPr>
          <w:b/>
          <w:lang w:eastAsia="en-US"/>
        </w:rPr>
        <w:t>ні</w:t>
      </w:r>
      <w:r w:rsidRPr="007A6697">
        <w:rPr>
          <w:lang w:eastAsia="en-US"/>
        </w:rPr>
        <w:t xml:space="preserve"> – системи числення у яких значення цифри залежить від її місця. Наприклад, звичайна десяткова система числення, двійкова, вісімкова, шістнадцяткова…</w:t>
      </w:r>
    </w:p>
    <w:p w14:paraId="0B4B40CF" w14:textId="3EC65E2E" w:rsidR="007A6697" w:rsidRPr="007A6697" w:rsidRDefault="007A6697" w:rsidP="007A6697">
      <w:pPr>
        <w:pStyle w:val="a"/>
        <w:jc w:val="left"/>
        <w:rPr>
          <w:lang w:eastAsia="en-US"/>
        </w:rPr>
      </w:pPr>
    </w:p>
    <w:p w14:paraId="580A28AB" w14:textId="77777777" w:rsidR="007A6697" w:rsidRPr="007A6697" w:rsidRDefault="007A6697" w:rsidP="007A6697">
      <w:pPr>
        <w:pStyle w:val="a"/>
        <w:jc w:val="left"/>
        <w:rPr>
          <w:b/>
          <w:lang w:eastAsia="en-US"/>
        </w:rPr>
      </w:pPr>
      <w:r w:rsidRPr="007A6697">
        <w:rPr>
          <w:i/>
          <w:lang w:eastAsia="en-US"/>
        </w:rPr>
        <w:t>Переведення у десяткову систему числення:</w:t>
      </w:r>
    </w:p>
    <w:p w14:paraId="18C6FB72" w14:textId="77777777" w:rsidR="007A6697" w:rsidRPr="007A6697" w:rsidRDefault="007A6697" w:rsidP="007A6697">
      <w:pPr>
        <w:pStyle w:val="a"/>
        <w:jc w:val="left"/>
        <w:rPr>
          <w:lang w:val="ru-RU" w:eastAsia="en-US"/>
        </w:rPr>
      </w:pPr>
      <w:r w:rsidRPr="007A6697">
        <w:rPr>
          <w:lang w:val="en-US" w:eastAsia="en-US"/>
        </w:rPr>
        <w:t>A</w:t>
      </w:r>
      <w:r w:rsidRPr="007A6697">
        <w:rPr>
          <w:vertAlign w:val="subscript"/>
          <w:lang w:val="en-US" w:eastAsia="en-US"/>
        </w:rPr>
        <w:t>p</w:t>
      </w:r>
      <w:r w:rsidRPr="007A6697">
        <w:rPr>
          <w:vertAlign w:val="subscript"/>
          <w:lang w:eastAsia="en-US"/>
        </w:rPr>
        <w:t xml:space="preserve"> </w:t>
      </w:r>
      <w:r w:rsidRPr="007A6697">
        <w:rPr>
          <w:lang w:val="en-US" w:eastAsia="en-US"/>
        </w:rPr>
        <w:t>=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a</w:t>
      </w:r>
      <w:r w:rsidRPr="007A6697">
        <w:rPr>
          <w:vertAlign w:val="subscript"/>
          <w:lang w:val="en-US" w:eastAsia="en-US"/>
        </w:rPr>
        <w:t>n</w:t>
      </w:r>
      <w:r w:rsidRPr="007A6697">
        <w:rPr>
          <w:lang w:val="en-US" w:eastAsia="en-US"/>
        </w:rPr>
        <w:t>p</w:t>
      </w:r>
      <w:r w:rsidRPr="007A6697">
        <w:rPr>
          <w:vertAlign w:val="superscript"/>
          <w:lang w:val="en-US" w:eastAsia="en-US"/>
        </w:rPr>
        <w:t>n</w:t>
      </w:r>
      <w:r w:rsidRPr="007A6697">
        <w:rPr>
          <w:vertAlign w:val="superscript"/>
          <w:lang w:eastAsia="en-US"/>
        </w:rPr>
        <w:t xml:space="preserve"> </w:t>
      </w:r>
      <w:r w:rsidRPr="007A6697">
        <w:rPr>
          <w:lang w:val="en-US" w:eastAsia="en-US"/>
        </w:rPr>
        <w:t>+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a</w:t>
      </w:r>
      <w:r w:rsidRPr="007A6697">
        <w:rPr>
          <w:vertAlign w:val="subscript"/>
          <w:lang w:val="en-US" w:eastAsia="en-US"/>
        </w:rPr>
        <w:t>n-1</w:t>
      </w:r>
      <w:r w:rsidRPr="007A6697">
        <w:rPr>
          <w:lang w:val="en-US" w:eastAsia="en-US"/>
        </w:rPr>
        <w:t>p</w:t>
      </w:r>
      <w:r w:rsidRPr="007A6697">
        <w:rPr>
          <w:vertAlign w:val="superscript"/>
          <w:lang w:val="en-US" w:eastAsia="en-US"/>
        </w:rPr>
        <w:t>n-1</w:t>
      </w:r>
      <w:r w:rsidRPr="007A6697">
        <w:rPr>
          <w:vertAlign w:val="superscript"/>
          <w:lang w:eastAsia="en-US"/>
        </w:rPr>
        <w:t xml:space="preserve"> </w:t>
      </w:r>
      <w:r w:rsidRPr="007A6697">
        <w:rPr>
          <w:lang w:val="en-US" w:eastAsia="en-US"/>
        </w:rPr>
        <w:t>+...+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a</w:t>
      </w:r>
      <w:r w:rsidRPr="007A6697">
        <w:rPr>
          <w:vertAlign w:val="subscript"/>
          <w:lang w:val="en-US" w:eastAsia="en-US"/>
        </w:rPr>
        <w:t>2</w:t>
      </w:r>
      <w:r w:rsidRPr="007A6697">
        <w:rPr>
          <w:lang w:val="en-US" w:eastAsia="en-US"/>
        </w:rPr>
        <w:t>p</w:t>
      </w:r>
      <w:r w:rsidRPr="007A6697">
        <w:rPr>
          <w:vertAlign w:val="superscript"/>
          <w:lang w:val="en-US" w:eastAsia="en-US"/>
        </w:rPr>
        <w:t>2</w:t>
      </w:r>
      <w:r w:rsidRPr="007A6697">
        <w:rPr>
          <w:lang w:val="en-US" w:eastAsia="en-US"/>
        </w:rPr>
        <w:t> +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a</w:t>
      </w:r>
      <w:r w:rsidRPr="007A6697">
        <w:rPr>
          <w:vertAlign w:val="subscript"/>
          <w:lang w:val="en-US" w:eastAsia="en-US"/>
        </w:rPr>
        <w:t>1</w:t>
      </w:r>
      <w:r w:rsidRPr="007A6697">
        <w:rPr>
          <w:lang w:val="en-US" w:eastAsia="en-US"/>
        </w:rPr>
        <w:t>p</w:t>
      </w:r>
      <w:r w:rsidRPr="007A6697">
        <w:rPr>
          <w:vertAlign w:val="superscript"/>
          <w:lang w:val="en-US" w:eastAsia="en-US"/>
        </w:rPr>
        <w:t>1</w:t>
      </w:r>
      <w:r w:rsidRPr="007A6697">
        <w:rPr>
          <w:vertAlign w:val="superscript"/>
          <w:lang w:eastAsia="en-US"/>
        </w:rPr>
        <w:t xml:space="preserve"> </w:t>
      </w:r>
      <w:r w:rsidRPr="007A6697">
        <w:rPr>
          <w:lang w:val="en-US" w:eastAsia="en-US"/>
        </w:rPr>
        <w:t>+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a</w:t>
      </w:r>
      <w:r w:rsidRPr="007A6697">
        <w:rPr>
          <w:vertAlign w:val="subscript"/>
          <w:lang w:val="en-US" w:eastAsia="en-US"/>
        </w:rPr>
        <w:t>0</w:t>
      </w:r>
      <w:r w:rsidRPr="007A6697">
        <w:rPr>
          <w:lang w:val="en-US" w:eastAsia="en-US"/>
        </w:rPr>
        <w:t>p</w:t>
      </w:r>
      <w:r w:rsidRPr="007A6697">
        <w:rPr>
          <w:vertAlign w:val="superscript"/>
          <w:lang w:val="en-US" w:eastAsia="en-US"/>
        </w:rPr>
        <w:t>0</w:t>
      </w:r>
      <w:r w:rsidRPr="007A6697">
        <w:rPr>
          <w:vertAlign w:val="superscript"/>
          <w:lang w:eastAsia="en-US"/>
        </w:rPr>
        <w:t xml:space="preserve"> </w:t>
      </w:r>
      <w:r w:rsidRPr="007A6697">
        <w:rPr>
          <w:lang w:val="en-US" w:eastAsia="en-US"/>
        </w:rPr>
        <w:t>+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a</w:t>
      </w:r>
      <w:r w:rsidRPr="007A6697">
        <w:rPr>
          <w:vertAlign w:val="subscript"/>
          <w:lang w:val="en-US" w:eastAsia="en-US"/>
        </w:rPr>
        <w:t>-1</w:t>
      </w:r>
      <w:r w:rsidRPr="007A6697">
        <w:rPr>
          <w:lang w:val="en-US" w:eastAsia="en-US"/>
        </w:rPr>
        <w:t>p</w:t>
      </w:r>
      <w:r w:rsidRPr="007A6697">
        <w:rPr>
          <w:vertAlign w:val="superscript"/>
          <w:lang w:val="en-US" w:eastAsia="en-US"/>
        </w:rPr>
        <w:t>-1</w:t>
      </w:r>
      <w:r w:rsidRPr="007A6697">
        <w:rPr>
          <w:vertAlign w:val="superscript"/>
          <w:lang w:eastAsia="en-US"/>
        </w:rPr>
        <w:t xml:space="preserve"> </w:t>
      </w:r>
      <w:r w:rsidRPr="007A6697">
        <w:rPr>
          <w:lang w:val="en-US" w:eastAsia="en-US"/>
        </w:rPr>
        <w:t>+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a</w:t>
      </w:r>
      <w:r w:rsidRPr="007A6697">
        <w:rPr>
          <w:vertAlign w:val="subscript"/>
          <w:lang w:val="en-US" w:eastAsia="en-US"/>
        </w:rPr>
        <w:t>-2</w:t>
      </w:r>
      <w:r w:rsidRPr="007A6697">
        <w:rPr>
          <w:lang w:val="en-US" w:eastAsia="en-US"/>
        </w:rPr>
        <w:t>p</w:t>
      </w:r>
      <w:r w:rsidRPr="007A6697">
        <w:rPr>
          <w:vertAlign w:val="superscript"/>
          <w:lang w:val="en-US" w:eastAsia="en-US"/>
        </w:rPr>
        <w:t> -2</w:t>
      </w:r>
      <w:r w:rsidRPr="007A6697">
        <w:rPr>
          <w:vertAlign w:val="superscript"/>
          <w:lang w:eastAsia="en-US"/>
        </w:rPr>
        <w:t xml:space="preserve"> </w:t>
      </w:r>
      <w:r w:rsidRPr="007A6697">
        <w:rPr>
          <w:lang w:val="en-US" w:eastAsia="en-US"/>
        </w:rPr>
        <w:t>+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...</w:t>
      </w:r>
      <w:r w:rsidRPr="007A6697">
        <w:rPr>
          <w:lang w:eastAsia="en-US"/>
        </w:rPr>
        <w:t xml:space="preserve"> </w:t>
      </w:r>
      <w:r w:rsidRPr="007A6697">
        <w:rPr>
          <w:lang w:val="ru-RU" w:eastAsia="en-US"/>
        </w:rPr>
        <w:t>+</w:t>
      </w:r>
      <w:r w:rsidRPr="007A6697">
        <w:rPr>
          <w:lang w:eastAsia="en-US"/>
        </w:rPr>
        <w:t xml:space="preserve"> </w:t>
      </w:r>
      <w:r w:rsidRPr="007A6697">
        <w:rPr>
          <w:lang w:val="en-US" w:eastAsia="en-US"/>
        </w:rPr>
        <w:t>a</w:t>
      </w:r>
      <w:r w:rsidRPr="007A6697">
        <w:rPr>
          <w:vertAlign w:val="subscript"/>
          <w:lang w:val="ru-RU" w:eastAsia="en-US"/>
        </w:rPr>
        <w:t>-</w:t>
      </w:r>
      <w:r w:rsidRPr="007A6697">
        <w:rPr>
          <w:vertAlign w:val="subscript"/>
          <w:lang w:val="en-US" w:eastAsia="en-US"/>
        </w:rPr>
        <w:t>k</w:t>
      </w:r>
      <w:r w:rsidRPr="007A6697">
        <w:rPr>
          <w:lang w:val="en-US" w:eastAsia="en-US"/>
        </w:rPr>
        <w:t>p</w:t>
      </w:r>
      <w:r w:rsidRPr="007A6697">
        <w:rPr>
          <w:vertAlign w:val="superscript"/>
          <w:lang w:val="ru-RU" w:eastAsia="en-US"/>
        </w:rPr>
        <w:t>-</w:t>
      </w:r>
      <w:r w:rsidRPr="007A6697">
        <w:rPr>
          <w:vertAlign w:val="superscript"/>
          <w:lang w:val="en-US" w:eastAsia="en-US"/>
        </w:rPr>
        <w:t>k</w:t>
      </w:r>
    </w:p>
    <w:p w14:paraId="24A8F74B" w14:textId="77777777" w:rsidR="007A6697" w:rsidRPr="007A6697" w:rsidRDefault="007A6697" w:rsidP="007A6697">
      <w:pPr>
        <w:pStyle w:val="a"/>
        <w:jc w:val="left"/>
        <w:rPr>
          <w:lang w:val="ru-RU" w:eastAsia="en-US"/>
        </w:rPr>
      </w:pPr>
    </w:p>
    <w:p w14:paraId="0123B88A" w14:textId="77777777" w:rsidR="007A6697" w:rsidRPr="007A6697" w:rsidRDefault="007A6697" w:rsidP="007A6697">
      <w:pPr>
        <w:pStyle w:val="a"/>
        <w:jc w:val="left"/>
        <w:rPr>
          <w:lang w:eastAsia="en-US"/>
        </w:rPr>
      </w:pPr>
      <w:r w:rsidRPr="007A6697">
        <w:rPr>
          <w:i/>
          <w:lang w:eastAsia="en-US"/>
        </w:rPr>
        <w:t>Переведення з десяткової системи числення у потрібн</w:t>
      </w:r>
      <w:r w:rsidRPr="007A6697">
        <w:rPr>
          <w:lang w:eastAsia="en-US"/>
        </w:rPr>
        <w:t>у (переведення цілої і дробної частини):</w:t>
      </w:r>
    </w:p>
    <w:p w14:paraId="526B33C3" w14:textId="77777777" w:rsidR="007A6697" w:rsidRPr="007A6697" w:rsidRDefault="007A6697" w:rsidP="007A6697">
      <w:pPr>
        <w:pStyle w:val="a"/>
        <w:jc w:val="left"/>
        <w:rPr>
          <w:lang w:eastAsia="en-US"/>
        </w:rPr>
      </w:pPr>
      <w:r w:rsidRPr="007A6697">
        <w:rPr>
          <w:noProof/>
          <w:lang w:val="ru-RU"/>
        </w:rPr>
        <w:drawing>
          <wp:inline distT="0" distB="0" distL="0" distR="0" wp14:anchorId="654C503F" wp14:editId="3BAF7EB1">
            <wp:extent cx="1924050" cy="1329037"/>
            <wp:effectExtent l="0" t="0" r="0" b="5080"/>
            <wp:docPr id="29700" name="Picture 2" descr="D:\lessons\Vstup\!лабы 2014-2015\пр 3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2" descr="D:\lessons\Vstup\!лабы 2014-2015\пр 3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06" cy="133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A6697">
        <w:rPr>
          <w:noProof/>
          <w:kern w:val="24"/>
          <w:lang w:val="ru-RU"/>
        </w:rPr>
        <w:t xml:space="preserve"> </w:t>
      </w:r>
      <w:r w:rsidRPr="007A6697">
        <w:rPr>
          <w:noProof/>
          <w:lang w:val="ru-RU"/>
        </w:rPr>
        <w:drawing>
          <wp:inline distT="0" distB="0" distL="0" distR="0" wp14:anchorId="569C252A" wp14:editId="3F4AA66E">
            <wp:extent cx="854169" cy="1200150"/>
            <wp:effectExtent l="0" t="0" r="3175" b="0"/>
            <wp:docPr id="37892" name="Рисунок 3" descr="дроб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Рисунок 3" descr="дробь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969" b="70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42" cy="12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5ADB16E" w14:textId="77777777" w:rsidR="007A6697" w:rsidRPr="007A6697" w:rsidRDefault="007A6697" w:rsidP="007A6697">
      <w:pPr>
        <w:pStyle w:val="a"/>
        <w:ind w:firstLine="0"/>
        <w:jc w:val="left"/>
        <w:rPr>
          <w:lang w:eastAsia="en-US"/>
        </w:rPr>
      </w:pPr>
      <w:r w:rsidRPr="007A6697">
        <w:rPr>
          <w:lang w:eastAsia="en-US"/>
        </w:rPr>
        <w:tab/>
        <w:t>Де 2 – потрібна система числення.</w:t>
      </w:r>
    </w:p>
    <w:p w14:paraId="237CBC5A" w14:textId="77777777" w:rsidR="007A6697" w:rsidRPr="007A6697" w:rsidRDefault="007A6697" w:rsidP="007A6697">
      <w:pPr>
        <w:pStyle w:val="a"/>
        <w:ind w:firstLine="0"/>
        <w:jc w:val="left"/>
        <w:rPr>
          <w:lang w:eastAsia="en-US"/>
        </w:rPr>
      </w:pPr>
      <w:r w:rsidRPr="007A6697">
        <w:rPr>
          <w:lang w:eastAsia="en-US"/>
        </w:rPr>
        <w:lastRenderedPageBreak/>
        <w:tab/>
      </w:r>
    </w:p>
    <w:p w14:paraId="0352980C" w14:textId="77777777" w:rsidR="007A6697" w:rsidRPr="007A6697" w:rsidRDefault="007A6697" w:rsidP="007A6697">
      <w:pPr>
        <w:pStyle w:val="a"/>
        <w:ind w:firstLine="0"/>
        <w:jc w:val="left"/>
        <w:rPr>
          <w:lang w:eastAsia="en-US"/>
        </w:rPr>
      </w:pPr>
      <w:r w:rsidRPr="007A6697">
        <w:rPr>
          <w:i/>
          <w:lang w:eastAsia="en-US"/>
        </w:rPr>
        <w:t xml:space="preserve">Додавання, віднімання, множення та ділення чисел у різних системах числення </w:t>
      </w:r>
      <w:r w:rsidRPr="007A6697">
        <w:rPr>
          <w:lang w:eastAsia="en-US"/>
        </w:rPr>
        <w:t>виконуються так само як і в десятковій системі числення:</w:t>
      </w:r>
    </w:p>
    <w:p w14:paraId="129FC58D" w14:textId="77777777" w:rsidR="007A6697" w:rsidRPr="007A6697" w:rsidRDefault="007A6697" w:rsidP="007A6697">
      <w:pPr>
        <w:pStyle w:val="a"/>
        <w:ind w:firstLine="0"/>
        <w:jc w:val="left"/>
        <w:rPr>
          <w:noProof/>
          <w:kern w:val="24"/>
          <w:lang w:val="ru-RU"/>
        </w:rPr>
      </w:pPr>
      <w:r w:rsidRPr="007A6697">
        <w:rPr>
          <w:noProof/>
          <w:lang w:val="ru-RU"/>
        </w:rPr>
        <w:drawing>
          <wp:inline distT="0" distB="0" distL="0" distR="0" wp14:anchorId="2DDFB290" wp14:editId="79D207AA">
            <wp:extent cx="1859529" cy="657225"/>
            <wp:effectExtent l="0" t="0" r="7620" b="0"/>
            <wp:docPr id="40966" name="Рисунок 7" descr="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6" name="Рисунок 7" descr="30.jp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96" cy="65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A6697">
        <w:rPr>
          <w:noProof/>
          <w:kern w:val="24"/>
          <w:lang w:val="ru-RU"/>
        </w:rPr>
        <w:tab/>
        <w:t xml:space="preserve"> </w:t>
      </w:r>
      <w:r w:rsidRPr="007A6697">
        <w:rPr>
          <w:noProof/>
          <w:lang w:val="ru-RU"/>
        </w:rPr>
        <w:drawing>
          <wp:inline distT="0" distB="0" distL="0" distR="0" wp14:anchorId="097CFE4C" wp14:editId="1B344EB4">
            <wp:extent cx="1676400" cy="643065"/>
            <wp:effectExtent l="0" t="0" r="0" b="5080"/>
            <wp:docPr id="1032" name="Рисунок 10" descr="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Рисунок 10" descr="30.jp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093" cy="65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66A66C1" w14:textId="77777777" w:rsidR="007A6697" w:rsidRPr="007A6697" w:rsidRDefault="007A6697" w:rsidP="007A6697">
      <w:pPr>
        <w:pStyle w:val="a"/>
        <w:ind w:firstLine="0"/>
        <w:jc w:val="left"/>
        <w:rPr>
          <w:noProof/>
          <w:kern w:val="24"/>
          <w:lang w:val="ru-RU"/>
        </w:rPr>
      </w:pPr>
    </w:p>
    <w:p w14:paraId="0AF4AAE5" w14:textId="77777777" w:rsidR="007A6697" w:rsidRPr="007A6697" w:rsidRDefault="007A6697" w:rsidP="007A6697">
      <w:pPr>
        <w:pStyle w:val="a"/>
        <w:ind w:firstLine="0"/>
        <w:jc w:val="left"/>
        <w:rPr>
          <w:noProof/>
          <w:kern w:val="24"/>
          <w:lang w:val="ru-RU"/>
        </w:rPr>
      </w:pPr>
      <w:r w:rsidRPr="007A6697">
        <w:rPr>
          <w:noProof/>
          <w:lang w:val="ru-RU"/>
        </w:rPr>
        <w:drawing>
          <wp:inline distT="0" distB="0" distL="0" distR="0" wp14:anchorId="40BBFF7F" wp14:editId="07457625">
            <wp:extent cx="1859280" cy="1409894"/>
            <wp:effectExtent l="0" t="0" r="7620" b="0"/>
            <wp:docPr id="2056" name="Рисунок 12" descr="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Рисунок 12" descr="30.jp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1" cy="14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A6697">
        <w:rPr>
          <w:noProof/>
          <w:kern w:val="24"/>
          <w:lang w:val="ru-RU"/>
        </w:rPr>
        <w:tab/>
        <w:t xml:space="preserve"> </w:t>
      </w:r>
      <w:r w:rsidRPr="007A6697">
        <w:rPr>
          <w:noProof/>
          <w:lang w:val="ru-RU"/>
        </w:rPr>
        <w:drawing>
          <wp:inline distT="0" distB="0" distL="0" distR="0" wp14:anchorId="0ED2161A" wp14:editId="2CA6A0D0">
            <wp:extent cx="2914650" cy="1295500"/>
            <wp:effectExtent l="0" t="0" r="0" b="0"/>
            <wp:docPr id="41990" name="Рисунок 7" descr="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" name="Рисунок 7" descr="30.jp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77" cy="130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70DAF82" w14:textId="2B58DBAA" w:rsidR="007A6697" w:rsidRPr="007A6697" w:rsidRDefault="007A6697" w:rsidP="007A6697">
      <w:pPr>
        <w:spacing w:line="360" w:lineRule="auto"/>
        <w:ind w:firstLine="0"/>
        <w:jc w:val="left"/>
        <w:rPr>
          <w:kern w:val="0"/>
          <w:sz w:val="28"/>
          <w:szCs w:val="28"/>
          <w:lang w:val="uk-UA" w:eastAsia="en-US"/>
        </w:rPr>
      </w:pP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009CBA51" w14:textId="77777777" w:rsidR="007A6697" w:rsidRPr="00B07408" w:rsidRDefault="007A6697" w:rsidP="007A6697">
      <w:pPr>
        <w:tabs>
          <w:tab w:val="left" w:pos="1276"/>
        </w:tabs>
        <w:spacing w:line="360" w:lineRule="auto"/>
        <w:ind w:firstLine="851"/>
        <w:rPr>
          <w:sz w:val="28"/>
          <w:szCs w:val="28"/>
          <w:lang w:val="uk-UA"/>
        </w:rPr>
      </w:pPr>
      <w:r w:rsidRPr="00B07408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ab/>
      </w:r>
      <w:r w:rsidRPr="00B07408">
        <w:rPr>
          <w:sz w:val="28"/>
          <w:szCs w:val="28"/>
          <w:lang w:val="uk-UA"/>
        </w:rPr>
        <w:t>Розробіть мовою програмування C/С++ функції перетворення числа з однієї системи числення в іншу відповідно до варіанту (табл. 1.1). Числа зад</w:t>
      </w:r>
      <w:r w:rsidRPr="00B07408">
        <w:rPr>
          <w:sz w:val="28"/>
          <w:szCs w:val="28"/>
          <w:lang w:val="uk-UA"/>
        </w:rPr>
        <w:t>а</w:t>
      </w:r>
      <w:r w:rsidRPr="00B07408">
        <w:rPr>
          <w:sz w:val="28"/>
          <w:szCs w:val="28"/>
          <w:lang w:val="uk-UA"/>
        </w:rPr>
        <w:t>вати та отр</w:t>
      </w:r>
      <w:r w:rsidRPr="00B07408">
        <w:rPr>
          <w:sz w:val="28"/>
          <w:szCs w:val="28"/>
          <w:lang w:val="uk-UA"/>
        </w:rPr>
        <w:t>и</w:t>
      </w:r>
      <w:r w:rsidRPr="00B07408">
        <w:rPr>
          <w:sz w:val="28"/>
          <w:szCs w:val="28"/>
          <w:lang w:val="uk-UA"/>
        </w:rPr>
        <w:t>мувати у вигляді рядка.</w:t>
      </w:r>
    </w:p>
    <w:p w14:paraId="17A45DD1" w14:textId="77777777" w:rsidR="007A6697" w:rsidRPr="00B07408" w:rsidRDefault="007A6697" w:rsidP="007A6697">
      <w:pPr>
        <w:tabs>
          <w:tab w:val="left" w:pos="1276"/>
        </w:tabs>
        <w:spacing w:line="360" w:lineRule="auto"/>
        <w:ind w:firstLine="851"/>
        <w:rPr>
          <w:sz w:val="28"/>
          <w:szCs w:val="28"/>
          <w:lang w:val="uk-UA"/>
        </w:rPr>
      </w:pPr>
      <w:r w:rsidRPr="00B07408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B07408">
        <w:rPr>
          <w:sz w:val="28"/>
          <w:szCs w:val="28"/>
          <w:lang w:val="uk-UA"/>
        </w:rPr>
        <w:t>Розробіть функції для додавання та віднімання чисел в даних сист</w:t>
      </w:r>
      <w:r w:rsidRPr="00B07408">
        <w:rPr>
          <w:sz w:val="28"/>
          <w:szCs w:val="28"/>
          <w:lang w:val="uk-UA"/>
        </w:rPr>
        <w:t>е</w:t>
      </w:r>
      <w:r w:rsidRPr="00B07408">
        <w:rPr>
          <w:sz w:val="28"/>
          <w:szCs w:val="28"/>
          <w:lang w:val="uk-UA"/>
        </w:rPr>
        <w:t>мах числення.</w:t>
      </w:r>
    </w:p>
    <w:tbl>
      <w:tblPr>
        <w:tblW w:w="9356" w:type="dxa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7351"/>
      </w:tblGrid>
      <w:tr w:rsidR="007A6697" w:rsidRPr="00105838" w14:paraId="7FFE8466" w14:textId="77777777" w:rsidTr="007A6697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F49847" w14:textId="77777777" w:rsidR="007A6697" w:rsidRPr="00105838" w:rsidRDefault="007A6697" w:rsidP="001D5B0F">
            <w:pPr>
              <w:pStyle w:val="BodyTextIndent"/>
              <w:spacing w:before="40" w:after="4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05838">
              <w:rPr>
                <w:sz w:val="24"/>
                <w:szCs w:val="24"/>
                <w:lang w:val="uk-UA"/>
              </w:rPr>
              <w:t>0101</w:t>
            </w: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828A3F" w14:textId="77777777" w:rsidR="007A6697" w:rsidRPr="00105838" w:rsidRDefault="007A6697" w:rsidP="001D5B0F">
            <w:pPr>
              <w:pStyle w:val="BodyTextIndent"/>
              <w:spacing w:before="40" w:after="40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105838">
              <w:rPr>
                <w:sz w:val="24"/>
                <w:szCs w:val="24"/>
                <w:lang w:val="uk-UA"/>
              </w:rPr>
              <w:t xml:space="preserve">2 </w:t>
            </w:r>
            <w:r w:rsidRPr="00105838">
              <w:rPr>
                <w:sz w:val="24"/>
                <w:szCs w:val="24"/>
                <w:lang w:val="uk-UA"/>
              </w:rPr>
              <w:sym w:font="Symbol" w:char="F0DE"/>
            </w:r>
            <w:r w:rsidRPr="00105838">
              <w:rPr>
                <w:sz w:val="24"/>
                <w:szCs w:val="24"/>
                <w:lang w:val="uk-UA"/>
              </w:rPr>
              <w:t xml:space="preserve"> 16</w:t>
            </w:r>
          </w:p>
        </w:tc>
      </w:tr>
    </w:tbl>
    <w:p w14:paraId="305FCC54" w14:textId="77777777" w:rsidR="00D56FD7" w:rsidRPr="007A6697" w:rsidRDefault="00D56FD7" w:rsidP="00D56FD7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p w14:paraId="291139EC" w14:textId="54EDC5A5" w:rsidR="001B5C33" w:rsidRPr="007A6697" w:rsidRDefault="003F34F4" w:rsidP="00D56FD7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7A6697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13FBE8F0" w14:textId="77777777" w:rsidR="007A0EE5" w:rsidRPr="007A6697" w:rsidRDefault="007A0EE5" w:rsidP="007A0EE5">
      <w:pPr>
        <w:pStyle w:val="ListParagraph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0C97FD02" w:rsidR="002B7197" w:rsidRPr="007A66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A6697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500B6A1" w14:textId="77777777" w:rsidR="007A0EE5" w:rsidRPr="007A6697" w:rsidRDefault="007A0EE5" w:rsidP="007A0E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502" w:firstLine="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</w:p>
    <w:p w14:paraId="11FCCDA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8000"/>
          <w:kern w:val="0"/>
          <w:sz w:val="15"/>
          <w:szCs w:val="15"/>
        </w:rPr>
        <w:t>//- - - main.cpp - - -</w:t>
      </w:r>
    </w:p>
    <w:p w14:paraId="2A6B65D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AF00DB"/>
          <w:kern w:val="0"/>
          <w:sz w:val="15"/>
          <w:szCs w:val="15"/>
        </w:rPr>
        <w:t>#include</w:t>
      </w:r>
      <w:r w:rsidRPr="001D5B0F">
        <w:rPr>
          <w:rFonts w:ascii="Consolas" w:hAnsi="Consolas"/>
          <w:color w:val="0000FF"/>
          <w:kern w:val="0"/>
          <w:sz w:val="15"/>
          <w:szCs w:val="15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&lt;iostream&gt;</w:t>
      </w:r>
    </w:p>
    <w:p w14:paraId="752E32C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AF00DB"/>
          <w:kern w:val="0"/>
          <w:sz w:val="15"/>
          <w:szCs w:val="15"/>
        </w:rPr>
        <w:t>#include</w:t>
      </w:r>
      <w:r w:rsidRPr="001D5B0F">
        <w:rPr>
          <w:rFonts w:ascii="Consolas" w:hAnsi="Consolas"/>
          <w:color w:val="0000FF"/>
          <w:kern w:val="0"/>
          <w:sz w:val="15"/>
          <w:szCs w:val="15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&lt;string&gt;</w:t>
      </w:r>
    </w:p>
    <w:p w14:paraId="085F086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AF00DB"/>
          <w:kern w:val="0"/>
          <w:sz w:val="15"/>
          <w:szCs w:val="15"/>
        </w:rPr>
        <w:t>#include</w:t>
      </w:r>
      <w:r w:rsidRPr="001D5B0F">
        <w:rPr>
          <w:rFonts w:ascii="Consolas" w:hAnsi="Consolas"/>
          <w:color w:val="0000FF"/>
          <w:kern w:val="0"/>
          <w:sz w:val="15"/>
          <w:szCs w:val="15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&lt;vector&gt;</w:t>
      </w:r>
    </w:p>
    <w:p w14:paraId="40D2716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AF00DB"/>
          <w:kern w:val="0"/>
          <w:sz w:val="15"/>
          <w:szCs w:val="15"/>
        </w:rPr>
        <w:t>#include</w:t>
      </w:r>
      <w:r w:rsidRPr="001D5B0F">
        <w:rPr>
          <w:rFonts w:ascii="Consolas" w:hAnsi="Consolas"/>
          <w:color w:val="0000FF"/>
          <w:kern w:val="0"/>
          <w:sz w:val="15"/>
          <w:szCs w:val="15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&lt;windows.h&gt;</w:t>
      </w:r>
    </w:p>
    <w:p w14:paraId="645513F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</w:p>
    <w:p w14:paraId="2EEB061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AF00DB"/>
          <w:kern w:val="0"/>
          <w:sz w:val="15"/>
          <w:szCs w:val="15"/>
        </w:rPr>
        <w:t>#include</w:t>
      </w:r>
      <w:r w:rsidRPr="001D5B0F">
        <w:rPr>
          <w:rFonts w:ascii="Consolas" w:hAnsi="Consolas"/>
          <w:color w:val="0000FF"/>
          <w:kern w:val="0"/>
          <w:sz w:val="15"/>
          <w:szCs w:val="15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"Num.h"</w:t>
      </w:r>
    </w:p>
    <w:p w14:paraId="0955EF7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</w:p>
    <w:p w14:paraId="40D0377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AF00DB"/>
          <w:kern w:val="0"/>
          <w:sz w:val="15"/>
          <w:szCs w:val="15"/>
        </w:rPr>
        <w:t>using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</w:rPr>
        <w:t>namespace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</w:t>
      </w:r>
      <w:r w:rsidRPr="001D5B0F">
        <w:rPr>
          <w:rFonts w:ascii="Consolas" w:hAnsi="Consolas"/>
          <w:color w:val="267F99"/>
          <w:kern w:val="0"/>
          <w:sz w:val="15"/>
          <w:szCs w:val="15"/>
        </w:rPr>
        <w:t>std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;</w:t>
      </w:r>
    </w:p>
    <w:p w14:paraId="0EEBBF0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typedef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short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usi;</w:t>
      </w:r>
    </w:p>
    <w:p w14:paraId="050BFBE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7CBCBF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 xml:space="preserve">template 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&lt;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typename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T&gt;</w:t>
      </w:r>
    </w:p>
    <w:p w14:paraId="205DD1E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T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prompt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const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string label 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Введите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значение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4A4948D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87CC22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usi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const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string label 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Введите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основание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СЧ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65319F7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assert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(string val, string rightVal, string description);</w:t>
      </w:r>
    </w:p>
    <w:p w14:paraId="3BBFB31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446FDF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help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cls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add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sub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mul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7289701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leftShift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convert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runTests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1D9E75F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631FE9A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lastRenderedPageBreak/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main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5A54A27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setlocale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(LC_ALL,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"Russian"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7BE9521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system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"color F0"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40FE682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AEDDA4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string prevCommand 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"help"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11DB042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help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1A39F3B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C46FD1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while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true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0A67ED6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string command = 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"&gt;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500BCCB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6FB9F7E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C67335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"1"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2E28E72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   cout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"&gt;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prevCommand &lt;&lt; endl;</w:t>
      </w:r>
    </w:p>
    <w:p w14:paraId="72394BA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runCommad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(prevCommand);</w:t>
      </w:r>
    </w:p>
    <w:p w14:paraId="1B1899F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}</w:t>
      </w:r>
    </w:p>
    <w:p w14:paraId="19D67CA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{</w:t>
      </w:r>
    </w:p>
    <w:p w14:paraId="5479052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prevCommand = command;</w:t>
      </w:r>
    </w:p>
    <w:p w14:paraId="41C7BE5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runCommad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(command);</w:t>
      </w:r>
    </w:p>
    <w:p w14:paraId="26DE4EF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}</w:t>
      </w:r>
    </w:p>
    <w:p w14:paraId="39887CD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442A7B3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CC65D9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5100B3C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22FCEDC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runCommad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const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string command) {</w:t>
      </w:r>
    </w:p>
    <w:p w14:paraId="5C3A85A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"add"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add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4C26C89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"sub"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sub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06E9152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"mul"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mul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36DE498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"div"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08B75BE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"leftShift"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leftShift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7D4E0FB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"compare"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36BE25B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"convert"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convert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37BAB57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"runTests"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runTests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10D0DFC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826136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"help"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help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27C28FF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(command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"cls"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cls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6E1A9A4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0D9D669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cout 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"Команда не найдена"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endl;</w:t>
      </w:r>
    </w:p>
    <w:p w14:paraId="6A749B5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1677800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help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0177E50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cout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"- - - Number System 0.0.1 - - -"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 &lt;&lt; endl</w:t>
      </w:r>
    </w:p>
    <w:p w14:paraId="6F9974B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"&gt; add: C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уммирование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(+)"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</w:t>
      </w:r>
    </w:p>
    <w:p w14:paraId="6D1F550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"&gt; sub: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Вичитание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(-)"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</w:t>
      </w:r>
    </w:p>
    <w:p w14:paraId="660E4DC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mul: Умножение (*)"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</w:t>
      </w:r>
    </w:p>
    <w:p w14:paraId="4DCBA45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div: Деление (/)"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</w:t>
      </w:r>
    </w:p>
    <w:p w14:paraId="186C628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leftShift: Сдвиг влево (&lt;&lt;)"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</w:t>
      </w:r>
    </w:p>
    <w:p w14:paraId="110D262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compare: Сравнить числа"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</w:t>
      </w:r>
    </w:p>
    <w:p w14:paraId="407E17E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convert: Изменить систему счисления"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</w:t>
      </w:r>
    </w:p>
    <w:p w14:paraId="4067384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runTests: Запустить тесты"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 &lt;&lt; endl</w:t>
      </w:r>
    </w:p>
    <w:p w14:paraId="52E5F8D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</w:p>
    <w:p w14:paraId="5B8756A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help: помощь"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</w:t>
      </w:r>
    </w:p>
    <w:p w14:paraId="7213E74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cls: очистить консоль"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</w:t>
      </w:r>
    </w:p>
    <w:p w14:paraId="009CB23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1: повторить последнюю команду"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</w:t>
      </w:r>
    </w:p>
    <w:p w14:paraId="166DA19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&lt;&lt;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"&gt; 0: Выход"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&lt;&lt; endl &lt;&lt; endl;</w:t>
      </w:r>
    </w:p>
    <w:p w14:paraId="06DD5E9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7581F34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add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155E99A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radix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6939C6B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Введите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первое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6889C1B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num2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Введите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второе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07D92B6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163B2F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cout &lt;&lt; endl &lt;&lt; num1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 +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num2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endl;</w:t>
      </w:r>
    </w:p>
    <w:p w14:paraId="58D47FD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printInColor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(num1 + num2, Green); cout &lt;&lt; endl &lt;&lt; endl;</w:t>
      </w:r>
    </w:p>
    <w:p w14:paraId="6B3884F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7250C95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sub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204A27C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radix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57E547F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Из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числа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1207024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num2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Вычесть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31EE7FE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5ADD0A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cout &lt;&lt; endl &lt;&lt; num1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 -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num2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endl;</w:t>
      </w:r>
    </w:p>
    <w:p w14:paraId="1829992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printInColor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(num1 - num2, Green); cout &lt;&lt; endl &lt;&lt; endl;</w:t>
      </w:r>
    </w:p>
    <w:p w14:paraId="0EE5B09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1CB4132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mul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4350976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radix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05CC9C5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Первое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1596744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num2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Второе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47F6690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5328311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cout &lt;&lt; endl &lt;&lt; num1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 *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num2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endl;</w:t>
      </w:r>
    </w:p>
    <w:p w14:paraId="47EF5F3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printInColor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(num1 * num2, Green); cout &lt;&lt; endl &lt;&lt; endl;</w:t>
      </w:r>
    </w:p>
    <w:p w14:paraId="4524E5D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33919A8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73E1324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radix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2153ECA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2BAB529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num2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Разделить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на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668BFEA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3B48B4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lastRenderedPageBreak/>
        <w:t xml:space="preserve">   cout &lt;&lt; endl &lt;&lt; num1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 /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num2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endl;</w:t>
      </w:r>
    </w:p>
    <w:p w14:paraId="604F26D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printInColor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(num1 / num2, Green); cout &lt;&lt; endl &lt;&lt; endl;</w:t>
      </w:r>
    </w:p>
    <w:p w14:paraId="5792B57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3249680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leftShift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4527E84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radix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27068D3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Введите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radix);</w:t>
      </w:r>
    </w:p>
    <w:p w14:paraId="41642AE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shift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min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Сместить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на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),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1000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3ACEDB6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CC3BF1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cout &lt;&lt; endl &lt;&lt; num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 &lt;&lt;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shift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endl;</w:t>
      </w:r>
    </w:p>
    <w:p w14:paraId="6C86591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printInColor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&lt;&lt; shift, Green); cout &lt;&lt; endl &lt;&lt; endl;</w:t>
      </w:r>
    </w:p>
    <w:p w14:paraId="7915176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3930C0D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1E629E8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radix1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Введите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основание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СЧ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первого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числа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48691B4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Первое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radix1);</w:t>
      </w:r>
    </w:p>
    <w:p w14:paraId="03494CE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usi radix2 = </w:t>
      </w:r>
      <w:r w:rsidRPr="001D5B0F">
        <w:rPr>
          <w:rFonts w:ascii="Consolas" w:hAnsi="Consolas"/>
          <w:color w:val="795E26"/>
          <w:kern w:val="0"/>
          <w:sz w:val="15"/>
          <w:szCs w:val="15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"Введите основание СЧ второго числа: 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);</w:t>
      </w:r>
    </w:p>
    <w:p w14:paraId="2E177A3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num2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Второе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radix2);</w:t>
      </w:r>
    </w:p>
    <w:p w14:paraId="55B8F42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37AD73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string res =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"Такое же как число"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;</w:t>
      </w:r>
    </w:p>
    <w:p w14:paraId="0A9FB73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(num2) ==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res 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Больше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чем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2C44AF7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(num2) == -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res 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Меньше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чем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620B628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69D0DFF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cout &lt;&lt; endl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num1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"("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")"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endl;</w:t>
      </w:r>
    </w:p>
    <w:p w14:paraId="0D2DD72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printInColor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(res, Green);</w:t>
      </w:r>
    </w:p>
    <w:p w14:paraId="32A4091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cout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":"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 &lt;&lt; num2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"("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num2.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")"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 &lt;&lt; endl;</w:t>
      </w:r>
    </w:p>
    <w:p w14:paraId="59FDEFA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7DE0B9C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convert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31430F4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radix1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Введите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текущее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основание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СЧ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74AD316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(prompt&lt;string&gt;(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Введите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число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: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), radix1);</w:t>
      </w:r>
    </w:p>
    <w:p w14:paraId="334D929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usi radix2 = </w:t>
      </w:r>
      <w:r w:rsidRPr="001D5B0F">
        <w:rPr>
          <w:rFonts w:ascii="Consolas" w:hAnsi="Consolas"/>
          <w:color w:val="795E26"/>
          <w:kern w:val="0"/>
          <w:sz w:val="15"/>
          <w:szCs w:val="15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"Введите новое основание СЧ: "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);</w:t>
      </w:r>
    </w:p>
    <w:p w14:paraId="41FC7D3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</w:p>
    <w:p w14:paraId="0E5DB90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cout &lt;&lt; endl &lt;&lt; num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"("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radix1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")"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 -&gt; 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endl;</w:t>
      </w:r>
    </w:p>
    <w:p w14:paraId="3C90CF1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setSystem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(radix2);</w:t>
      </w:r>
    </w:p>
    <w:p w14:paraId="1A645A2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16E34CA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string res =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toString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+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"("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+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to_string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()) +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")"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28FF9AC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printInColor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(res, Green); cout &lt;&lt; endl &lt;&lt; endl;</w:t>
      </w:r>
    </w:p>
    <w:p w14:paraId="70E07E8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6F64006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cls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{ 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system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"cls"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 }</w:t>
      </w:r>
    </w:p>
    <w:p w14:paraId="6A6F473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usi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askRadix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const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string label) {</w:t>
      </w:r>
    </w:p>
    <w:p w14:paraId="4A0B781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radix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350C1C1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while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(radix &lt;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2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|| radix &gt;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36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radix = prompt&lt;usi&gt;(label);</w:t>
      </w:r>
    </w:p>
    <w:p w14:paraId="2C9FA97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radix;</w:t>
      </w:r>
    </w:p>
    <w:p w14:paraId="043498F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70DCFCB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runTests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68D6FEA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cout &lt;&lt;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"Add (+):"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endl;</w:t>
      </w:r>
    </w:p>
    <w:p w14:paraId="1AF3F2F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assert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+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),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 + 0 = 0 (10)"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1BBC73E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assert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"10"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+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"20"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),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"30"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"10 + 20 = 30 (10)"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27B62E2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8000"/>
          <w:kern w:val="0"/>
          <w:sz w:val="15"/>
          <w:szCs w:val="15"/>
          <w:lang w:val="en-US"/>
        </w:rPr>
        <w:t>//...</w:t>
      </w:r>
    </w:p>
    <w:p w14:paraId="131600A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4E233EF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93343B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8000"/>
          <w:kern w:val="0"/>
          <w:sz w:val="15"/>
          <w:szCs w:val="15"/>
          <w:lang w:val="en-US"/>
        </w:rPr>
        <w:t>// - - - Num.h - - -</w:t>
      </w:r>
    </w:p>
    <w:p w14:paraId="7EBA00A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#pragma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FF0000"/>
          <w:kern w:val="0"/>
          <w:sz w:val="15"/>
          <w:szCs w:val="15"/>
          <w:lang w:val="en-US"/>
        </w:rPr>
        <w:t>once</w:t>
      </w:r>
    </w:p>
    <w:p w14:paraId="40B8B8F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099D174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class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267F99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{</w:t>
      </w:r>
    </w:p>
    <w:p w14:paraId="6A92CB1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FF"/>
          <w:kern w:val="0"/>
          <w:sz w:val="15"/>
          <w:szCs w:val="15"/>
        </w:rPr>
        <w:t>private:</w:t>
      </w:r>
    </w:p>
    <w:p w14:paraId="1C8547E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usi radix = </w:t>
      </w:r>
      <w:r w:rsidRPr="001D5B0F">
        <w:rPr>
          <w:rFonts w:ascii="Consolas" w:hAnsi="Consolas"/>
          <w:color w:val="09885A"/>
          <w:kern w:val="0"/>
          <w:sz w:val="15"/>
          <w:szCs w:val="15"/>
        </w:rPr>
        <w:t>2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; </w:t>
      </w:r>
      <w:r w:rsidRPr="001D5B0F">
        <w:rPr>
          <w:rFonts w:ascii="Consolas" w:hAnsi="Consolas"/>
          <w:color w:val="008000"/>
          <w:kern w:val="0"/>
          <w:sz w:val="15"/>
          <w:szCs w:val="15"/>
        </w:rPr>
        <w:t>//Основание системы счисления</w:t>
      </w:r>
    </w:p>
    <w:p w14:paraId="40255FD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vector&lt;usi&gt; bits; </w:t>
      </w:r>
      <w:r w:rsidRPr="001D5B0F">
        <w:rPr>
          <w:rFonts w:ascii="Consolas" w:hAnsi="Consolas"/>
          <w:color w:val="008000"/>
          <w:kern w:val="0"/>
          <w:sz w:val="15"/>
          <w:szCs w:val="15"/>
        </w:rPr>
        <w:t>//Биты числа (bits[0] - младший бит)</w:t>
      </w:r>
    </w:p>
    <w:p w14:paraId="74DB521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</w:p>
    <w:p w14:paraId="1CE8132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radix);</w:t>
      </w:r>
    </w:p>
    <w:p w14:paraId="0E342D1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getCorrectReadix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radix);</w:t>
      </w:r>
    </w:p>
    <w:p w14:paraId="02B1B3D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64D816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charToDigit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c);</w:t>
      </w:r>
    </w:p>
    <w:p w14:paraId="1669D95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digitToChar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d);</w:t>
      </w:r>
    </w:p>
    <w:p w14:paraId="75C27F8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1A3DB2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mulOnDigit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digit);</w:t>
      </w:r>
    </w:p>
    <w:p w14:paraId="461B311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public:</w:t>
      </w:r>
    </w:p>
    <w:p w14:paraId="1C3856D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(string num, usi radix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386760A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num, usi radix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70F2A5A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*num);</w:t>
      </w:r>
    </w:p>
    <w:p w14:paraId="27C9D51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050133C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parse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(string num, usi radix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1A2BC09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parse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&amp;num);</w:t>
      </w:r>
    </w:p>
    <w:p w14:paraId="1B8756C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21859B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plus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&amp;_num);</w:t>
      </w:r>
    </w:p>
    <w:p w14:paraId="6B37C53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minus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&amp;_num);</w:t>
      </w:r>
    </w:p>
    <w:p w14:paraId="5596684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mul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&amp;_num);</w:t>
      </w:r>
    </w:p>
    <w:p w14:paraId="062AA7B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&amp;_num);</w:t>
      </w:r>
    </w:p>
    <w:p w14:paraId="2D6FBA2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leftShift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n);</w:t>
      </w:r>
    </w:p>
    <w:p w14:paraId="3244E18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short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&amp;_num);</w:t>
      </w:r>
    </w:p>
    <w:p w14:paraId="178DBC5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setSystem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_radix);</w:t>
      </w:r>
    </w:p>
    <w:p w14:paraId="337EE81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69B753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pos);</w:t>
      </w:r>
    </w:p>
    <w:p w14:paraId="34EC2F7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pos, usi val);</w:t>
      </w:r>
    </w:p>
    <w:p w14:paraId="63E5F7C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addToBit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pos, usi val);</w:t>
      </w:r>
    </w:p>
    <w:p w14:paraId="0860017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6625CA9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usi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52DAB75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2BB830F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543B3B9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&amp;num);</w:t>
      </w:r>
    </w:p>
    <w:p w14:paraId="7F69CAB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copy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1893F8C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clean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7FBA9ED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56D583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string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toString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3EDDAD8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bookmarkStart w:id="0" w:name="_GoBack"/>
      <w:bookmarkEnd w:id="0"/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toReal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595666A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62AC523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friend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operator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+ (Num num1, Num num2) {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plus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(num2); }</w:t>
      </w:r>
    </w:p>
    <w:p w14:paraId="07DA90A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friend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operator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- (Num num1, Num num2) {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minus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(num2); }</w:t>
      </w:r>
    </w:p>
    <w:p w14:paraId="66ECF30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friend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operator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* (Num num1, Num num2) {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mul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(num2); }</w:t>
      </w:r>
    </w:p>
    <w:p w14:paraId="2B33ED2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friend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operator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/ (Num num1, Num num2) {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(num2); }</w:t>
      </w:r>
    </w:p>
    <w:p w14:paraId="021E691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friend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operator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(Num num,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shift) {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leftShift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(shift); }</w:t>
      </w:r>
    </w:p>
    <w:p w14:paraId="63B30C8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friend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ostream&amp;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operator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&lt;&lt; (ostream &amp;out, Num &amp;num) {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out &lt;&lt;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toString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 }</w:t>
      </w:r>
    </w:p>
    <w:p w14:paraId="66F430B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operator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string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{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toString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 }</w:t>
      </w:r>
    </w:p>
    <w:p w14:paraId="40FEE57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};</w:t>
      </w:r>
    </w:p>
    <w:p w14:paraId="0DB66E3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AAECEE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8000"/>
          <w:kern w:val="0"/>
          <w:sz w:val="15"/>
          <w:szCs w:val="15"/>
          <w:lang w:val="en-US"/>
        </w:rPr>
        <w:t>// - - - Num.cpp - - -</w:t>
      </w:r>
    </w:p>
    <w:p w14:paraId="0F436F9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#include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"Num.h"</w:t>
      </w:r>
    </w:p>
    <w:p w14:paraId="291CFC9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5813666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Num::setRadix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radix) {</w:t>
      </w:r>
    </w:p>
    <w:p w14:paraId="7B4B672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this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-&gt;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getCorrectReadix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(radix);</w:t>
      </w:r>
    </w:p>
    <w:p w14:paraId="16C26F0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3C29802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usi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Num::getCorrectReadix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radix) {</w:t>
      </w:r>
    </w:p>
    <w:p w14:paraId="1F2675F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(radix &lt;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2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radix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2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2188731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(radix &gt;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36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radix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36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0AB4754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radix;</w:t>
      </w:r>
    </w:p>
    <w:p w14:paraId="4803ED8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59BCFC0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usi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Num::charToDigit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c) {</w:t>
      </w:r>
    </w:p>
    <w:p w14:paraId="421CC50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c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toupper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(c);</w:t>
      </w:r>
    </w:p>
    <w:p w14:paraId="64BE568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 &gt;=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'0'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&amp;&amp; c &lt;=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'9'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c -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'0'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750A8ED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(c &gt;=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'A'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&amp;&amp; c &lt;=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'Z'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+ (c -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'A'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3116125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36C9630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66E7CBF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Num::digitToChar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d) {</w:t>
      </w:r>
    </w:p>
    <w:p w14:paraId="6588C22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(d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&amp;&amp; d &lt;=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9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d +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'0'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4A8E5DC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(d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&amp;&amp; d &lt;=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35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(d +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'A'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52B0EA9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</w:t>
      </w:r>
      <w:r w:rsidRPr="001D5B0F">
        <w:rPr>
          <w:rFonts w:ascii="Consolas" w:hAnsi="Consolas"/>
          <w:color w:val="A31515"/>
          <w:kern w:val="0"/>
          <w:sz w:val="15"/>
          <w:szCs w:val="15"/>
        </w:rPr>
        <w:t>'*'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;</w:t>
      </w:r>
    </w:p>
    <w:p w14:paraId="6825A03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}</w:t>
      </w:r>
    </w:p>
    <w:p w14:paraId="0681332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8000"/>
          <w:kern w:val="0"/>
          <w:sz w:val="15"/>
          <w:szCs w:val="15"/>
        </w:rPr>
        <w:t>//Умножение на одну цифру</w:t>
      </w:r>
    </w:p>
    <w:p w14:paraId="2593533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Num::mulOnDigit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digit) {</w:t>
      </w:r>
    </w:p>
    <w:p w14:paraId="1FEBC00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num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copy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32332AC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usi radix =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6FFD0AC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(digit &gt;= radix) digit = radix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59926E9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61AAA1C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len =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6A0E1FB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rest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3AE3C56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F1938B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 &lt; len; i++) {</w:t>
      </w:r>
    </w:p>
    <w:p w14:paraId="15A2A49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mul =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 * digit + rest;</w:t>
      </w:r>
    </w:p>
    <w:p w14:paraId="1B903CD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(i, mul % radix);</w:t>
      </w:r>
    </w:p>
    <w:p w14:paraId="077A1E9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2F3E8E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rest = mul / radix;</w:t>
      </w:r>
    </w:p>
    <w:p w14:paraId="123A0D2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58167B8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18E1AB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(rest)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(len, rest);</w:t>
      </w:r>
    </w:p>
    <w:p w14:paraId="73A410E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num;</w:t>
      </w:r>
    </w:p>
    <w:p w14:paraId="78289AA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48C299F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(string num, usi radix) {</w:t>
      </w:r>
    </w:p>
    <w:p w14:paraId="6C997EB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parse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(num, radix);</w:t>
      </w:r>
    </w:p>
    <w:p w14:paraId="579EC7C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01624DC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num, usi radix) {</w:t>
      </w:r>
    </w:p>
    <w:p w14:paraId="334F494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parse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to_string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(num),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03BBDFA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setSystem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(radix);</w:t>
      </w:r>
    </w:p>
    <w:p w14:paraId="5980A08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369AADA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(Num *num) {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parse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(*num); }</w:t>
      </w:r>
    </w:p>
    <w:p w14:paraId="67058D2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5B05F48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Num::parse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(string num, usi radix) {</w:t>
      </w:r>
    </w:p>
    <w:p w14:paraId="0E83B31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(num ==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num 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6D7977F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bits.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clear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67FBB13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(radix);</w:t>
      </w:r>
    </w:p>
    <w:p w14:paraId="3DCB7D0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2893A4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length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; i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i--) {</w:t>
      </w:r>
    </w:p>
    <w:p w14:paraId="258DBED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usi bit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min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charToDigit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(num[i]),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49DEFA0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bits.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push_back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(bit);</w:t>
      </w:r>
    </w:p>
    <w:p w14:paraId="0A2B843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427AF98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02C2C26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clean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04A98D0B" w14:textId="3D94B7B8" w:rsid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0D58E9C9" w14:textId="77777777" w:rsidR="00E356A3" w:rsidRPr="001D5B0F" w:rsidRDefault="00E356A3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794906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lastRenderedPageBreak/>
        <w:t xml:space="preserve">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Num::plus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 {</w:t>
      </w:r>
    </w:p>
    <w:p w14:paraId="1973983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num1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copy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num2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(_num);</w:t>
      </w:r>
    </w:p>
    <w:p w14:paraId="02A46A4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len1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(), len2 = num2.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788ED56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usi radix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1A9DAA9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DA50E2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 &lt; len1 || i &lt; len2; i++) {</w:t>
      </w:r>
    </w:p>
    <w:p w14:paraId="301C148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usi sum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 + num2.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(i);</w:t>
      </w:r>
    </w:p>
    <w:p w14:paraId="404D5C2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2D4684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(i, sum % radix);</w:t>
      </w:r>
    </w:p>
    <w:p w14:paraId="59B25E0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addToBit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(i +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, sum / radix);</w:t>
      </w:r>
    </w:p>
    <w:p w14:paraId="2ACD85A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298D85C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552E86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num1;</w:t>
      </w:r>
    </w:p>
    <w:p w14:paraId="48AABCF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591F374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Num::minus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 {</w:t>
      </w:r>
    </w:p>
    <w:p w14:paraId="1D9779F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num1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copy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num2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(_num);</w:t>
      </w:r>
    </w:p>
    <w:p w14:paraId="572E481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len1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(), len2 = num2.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2590EBB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usi radix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43AF459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60C71B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(len1 &lt; len2)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, radix);</w:t>
      </w:r>
    </w:p>
    <w:p w14:paraId="167443F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0561231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 &lt; len1; i++) {</w:t>
      </w:r>
    </w:p>
    <w:p w14:paraId="7A8B1B1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short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sub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 - num2.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(i); </w:t>
      </w:r>
      <w:r w:rsidRPr="001D5B0F">
        <w:rPr>
          <w:rFonts w:ascii="Consolas" w:hAnsi="Consolas"/>
          <w:color w:val="008000"/>
          <w:kern w:val="0"/>
          <w:sz w:val="15"/>
          <w:szCs w:val="15"/>
          <w:lang w:val="en-US"/>
        </w:rPr>
        <w:t xml:space="preserve">//sub </w:t>
      </w:r>
      <w:r w:rsidRPr="001D5B0F">
        <w:rPr>
          <w:rFonts w:ascii="Consolas" w:hAnsi="Consolas"/>
          <w:color w:val="008000"/>
          <w:kern w:val="0"/>
          <w:sz w:val="15"/>
          <w:szCs w:val="15"/>
        </w:rPr>
        <w:t>может</w:t>
      </w:r>
      <w:r w:rsidRPr="001D5B0F">
        <w:rPr>
          <w:rFonts w:ascii="Consolas" w:hAnsi="Consolas"/>
          <w:color w:val="008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8000"/>
          <w:kern w:val="0"/>
          <w:sz w:val="15"/>
          <w:szCs w:val="15"/>
        </w:rPr>
        <w:t>быть</w:t>
      </w:r>
      <w:r w:rsidRPr="001D5B0F">
        <w:rPr>
          <w:rFonts w:ascii="Consolas" w:hAnsi="Consolas"/>
          <w:color w:val="008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8000"/>
          <w:kern w:val="0"/>
          <w:sz w:val="15"/>
          <w:szCs w:val="15"/>
        </w:rPr>
        <w:t>отрицательным</w:t>
      </w:r>
    </w:p>
    <w:p w14:paraId="459A377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84F87D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(sub &lt; </w:t>
      </w:r>
      <w:r w:rsidRPr="001D5B0F">
        <w:rPr>
          <w:rFonts w:ascii="Consolas" w:hAnsi="Consolas"/>
          <w:color w:val="09885A"/>
          <w:kern w:val="0"/>
          <w:sz w:val="15"/>
          <w:szCs w:val="15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) {</w:t>
      </w:r>
    </w:p>
    <w:p w14:paraId="2E1BC76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         sub += radix; </w:t>
      </w:r>
      <w:r w:rsidRPr="001D5B0F">
        <w:rPr>
          <w:rFonts w:ascii="Consolas" w:hAnsi="Consolas"/>
          <w:color w:val="008000"/>
          <w:kern w:val="0"/>
          <w:sz w:val="15"/>
          <w:szCs w:val="15"/>
        </w:rPr>
        <w:t>//Окончательное значение текущего бита</w:t>
      </w:r>
    </w:p>
    <w:p w14:paraId="7ABDBB5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      </w:t>
      </w:r>
      <w:r w:rsidRPr="001D5B0F">
        <w:rPr>
          <w:rFonts w:ascii="Consolas" w:hAnsi="Consolas"/>
          <w:color w:val="0000FF"/>
          <w:kern w:val="0"/>
          <w:sz w:val="15"/>
          <w:szCs w:val="15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notZiro = -</w:t>
      </w:r>
      <w:r w:rsidRPr="001D5B0F">
        <w:rPr>
          <w:rFonts w:ascii="Consolas" w:hAnsi="Consolas"/>
          <w:color w:val="09885A"/>
          <w:kern w:val="0"/>
          <w:sz w:val="15"/>
          <w:szCs w:val="15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;</w:t>
      </w:r>
    </w:p>
    <w:p w14:paraId="5BC9F62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</w:p>
    <w:p w14:paraId="6DF4999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      </w:t>
      </w:r>
      <w:r w:rsidRPr="001D5B0F">
        <w:rPr>
          <w:rFonts w:ascii="Consolas" w:hAnsi="Consolas"/>
          <w:color w:val="008000"/>
          <w:kern w:val="0"/>
          <w:sz w:val="15"/>
          <w:szCs w:val="15"/>
        </w:rPr>
        <w:t>//Ищем бит, у которого можно взять 1</w:t>
      </w:r>
    </w:p>
    <w:p w14:paraId="5BB63AB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j = i +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j &lt; len1; j++) {</w:t>
      </w:r>
    </w:p>
    <w:p w14:paraId="78F80D5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(j) !=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5F24DB0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      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addToBit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(j, -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23F2C74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      notZiro = j;</w:t>
      </w:r>
    </w:p>
    <w:p w14:paraId="33D2AED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break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3489C6E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   }</w:t>
      </w:r>
    </w:p>
    <w:p w14:paraId="24A0FF4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}</w:t>
      </w:r>
    </w:p>
    <w:p w14:paraId="4F6E6C2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5A38362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(notZiro == -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, radix);</w:t>
      </w:r>
    </w:p>
    <w:p w14:paraId="3982B7D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66D43B2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</w:t>
      </w:r>
      <w:r w:rsidRPr="001D5B0F">
        <w:rPr>
          <w:rFonts w:ascii="Consolas" w:hAnsi="Consolas"/>
          <w:color w:val="008000"/>
          <w:kern w:val="0"/>
          <w:sz w:val="15"/>
          <w:szCs w:val="15"/>
        </w:rPr>
        <w:t>//Добавляем по 1 всем промежуточным битам</w:t>
      </w:r>
    </w:p>
    <w:p w14:paraId="76EE24E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      </w:t>
      </w:r>
      <w:r w:rsidRPr="001D5B0F">
        <w:rPr>
          <w:rFonts w:ascii="Consolas" w:hAnsi="Consolas"/>
          <w:color w:val="AF00DB"/>
          <w:kern w:val="0"/>
          <w:sz w:val="15"/>
          <w:szCs w:val="15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j = notZiro - </w:t>
      </w:r>
      <w:r w:rsidRPr="001D5B0F">
        <w:rPr>
          <w:rFonts w:ascii="Consolas" w:hAnsi="Consolas"/>
          <w:color w:val="09885A"/>
          <w:kern w:val="0"/>
          <w:sz w:val="15"/>
          <w:szCs w:val="15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; j &gt; i; j--) {</w:t>
      </w:r>
    </w:p>
    <w:p w14:paraId="290A94A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         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(j, radix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15F673E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}</w:t>
      </w:r>
    </w:p>
    <w:p w14:paraId="2AC97AE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}</w:t>
      </w:r>
    </w:p>
    <w:p w14:paraId="0E7DA24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(i, sub);</w:t>
      </w:r>
    </w:p>
    <w:p w14:paraId="04C8336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0F68983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AA4266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num1;</w:t>
      </w:r>
    </w:p>
    <w:p w14:paraId="4661647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2158853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Num::mul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 {</w:t>
      </w:r>
    </w:p>
    <w:p w14:paraId="5BFB9A9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num1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copy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num2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(_num);</w:t>
      </w:r>
    </w:p>
    <w:p w14:paraId="5E65BC1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len1 = num1.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bits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(), len2 = num2.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bits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7FED8B2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usi radix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57005E5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42FFD2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res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, radix);</w:t>
      </w:r>
    </w:p>
    <w:p w14:paraId="000FC14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 &lt; len2; i++) {</w:t>
      </w:r>
    </w:p>
    <w:p w14:paraId="77774B4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res = res + (num1.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mulOnDigit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(num2.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(i)) &lt;&lt; i);</w:t>
      </w:r>
    </w:p>
    <w:p w14:paraId="3691199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778EF80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2CE771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res;</w:t>
      </w:r>
    </w:p>
    <w:p w14:paraId="05BB971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089FBF6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 {</w:t>
      </w:r>
    </w:p>
    <w:p w14:paraId="737F4DF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num1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copy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(), num2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(_num);</w:t>
      </w:r>
    </w:p>
    <w:p w14:paraId="75DE5A8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usi radix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6E4526B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6DEC3E8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, radix).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(_num) ==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1B27DCD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, radix);</w:t>
      </w:r>
    </w:p>
    <w:p w14:paraId="634F300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6FF2E1F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53D3EE5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res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radix),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tmp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, radix);</w:t>
      </w:r>
    </w:p>
    <w:p w14:paraId="046B543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248A052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5DF3FD0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while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(num2)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743F1CA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auto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b = num1.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bits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begin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+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343A4EF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tmp.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bits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= vector&lt;usi&gt;(b - n, b);</w:t>
      </w:r>
    </w:p>
    <w:p w14:paraId="3BF3302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B8BB96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(tmp.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(num2) == -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3A55D30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n++;</w:t>
      </w:r>
    </w:p>
    <w:p w14:paraId="098DAF8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continue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1B947F4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}</w:t>
      </w:r>
    </w:p>
    <w:p w14:paraId="2AE486F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1C1A6AF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next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radix),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k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, radix);</w:t>
      </w:r>
    </w:p>
    <w:p w14:paraId="3C86C9F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while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true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75C4E45A" w14:textId="77777777" w:rsid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lastRenderedPageBreak/>
        <w:t>         next = next + num2;</w:t>
      </w:r>
    </w:p>
    <w:p w14:paraId="681A0961" w14:textId="711CB7D2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(next.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(tmp) &gt;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49E6B2D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   next = next - num2;</w:t>
      </w:r>
    </w:p>
    <w:p w14:paraId="3268C651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break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788CD8D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   };</w:t>
      </w:r>
    </w:p>
    <w:p w14:paraId="4E67413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6A3CB82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   k = k +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49F9C871" w14:textId="7B9C7F05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}</w:t>
      </w:r>
    </w:p>
    <w:p w14:paraId="0E8B67F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shift = num1.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- tmp.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15209BE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num1 = num1 - (next &lt;&lt; shift);</w:t>
      </w:r>
    </w:p>
    <w:p w14:paraId="1F094AE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res = res + (k &lt;&lt; shift);</w:t>
      </w:r>
    </w:p>
    <w:p w14:paraId="428B47E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745317E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n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32C9CE3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02F8FC36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4F04A2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res;</w:t>
      </w:r>
    </w:p>
    <w:p w14:paraId="3158BBC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34282EA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Num::leftShift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n) {</w:t>
      </w:r>
    </w:p>
    <w:p w14:paraId="0491F44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num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copy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6E5582E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vector&lt;usi&gt;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shift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(n,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618B2DA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3637527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num.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bits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insert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(num.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bits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begin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(), shift.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begin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(), shift.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end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());</w:t>
      </w:r>
    </w:p>
    <w:p w14:paraId="09921AF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num;</w:t>
      </w:r>
    </w:p>
    <w:p w14:paraId="4520EEE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}</w:t>
      </w:r>
    </w:p>
    <w:p w14:paraId="1B7A4C8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8000"/>
          <w:kern w:val="0"/>
          <w:sz w:val="15"/>
          <w:szCs w:val="15"/>
        </w:rPr>
        <w:t>//Сравнивает данное число c переданным</w:t>
      </w:r>
    </w:p>
    <w:p w14:paraId="3DD7398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8000"/>
          <w:kern w:val="0"/>
          <w:sz w:val="15"/>
          <w:szCs w:val="15"/>
        </w:rPr>
        <w:t>//Если оно больше то возв.: 1, меньше: -1, одинаковые: 0</w:t>
      </w:r>
    </w:p>
    <w:p w14:paraId="04C7B3E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short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(Num &amp;_num) {</w:t>
      </w:r>
    </w:p>
    <w:p w14:paraId="7C4CC0E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num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(_num);</w:t>
      </w:r>
    </w:p>
    <w:p w14:paraId="2790B1D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len1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(), len2 =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();</w:t>
      </w:r>
    </w:p>
    <w:p w14:paraId="7504264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3B3C639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(len1 &gt; len2)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16C5083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(len1 &lt; len2)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-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1FD8416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4652D59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len1 -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; i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i--) {</w:t>
      </w:r>
    </w:p>
    <w:p w14:paraId="72D8669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 &gt;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(i))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72E4377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 &lt; num.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(i))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-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48D7C919" w14:textId="39FE0988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194AA50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5FAA4C1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233712C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void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Num::setSystem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(usi _radix) {</w:t>
      </w:r>
    </w:p>
    <w:p w14:paraId="12D8747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this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-&gt;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== _radix) 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33C44C9A" w14:textId="666AF151" w:rsid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_radix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getCorrectReadix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(_radix);</w:t>
      </w:r>
    </w:p>
    <w:p w14:paraId="2FB8AF5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109C2177" w14:textId="3B69B2CC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Num </w:t>
      </w:r>
      <w:r w:rsidRPr="001D5B0F">
        <w:rPr>
          <w:rFonts w:ascii="Consolas" w:hAnsi="Consolas"/>
          <w:color w:val="001080"/>
          <w:kern w:val="0"/>
          <w:sz w:val="15"/>
          <w:szCs w:val="15"/>
          <w:lang w:val="en-US"/>
        </w:rPr>
        <w:t>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(_radix),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curRadix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()),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all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"0"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,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50BC7CA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8000"/>
          <w:kern w:val="0"/>
          <w:sz w:val="15"/>
          <w:szCs w:val="15"/>
          <w:lang w:val="en-US"/>
        </w:rPr>
        <w:t>//Calc RealNum</w:t>
      </w:r>
    </w:p>
    <w:p w14:paraId="6A06721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if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==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14531C3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all.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parse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(*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this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);</w:t>
      </w:r>
    </w:p>
    <w:p w14:paraId="536E579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4B237ED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else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{</w:t>
      </w:r>
    </w:p>
    <w:p w14:paraId="2BC509E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; i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i--) {</w:t>
      </w:r>
    </w:p>
    <w:p w14:paraId="4119543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   all = (all * curRadix) +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(i));</w:t>
      </w:r>
    </w:p>
    <w:p w14:paraId="03C1449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   }</w:t>
      </w:r>
    </w:p>
    <w:p w14:paraId="6A327087" w14:textId="604C39D0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2C13DF5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8000"/>
          <w:kern w:val="0"/>
          <w:sz w:val="15"/>
          <w:szCs w:val="15"/>
          <w:lang w:val="en-US"/>
        </w:rPr>
        <w:t>//To result</w:t>
      </w:r>
    </w:p>
    <w:p w14:paraId="116B962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string res 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676AFFB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while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(all.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compare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(radix)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) {</w:t>
      </w:r>
    </w:p>
    <w:p w14:paraId="0EE13B9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Num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= all / radix;</w:t>
      </w:r>
    </w:p>
    <w:p w14:paraId="71B7F27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usi rem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usi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((all - 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* radix)).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toReal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());</w:t>
      </w:r>
    </w:p>
    <w:p w14:paraId="38DD743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</w:p>
    <w:p w14:paraId="22BFD8E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res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digitToChar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(rem) + res;</w:t>
      </w:r>
    </w:p>
    <w:p w14:paraId="34F163AC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all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div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2B898F1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}</w:t>
      </w:r>
    </w:p>
    <w:p w14:paraId="5742EB0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</w:p>
    <w:p w14:paraId="3D40241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res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digitToChar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usi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(all.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toReal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())) + res;</w:t>
      </w:r>
    </w:p>
    <w:p w14:paraId="60B491E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parse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(*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new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(res, _radix));</w:t>
      </w:r>
    </w:p>
    <w:p w14:paraId="0A4EB3E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}</w:t>
      </w:r>
    </w:p>
    <w:p w14:paraId="08574124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string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Num::toString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166AAE5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string strNum = </w:t>
      </w:r>
      <w:r w:rsidRPr="001D5B0F">
        <w:rPr>
          <w:rFonts w:ascii="Consolas" w:hAnsi="Consolas"/>
          <w:color w:val="A31515"/>
          <w:kern w:val="0"/>
          <w:sz w:val="15"/>
          <w:szCs w:val="15"/>
          <w:lang w:val="en-US"/>
        </w:rPr>
        <w:t>""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15AFE6A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; i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i--) {</w:t>
      </w:r>
    </w:p>
    <w:p w14:paraId="183139DD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strNum +=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digitToChar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(bits[i]);</w:t>
      </w:r>
    </w:p>
    <w:p w14:paraId="3385A3E9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}</w:t>
      </w:r>
    </w:p>
    <w:p w14:paraId="28EDE635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strNum;</w:t>
      </w:r>
    </w:p>
    <w:p w14:paraId="49A53A7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}</w:t>
      </w:r>
    </w:p>
    <w:p w14:paraId="62C01448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8000"/>
          <w:kern w:val="0"/>
          <w:sz w:val="15"/>
          <w:szCs w:val="15"/>
        </w:rPr>
        <w:t xml:space="preserve">//Возвращает реальное число </w:t>
      </w:r>
    </w:p>
    <w:p w14:paraId="7DD70B6F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8000"/>
          <w:kern w:val="0"/>
          <w:sz w:val="15"/>
          <w:szCs w:val="15"/>
        </w:rPr>
        <w:t>//Число не должно быть слишком большим</w:t>
      </w:r>
    </w:p>
    <w:p w14:paraId="3DDE962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Num::toReal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() {</w:t>
      </w:r>
    </w:p>
    <w:p w14:paraId="1F329D73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unsigned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long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all 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</w:t>
      </w:r>
    </w:p>
    <w:p w14:paraId="73CF0B5B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  <w:lang w:val="en-US"/>
        </w:rPr>
        <w:t>for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(</w:t>
      </w:r>
      <w:r w:rsidRPr="001D5B0F">
        <w:rPr>
          <w:rFonts w:ascii="Consolas" w:hAnsi="Consolas"/>
          <w:color w:val="0000FF"/>
          <w:kern w:val="0"/>
          <w:sz w:val="15"/>
          <w:szCs w:val="15"/>
          <w:lang w:val="en-US"/>
        </w:rPr>
        <w:t>int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 i =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size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-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1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; i &gt;= </w:t>
      </w:r>
      <w:r w:rsidRPr="001D5B0F">
        <w:rPr>
          <w:rFonts w:ascii="Consolas" w:hAnsi="Consolas"/>
          <w:color w:val="09885A"/>
          <w:kern w:val="0"/>
          <w:sz w:val="15"/>
          <w:szCs w:val="15"/>
          <w:lang w:val="en-US"/>
        </w:rPr>
        <w:t>0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; i--) {</w:t>
      </w:r>
    </w:p>
    <w:p w14:paraId="68F3A64E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  <w:lang w:val="en-US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      all = all *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getRadix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 xml:space="preserve">() + </w:t>
      </w:r>
      <w:r w:rsidRPr="001D5B0F">
        <w:rPr>
          <w:rFonts w:ascii="Consolas" w:hAnsi="Consolas"/>
          <w:color w:val="795E26"/>
          <w:kern w:val="0"/>
          <w:sz w:val="15"/>
          <w:szCs w:val="15"/>
          <w:lang w:val="en-US"/>
        </w:rPr>
        <w:t>getBit</w:t>
      </w: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(i);</w:t>
      </w:r>
    </w:p>
    <w:p w14:paraId="663FEF1A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  <w:lang w:val="en-US"/>
        </w:rPr>
        <w:t>   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>}</w:t>
      </w:r>
    </w:p>
    <w:p w14:paraId="3DC4A072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   </w:t>
      </w:r>
      <w:r w:rsidRPr="001D5B0F">
        <w:rPr>
          <w:rFonts w:ascii="Consolas" w:hAnsi="Consolas"/>
          <w:color w:val="AF00DB"/>
          <w:kern w:val="0"/>
          <w:sz w:val="15"/>
          <w:szCs w:val="15"/>
        </w:rPr>
        <w:t>return</w:t>
      </w:r>
      <w:r w:rsidRPr="001D5B0F">
        <w:rPr>
          <w:rFonts w:ascii="Consolas" w:hAnsi="Consolas"/>
          <w:color w:val="000000"/>
          <w:kern w:val="0"/>
          <w:sz w:val="15"/>
          <w:szCs w:val="15"/>
        </w:rPr>
        <w:t xml:space="preserve"> all;</w:t>
      </w:r>
    </w:p>
    <w:p w14:paraId="3B4C13C0" w14:textId="77777777" w:rsidR="001D5B0F" w:rsidRPr="001D5B0F" w:rsidRDefault="001D5B0F" w:rsidP="001D5B0F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5"/>
          <w:szCs w:val="15"/>
        </w:rPr>
      </w:pPr>
      <w:r w:rsidRPr="001D5B0F">
        <w:rPr>
          <w:rFonts w:ascii="Consolas" w:hAnsi="Consolas"/>
          <w:color w:val="000000"/>
          <w:kern w:val="0"/>
          <w:sz w:val="15"/>
          <w:szCs w:val="15"/>
        </w:rPr>
        <w:t>}</w:t>
      </w:r>
    </w:p>
    <w:p w14:paraId="44F2F940" w14:textId="5A81FB0C" w:rsidR="008D5C36" w:rsidRDefault="008D5C36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/>
        </w:rPr>
      </w:pPr>
    </w:p>
    <w:p w14:paraId="4788E023" w14:textId="77777777" w:rsidR="00E356A3" w:rsidRPr="00E356A3" w:rsidRDefault="00E356A3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/>
        </w:rPr>
      </w:pPr>
    </w:p>
    <w:p w14:paraId="4187E078" w14:textId="001756D1" w:rsidR="00AA4D88" w:rsidRDefault="00724151" w:rsidP="001D5B0F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7A6697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1A6A2ECD" w14:textId="1CE99578" w:rsidR="00E356A3" w:rsidRDefault="00A30261" w:rsidP="00A30261">
      <w:pPr>
        <w:spacing w:line="276" w:lineRule="auto"/>
        <w:jc w:val="center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16DC5E7" wp14:editId="3200DF35">
            <wp:extent cx="4352925" cy="2292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9359" cy="23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A85" w14:textId="10EAB102" w:rsidR="00A30261" w:rsidRPr="00A30261" w:rsidRDefault="00A30261" w:rsidP="00A30261">
      <w:pPr>
        <w:spacing w:line="276" w:lineRule="auto"/>
        <w:jc w:val="center"/>
        <w:rPr>
          <w:kern w:val="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6954DCE" wp14:editId="2D44FADA">
            <wp:extent cx="4341265" cy="493359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916" cy="50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E0" w14:textId="5DE01DCE" w:rsidR="001D5B0F" w:rsidRDefault="00A30261" w:rsidP="00A3026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31CCDC" wp14:editId="3759FE5E">
            <wp:extent cx="4340860" cy="134948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199" cy="13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38C" w14:textId="3E245324" w:rsidR="00A30261" w:rsidRDefault="00A30261" w:rsidP="00A3026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8D76FD" wp14:editId="568C2CF2">
            <wp:extent cx="4352925" cy="13532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164" cy="13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D1D" w14:textId="00B64C84" w:rsidR="00A30261" w:rsidRDefault="00257A51" w:rsidP="00A3026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09C115" wp14:editId="5E203DFA">
            <wp:extent cx="4329739" cy="1704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262" cy="17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226" w14:textId="6B1D3105" w:rsidR="00257A51" w:rsidRPr="007A6697" w:rsidRDefault="00257A51" w:rsidP="00A30261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EE8C45" wp14:editId="7091BF67">
            <wp:extent cx="4324044" cy="158324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0083" cy="16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5155" w14:textId="266A1FB0" w:rsidR="004C6DEE" w:rsidRPr="001D5B0F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1D5B0F">
        <w:rPr>
          <w:spacing w:val="-10"/>
          <w:sz w:val="28"/>
          <w:szCs w:val="28"/>
          <w:lang w:val="uk-UA" w:eastAsia="uk-UA"/>
        </w:rPr>
        <w:t>закріпив знання</w:t>
      </w:r>
      <w:r w:rsidR="001D5B0F" w:rsidRPr="007A6697">
        <w:rPr>
          <w:spacing w:val="-10"/>
          <w:sz w:val="28"/>
          <w:szCs w:val="28"/>
          <w:lang w:val="uk-UA" w:eastAsia="uk-UA"/>
        </w:rPr>
        <w:t xml:space="preserve"> про системи числення та п</w:t>
      </w:r>
      <w:r w:rsidR="001D5B0F">
        <w:rPr>
          <w:spacing w:val="-10"/>
          <w:sz w:val="28"/>
          <w:szCs w:val="28"/>
          <w:lang w:val="uk-UA" w:eastAsia="uk-UA"/>
        </w:rPr>
        <w:t>еретворення між ними; оволодів</w:t>
      </w:r>
      <w:r w:rsidR="001D5B0F" w:rsidRPr="007A6697">
        <w:rPr>
          <w:spacing w:val="-10"/>
          <w:sz w:val="28"/>
          <w:szCs w:val="28"/>
          <w:lang w:val="uk-UA" w:eastAsia="uk-UA"/>
        </w:rPr>
        <w:t xml:space="preserve"> навичками складання програм з перетворення чисел в різні позиційні системи </w:t>
      </w:r>
      <w:r w:rsidR="00D457EB">
        <w:rPr>
          <w:spacing w:val="-10"/>
          <w:sz w:val="28"/>
          <w:szCs w:val="28"/>
          <w:lang w:val="uk-UA" w:eastAsia="uk-UA"/>
        </w:rPr>
        <w:t>числення</w:t>
      </w:r>
      <w:r w:rsidR="001D5B0F">
        <w:rPr>
          <w:spacing w:val="-10"/>
          <w:sz w:val="28"/>
          <w:szCs w:val="28"/>
          <w:lang w:val="uk-UA" w:eastAsia="uk-UA"/>
        </w:rPr>
        <w:t>.</w:t>
      </w:r>
    </w:p>
    <w:sectPr w:rsidR="004C6DEE" w:rsidRPr="001D5B0F">
      <w:footerReference w:type="default" r:id="rId2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2985C" w14:textId="77777777" w:rsidR="009D2761" w:rsidRDefault="009D2761">
      <w:r>
        <w:separator/>
      </w:r>
    </w:p>
  </w:endnote>
  <w:endnote w:type="continuationSeparator" w:id="0">
    <w:p w14:paraId="47B67CA8" w14:textId="77777777" w:rsidR="009D2761" w:rsidRDefault="009D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D5B0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D5B0F" w:rsidRDefault="001D5B0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D5B0F" w:rsidRDefault="001D5B0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D5B0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D5B0F" w:rsidRDefault="001D5B0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D5B0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D5B0F" w:rsidRDefault="001D5B0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1D5B0F" w:rsidRDefault="001D5B0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D5B0F" w:rsidRDefault="001D5B0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1D5B0F" w:rsidRDefault="001D5B0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D5B0F" w:rsidRDefault="001D5B0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D5B0F" w:rsidRDefault="001D5B0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D5B0F" w:rsidRDefault="001D5B0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D5B0F" w:rsidRDefault="001D5B0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1D5B0F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1D5B0F" w:rsidRPr="00653F61" w:rsidRDefault="001D5B0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1D5B0F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1D5B0F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1D5B0F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D5B0F" w:rsidRDefault="001D5B0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D5B0F" w:rsidRPr="0024722F" w:rsidRDefault="001D5B0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77F3FE7" w:rsidR="001D5B0F" w:rsidRPr="007A6697" w:rsidRDefault="001D5B0F" w:rsidP="00B61445">
          <w:pPr>
            <w:pStyle w:val="BodyText"/>
            <w:jc w:val="center"/>
            <w:rPr>
              <w:b/>
              <w:szCs w:val="28"/>
              <w:lang w:val="uk-UA"/>
            </w:rPr>
          </w:pPr>
          <w:r w:rsidRPr="007A6697">
            <w:rPr>
              <w:b/>
              <w:szCs w:val="28"/>
              <w:lang w:val="uk-UA"/>
            </w:rPr>
            <w:t>Базові системи числення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D5B0F" w:rsidRPr="00F57988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1D5B0F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D5B0F" w:rsidRPr="0024722F" w:rsidRDefault="001D5B0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D5B0F" w:rsidRPr="0024722F" w:rsidRDefault="001D5B0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D5B0F" w:rsidRPr="00B658D4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D5B0F" w:rsidRPr="00BF7874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1D5B0F" w:rsidRPr="00ED4F3A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1D5B0F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D5B0F" w:rsidRPr="00317655" w:rsidRDefault="001D5B0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725A1D" w:rsidR="001D5B0F" w:rsidRPr="00B61445" w:rsidRDefault="00B61445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1D5B0F" w:rsidRPr="000B4897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1D5B0F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D5B0F" w:rsidRPr="0024722F" w:rsidRDefault="001D5B0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D5B0F" w:rsidRPr="0024722F" w:rsidRDefault="001D5B0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1D5B0F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D5B0F" w:rsidRDefault="001D5B0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1D5B0F" w:rsidRDefault="001D5B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D5B0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1D5B0F" w:rsidRPr="00475762" w:rsidRDefault="001D5B0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D5B0F" w:rsidRDefault="001D5B0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1D5B0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D5B0F" w:rsidRDefault="001D5B0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E6C0F27" w:rsidR="001D5B0F" w:rsidRPr="00BF7874" w:rsidRDefault="001D5B0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61445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D5B0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D5B0F" w:rsidRDefault="001D5B0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D5B0F" w:rsidRDefault="001D5B0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D5B0F" w:rsidRDefault="001D5B0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D5B0F" w:rsidRDefault="001D5B0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D5B0F" w:rsidRDefault="001D5B0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D5B0F" w:rsidRDefault="001D5B0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D5B0F" w:rsidRDefault="001D5B0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D5B0F" w:rsidRDefault="001D5B0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BF1A0" w14:textId="77777777" w:rsidR="009D2761" w:rsidRDefault="009D2761">
      <w:r>
        <w:separator/>
      </w:r>
    </w:p>
  </w:footnote>
  <w:footnote w:type="continuationSeparator" w:id="0">
    <w:p w14:paraId="7EA2BA76" w14:textId="77777777" w:rsidR="009D2761" w:rsidRDefault="009D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 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2378</TotalTime>
  <Pages>10</Pages>
  <Words>2009</Words>
  <Characters>11454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55</cp:revision>
  <cp:lastPrinted>2015-09-20T08:44:00Z</cp:lastPrinted>
  <dcterms:created xsi:type="dcterms:W3CDTF">2016-09-25T11:38:00Z</dcterms:created>
  <dcterms:modified xsi:type="dcterms:W3CDTF">2018-09-16T09:00:00Z</dcterms:modified>
</cp:coreProperties>
</file>