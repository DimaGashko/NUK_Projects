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1B122E2D" w14:textId="1D3DD3CC" w:rsidR="007A6697" w:rsidRPr="00654032" w:rsidRDefault="00141DAA" w:rsidP="00654032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26174A">
        <w:rPr>
          <w:b/>
          <w:spacing w:val="-10"/>
          <w:sz w:val="28"/>
          <w:szCs w:val="28"/>
          <w:lang w:val="uk-UA" w:eastAsia="uk-UA"/>
        </w:rPr>
        <w:t>5</w:t>
      </w:r>
    </w:p>
    <w:p w14:paraId="68E7FA58" w14:textId="6E2B4FC2" w:rsidR="00CB00A6" w:rsidRPr="00290CD6" w:rsidRDefault="00290CD6" w:rsidP="00CB00A6">
      <w:pPr>
        <w:spacing w:after="480" w:line="276" w:lineRule="auto"/>
        <w:ind w:left="142" w:firstLine="0"/>
        <w:jc w:val="center"/>
        <w:rPr>
          <w:b/>
          <w:sz w:val="36"/>
          <w:szCs w:val="28"/>
        </w:rPr>
      </w:pPr>
      <w:r w:rsidRPr="00290CD6">
        <w:rPr>
          <w:b/>
          <w:color w:val="000000"/>
          <w:sz w:val="28"/>
        </w:rPr>
        <w:t>Влияние уровней кэш-памяти на время обработки массивов данных</w:t>
      </w:r>
    </w:p>
    <w:p w14:paraId="48300891" w14:textId="0F80A8F2" w:rsidR="00CB00A6" w:rsidRPr="00C34E2D" w:rsidRDefault="00CB00A6" w:rsidP="00CB00A6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 w:rsidRPr="00092787">
        <w:rPr>
          <w:b/>
          <w:spacing w:val="-10"/>
          <w:sz w:val="28"/>
          <w:szCs w:val="28"/>
          <w:lang w:eastAsia="uk-UA"/>
        </w:rPr>
        <w:t>Цель работы</w:t>
      </w:r>
      <w:r w:rsidR="00994651">
        <w:rPr>
          <w:spacing w:val="-10"/>
          <w:sz w:val="28"/>
          <w:szCs w:val="28"/>
          <w:lang w:eastAsia="uk-UA"/>
        </w:rPr>
        <w:t xml:space="preserve">: изучение </w:t>
      </w:r>
      <w:r w:rsidR="00C34E2D">
        <w:rPr>
          <w:spacing w:val="-10"/>
          <w:sz w:val="28"/>
          <w:szCs w:val="28"/>
          <w:lang w:eastAsia="uk-UA"/>
        </w:rPr>
        <w:t>влияния уровней кэш-памяти на время обработки массивов данных</w:t>
      </w:r>
    </w:p>
    <w:p w14:paraId="07B2DA47" w14:textId="59F2DF1A" w:rsidR="007A6697" w:rsidRPr="00092787" w:rsidRDefault="00CB00A6" w:rsidP="00654032">
      <w:pPr>
        <w:spacing w:after="480" w:line="276" w:lineRule="auto"/>
        <w:ind w:left="142" w:firstLine="0"/>
        <w:jc w:val="center"/>
        <w:rPr>
          <w:i/>
          <w:color w:val="000000"/>
          <w:sz w:val="28"/>
          <w:szCs w:val="28"/>
        </w:rPr>
      </w:pPr>
      <w:r w:rsidRPr="00092787">
        <w:rPr>
          <w:i/>
          <w:color w:val="000000"/>
          <w:sz w:val="28"/>
          <w:szCs w:val="28"/>
        </w:rPr>
        <w:t>Короткие теоретические сведения</w:t>
      </w:r>
    </w:p>
    <w:p w14:paraId="272A22A7" w14:textId="52525A12" w:rsidR="00290CD6" w:rsidRPr="00290CD6" w:rsidRDefault="00290CD6" w:rsidP="00290CD6">
      <w:pPr>
        <w:spacing w:line="360" w:lineRule="auto"/>
        <w:ind w:left="142" w:firstLine="48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</w:t>
      </w:r>
      <w:r w:rsidRPr="00290CD6">
        <w:rPr>
          <w:color w:val="000000"/>
          <w:sz w:val="28"/>
          <w:szCs w:val="28"/>
        </w:rPr>
        <w:t>асто встречается задача обработки массивов данных. С точки зрения скорости выполнения программы, важно в каком порядке обрабатываются элементы массива, т.к. от этого будет зависеть, насколько эффективно будет работать кэш-память. Основными особенностями организации кэш-память, которые играют важную роль при обработке массивов данных, являются блочное кэширование данных и аппаратная предвыборка данных в кэш. Кроме того, существенно, умещается ли обрабатываемый массив в кэш-памяти.</w:t>
      </w:r>
    </w:p>
    <w:p w14:paraId="16802574" w14:textId="77777777" w:rsidR="00290CD6" w:rsidRPr="00290CD6" w:rsidRDefault="00290CD6" w:rsidP="00290CD6">
      <w:pPr>
        <w:spacing w:line="360" w:lineRule="auto"/>
        <w:ind w:left="142" w:firstLine="488"/>
        <w:rPr>
          <w:color w:val="000000"/>
          <w:sz w:val="28"/>
          <w:szCs w:val="28"/>
        </w:rPr>
      </w:pPr>
      <w:r w:rsidRPr="00290CD6">
        <w:rPr>
          <w:color w:val="000000"/>
          <w:sz w:val="28"/>
          <w:szCs w:val="28"/>
        </w:rPr>
        <w:t>1.1 Зависимость времени доступа к элементам массива от уровней кэш-памяти</w:t>
      </w:r>
    </w:p>
    <w:p w14:paraId="4D29A33D" w14:textId="77777777" w:rsidR="00290CD6" w:rsidRPr="00290CD6" w:rsidRDefault="00290CD6" w:rsidP="00290CD6">
      <w:pPr>
        <w:spacing w:line="360" w:lineRule="auto"/>
        <w:ind w:left="142" w:firstLine="488"/>
        <w:rPr>
          <w:color w:val="000000"/>
          <w:sz w:val="28"/>
          <w:szCs w:val="28"/>
        </w:rPr>
      </w:pPr>
      <w:r w:rsidRPr="00290CD6">
        <w:rPr>
          <w:color w:val="000000"/>
          <w:sz w:val="28"/>
          <w:szCs w:val="28"/>
        </w:rPr>
        <w:t xml:space="preserve">Иерархия памяти включает несколько уровней кэш-памяти разного размера и с разным временем доступа. Допустим, некоторая программа производит многократную обработку элементов массива. Если построить график зависимости среднего времени доступа к одному элементу массива от размера массива, то он должен иметь нелинейный характер. При малых размера массива, когда все данные умещаются в кэш-памяти первого уровня, время доступа к элементу будет наименьшим, и не будет меняться при увеличении размера массива. Если размер массива превысит размер кэш-памяти первого уровня, то весь массив целиком уже не сможет в нем разместиться. Поэтому при обращении к некоторым элементам массива в кэш-памяти первого уровня будут случаться кэш-промахи, и элементы будут загружаться из кэш-памяти второго уровня (или оперативной памяти). В результате, чем больше кэш-промахов </w:t>
      </w:r>
      <w:r w:rsidRPr="00290CD6">
        <w:rPr>
          <w:color w:val="000000"/>
          <w:sz w:val="28"/>
          <w:szCs w:val="28"/>
        </w:rPr>
        <w:lastRenderedPageBreak/>
        <w:t xml:space="preserve">происходит, тем больше будет среднее время доступа к элементу, вплоть до времени доступа к следующему уровню иерархии памяти. В результате с увеличением размера массива среднее время доступа к элементу будет ступенчато возрастать. Таким образом, анализ графика может показать, каковы объемы различных уровней кэш-памяти, имеющихся в системе. </w:t>
      </w:r>
    </w:p>
    <w:p w14:paraId="570910BE" w14:textId="0F7D30E0" w:rsidR="00092787" w:rsidRDefault="00290CD6" w:rsidP="00290CD6">
      <w:pPr>
        <w:spacing w:line="360" w:lineRule="auto"/>
        <w:ind w:left="142" w:firstLine="488"/>
        <w:rPr>
          <w:color w:val="000000"/>
          <w:sz w:val="28"/>
          <w:szCs w:val="28"/>
        </w:rPr>
      </w:pPr>
      <w:r w:rsidRPr="00290CD6">
        <w:rPr>
          <w:color w:val="000000"/>
          <w:sz w:val="28"/>
          <w:szCs w:val="28"/>
        </w:rPr>
        <w:t>Данные из оперативной памяти в кэш-память считываются целыми блоками. Размер блока равен одной или нескольким кэш-строкам. Если элементы в массиве обрабатываются последовательно один за другим, то попытка чтения первого элемента кэш-строки вызывает копирование всего блока из медленной оперативной памяти в кэш-память. Чтение нескольких последующих элементов выполняется намного быстрее, т.к. они уже находятся в быстрой кэш-памяти.</w:t>
      </w:r>
    </w:p>
    <w:p w14:paraId="50C8CBA1" w14:textId="77777777" w:rsidR="00290CD6" w:rsidRPr="00CB00A6" w:rsidRDefault="00290CD6" w:rsidP="00290CD6">
      <w:pPr>
        <w:spacing w:line="360" w:lineRule="auto"/>
        <w:ind w:left="142" w:firstLine="488"/>
        <w:rPr>
          <w:color w:val="000000"/>
          <w:sz w:val="28"/>
          <w:szCs w:val="28"/>
        </w:rPr>
      </w:pPr>
    </w:p>
    <w:p w14:paraId="5523F6D3" w14:textId="28B92F90" w:rsidR="00456CEA" w:rsidRDefault="0095495B" w:rsidP="00456CEA">
      <w:pPr>
        <w:spacing w:line="276" w:lineRule="auto"/>
        <w:ind w:left="142" w:firstLine="0"/>
        <w:jc w:val="center"/>
        <w:rPr>
          <w:noProof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  <w:r w:rsidR="00456CEA">
        <w:rPr>
          <w:noProof/>
        </w:rPr>
        <w:t xml:space="preserve"> </w:t>
      </w:r>
    </w:p>
    <w:p w14:paraId="6CEAF711" w14:textId="54057E95" w:rsidR="00456CEA" w:rsidRDefault="00456CEA" w:rsidP="00456CEA">
      <w:pPr>
        <w:spacing w:line="276" w:lineRule="auto"/>
        <w:ind w:left="142" w:firstLine="0"/>
        <w:jc w:val="center"/>
        <w:rPr>
          <w:noProof/>
        </w:rPr>
      </w:pPr>
    </w:p>
    <w:p w14:paraId="35D1138B" w14:textId="77777777" w:rsidR="00290CD6" w:rsidRDefault="00290CD6" w:rsidP="00290CD6">
      <w:pPr>
        <w:shd w:val="clear" w:color="auto" w:fill="FFFFFF"/>
        <w:spacing w:line="360" w:lineRule="auto"/>
        <w:rPr>
          <w:color w:val="000000"/>
          <w:kern w:val="0"/>
        </w:rPr>
      </w:pPr>
      <w:r>
        <w:rPr>
          <w:color w:val="000000"/>
        </w:rPr>
        <w:t>1. Написать программу, многократно выполняющую обход массива заданного размера тремя способами.</w:t>
      </w:r>
    </w:p>
    <w:p w14:paraId="30E7969C" w14:textId="77777777" w:rsidR="00290CD6" w:rsidRDefault="00290CD6" w:rsidP="00290CD6">
      <w:p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 xml:space="preserve">2. Для каждого размера массива и способа обхода измерить среднее время доступа к одному элементу (в тактах процессора). Построить графики зависимости среднего времени доступа от размера массива. Указать для какого процессора проводилось исследование. </w:t>
      </w:r>
    </w:p>
    <w:p w14:paraId="3F89B3B7" w14:textId="77777777" w:rsidR="00290CD6" w:rsidRDefault="00290CD6" w:rsidP="00290CD6">
      <w:p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3. На основе анализа полученных графиков: определить размеры кэш-памяти различных уровней, обосновать ответ, сопоставить результат с известными реальными значениями; определить размеры массива, при которых время доступа к элементу массива при случайном обходе больше, чем при прямом или обратном; объяснить причины этой разницы во временах.</w:t>
      </w:r>
    </w:p>
    <w:p w14:paraId="54DD8388" w14:textId="35216C7E" w:rsidR="00BF541B" w:rsidRDefault="00BF541B" w:rsidP="00BF541B">
      <w:pPr>
        <w:pStyle w:val="BodyTextIndent"/>
        <w:spacing w:line="360" w:lineRule="auto"/>
        <w:jc w:val="left"/>
        <w:rPr>
          <w:b/>
          <w:szCs w:val="28"/>
        </w:rPr>
      </w:pPr>
    </w:p>
    <w:p w14:paraId="5E4BF42A" w14:textId="2A07E5D1" w:rsidR="00290CD6" w:rsidRDefault="00290CD6" w:rsidP="00290CD6">
      <w:pPr>
        <w:pStyle w:val="BodyTextIndent"/>
        <w:spacing w:line="360" w:lineRule="auto"/>
        <w:jc w:val="center"/>
        <w:rPr>
          <w:b/>
          <w:szCs w:val="28"/>
          <w:lang w:val="uk-UA"/>
        </w:rPr>
      </w:pPr>
      <w:r>
        <w:rPr>
          <w:b/>
          <w:szCs w:val="28"/>
        </w:rPr>
        <w:t>Розв</w:t>
      </w:r>
      <w:r>
        <w:rPr>
          <w:b/>
          <w:szCs w:val="28"/>
          <w:lang w:val="uk-UA"/>
        </w:rPr>
        <w:t>’язок</w:t>
      </w:r>
    </w:p>
    <w:p w14:paraId="0C085B32" w14:textId="58D5D333" w:rsidR="00290CD6" w:rsidRPr="00994651" w:rsidRDefault="00994651" w:rsidP="00994651">
      <w:pPr>
        <w:pStyle w:val="BodyTextIndent"/>
        <w:numPr>
          <w:ilvl w:val="0"/>
          <w:numId w:val="27"/>
        </w:numPr>
        <w:spacing w:line="360" w:lineRule="auto"/>
        <w:jc w:val="left"/>
        <w:rPr>
          <w:b/>
          <w:szCs w:val="28"/>
        </w:rPr>
      </w:pPr>
      <w:r>
        <w:rPr>
          <w:b/>
          <w:szCs w:val="28"/>
          <w:lang w:val="uk-UA"/>
        </w:rPr>
        <w:t>Текст програми</w:t>
      </w:r>
    </w:p>
    <w:p w14:paraId="1E1427D7" w14:textId="5A6DFEF3" w:rsidR="00994651" w:rsidRDefault="00994651" w:rsidP="00994651">
      <w:pPr>
        <w:pStyle w:val="BodyTextIndent"/>
        <w:spacing w:line="360" w:lineRule="auto"/>
        <w:ind w:left="927" w:firstLine="0"/>
        <w:jc w:val="left"/>
        <w:rPr>
          <w:b/>
          <w:szCs w:val="28"/>
        </w:rPr>
      </w:pPr>
    </w:p>
    <w:p w14:paraId="48DA932F" w14:textId="77777777" w:rsidR="00994651" w:rsidRPr="00994651" w:rsidRDefault="00994651" w:rsidP="00994651">
      <w:pPr>
        <w:pStyle w:val="BodyTextIndent"/>
        <w:spacing w:line="360" w:lineRule="auto"/>
        <w:ind w:left="927" w:firstLine="0"/>
        <w:jc w:val="left"/>
        <w:rPr>
          <w:b/>
          <w:szCs w:val="28"/>
        </w:rPr>
      </w:pPr>
    </w:p>
    <w:p w14:paraId="1AB32DBE" w14:textId="1F97940F" w:rsidR="00994651" w:rsidRPr="00994651" w:rsidRDefault="00994651" w:rsidP="00994651">
      <w:pPr>
        <w:pStyle w:val="BodyTextIndent"/>
        <w:numPr>
          <w:ilvl w:val="0"/>
          <w:numId w:val="27"/>
        </w:numPr>
        <w:spacing w:line="360" w:lineRule="auto"/>
        <w:jc w:val="left"/>
        <w:rPr>
          <w:b/>
          <w:szCs w:val="28"/>
        </w:rPr>
      </w:pPr>
      <w:r>
        <w:rPr>
          <w:b/>
          <w:szCs w:val="28"/>
          <w:lang w:val="uk-UA"/>
        </w:rPr>
        <w:t>Результат виконання</w:t>
      </w:r>
    </w:p>
    <w:p w14:paraId="02B799FB" w14:textId="77777777" w:rsidR="00994651" w:rsidRDefault="00994651" w:rsidP="00994651">
      <w:pPr>
        <w:pStyle w:val="ListParagraph"/>
        <w:rPr>
          <w:b/>
          <w:szCs w:val="28"/>
        </w:rPr>
      </w:pPr>
    </w:p>
    <w:p w14:paraId="1517B9ED" w14:textId="77777777" w:rsidR="00994651" w:rsidRPr="00994651" w:rsidRDefault="00994651" w:rsidP="00994651">
      <w:pPr>
        <w:pStyle w:val="BodyTextIndent"/>
        <w:spacing w:line="360" w:lineRule="auto"/>
        <w:ind w:left="927" w:firstLine="0"/>
        <w:jc w:val="left"/>
        <w:rPr>
          <w:b/>
          <w:szCs w:val="28"/>
        </w:rPr>
      </w:pPr>
    </w:p>
    <w:p w14:paraId="6DD14AE9" w14:textId="45FB6A0D" w:rsidR="00994651" w:rsidRPr="00994651" w:rsidRDefault="00994651" w:rsidP="00994651">
      <w:pPr>
        <w:pStyle w:val="BodyTextIndent"/>
        <w:numPr>
          <w:ilvl w:val="0"/>
          <w:numId w:val="27"/>
        </w:numPr>
        <w:spacing w:line="360" w:lineRule="auto"/>
        <w:jc w:val="left"/>
        <w:rPr>
          <w:b/>
          <w:szCs w:val="28"/>
        </w:rPr>
      </w:pPr>
      <w:r>
        <w:rPr>
          <w:b/>
          <w:szCs w:val="28"/>
          <w:lang w:val="uk-UA"/>
        </w:rPr>
        <w:t>Аналіз результатів</w:t>
      </w:r>
    </w:p>
    <w:p w14:paraId="74A7703F" w14:textId="77777777" w:rsidR="0075189E" w:rsidRDefault="0075189E" w:rsidP="00BF541B">
      <w:pPr>
        <w:pStyle w:val="BodyTextIndent"/>
        <w:spacing w:line="360" w:lineRule="auto"/>
        <w:jc w:val="left"/>
        <w:rPr>
          <w:b/>
          <w:szCs w:val="28"/>
          <w:lang w:val="uk-UA"/>
        </w:rPr>
      </w:pPr>
    </w:p>
    <w:p w14:paraId="7BFF4EE8" w14:textId="1C5DE2E8" w:rsidR="00C34E2D" w:rsidRPr="00C34E2D" w:rsidRDefault="006E2DE5" w:rsidP="00C34E2D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 w:rsidRPr="007A6697">
        <w:rPr>
          <w:b/>
          <w:sz w:val="28"/>
          <w:szCs w:val="28"/>
          <w:lang w:val="uk-UA"/>
        </w:rPr>
        <w:lastRenderedPageBreak/>
        <w:t>Висновок:</w:t>
      </w:r>
      <w:r w:rsidR="00C34E2D">
        <w:rPr>
          <w:b/>
          <w:sz w:val="28"/>
          <w:szCs w:val="28"/>
          <w:lang w:val="uk-UA"/>
        </w:rPr>
        <w:t xml:space="preserve"> </w:t>
      </w:r>
      <w:r w:rsidR="00C34E2D">
        <w:rPr>
          <w:sz w:val="28"/>
          <w:szCs w:val="28"/>
          <w:lang w:val="uk-UA"/>
        </w:rPr>
        <w:t xml:space="preserve">На </w:t>
      </w:r>
      <w:r w:rsidR="00C34E2D">
        <w:rPr>
          <w:sz w:val="28"/>
          <w:szCs w:val="28"/>
        </w:rPr>
        <w:t xml:space="preserve">этой лабораторной работе я </w:t>
      </w:r>
      <w:r w:rsidR="00C34E2D">
        <w:rPr>
          <w:spacing w:val="-10"/>
          <w:sz w:val="28"/>
          <w:szCs w:val="28"/>
          <w:lang w:eastAsia="uk-UA"/>
        </w:rPr>
        <w:t>изучеи</w:t>
      </w:r>
      <w:bookmarkStart w:id="0" w:name="_GoBack"/>
      <w:bookmarkEnd w:id="0"/>
      <w:r w:rsidR="00C34E2D">
        <w:rPr>
          <w:spacing w:val="-10"/>
          <w:sz w:val="28"/>
          <w:szCs w:val="28"/>
          <w:lang w:eastAsia="uk-UA"/>
        </w:rPr>
        <w:t xml:space="preserve"> влияния уровней кэш-памяти на время обработки массивов данных</w:t>
      </w:r>
    </w:p>
    <w:p w14:paraId="4ED55155" w14:textId="765F13B3" w:rsidR="004C6DEE" w:rsidRPr="00774700" w:rsidRDefault="006E2DE5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 w:rsidRPr="007A6697">
        <w:rPr>
          <w:b/>
          <w:sz w:val="28"/>
          <w:szCs w:val="28"/>
          <w:lang w:val="uk-UA"/>
        </w:rPr>
        <w:t xml:space="preserve"> </w:t>
      </w:r>
    </w:p>
    <w:p w14:paraId="0F318C1F" w14:textId="0647A5BE" w:rsidR="00BF541B" w:rsidRPr="001D5B0F" w:rsidRDefault="00BF541B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</w:p>
    <w:sectPr w:rsidR="00BF541B" w:rsidRPr="001D5B0F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E4948" w14:textId="77777777" w:rsidR="000A3FB1" w:rsidRDefault="000A3FB1">
      <w:r>
        <w:separator/>
      </w:r>
    </w:p>
  </w:endnote>
  <w:endnote w:type="continuationSeparator" w:id="0">
    <w:p w14:paraId="63FC0499" w14:textId="77777777" w:rsidR="000A3FB1" w:rsidRDefault="000A3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774700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774700" w:rsidRDefault="00774700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774700" w:rsidRDefault="00774700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774700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774700" w:rsidRDefault="00774700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774700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774700" w:rsidRDefault="00774700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774700" w:rsidRDefault="00774700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774700" w:rsidRDefault="00774700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774700" w:rsidRDefault="00774700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774700" w:rsidRDefault="00774700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774700" w:rsidRDefault="00774700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774700" w:rsidRDefault="00774700">
          <w:pPr>
            <w:pStyle w:val="Footer"/>
            <w:ind w:right="-1474" w:firstLine="0"/>
            <w:jc w:val="left"/>
          </w:pPr>
        </w:p>
      </w:tc>
    </w:tr>
  </w:tbl>
  <w:p w14:paraId="735714C6" w14:textId="77777777" w:rsidR="00774700" w:rsidRDefault="00774700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774700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18D1397" w:rsidR="00774700" w:rsidRPr="00653F61" w:rsidRDefault="0026174A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121.2151.05.05</w:t>
          </w:r>
        </w:p>
      </w:tc>
    </w:tr>
    <w:tr w:rsidR="00774700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74700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74700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774700" w:rsidRDefault="00774700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774700" w:rsidRPr="0024722F" w:rsidRDefault="00774700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774700" w:rsidRDefault="00774700" w:rsidP="0065403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4D5F2D81" w:rsidR="00774700" w:rsidRPr="00290CD6" w:rsidRDefault="00290CD6" w:rsidP="00290CD6">
          <w:pPr>
            <w:shd w:val="clear" w:color="auto" w:fill="FFFFFF"/>
            <w:spacing w:after="120"/>
            <w:ind w:firstLine="0"/>
            <w:jc w:val="center"/>
            <w:rPr>
              <w:b/>
              <w:color w:val="000000"/>
              <w:kern w:val="0"/>
            </w:rPr>
          </w:pPr>
          <w:r w:rsidRPr="00290CD6">
            <w:rPr>
              <w:b/>
              <w:color w:val="000000"/>
            </w:rPr>
            <w:t>Влияние уровней кэш-памяти на время обработки массивов данных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774700" w:rsidRPr="00F57988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774700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774700" w:rsidRPr="0024722F" w:rsidRDefault="00774700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774700" w:rsidRPr="0024722F" w:rsidRDefault="00774700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774700" w:rsidRPr="00B658D4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774700" w:rsidRPr="00BF7874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774700" w:rsidRPr="00ED4F3A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774700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774700" w:rsidRPr="00317655" w:rsidRDefault="00774700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725A1D" w:rsidR="00774700" w:rsidRPr="00B61445" w:rsidRDefault="00774700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774700" w:rsidRPr="000B4897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774700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774700" w:rsidRPr="0024722F" w:rsidRDefault="00774700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774700" w:rsidRPr="0024722F" w:rsidRDefault="00774700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74700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774700" w:rsidRDefault="00774700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774700" w:rsidRDefault="007747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774700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6A50834" w:rsidR="00774700" w:rsidRPr="0081786F" w:rsidRDefault="00774700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>
            <w:rPr>
              <w:sz w:val="40"/>
              <w:lang w:val="en-US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774700" w:rsidRDefault="00774700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774700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774700" w:rsidRDefault="00774700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0DAFDE3" w:rsidR="00774700" w:rsidRPr="00BF7874" w:rsidRDefault="00774700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C34E2D">
            <w:rPr>
              <w:noProof/>
              <w:sz w:val="28"/>
              <w:szCs w:val="28"/>
              <w:lang w:val="uk-UA"/>
            </w:rPr>
            <w:t>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774700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774700" w:rsidRDefault="00774700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774700" w:rsidRDefault="00774700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774700" w:rsidRDefault="00774700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774700" w:rsidRDefault="00774700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774700" w:rsidRDefault="00774700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774700" w:rsidRDefault="00774700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774700" w:rsidRDefault="00774700">
          <w:pPr>
            <w:pStyle w:val="Footer"/>
            <w:ind w:right="-1474" w:firstLine="0"/>
            <w:jc w:val="left"/>
          </w:pPr>
        </w:p>
      </w:tc>
    </w:tr>
  </w:tbl>
  <w:p w14:paraId="03DBE8F7" w14:textId="77777777" w:rsidR="00774700" w:rsidRDefault="00774700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79A48" w14:textId="77777777" w:rsidR="000A3FB1" w:rsidRDefault="000A3FB1">
      <w:r>
        <w:separator/>
      </w:r>
    </w:p>
  </w:footnote>
  <w:footnote w:type="continuationSeparator" w:id="0">
    <w:p w14:paraId="5B026465" w14:textId="77777777" w:rsidR="000A3FB1" w:rsidRDefault="000A3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74457"/>
    <w:multiLevelType w:val="hybridMultilevel"/>
    <w:tmpl w:val="146CD5B8"/>
    <w:lvl w:ilvl="0" w:tplc="E30288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20"/>
  </w:num>
  <w:num w:numId="5">
    <w:abstractNumId w:val="18"/>
  </w:num>
  <w:num w:numId="6">
    <w:abstractNumId w:val="24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4"/>
  </w:num>
  <w:num w:numId="12">
    <w:abstractNumId w:val="12"/>
  </w:num>
  <w:num w:numId="13">
    <w:abstractNumId w:val="13"/>
  </w:num>
  <w:num w:numId="14">
    <w:abstractNumId w:val="16"/>
  </w:num>
  <w:num w:numId="15">
    <w:abstractNumId w:val="25"/>
  </w:num>
  <w:num w:numId="16">
    <w:abstractNumId w:val="21"/>
  </w:num>
  <w:num w:numId="17">
    <w:abstractNumId w:val="2"/>
  </w:num>
  <w:num w:numId="18">
    <w:abstractNumId w:val="8"/>
  </w:num>
  <w:num w:numId="19">
    <w:abstractNumId w:val="14"/>
  </w:num>
  <w:num w:numId="20">
    <w:abstractNumId w:val="11"/>
  </w:num>
  <w:num w:numId="21">
    <w:abstractNumId w:val="23"/>
  </w:num>
  <w:num w:numId="22">
    <w:abstractNumId w:val="17"/>
  </w:num>
  <w:num w:numId="23">
    <w:abstractNumId w:val="19"/>
  </w:num>
  <w:num w:numId="24">
    <w:abstractNumId w:val="22"/>
  </w:num>
  <w:num w:numId="25">
    <w:abstractNumId w:val="7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2787"/>
    <w:rsid w:val="00093B1D"/>
    <w:rsid w:val="00096764"/>
    <w:rsid w:val="000A266F"/>
    <w:rsid w:val="000A3FB1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A51"/>
    <w:rsid w:val="00257F31"/>
    <w:rsid w:val="0026174A"/>
    <w:rsid w:val="00263C00"/>
    <w:rsid w:val="00264D3F"/>
    <w:rsid w:val="00265F30"/>
    <w:rsid w:val="00266E70"/>
    <w:rsid w:val="002675A0"/>
    <w:rsid w:val="00284DD3"/>
    <w:rsid w:val="002878E3"/>
    <w:rsid w:val="002906CB"/>
    <w:rsid w:val="00290CD6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54B1"/>
    <w:rsid w:val="00346C44"/>
    <w:rsid w:val="003475FA"/>
    <w:rsid w:val="003512B0"/>
    <w:rsid w:val="00357A83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56CEA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032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111E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189E"/>
    <w:rsid w:val="00752649"/>
    <w:rsid w:val="007555EE"/>
    <w:rsid w:val="00761D47"/>
    <w:rsid w:val="00770ED9"/>
    <w:rsid w:val="00771908"/>
    <w:rsid w:val="00773E7A"/>
    <w:rsid w:val="00774700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801C87"/>
    <w:rsid w:val="00815F49"/>
    <w:rsid w:val="0081786F"/>
    <w:rsid w:val="00823267"/>
    <w:rsid w:val="00825AA6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2BB4"/>
    <w:rsid w:val="009368C9"/>
    <w:rsid w:val="009413A0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94651"/>
    <w:rsid w:val="009A6E8B"/>
    <w:rsid w:val="009D2761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541B"/>
    <w:rsid w:val="00BF7874"/>
    <w:rsid w:val="00C117AC"/>
    <w:rsid w:val="00C16261"/>
    <w:rsid w:val="00C16F84"/>
    <w:rsid w:val="00C21C83"/>
    <w:rsid w:val="00C2362A"/>
    <w:rsid w:val="00C26095"/>
    <w:rsid w:val="00C31C4F"/>
    <w:rsid w:val="00C34E2D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B00A6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  <w:style w:type="paragraph" w:customStyle="1" w:styleId="CharChar1CharChar0">
    <w:name w:val="Char Char1 Знак Знак Char Char"/>
    <w:basedOn w:val="Normal"/>
    <w:next w:val="Normal"/>
    <w:rsid w:val="00654032"/>
    <w:pPr>
      <w:spacing w:before="240" w:after="240" w:line="360" w:lineRule="auto"/>
      <w:ind w:firstLine="0"/>
      <w:jc w:val="left"/>
    </w:pPr>
    <w:rPr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2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2598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64</cp:revision>
  <cp:lastPrinted>2015-09-20T08:44:00Z</cp:lastPrinted>
  <dcterms:created xsi:type="dcterms:W3CDTF">2016-09-25T11:38:00Z</dcterms:created>
  <dcterms:modified xsi:type="dcterms:W3CDTF">2018-12-06T11:05:00Z</dcterms:modified>
</cp:coreProperties>
</file>