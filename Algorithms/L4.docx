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DF6D7D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616011A8" w14:textId="77777777" w:rsidR="00A042CC" w:rsidRPr="00DF6D7D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DF6D7D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DF6D7D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DF6D7D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DF6D7D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  <w:sectPr w:rsidR="00A042CC" w:rsidRPr="00DF6D7D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DF6D7D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</w:rPr>
      </w:pPr>
    </w:p>
    <w:p w14:paraId="077A267C" w14:textId="197D3D4D" w:rsidR="00141DAA" w:rsidRPr="00DF6D7D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DF6D7D">
        <w:rPr>
          <w:b/>
          <w:spacing w:val="-10"/>
          <w:sz w:val="28"/>
          <w:szCs w:val="28"/>
          <w:lang w:eastAsia="uk-UA"/>
        </w:rPr>
        <w:t>Лабораторна</w:t>
      </w:r>
      <w:r w:rsidR="00DF6D7D">
        <w:rPr>
          <w:b/>
          <w:spacing w:val="-10"/>
          <w:sz w:val="28"/>
          <w:szCs w:val="28"/>
          <w:lang w:eastAsia="uk-UA"/>
        </w:rPr>
        <w:t>я</w:t>
      </w:r>
      <w:r w:rsidRPr="00DF6D7D">
        <w:rPr>
          <w:b/>
          <w:spacing w:val="-10"/>
          <w:sz w:val="28"/>
          <w:szCs w:val="28"/>
          <w:lang w:eastAsia="uk-UA"/>
        </w:rPr>
        <w:t xml:space="preserve"> робота №</w:t>
      </w:r>
      <w:r w:rsidR="00352E84" w:rsidRPr="00DF6D7D">
        <w:rPr>
          <w:b/>
          <w:spacing w:val="-10"/>
          <w:sz w:val="28"/>
          <w:szCs w:val="28"/>
          <w:lang w:eastAsia="uk-UA"/>
        </w:rPr>
        <w:t>6</w:t>
      </w:r>
    </w:p>
    <w:p w14:paraId="4B0875E7" w14:textId="13D5E91D" w:rsidR="00C5625B" w:rsidRPr="00DF6D7D" w:rsidRDefault="00DF6D7D" w:rsidP="00DF6D7D">
      <w:pPr>
        <w:spacing w:after="480" w:line="276" w:lineRule="auto"/>
        <w:ind w:left="142" w:firstLine="0"/>
        <w:jc w:val="center"/>
        <w:rPr>
          <w:sz w:val="40"/>
        </w:rPr>
      </w:pPr>
      <w:r w:rsidRPr="00DF6D7D">
        <w:rPr>
          <w:sz w:val="32"/>
        </w:rPr>
        <w:t>Структуры данных. Хеш-таблицы</w:t>
      </w:r>
    </w:p>
    <w:p w14:paraId="578EE0F7" w14:textId="5A2FF3F6" w:rsidR="000D4122" w:rsidRPr="00DF6D7D" w:rsidRDefault="00F106AB" w:rsidP="00DF6D7D">
      <w:pPr>
        <w:spacing w:line="360" w:lineRule="auto"/>
        <w:ind w:firstLine="567"/>
        <w:jc w:val="left"/>
        <w:rPr>
          <w:b/>
          <w:i/>
          <w:sz w:val="30"/>
          <w:szCs w:val="30"/>
        </w:rPr>
      </w:pPr>
      <w:r w:rsidRPr="00DF6D7D">
        <w:rPr>
          <w:b/>
          <w:sz w:val="28"/>
          <w:szCs w:val="28"/>
        </w:rPr>
        <w:t>Мета робот</w:t>
      </w:r>
      <w:r w:rsidR="00DF6D7D">
        <w:rPr>
          <w:b/>
          <w:sz w:val="28"/>
          <w:szCs w:val="28"/>
        </w:rPr>
        <w:t>ы</w:t>
      </w:r>
      <w:r w:rsidRPr="00DF6D7D">
        <w:rPr>
          <w:sz w:val="28"/>
          <w:szCs w:val="28"/>
        </w:rPr>
        <w:t>:</w:t>
      </w:r>
      <w:r w:rsidR="00DF6D7D" w:rsidRPr="00DF6D7D">
        <w:rPr>
          <w:sz w:val="30"/>
          <w:szCs w:val="30"/>
        </w:rPr>
        <w:t xml:space="preserve"> </w:t>
      </w:r>
      <w:r w:rsidR="00DF6D7D" w:rsidRPr="00DF6D7D">
        <w:rPr>
          <w:sz w:val="30"/>
          <w:szCs w:val="30"/>
        </w:rPr>
        <w:t>Научиться создавать алгоритм быстрого поиска элементов множества</w:t>
      </w:r>
      <w:r w:rsidR="00DF6D7D" w:rsidRPr="00DF6D7D">
        <w:rPr>
          <w:sz w:val="30"/>
          <w:szCs w:val="30"/>
        </w:rPr>
        <w:t xml:space="preserve"> </w:t>
      </w:r>
      <w:r w:rsidR="00DF6D7D" w:rsidRPr="00DF6D7D">
        <w:rPr>
          <w:sz w:val="30"/>
          <w:szCs w:val="30"/>
        </w:rPr>
        <w:t>путем создания оптимальной хеш-функции. Анализ частоты встречаемости</w:t>
      </w:r>
      <w:r w:rsidR="00DF6D7D" w:rsidRPr="00DF6D7D">
        <w:rPr>
          <w:sz w:val="30"/>
          <w:szCs w:val="30"/>
        </w:rPr>
        <w:t xml:space="preserve"> </w:t>
      </w:r>
      <w:r w:rsidR="00DF6D7D" w:rsidRPr="00DF6D7D">
        <w:rPr>
          <w:sz w:val="30"/>
          <w:szCs w:val="30"/>
        </w:rPr>
        <w:t>слов во входном тексте с применением хеш-таблиц.</w:t>
      </w:r>
    </w:p>
    <w:p w14:paraId="6E6F5D8B" w14:textId="29610623" w:rsidR="00F106AB" w:rsidRPr="00DF6D7D" w:rsidRDefault="00DF6D7D" w:rsidP="00DF6D7D">
      <w:pPr>
        <w:ind w:firstLine="567"/>
        <w:jc w:val="center"/>
        <w:rPr>
          <w:i/>
          <w:sz w:val="28"/>
        </w:rPr>
      </w:pPr>
      <w:r>
        <w:rPr>
          <w:i/>
          <w:sz w:val="32"/>
          <w:szCs w:val="28"/>
        </w:rPr>
        <w:t>Задание</w:t>
      </w:r>
    </w:p>
    <w:p w14:paraId="5D606920" w14:textId="7A7FB932" w:rsidR="008F6DDF" w:rsidRPr="00DF6D7D" w:rsidRDefault="008F6DDF" w:rsidP="000D4122">
      <w:pPr>
        <w:ind w:left="851" w:hanging="1031"/>
        <w:jc w:val="left"/>
        <w:rPr>
          <w:b/>
          <w:color w:val="000000" w:themeColor="text1"/>
          <w:sz w:val="28"/>
          <w:szCs w:val="28"/>
        </w:rPr>
      </w:pPr>
    </w:p>
    <w:p w14:paraId="73845DD7" w14:textId="781BDDB6" w:rsidR="005B1E1C" w:rsidRPr="00DF6D7D" w:rsidRDefault="00DF6D7D" w:rsidP="005B1E1C">
      <w:pPr>
        <w:ind w:left="851" w:hanging="851"/>
        <w:jc w:val="left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0157B3D" wp14:editId="14C327F5">
            <wp:extent cx="6263640" cy="473646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ECAB" w14:textId="3966DB07" w:rsidR="00DF6D7D" w:rsidRDefault="00DF6D7D" w:rsidP="00DF6D7D">
      <w:pPr>
        <w:ind w:firstLine="0"/>
        <w:jc w:val="center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9ED6400" wp14:editId="6BC37229">
            <wp:extent cx="5824988" cy="14097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5487" cy="141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857A" w14:textId="77777777" w:rsidR="00DF6D7D" w:rsidRPr="00DF6D7D" w:rsidRDefault="00DF6D7D" w:rsidP="00757A8E">
      <w:pPr>
        <w:ind w:left="851" w:firstLine="0"/>
        <w:rPr>
          <w:b/>
          <w:color w:val="000000" w:themeColor="text1"/>
          <w:sz w:val="28"/>
          <w:szCs w:val="28"/>
        </w:rPr>
      </w:pPr>
    </w:p>
    <w:p w14:paraId="01C63D75" w14:textId="0BDBB32F" w:rsidR="007A0E7D" w:rsidRPr="00DF6D7D" w:rsidRDefault="00DF6D7D" w:rsidP="005B1E1C">
      <w:pPr>
        <w:spacing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>
        <w:rPr>
          <w:b/>
          <w:spacing w:val="-10"/>
          <w:sz w:val="28"/>
          <w:szCs w:val="28"/>
          <w:lang w:eastAsia="uk-UA"/>
        </w:rPr>
        <w:lastRenderedPageBreak/>
        <w:t>Ход работы</w:t>
      </w:r>
    </w:p>
    <w:p w14:paraId="41C3663F" w14:textId="3C08E8CF" w:rsidR="000D4122" w:rsidRPr="00DF6D7D" w:rsidRDefault="000D4122" w:rsidP="005B1E1C">
      <w:pPr>
        <w:spacing w:line="360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</w:rPr>
      </w:pPr>
    </w:p>
    <w:p w14:paraId="781B927D" w14:textId="0E6AE2FF" w:rsidR="00352E84" w:rsidRPr="00DF6D7D" w:rsidRDefault="003F34F4" w:rsidP="00DF6D7D">
      <w:pPr>
        <w:pStyle w:val="ListParagraph"/>
        <w:numPr>
          <w:ilvl w:val="0"/>
          <w:numId w:val="30"/>
        </w:numPr>
        <w:shd w:val="clear" w:color="auto" w:fill="FFFFFF"/>
        <w:spacing w:after="240" w:line="360" w:lineRule="auto"/>
        <w:jc w:val="left"/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</w:pPr>
      <w:r w:rsidRPr="00DF6D7D">
        <w:rPr>
          <w:b/>
          <w:color w:val="000000" w:themeColor="text1"/>
          <w:sz w:val="28"/>
          <w:szCs w:val="28"/>
          <w:shd w:val="clear" w:color="auto" w:fill="FFFFFF"/>
        </w:rPr>
        <w:t>Текст</w:t>
      </w:r>
      <w:r w:rsidR="00F106AB" w:rsidRPr="00DF6D7D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DF6D7D">
        <w:rPr>
          <w:b/>
          <w:color w:val="000000" w:themeColor="text1"/>
          <w:sz w:val="28"/>
          <w:szCs w:val="28"/>
          <w:shd w:val="clear" w:color="auto" w:fill="FFFFFF"/>
        </w:rPr>
        <w:t>программы</w:t>
      </w:r>
    </w:p>
    <w:p w14:paraId="3E83111A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&lt;iostream&gt;</w:t>
      </w:r>
    </w:p>
    <w:p w14:paraId="4533E9E3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&lt;fstream&gt;</w:t>
      </w:r>
    </w:p>
    <w:p w14:paraId="73A08254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&lt;algorithm&gt;</w:t>
      </w:r>
    </w:p>
    <w:p w14:paraId="6FB4BAB0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&lt;vector&gt;</w:t>
      </w:r>
    </w:p>
    <w:p w14:paraId="036ADA9E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&lt;string&gt;</w:t>
      </w:r>
    </w:p>
    <w:p w14:paraId="3551896F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&lt;regex&gt;</w:t>
      </w:r>
    </w:p>
    <w:p w14:paraId="14123D58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&lt;sstream&gt;</w:t>
      </w:r>
    </w:p>
    <w:p w14:paraId="1AC82087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A94A06E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"Map.hpp"</w:t>
      </w:r>
    </w:p>
    <w:p w14:paraId="02DB5715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3A8802B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vector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string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 </w:t>
      </w:r>
      <w:r w:rsidRPr="0033468A">
        <w:rPr>
          <w:rFonts w:ascii="Consolas" w:hAnsi="Consolas" w:cs="Consolas"/>
          <w:color w:val="483D8B"/>
          <w:kern w:val="0"/>
          <w:sz w:val="16"/>
          <w:szCs w:val="16"/>
          <w:lang w:val="en-US" w:eastAsia="uk-UA"/>
        </w:rPr>
        <w:t>readWordsFromFile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const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string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url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count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6249CCA9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dg::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Map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483D8B"/>
          <w:kern w:val="0"/>
          <w:sz w:val="16"/>
          <w:szCs w:val="16"/>
          <w:lang w:val="en-US" w:eastAsia="uk-UA"/>
        </w:rPr>
        <w:t>getMapOfWords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vector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string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&amp;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words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443D5479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vector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pair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string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&gt;&gt; </w:t>
      </w:r>
      <w:r w:rsidRPr="0033468A">
        <w:rPr>
          <w:rFonts w:ascii="Consolas" w:hAnsi="Consolas" w:cs="Consolas"/>
          <w:color w:val="483D8B"/>
          <w:kern w:val="0"/>
          <w:sz w:val="16"/>
          <w:szCs w:val="16"/>
          <w:lang w:val="en-US" w:eastAsia="uk-UA"/>
        </w:rPr>
        <w:t>getWordsFrequency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vector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string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&gt;&amp; 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words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7FDE8111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60A6496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483D8B"/>
          <w:kern w:val="0"/>
          <w:sz w:val="16"/>
          <w:szCs w:val="16"/>
          <w:lang w:val="en-US" w:eastAsia="uk-UA"/>
        </w:rPr>
        <w:t>printTopOfWords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vector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string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&amp;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words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wordsInTop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20);</w:t>
      </w:r>
    </w:p>
    <w:p w14:paraId="27C18844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6954DE7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483D8B"/>
          <w:kern w:val="0"/>
          <w:sz w:val="16"/>
          <w:szCs w:val="16"/>
          <w:lang w:val="en-US" w:eastAsia="uk-UA"/>
        </w:rPr>
        <w:t>printHello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();</w:t>
      </w:r>
    </w:p>
    <w:p w14:paraId="68DA6F68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483D8B"/>
          <w:kern w:val="0"/>
          <w:sz w:val="16"/>
          <w:szCs w:val="16"/>
          <w:lang w:val="en-US" w:eastAsia="uk-UA"/>
        </w:rPr>
        <w:t>run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();</w:t>
      </w:r>
    </w:p>
    <w:p w14:paraId="1EF0D67B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860DD2A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template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&lt;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typename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556B2F"/>
          <w:kern w:val="0"/>
          <w:sz w:val="16"/>
          <w:szCs w:val="16"/>
          <w:lang w:val="en-US" w:eastAsia="uk-UA"/>
        </w:rPr>
        <w:t>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</w:t>
      </w:r>
    </w:p>
    <w:p w14:paraId="57115BBD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556B2F"/>
          <w:kern w:val="0"/>
          <w:sz w:val="16"/>
          <w:szCs w:val="16"/>
          <w:lang w:val="en-US" w:eastAsia="uk-UA"/>
        </w:rPr>
        <w:t>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483D8B"/>
          <w:kern w:val="0"/>
          <w:sz w:val="16"/>
          <w:szCs w:val="16"/>
          <w:lang w:val="en-US" w:eastAsia="uk-UA"/>
        </w:rPr>
        <w:t>prompt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const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char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label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[]);</w:t>
      </w:r>
    </w:p>
    <w:p w14:paraId="4FF94670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9101C4B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483D8B"/>
          <w:kern w:val="0"/>
          <w:sz w:val="16"/>
          <w:szCs w:val="16"/>
          <w:lang w:val="en-US" w:eastAsia="uk-UA"/>
        </w:rPr>
        <w:t>main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() {</w:t>
      </w:r>
    </w:p>
    <w:p w14:paraId="6A1A2869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483D8B"/>
          <w:kern w:val="0"/>
          <w:sz w:val="16"/>
          <w:szCs w:val="16"/>
          <w:lang w:val="en-US" w:eastAsia="uk-UA"/>
        </w:rPr>
        <w:t>printHello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();</w:t>
      </w:r>
    </w:p>
    <w:p w14:paraId="088D22B5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483D8B"/>
          <w:kern w:val="0"/>
          <w:sz w:val="16"/>
          <w:szCs w:val="16"/>
          <w:lang w:val="en-US" w:eastAsia="uk-UA"/>
        </w:rPr>
        <w:t>run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();</w:t>
      </w:r>
    </w:p>
    <w:p w14:paraId="29793613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A1C32D9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483D8B"/>
          <w:kern w:val="0"/>
          <w:sz w:val="16"/>
          <w:szCs w:val="16"/>
          <w:lang w:val="en-US" w:eastAsia="uk-UA"/>
        </w:rPr>
        <w:t>system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</w:t>
      </w:r>
      <w:r w:rsidRPr="0033468A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"pause"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16D76E4D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 0;</w:t>
      </w:r>
    </w:p>
    <w:p w14:paraId="61AF2DAD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18783E69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7FEFF96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483D8B"/>
          <w:kern w:val="0"/>
          <w:sz w:val="16"/>
          <w:szCs w:val="16"/>
          <w:lang w:val="en-US" w:eastAsia="uk-UA"/>
        </w:rPr>
        <w:t>run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() {</w:t>
      </w:r>
    </w:p>
    <w:p w14:paraId="6C9FF53B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words 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=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483D8B"/>
          <w:kern w:val="0"/>
          <w:sz w:val="16"/>
          <w:szCs w:val="16"/>
          <w:lang w:val="en-US" w:eastAsia="uk-UA"/>
        </w:rPr>
        <w:t>readWordsFromFile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</w:t>
      </w:r>
      <w:r w:rsidRPr="0033468A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"loremText2000.txt"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, 2000);</w:t>
      </w:r>
    </w:p>
    <w:p w14:paraId="4F8FCD2C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ABEEAD2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const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wordsInTop = </w:t>
      </w:r>
      <w:r w:rsidRPr="0033468A">
        <w:rPr>
          <w:rFonts w:ascii="Consolas" w:hAnsi="Consolas" w:cs="Consolas"/>
          <w:color w:val="483D8B"/>
          <w:kern w:val="0"/>
          <w:sz w:val="16"/>
          <w:szCs w:val="16"/>
          <w:lang w:val="en-US" w:eastAsia="uk-UA"/>
        </w:rPr>
        <w:t>prompt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unsigned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short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33468A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"Enter the number of words in the TOP: "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69437252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&lt;&lt;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"The most common words in the text: \n"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5B85B38A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345A9B9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483D8B"/>
          <w:kern w:val="0"/>
          <w:sz w:val="16"/>
          <w:szCs w:val="16"/>
          <w:lang w:val="en-US" w:eastAsia="uk-UA"/>
        </w:rPr>
        <w:t>printTopOfWords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(words, wordsInTop);</w:t>
      </w:r>
    </w:p>
    <w:p w14:paraId="128CE9F6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42F84E58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AE266DA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483D8B"/>
          <w:kern w:val="0"/>
          <w:sz w:val="16"/>
          <w:szCs w:val="16"/>
          <w:lang w:val="en-US" w:eastAsia="uk-UA"/>
        </w:rPr>
        <w:t>printTopOfWords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vector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string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&gt;&amp; 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words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wordsInTop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6A908DB6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const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frequency 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=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483D8B"/>
          <w:kern w:val="0"/>
          <w:sz w:val="16"/>
          <w:szCs w:val="16"/>
          <w:lang w:val="en-US" w:eastAsia="uk-UA"/>
        </w:rPr>
        <w:t>getWordsFrequency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words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46997B20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const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topSize = std::</w:t>
      </w:r>
      <w:r w:rsidRPr="0033468A">
        <w:rPr>
          <w:rFonts w:ascii="Consolas" w:hAnsi="Consolas" w:cs="Consolas"/>
          <w:color w:val="483D8B"/>
          <w:kern w:val="0"/>
          <w:sz w:val="16"/>
          <w:szCs w:val="16"/>
          <w:lang w:val="en-US" w:eastAsia="uk-UA"/>
        </w:rPr>
        <w:t>min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wordsInTop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static_cast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&gt;(frequency.size()));</w:t>
      </w:r>
    </w:p>
    <w:p w14:paraId="091545B5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01FE462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for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 = 0; i &lt; topSize; i++) {</w:t>
      </w:r>
    </w:p>
    <w:p w14:paraId="32893CD9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&lt;&lt;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 - "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&lt;&lt;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frequency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[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i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]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.</w:t>
      </w:r>
      <w:r w:rsidRPr="0033468A">
        <w:rPr>
          <w:rFonts w:ascii="Consolas" w:hAnsi="Consolas" w:cs="Consolas"/>
          <w:color w:val="8B0000"/>
          <w:kern w:val="0"/>
          <w:sz w:val="16"/>
          <w:szCs w:val="16"/>
          <w:lang w:val="en-US" w:eastAsia="uk-UA"/>
        </w:rPr>
        <w:t>first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&lt;&lt;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": "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&lt;&lt;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frequency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[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i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]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.</w:t>
      </w:r>
      <w:r w:rsidRPr="0033468A">
        <w:rPr>
          <w:rFonts w:ascii="Consolas" w:hAnsi="Consolas" w:cs="Consolas"/>
          <w:color w:val="8B0000"/>
          <w:kern w:val="0"/>
          <w:sz w:val="16"/>
          <w:szCs w:val="16"/>
          <w:lang w:val="en-US" w:eastAsia="uk-UA"/>
        </w:rPr>
        <w:t>second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&lt;&lt;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</w:t>
      </w:r>
      <w:r w:rsidRPr="0033468A">
        <w:rPr>
          <w:rFonts w:ascii="Consolas" w:hAnsi="Consolas" w:cs="Consolas"/>
          <w:color w:val="483D8B"/>
          <w:kern w:val="0"/>
          <w:sz w:val="16"/>
          <w:szCs w:val="16"/>
          <w:lang w:val="en-US" w:eastAsia="uk-UA"/>
        </w:rPr>
        <w:t>endl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55F021FA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78546928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9530E9A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&lt;&lt;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</w:t>
      </w:r>
      <w:r w:rsidRPr="0033468A">
        <w:rPr>
          <w:rFonts w:ascii="Consolas" w:hAnsi="Consolas" w:cs="Consolas"/>
          <w:color w:val="483D8B"/>
          <w:kern w:val="0"/>
          <w:sz w:val="16"/>
          <w:szCs w:val="16"/>
          <w:lang w:val="en-US" w:eastAsia="uk-UA"/>
        </w:rPr>
        <w:t>endl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62641983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3533A230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8E1DEFC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vector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pair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string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&gt;&gt; </w:t>
      </w:r>
      <w:r w:rsidRPr="0033468A">
        <w:rPr>
          <w:rFonts w:ascii="Consolas" w:hAnsi="Consolas" w:cs="Consolas"/>
          <w:color w:val="483D8B"/>
          <w:kern w:val="0"/>
          <w:sz w:val="16"/>
          <w:szCs w:val="16"/>
          <w:lang w:val="en-US" w:eastAsia="uk-UA"/>
        </w:rPr>
        <w:t>getWordsFrequency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vector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string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&amp;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words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2C343154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mapOfWords 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=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483D8B"/>
          <w:kern w:val="0"/>
          <w:sz w:val="16"/>
          <w:szCs w:val="16"/>
          <w:lang w:val="en-US" w:eastAsia="uk-UA"/>
        </w:rPr>
        <w:t>getMapOfWords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words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69553DCD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frequency 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=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mapOfWords.toVector();</w:t>
      </w:r>
    </w:p>
    <w:p w14:paraId="0630DCF5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</w:p>
    <w:p w14:paraId="1B9963AB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static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comparator 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=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[](</w:t>
      </w:r>
    </w:p>
    <w:p w14:paraId="66916798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const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pair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string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&amp;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a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</w:p>
    <w:p w14:paraId="73400F34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const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pair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string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 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b</w:t>
      </w:r>
    </w:p>
    <w:p w14:paraId="7B9427B0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) {</w:t>
      </w:r>
    </w:p>
    <w:p w14:paraId="7DC3770E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a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.</w:t>
      </w:r>
      <w:r w:rsidRPr="0033468A">
        <w:rPr>
          <w:rFonts w:ascii="Consolas" w:hAnsi="Consolas" w:cs="Consolas"/>
          <w:color w:val="8B0000"/>
          <w:kern w:val="0"/>
          <w:sz w:val="16"/>
          <w:szCs w:val="16"/>
          <w:lang w:val="en-US" w:eastAsia="uk-UA"/>
        </w:rPr>
        <w:t>second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&gt; 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b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.</w:t>
      </w:r>
      <w:r w:rsidRPr="0033468A">
        <w:rPr>
          <w:rFonts w:ascii="Consolas" w:hAnsi="Consolas" w:cs="Consolas"/>
          <w:color w:val="8B0000"/>
          <w:kern w:val="0"/>
          <w:sz w:val="16"/>
          <w:szCs w:val="16"/>
          <w:lang w:val="en-US" w:eastAsia="uk-UA"/>
        </w:rPr>
        <w:t>second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4EBB587C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};</w:t>
      </w:r>
    </w:p>
    <w:p w14:paraId="043E6564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8C466B9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</w:t>
      </w:r>
      <w:r w:rsidRPr="0033468A">
        <w:rPr>
          <w:rFonts w:ascii="Consolas" w:hAnsi="Consolas" w:cs="Consolas"/>
          <w:color w:val="483D8B"/>
          <w:kern w:val="0"/>
          <w:sz w:val="16"/>
          <w:szCs w:val="16"/>
          <w:lang w:val="en-US" w:eastAsia="uk-UA"/>
        </w:rPr>
        <w:t>sort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(frequency.begin(), frequency.end(), comparator);</w:t>
      </w:r>
    </w:p>
    <w:p w14:paraId="51A5A64A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AE951FA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frequency;</w:t>
      </w:r>
    </w:p>
    <w:p w14:paraId="43FACFA4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07FCAF08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3D38154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dg::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Map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483D8B"/>
          <w:kern w:val="0"/>
          <w:sz w:val="16"/>
          <w:szCs w:val="16"/>
          <w:lang w:val="en-US" w:eastAsia="uk-UA"/>
        </w:rPr>
        <w:t>getMapOfWords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vector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string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&gt;&amp; 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words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64152890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dg::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Map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mapOfWords;</w:t>
      </w:r>
    </w:p>
    <w:p w14:paraId="1AC20D3B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1826002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lastRenderedPageBreak/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for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&amp; word : 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words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21AA02D2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mapOfWords.set(word, mapOfWords.get(word) + 1);</w:t>
      </w:r>
    </w:p>
    <w:p w14:paraId="123B00D1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7C9B132F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43BFA4B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mapOfWords;</w:t>
      </w:r>
    </w:p>
    <w:p w14:paraId="6BFDF1C6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083133AA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297C89D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vector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string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 </w:t>
      </w:r>
      <w:r w:rsidRPr="0033468A">
        <w:rPr>
          <w:rFonts w:ascii="Consolas" w:hAnsi="Consolas" w:cs="Consolas"/>
          <w:color w:val="483D8B"/>
          <w:kern w:val="0"/>
          <w:sz w:val="16"/>
          <w:szCs w:val="16"/>
          <w:lang w:val="en-US" w:eastAsia="uk-UA"/>
        </w:rPr>
        <w:t>readWordsFromFile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const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string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url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count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73F8104A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static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const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regex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wordRegex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(</w:t>
      </w:r>
      <w:r w:rsidRPr="0033468A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"[.,;-\?!]"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)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0E95DE3F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vector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string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words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(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count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)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267BD800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ifstream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fin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(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url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)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781A4BEB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</w:p>
    <w:p w14:paraId="23DF60FF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(!fin.is_open()) {</w:t>
      </w:r>
    </w:p>
    <w:p w14:paraId="4B98DC65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throw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runtime_error(</w:t>
      </w:r>
      <w:r w:rsidRPr="0033468A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"Can't open the file"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)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424BECA7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75C293F6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4B347A4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string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fileText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(</w:t>
      </w:r>
    </w:p>
    <w:p w14:paraId="2CD04169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(std::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istreambuf_iterator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char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(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fin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)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),</w:t>
      </w:r>
    </w:p>
    <w:p w14:paraId="4C6A2306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istreambuf_iterator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char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()</w:t>
      </w:r>
    </w:p>
    <w:p w14:paraId="1ECE7AC4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)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72488605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34A5F55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fileText 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=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</w:t>
      </w:r>
      <w:r w:rsidRPr="0033468A">
        <w:rPr>
          <w:rFonts w:ascii="Consolas" w:hAnsi="Consolas" w:cs="Consolas"/>
          <w:color w:val="483D8B"/>
          <w:kern w:val="0"/>
          <w:sz w:val="16"/>
          <w:szCs w:val="16"/>
          <w:lang w:val="en-US" w:eastAsia="uk-UA"/>
        </w:rPr>
        <w:t>regex_replace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(fileText, wordRegex, </w:t>
      </w:r>
      <w:r w:rsidRPr="0033468A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""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373820E9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</w:t>
      </w:r>
      <w:r w:rsidRPr="0033468A">
        <w:rPr>
          <w:rFonts w:ascii="Consolas" w:hAnsi="Consolas" w:cs="Consolas"/>
          <w:color w:val="483D8B"/>
          <w:kern w:val="0"/>
          <w:sz w:val="16"/>
          <w:szCs w:val="16"/>
          <w:lang w:val="en-US" w:eastAsia="uk-UA"/>
        </w:rPr>
        <w:t>transform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(fileText.begin(), fileText.end(), fileText.begin(), ::</w:t>
      </w:r>
      <w:r w:rsidRPr="0033468A">
        <w:rPr>
          <w:rFonts w:ascii="Consolas" w:hAnsi="Consolas" w:cs="Consolas"/>
          <w:color w:val="483D8B"/>
          <w:kern w:val="0"/>
          <w:sz w:val="16"/>
          <w:szCs w:val="16"/>
          <w:lang w:val="en-US" w:eastAsia="uk-UA"/>
        </w:rPr>
        <w:t>tolower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7F536D19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E8D4BD9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istringstream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textStream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(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fileText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)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4DA38FBC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6CDF937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string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next;</w:t>
      </w:r>
    </w:p>
    <w:p w14:paraId="76DE6541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CDF6A3F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for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&amp; word : words) {</w:t>
      </w:r>
    </w:p>
    <w:p w14:paraId="31FBC1A3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!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(textStream 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&gt;&gt;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next)) 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break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22406062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word 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=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next;</w:t>
      </w:r>
    </w:p>
    <w:p w14:paraId="1ABE6519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15392D3A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D88C5F0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fin.close();</w:t>
      </w:r>
    </w:p>
    <w:p w14:paraId="131E670D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words;</w:t>
      </w:r>
    </w:p>
    <w:p w14:paraId="10640F8E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69B5660B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F189B52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483D8B"/>
          <w:kern w:val="0"/>
          <w:sz w:val="16"/>
          <w:szCs w:val="16"/>
          <w:lang w:val="en-US" w:eastAsia="uk-UA"/>
        </w:rPr>
        <w:t>printHello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() {</w:t>
      </w:r>
    </w:p>
    <w:p w14:paraId="1E0B8523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&lt;&lt;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"* * * Algorithms: Hash Tables * * *\n\n"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3AFF5C5E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>}</w:t>
      </w:r>
    </w:p>
    <w:p w14:paraId="71875504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6FD5769B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6B3417C2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template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&lt;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typename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556B2F"/>
          <w:kern w:val="0"/>
          <w:sz w:val="16"/>
          <w:szCs w:val="16"/>
          <w:lang w:val="en-US" w:eastAsia="uk-UA"/>
        </w:rPr>
        <w:t>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</w:t>
      </w:r>
    </w:p>
    <w:p w14:paraId="48806CA1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556B2F"/>
          <w:kern w:val="0"/>
          <w:sz w:val="16"/>
          <w:szCs w:val="16"/>
          <w:lang w:val="en-US" w:eastAsia="uk-UA"/>
        </w:rPr>
        <w:t>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483D8B"/>
          <w:kern w:val="0"/>
          <w:sz w:val="16"/>
          <w:szCs w:val="16"/>
          <w:lang w:val="en-US" w:eastAsia="uk-UA"/>
        </w:rPr>
        <w:t>prompt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const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char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label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[]) {</w:t>
      </w:r>
    </w:p>
    <w:p w14:paraId="01D43FC6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&lt;&lt;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label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469F35E4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4E3570D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while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true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008F7BCC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556B2F"/>
          <w:kern w:val="0"/>
          <w:sz w:val="16"/>
          <w:szCs w:val="16"/>
          <w:lang w:val="en-US" w:eastAsia="uk-UA"/>
        </w:rPr>
        <w:t>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val;</w:t>
      </w:r>
    </w:p>
    <w:p w14:paraId="1B8CEE12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std::cin &gt;&gt; val;</w:t>
      </w:r>
    </w:p>
    <w:p w14:paraId="0895DB6C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80F63A8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(std::cin.fail()) {</w:t>
      </w:r>
    </w:p>
    <w:p w14:paraId="016F2D0B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std::cin.clear();</w:t>
      </w:r>
    </w:p>
    <w:p w14:paraId="211FA463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std::cin.ignore(32767, </w:t>
      </w:r>
      <w:r w:rsidRPr="0033468A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'\n'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55F235F1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&lt;&lt;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"Wrong. Try again: "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480C4AEF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1AA39608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else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{</w:t>
      </w:r>
    </w:p>
    <w:p w14:paraId="10BF7744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std::cin.ignore(32767, </w:t>
      </w:r>
      <w:r w:rsidRPr="0033468A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'\n'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1C4F34B0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eastAsia="uk-UA"/>
        </w:rPr>
        <w:t>return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 xml:space="preserve"> val;</w:t>
      </w:r>
    </w:p>
    <w:p w14:paraId="25A4F445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ab/>
        <w:t>}</w:t>
      </w:r>
    </w:p>
    <w:p w14:paraId="443BB49D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418CB1B1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ab/>
        <w:t>}</w:t>
      </w:r>
    </w:p>
    <w:p w14:paraId="4D89B827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27D2F4F4" w14:textId="0546C02F" w:rsidR="00DF6D7D" w:rsidRPr="0033468A" w:rsidRDefault="00DF6D7D" w:rsidP="00DF6D7D">
      <w:pPr>
        <w:pStyle w:val="ListParagraph"/>
        <w:shd w:val="clear" w:color="auto" w:fill="FFFFFF"/>
        <w:spacing w:after="240" w:line="360" w:lineRule="auto"/>
        <w:ind w:left="502"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>}</w:t>
      </w:r>
    </w:p>
    <w:p w14:paraId="064773EA" w14:textId="7FCC0F79" w:rsidR="00DF6D7D" w:rsidRPr="0033468A" w:rsidRDefault="00DF6D7D" w:rsidP="00DF6D7D">
      <w:pPr>
        <w:pStyle w:val="ListParagraph"/>
        <w:shd w:val="clear" w:color="auto" w:fill="FFFFFF"/>
        <w:spacing w:after="240" w:line="360" w:lineRule="auto"/>
        <w:ind w:left="502"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527A88CC" w14:textId="7DE29C17" w:rsidR="00DF6D7D" w:rsidRPr="0033468A" w:rsidRDefault="00DF6D7D" w:rsidP="00DF6D7D">
      <w:pPr>
        <w:pStyle w:val="ListParagraph"/>
        <w:shd w:val="clear" w:color="auto" w:fill="FFFFFF"/>
        <w:spacing w:after="240" w:line="360" w:lineRule="auto"/>
        <w:ind w:left="502" w:firstLine="0"/>
        <w:jc w:val="left"/>
        <w:rPr>
          <w:rFonts w:ascii="Consolas" w:hAnsi="Consolas" w:cs="Consolas"/>
          <w:b/>
          <w:i/>
          <w:color w:val="000000"/>
          <w:kern w:val="0"/>
          <w:sz w:val="16"/>
          <w:szCs w:val="16"/>
          <w:u w:val="single"/>
          <w:lang w:val="en-US" w:eastAsia="uk-UA"/>
        </w:rPr>
      </w:pPr>
      <w:r w:rsidRPr="0033468A">
        <w:rPr>
          <w:rFonts w:ascii="Consolas" w:hAnsi="Consolas" w:cs="Consolas"/>
          <w:b/>
          <w:i/>
          <w:color w:val="000000"/>
          <w:kern w:val="0"/>
          <w:sz w:val="16"/>
          <w:szCs w:val="16"/>
          <w:u w:val="single"/>
          <w:lang w:val="en-US" w:eastAsia="uk-UA"/>
        </w:rPr>
        <w:t>Map.hpp</w:t>
      </w:r>
    </w:p>
    <w:p w14:paraId="22A13095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33468A">
        <w:rPr>
          <w:rFonts w:ascii="Consolas" w:hAnsi="Consolas" w:cs="Consolas"/>
          <w:color w:val="808080"/>
          <w:kern w:val="0"/>
          <w:sz w:val="16"/>
          <w:szCs w:val="16"/>
          <w:lang w:eastAsia="uk-UA"/>
        </w:rPr>
        <w:t>#pragma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 xml:space="preserve"> 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eastAsia="uk-UA"/>
        </w:rPr>
        <w:t>once</w:t>
      </w:r>
    </w:p>
    <w:p w14:paraId="1CD196A1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2F8C5171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33468A">
        <w:rPr>
          <w:rFonts w:ascii="Consolas" w:hAnsi="Consolas" w:cs="Consolas"/>
          <w:color w:val="808080"/>
          <w:kern w:val="0"/>
          <w:sz w:val="16"/>
          <w:szCs w:val="16"/>
          <w:lang w:eastAsia="uk-UA"/>
        </w:rPr>
        <w:t>#include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 xml:space="preserve"> </w:t>
      </w:r>
      <w:r w:rsidRPr="0033468A">
        <w:rPr>
          <w:rFonts w:ascii="Consolas" w:hAnsi="Consolas" w:cs="Consolas"/>
          <w:color w:val="A31515"/>
          <w:kern w:val="0"/>
          <w:sz w:val="16"/>
          <w:szCs w:val="16"/>
          <w:lang w:eastAsia="uk-UA"/>
        </w:rPr>
        <w:t>&lt;string&gt;</w:t>
      </w:r>
    </w:p>
    <w:p w14:paraId="351D234F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&lt;vector&gt;</w:t>
      </w:r>
    </w:p>
    <w:p w14:paraId="39E05D93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F729C01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namespace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dg {</w:t>
      </w:r>
    </w:p>
    <w:p w14:paraId="1AD7B6C5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08B6653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class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Map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{</w:t>
      </w:r>
    </w:p>
    <w:p w14:paraId="5EE17849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public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</w:t>
      </w:r>
    </w:p>
    <w:p w14:paraId="0AD06536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7C7702D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lastRenderedPageBreak/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typedef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pair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string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 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Slot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39276AF4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83EEF2E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Map();</w:t>
      </w:r>
    </w:p>
    <w:p w14:paraId="616A77B3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Map(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capacity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4C7EEC83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C44394D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set(std::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string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&amp;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key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20572567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get(std::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string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&amp;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key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4A429F82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8EE15D1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vector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Slot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toVector();</w:t>
      </w:r>
    </w:p>
    <w:p w14:paraId="60C7D9BA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DF89680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~Map();</w:t>
      </w:r>
    </w:p>
    <w:p w14:paraId="74B295D9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22B8EA9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private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</w:t>
      </w:r>
    </w:p>
    <w:p w14:paraId="5C0CA15D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8B0000"/>
          <w:kern w:val="0"/>
          <w:sz w:val="16"/>
          <w:szCs w:val="16"/>
          <w:lang w:val="en-US" w:eastAsia="uk-UA"/>
        </w:rPr>
        <w:t>m_capacity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6B9760ED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96E4368" w14:textId="0AADB5CE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vector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Slot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 </w:t>
      </w:r>
      <w:r w:rsidRPr="0033468A">
        <w:rPr>
          <w:rFonts w:ascii="Consolas" w:hAnsi="Consolas" w:cs="Consolas"/>
          <w:color w:val="8B0000"/>
          <w:kern w:val="0"/>
          <w:sz w:val="16"/>
          <w:szCs w:val="16"/>
          <w:lang w:val="en-US" w:eastAsia="uk-UA"/>
        </w:rPr>
        <w:t>m_</w:t>
      </w:r>
      <w:r w:rsidRPr="0033468A">
        <w:rPr>
          <w:rFonts w:ascii="Consolas" w:hAnsi="Consolas" w:cs="Consolas"/>
          <w:color w:val="8B0000"/>
          <w:kern w:val="0"/>
          <w:sz w:val="16"/>
          <w:szCs w:val="16"/>
          <w:lang w:val="en-US" w:eastAsia="uk-UA"/>
        </w:rPr>
        <w:t>slots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061CC86C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9419055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hash(std::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string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&amp;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key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i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const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034AD018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81DD992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static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checkKey(std::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string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&amp;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key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5C30A05D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};</w:t>
      </w:r>
    </w:p>
    <w:p w14:paraId="5084F6F6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80319C8" w14:textId="77777777" w:rsidR="00DF6D7D" w:rsidRPr="0033468A" w:rsidRDefault="00DF6D7D" w:rsidP="00DF6D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}; </w:t>
      </w:r>
    </w:p>
    <w:p w14:paraId="798B10D8" w14:textId="198050AF" w:rsidR="00DF6D7D" w:rsidRPr="0033468A" w:rsidRDefault="00DF6D7D" w:rsidP="00DF6D7D">
      <w:pPr>
        <w:pStyle w:val="ListParagraph"/>
        <w:shd w:val="clear" w:color="auto" w:fill="FFFFFF"/>
        <w:spacing w:after="240" w:line="360" w:lineRule="auto"/>
        <w:ind w:left="502"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AA4122D" w14:textId="218487FE" w:rsidR="00DF6D7D" w:rsidRPr="0033468A" w:rsidRDefault="00DF6D7D" w:rsidP="00DF6D7D">
      <w:pPr>
        <w:pStyle w:val="ListParagraph"/>
        <w:shd w:val="clear" w:color="auto" w:fill="FFFFFF"/>
        <w:spacing w:after="240" w:line="360" w:lineRule="auto"/>
        <w:ind w:left="502" w:firstLine="0"/>
        <w:jc w:val="left"/>
        <w:rPr>
          <w:rFonts w:ascii="Consolas" w:hAnsi="Consolas" w:cs="Consolas"/>
          <w:b/>
          <w:i/>
          <w:color w:val="000000"/>
          <w:kern w:val="0"/>
          <w:sz w:val="16"/>
          <w:szCs w:val="16"/>
          <w:u w:val="single"/>
          <w:lang w:val="en-US" w:eastAsia="uk-UA"/>
        </w:rPr>
      </w:pPr>
      <w:r w:rsidRPr="0033468A">
        <w:rPr>
          <w:rFonts w:ascii="Consolas" w:hAnsi="Consolas" w:cs="Consolas"/>
          <w:b/>
          <w:i/>
          <w:color w:val="000000"/>
          <w:kern w:val="0"/>
          <w:sz w:val="16"/>
          <w:szCs w:val="16"/>
          <w:u w:val="single"/>
          <w:lang w:val="en-US" w:eastAsia="uk-UA"/>
        </w:rPr>
        <w:t>Map.cpp</w:t>
      </w:r>
    </w:p>
    <w:p w14:paraId="712C8E8E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"Map.hpp"</w:t>
      </w:r>
    </w:p>
    <w:p w14:paraId="5565C057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&lt;stdexcept&gt;</w:t>
      </w:r>
    </w:p>
    <w:p w14:paraId="3B90B308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9310330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namespace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dg {</w:t>
      </w:r>
    </w:p>
    <w:p w14:paraId="285414A4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CA8A701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Map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::Map() : </w:t>
      </w:r>
    </w:p>
    <w:p w14:paraId="2D1B9985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Map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(1579)</w:t>
      </w:r>
    </w:p>
    <w:p w14:paraId="16DD5A16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{</w:t>
      </w:r>
    </w:p>
    <w:p w14:paraId="44D5BE81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6FA43C3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5A067511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4C5F63A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Map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::Map(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capacity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:</w:t>
      </w:r>
    </w:p>
    <w:p w14:paraId="7983DBDE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8B0000"/>
          <w:kern w:val="0"/>
          <w:sz w:val="16"/>
          <w:szCs w:val="16"/>
          <w:lang w:val="en-US" w:eastAsia="uk-UA"/>
        </w:rPr>
        <w:t>m_capacity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capacity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),</w:t>
      </w:r>
    </w:p>
    <w:p w14:paraId="5296DAD1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8B0000"/>
          <w:kern w:val="0"/>
          <w:sz w:val="16"/>
          <w:szCs w:val="16"/>
          <w:lang w:val="en-US" w:eastAsia="uk-UA"/>
        </w:rPr>
        <w:t>m_slots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</w:t>
      </w:r>
      <w:r w:rsidRPr="0033468A">
        <w:rPr>
          <w:rFonts w:ascii="Consolas" w:hAnsi="Consolas" w:cs="Consolas"/>
          <w:color w:val="8B0000"/>
          <w:kern w:val="0"/>
          <w:sz w:val="16"/>
          <w:szCs w:val="16"/>
          <w:lang w:val="en-US" w:eastAsia="uk-UA"/>
        </w:rPr>
        <w:t>m_capacity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</w:t>
      </w:r>
    </w:p>
    <w:p w14:paraId="005577D8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{</w:t>
      </w:r>
    </w:p>
    <w:p w14:paraId="69E34CDE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008D1B7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7D624560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E0C634B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Map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::set(std::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string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&amp;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key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7C4A11FA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checkKey(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key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40A0ACF0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F175C9C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for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 = 0; i &lt; </w:t>
      </w:r>
      <w:r w:rsidRPr="0033468A">
        <w:rPr>
          <w:rFonts w:ascii="Consolas" w:hAnsi="Consolas" w:cs="Consolas"/>
          <w:color w:val="8B0000"/>
          <w:kern w:val="0"/>
          <w:sz w:val="16"/>
          <w:szCs w:val="16"/>
          <w:lang w:val="en-US" w:eastAsia="uk-UA"/>
        </w:rPr>
        <w:t>m_capacity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 i++) {</w:t>
      </w:r>
    </w:p>
    <w:p w14:paraId="6E48BC50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&amp; item = </w:t>
      </w:r>
      <w:r w:rsidRPr="0033468A">
        <w:rPr>
          <w:rFonts w:ascii="Consolas" w:hAnsi="Consolas" w:cs="Consolas"/>
          <w:color w:val="8B0000"/>
          <w:kern w:val="0"/>
          <w:sz w:val="16"/>
          <w:szCs w:val="16"/>
          <w:lang w:val="en-US" w:eastAsia="uk-UA"/>
        </w:rPr>
        <w:t>m_slots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[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hash(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key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, i)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]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776D3BC6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49B1EBB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(item.</w:t>
      </w:r>
      <w:r w:rsidRPr="0033468A">
        <w:rPr>
          <w:rFonts w:ascii="Consolas" w:hAnsi="Consolas" w:cs="Consolas"/>
          <w:color w:val="8B0000"/>
          <w:kern w:val="0"/>
          <w:sz w:val="16"/>
          <w:szCs w:val="16"/>
          <w:lang w:val="en-US" w:eastAsia="uk-UA"/>
        </w:rPr>
        <w:t>first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==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key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|| item.</w:t>
      </w:r>
      <w:r w:rsidRPr="0033468A">
        <w:rPr>
          <w:rFonts w:ascii="Consolas" w:hAnsi="Consolas" w:cs="Consolas"/>
          <w:color w:val="8B0000"/>
          <w:kern w:val="0"/>
          <w:sz w:val="16"/>
          <w:szCs w:val="16"/>
          <w:lang w:val="en-US" w:eastAsia="uk-UA"/>
        </w:rPr>
        <w:t>first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.empty()) {</w:t>
      </w:r>
    </w:p>
    <w:p w14:paraId="3DF6B2E4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item.</w:t>
      </w:r>
      <w:r w:rsidRPr="0033468A">
        <w:rPr>
          <w:rFonts w:ascii="Consolas" w:hAnsi="Consolas" w:cs="Consolas"/>
          <w:color w:val="8B0000"/>
          <w:kern w:val="0"/>
          <w:sz w:val="16"/>
          <w:szCs w:val="16"/>
          <w:lang w:val="en-US" w:eastAsia="uk-UA"/>
        </w:rPr>
        <w:t>first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=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key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3C39AF31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item.</w:t>
      </w:r>
      <w:r w:rsidRPr="0033468A">
        <w:rPr>
          <w:rFonts w:ascii="Consolas" w:hAnsi="Consolas" w:cs="Consolas"/>
          <w:color w:val="8B0000"/>
          <w:kern w:val="0"/>
          <w:sz w:val="16"/>
          <w:szCs w:val="16"/>
          <w:lang w:val="en-US" w:eastAsia="uk-UA"/>
        </w:rPr>
        <w:t>second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0C02C6E4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194D55E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25CA6E5C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61F898E2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90E11A9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4BC84807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D8000E5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throw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runtime_error(</w:t>
      </w:r>
      <w:r w:rsidRPr="0033468A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"Map is full"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)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12AF2E8E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6599BD7F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607AF04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Map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::get(std::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string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&amp;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key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7FD20C48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checkKey(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key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382E3293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F56F429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for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 = 0; i &lt; </w:t>
      </w:r>
      <w:r w:rsidRPr="0033468A">
        <w:rPr>
          <w:rFonts w:ascii="Consolas" w:hAnsi="Consolas" w:cs="Consolas"/>
          <w:color w:val="8B0000"/>
          <w:kern w:val="0"/>
          <w:sz w:val="16"/>
          <w:szCs w:val="16"/>
          <w:lang w:val="en-US" w:eastAsia="uk-UA"/>
        </w:rPr>
        <w:t>m_capacity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 i++) {</w:t>
      </w:r>
    </w:p>
    <w:p w14:paraId="25E1C308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const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&amp; item = </w:t>
      </w:r>
      <w:r w:rsidRPr="0033468A">
        <w:rPr>
          <w:rFonts w:ascii="Consolas" w:hAnsi="Consolas" w:cs="Consolas"/>
          <w:color w:val="8B0000"/>
          <w:kern w:val="0"/>
          <w:sz w:val="16"/>
          <w:szCs w:val="16"/>
          <w:lang w:val="en-US" w:eastAsia="uk-UA"/>
        </w:rPr>
        <w:t>m_slots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[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hash(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key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, i)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]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6103C03A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7F2655B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(item.</w:t>
      </w:r>
      <w:r w:rsidRPr="0033468A">
        <w:rPr>
          <w:rFonts w:ascii="Consolas" w:hAnsi="Consolas" w:cs="Consolas"/>
          <w:color w:val="8B0000"/>
          <w:kern w:val="0"/>
          <w:sz w:val="16"/>
          <w:szCs w:val="16"/>
          <w:lang w:val="en-US" w:eastAsia="uk-UA"/>
        </w:rPr>
        <w:t>first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==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key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|| item.</w:t>
      </w:r>
      <w:r w:rsidRPr="0033468A">
        <w:rPr>
          <w:rFonts w:ascii="Consolas" w:hAnsi="Consolas" w:cs="Consolas"/>
          <w:color w:val="8B0000"/>
          <w:kern w:val="0"/>
          <w:sz w:val="16"/>
          <w:szCs w:val="16"/>
          <w:lang w:val="en-US" w:eastAsia="uk-UA"/>
        </w:rPr>
        <w:t>first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.empty()) {</w:t>
      </w:r>
    </w:p>
    <w:p w14:paraId="592750AA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item.</w:t>
      </w:r>
      <w:r w:rsidRPr="0033468A">
        <w:rPr>
          <w:rFonts w:ascii="Consolas" w:hAnsi="Consolas" w:cs="Consolas"/>
          <w:color w:val="8B0000"/>
          <w:kern w:val="0"/>
          <w:sz w:val="16"/>
          <w:szCs w:val="16"/>
          <w:lang w:val="en-US" w:eastAsia="uk-UA"/>
        </w:rPr>
        <w:t>second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544E6638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5EB451BA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46B02F2D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00EACAF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0;</w:t>
      </w:r>
    </w:p>
    <w:p w14:paraId="7E039F85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6C0BAB86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6C01769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Map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::hash(std::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string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&amp; 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key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i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const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{</w:t>
      </w:r>
    </w:p>
    <w:p w14:paraId="624EE7FE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lastRenderedPageBreak/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static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 = 256;</w:t>
      </w:r>
    </w:p>
    <w:p w14:paraId="0826D4BE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hash = 0;</w:t>
      </w:r>
    </w:p>
    <w:p w14:paraId="54BC2BDA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1EB3830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for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c : 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key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{ </w:t>
      </w:r>
    </w:p>
    <w:p w14:paraId="47D77C27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hash += c * d;</w:t>
      </w:r>
    </w:p>
    <w:p w14:paraId="30C2C188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3A873E52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16EA74D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hash = hash % </w:t>
      </w:r>
      <w:r w:rsidRPr="0033468A">
        <w:rPr>
          <w:rFonts w:ascii="Consolas" w:hAnsi="Consolas" w:cs="Consolas"/>
          <w:color w:val="8B0000"/>
          <w:kern w:val="0"/>
          <w:sz w:val="16"/>
          <w:szCs w:val="16"/>
          <w:lang w:val="en-US" w:eastAsia="uk-UA"/>
        </w:rPr>
        <w:t>m_capacity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3D153B2B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28BC6BF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(hash + 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i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% </w:t>
      </w:r>
      <w:r w:rsidRPr="0033468A">
        <w:rPr>
          <w:rFonts w:ascii="Consolas" w:hAnsi="Consolas" w:cs="Consolas"/>
          <w:color w:val="8B0000"/>
          <w:kern w:val="0"/>
          <w:sz w:val="16"/>
          <w:szCs w:val="16"/>
          <w:lang w:val="en-US" w:eastAsia="uk-UA"/>
        </w:rPr>
        <w:t>m_capacity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77547D54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>}</w:t>
      </w:r>
    </w:p>
    <w:p w14:paraId="7F58E7BD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10BF30FA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vector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Map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Slot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 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Map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::toVector()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{</w:t>
      </w:r>
    </w:p>
    <w:p w14:paraId="11C6AF47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vector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Slot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vec;</w:t>
      </w:r>
    </w:p>
    <w:p w14:paraId="0E3F0313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2659FEF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for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&amp;slot : </w:t>
      </w:r>
      <w:r w:rsidRPr="0033468A">
        <w:rPr>
          <w:rFonts w:ascii="Consolas" w:hAnsi="Consolas" w:cs="Consolas"/>
          <w:color w:val="8B0000"/>
          <w:kern w:val="0"/>
          <w:sz w:val="16"/>
          <w:szCs w:val="16"/>
          <w:lang w:val="en-US" w:eastAsia="uk-UA"/>
        </w:rPr>
        <w:t>m_slots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2FB557DC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(slot.</w:t>
      </w:r>
      <w:r w:rsidRPr="0033468A">
        <w:rPr>
          <w:rFonts w:ascii="Consolas" w:hAnsi="Consolas" w:cs="Consolas"/>
          <w:color w:val="8B0000"/>
          <w:kern w:val="0"/>
          <w:sz w:val="16"/>
          <w:szCs w:val="16"/>
          <w:lang w:val="en-US" w:eastAsia="uk-UA"/>
        </w:rPr>
        <w:t>first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.empty()) 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continue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5AF86A10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709CB2C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vec.push_back(slot);</w:t>
      </w:r>
    </w:p>
    <w:p w14:paraId="1DC404EB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03FD6C1D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C29459D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vec;</w:t>
      </w:r>
    </w:p>
    <w:p w14:paraId="466070E6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7CD811BA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82CF52D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Map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::checkKey(std::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string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&amp; 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key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3FC66257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33468A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key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.empty()) 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throw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runtime_error(</w:t>
      </w:r>
      <w:r w:rsidRPr="0033468A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"The key can't be empty"</w:t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val="en-US" w:eastAsia="uk-UA"/>
        </w:rPr>
        <w:t>)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38B776C7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>}</w:t>
      </w:r>
    </w:p>
    <w:p w14:paraId="71547B98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5116651D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ab/>
      </w:r>
      <w:r w:rsidRPr="0033468A">
        <w:rPr>
          <w:rFonts w:ascii="Consolas" w:hAnsi="Consolas" w:cs="Consolas"/>
          <w:color w:val="008B8B"/>
          <w:kern w:val="0"/>
          <w:sz w:val="16"/>
          <w:szCs w:val="16"/>
          <w:lang w:eastAsia="uk-UA"/>
        </w:rPr>
        <w:t>Map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 xml:space="preserve">::~Map() = </w:t>
      </w:r>
      <w:r w:rsidRPr="0033468A">
        <w:rPr>
          <w:rFonts w:ascii="Consolas" w:hAnsi="Consolas" w:cs="Consolas"/>
          <w:color w:val="0000FF"/>
          <w:kern w:val="0"/>
          <w:sz w:val="16"/>
          <w:szCs w:val="16"/>
          <w:lang w:eastAsia="uk-UA"/>
        </w:rPr>
        <w:t>default</w:t>
      </w:r>
      <w:r w:rsidRPr="0033468A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>;</w:t>
      </w:r>
    </w:p>
    <w:p w14:paraId="6ABAA80F" w14:textId="4D85871C" w:rsidR="00352E84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33468A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>}</w:t>
      </w:r>
    </w:p>
    <w:p w14:paraId="169D2CE5" w14:textId="77777777" w:rsidR="0033468A" w:rsidRPr="0033468A" w:rsidRDefault="0033468A" w:rsidP="003346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197A87A4" w14:textId="22E1F1F9" w:rsidR="00160997" w:rsidRPr="00DF6D7D" w:rsidRDefault="000D4122" w:rsidP="00352E84">
      <w:pPr>
        <w:pStyle w:val="ListParagraph"/>
        <w:numPr>
          <w:ilvl w:val="0"/>
          <w:numId w:val="30"/>
        </w:numPr>
        <w:spacing w:line="360" w:lineRule="auto"/>
        <w:jc w:val="left"/>
        <w:rPr>
          <w:b/>
          <w:kern w:val="0"/>
          <w:sz w:val="28"/>
          <w:szCs w:val="28"/>
          <w:lang w:eastAsia="uk-UA"/>
        </w:rPr>
      </w:pPr>
      <w:r w:rsidRPr="00DF6D7D">
        <w:rPr>
          <w:b/>
          <w:kern w:val="0"/>
          <w:sz w:val="28"/>
          <w:szCs w:val="28"/>
          <w:lang w:eastAsia="uk-UA"/>
        </w:rPr>
        <w:t xml:space="preserve">Результат </w:t>
      </w:r>
      <w:r w:rsidR="00DF6D7D">
        <w:rPr>
          <w:b/>
          <w:kern w:val="0"/>
          <w:sz w:val="28"/>
          <w:szCs w:val="28"/>
          <w:lang w:eastAsia="uk-UA"/>
        </w:rPr>
        <w:t>выполнения программы</w:t>
      </w:r>
    </w:p>
    <w:p w14:paraId="49E2C648" w14:textId="1169EE9C" w:rsidR="005B1E1C" w:rsidRPr="00DF6D7D" w:rsidRDefault="00DF6D7D" w:rsidP="005B1E1C">
      <w:pPr>
        <w:spacing w:line="360" w:lineRule="auto"/>
        <w:ind w:firstLine="567"/>
        <w:jc w:val="left"/>
        <w:rPr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27F3819C" wp14:editId="25C0F8A3">
            <wp:extent cx="2950390" cy="3638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6830" cy="364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2EE6753" w14:textId="77777777" w:rsidR="00352E84" w:rsidRPr="00DF6D7D" w:rsidRDefault="00352E84" w:rsidP="005B1E1C">
      <w:pPr>
        <w:spacing w:line="360" w:lineRule="auto"/>
        <w:ind w:firstLine="567"/>
        <w:jc w:val="left"/>
        <w:rPr>
          <w:b/>
          <w:sz w:val="28"/>
          <w:szCs w:val="28"/>
        </w:rPr>
      </w:pPr>
    </w:p>
    <w:p w14:paraId="4ED55155" w14:textId="4A5EDC7A" w:rsidR="004C6DEE" w:rsidRPr="00DF6D7D" w:rsidRDefault="00DF6D7D" w:rsidP="005B1E1C">
      <w:pPr>
        <w:spacing w:line="360" w:lineRule="auto"/>
        <w:ind w:firstLine="567"/>
        <w:jc w:val="left"/>
        <w:rPr>
          <w:sz w:val="28"/>
          <w:szCs w:val="28"/>
        </w:rPr>
      </w:pPr>
      <w:r>
        <w:rPr>
          <w:b/>
          <w:sz w:val="28"/>
          <w:szCs w:val="28"/>
        </w:rPr>
        <w:t>Итог</w:t>
      </w:r>
      <w:r w:rsidR="006E2DE5" w:rsidRPr="00DF6D7D">
        <w:rPr>
          <w:b/>
          <w:sz w:val="28"/>
          <w:szCs w:val="28"/>
        </w:rPr>
        <w:t>:</w:t>
      </w:r>
      <w:r w:rsidR="00F106AB" w:rsidRPr="00DF6D7D">
        <w:rPr>
          <w:sz w:val="28"/>
          <w:szCs w:val="28"/>
        </w:rPr>
        <w:t xml:space="preserve"> на </w:t>
      </w:r>
      <w:r>
        <w:rPr>
          <w:sz w:val="28"/>
          <w:szCs w:val="28"/>
        </w:rPr>
        <w:t xml:space="preserve">этой лабораторной работе я </w:t>
      </w:r>
      <w:r>
        <w:rPr>
          <w:sz w:val="30"/>
          <w:szCs w:val="30"/>
        </w:rPr>
        <w:t>научился</w:t>
      </w:r>
      <w:r w:rsidRPr="00DF6D7D">
        <w:rPr>
          <w:sz w:val="30"/>
          <w:szCs w:val="30"/>
        </w:rPr>
        <w:t xml:space="preserve"> создавать алгоритм быстрого поиска элементов множества путем со</w:t>
      </w:r>
      <w:r>
        <w:rPr>
          <w:sz w:val="30"/>
          <w:szCs w:val="30"/>
        </w:rPr>
        <w:t xml:space="preserve">здания оптимальной хеш-функции; проанализировал </w:t>
      </w:r>
      <w:r w:rsidRPr="00DF6D7D">
        <w:rPr>
          <w:sz w:val="30"/>
          <w:szCs w:val="30"/>
        </w:rPr>
        <w:t>частоты встречаемости слов во входном тексте с применением хеш-таблиц</w:t>
      </w:r>
      <w:r w:rsidR="005B1E1C" w:rsidRPr="00DF6D7D">
        <w:rPr>
          <w:sz w:val="28"/>
          <w:szCs w:val="28"/>
        </w:rPr>
        <w:t>.</w:t>
      </w:r>
    </w:p>
    <w:sectPr w:rsidR="004C6DEE" w:rsidRPr="00DF6D7D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70939" w14:textId="77777777" w:rsidR="00D85A9B" w:rsidRDefault="00D85A9B">
      <w:r>
        <w:separator/>
      </w:r>
    </w:p>
  </w:endnote>
  <w:endnote w:type="continuationSeparator" w:id="0">
    <w:p w14:paraId="1C3637F3" w14:textId="77777777" w:rsidR="00D85A9B" w:rsidRDefault="00D85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DF6D7D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55D2D0CF" w:rsidR="0038659F" w:rsidRPr="00DF6D7D" w:rsidRDefault="008F6DD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 w:rsidRPr="00DF6D7D">
            <w:rPr>
              <w:sz w:val="40"/>
            </w:rPr>
            <w:t>121.2151.05.0</w:t>
          </w:r>
          <w:r w:rsidR="00DF6D7D" w:rsidRPr="00DF6D7D">
            <w:rPr>
              <w:sz w:val="40"/>
            </w:rPr>
            <w:t>4</w:t>
          </w:r>
        </w:p>
      </w:tc>
    </w:tr>
    <w:tr w:rsidR="0038659F" w:rsidRPr="00DF6D7D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8659F" w:rsidRPr="00DF6D7D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 w:rsidRPr="00DF6D7D"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 w:rsidRPr="00DF6D7D"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DF6D7D"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</w:rPr>
          </w:pPr>
          <w:r w:rsidRPr="00DF6D7D">
            <w:rPr>
              <w:sz w:val="16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DF6D7D"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8659F" w:rsidRPr="00DF6D7D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DF6D7D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DF6D7D"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DF6D7D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59568CF7" w:rsidR="0038659F" w:rsidRPr="00DF6D7D" w:rsidRDefault="00DF6D7D" w:rsidP="00F106AB">
          <w:pPr>
            <w:spacing w:line="276" w:lineRule="auto"/>
            <w:ind w:left="142" w:firstLine="0"/>
            <w:jc w:val="center"/>
            <w:rPr>
              <w:sz w:val="26"/>
              <w:szCs w:val="26"/>
            </w:rPr>
          </w:pPr>
          <w:r>
            <w:rPr>
              <w:sz w:val="26"/>
              <w:szCs w:val="26"/>
            </w:rPr>
            <w:t>Структуры</w:t>
          </w:r>
          <w:r w:rsidRPr="00DF6D7D">
            <w:rPr>
              <w:sz w:val="26"/>
              <w:szCs w:val="26"/>
            </w:rPr>
            <w:t xml:space="preserve"> данных. Хеш-таблицы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DF6D7D">
            <w:rPr>
              <w:sz w:val="16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DF6D7D">
            <w:rPr>
              <w:sz w:val="16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DF6D7D">
            <w:rPr>
              <w:sz w:val="16"/>
            </w:rPr>
            <w:t>Аркушів</w:t>
          </w:r>
        </w:p>
      </w:tc>
    </w:tr>
    <w:tr w:rsidR="0038659F" w:rsidRPr="00DF6D7D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DF6D7D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DF6D7D"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DF6D7D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  <w:r w:rsidRPr="00DF6D7D">
            <w:rPr>
              <w:sz w:val="16"/>
              <w:szCs w:val="16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DF6D7D"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06B40" w:rsidR="0038659F" w:rsidRPr="00DF6D7D" w:rsidRDefault="005B1E1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DF6D7D">
            <w:rPr>
              <w:sz w:val="16"/>
            </w:rPr>
            <w:t>5</w:t>
          </w:r>
        </w:p>
      </w:tc>
    </w:tr>
    <w:tr w:rsidR="0038659F" w:rsidRPr="00DF6D7D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DF6D7D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 w:rsidRPr="00DF6D7D">
            <w:rPr>
              <w:sz w:val="16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6550656B" w:rsidR="0038659F" w:rsidRPr="00DF6D7D" w:rsidRDefault="00F106AB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 w:rsidRPr="00DF6D7D">
            <w:rPr>
              <w:sz w:val="16"/>
            </w:rPr>
            <w:t>Кошкін В.К.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DF6D7D">
            <w:rPr>
              <w:sz w:val="32"/>
            </w:rPr>
            <w:t>НУК</w:t>
          </w:r>
        </w:p>
        <w:p w14:paraId="1E8DCD2F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DF6D7D">
            <w:rPr>
              <w:sz w:val="20"/>
            </w:rPr>
            <w:t>ім. адмірала Макарова</w:t>
          </w:r>
        </w:p>
      </w:tc>
    </w:tr>
    <w:tr w:rsidR="0038659F" w:rsidRPr="00DF6D7D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DF6D7D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DF6D7D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8659F" w:rsidRPr="00DF6D7D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DF6D7D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38659F" w:rsidRPr="00DF6D7D" w:rsidRDefault="003865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5ACA999F" w:rsidR="0038659F" w:rsidRPr="008F6DDF" w:rsidRDefault="008F6DDF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121.2151.05.0</w:t>
          </w:r>
          <w:r w:rsidR="00DF6D7D">
            <w:rPr>
              <w:sz w:val="40"/>
              <w:lang w:val="en-US"/>
            </w:rPr>
            <w:t>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86568F5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33468A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3075A9" w14:textId="77777777" w:rsidR="00D85A9B" w:rsidRDefault="00D85A9B">
      <w:r>
        <w:separator/>
      </w:r>
    </w:p>
  </w:footnote>
  <w:footnote w:type="continuationSeparator" w:id="0">
    <w:p w14:paraId="73187EA1" w14:textId="77777777" w:rsidR="00D85A9B" w:rsidRDefault="00D85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22"/>
  </w:num>
  <w:num w:numId="5">
    <w:abstractNumId w:val="20"/>
  </w:num>
  <w:num w:numId="6">
    <w:abstractNumId w:val="26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5"/>
  </w:num>
  <w:num w:numId="12">
    <w:abstractNumId w:val="13"/>
  </w:num>
  <w:num w:numId="13">
    <w:abstractNumId w:val="14"/>
  </w:num>
  <w:num w:numId="14">
    <w:abstractNumId w:val="17"/>
  </w:num>
  <w:num w:numId="15">
    <w:abstractNumId w:val="28"/>
  </w:num>
  <w:num w:numId="16">
    <w:abstractNumId w:val="23"/>
  </w:num>
  <w:num w:numId="17">
    <w:abstractNumId w:val="3"/>
  </w:num>
  <w:num w:numId="18">
    <w:abstractNumId w:val="8"/>
  </w:num>
  <w:num w:numId="19">
    <w:abstractNumId w:val="15"/>
  </w:num>
  <w:num w:numId="20">
    <w:abstractNumId w:val="11"/>
  </w:num>
  <w:num w:numId="21">
    <w:abstractNumId w:val="25"/>
  </w:num>
  <w:num w:numId="22">
    <w:abstractNumId w:val="19"/>
  </w:num>
  <w:num w:numId="23">
    <w:abstractNumId w:val="21"/>
  </w:num>
  <w:num w:numId="24">
    <w:abstractNumId w:val="24"/>
  </w:num>
  <w:num w:numId="25">
    <w:abstractNumId w:val="7"/>
  </w:num>
  <w:num w:numId="26">
    <w:abstractNumId w:val="6"/>
  </w:num>
  <w:num w:numId="27">
    <w:abstractNumId w:val="27"/>
  </w:num>
  <w:num w:numId="28">
    <w:abstractNumId w:val="18"/>
  </w:num>
  <w:num w:numId="29">
    <w:abstractNumId w:val="12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122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50F15"/>
    <w:rsid w:val="00160997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D0A22"/>
    <w:rsid w:val="001D70C7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3468A"/>
    <w:rsid w:val="00346C44"/>
    <w:rsid w:val="003475FA"/>
    <w:rsid w:val="003512B0"/>
    <w:rsid w:val="00352E84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A6448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1E1C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1429"/>
    <w:rsid w:val="00605EA9"/>
    <w:rsid w:val="00607F55"/>
    <w:rsid w:val="006164A6"/>
    <w:rsid w:val="0062079A"/>
    <w:rsid w:val="00621135"/>
    <w:rsid w:val="00622E4F"/>
    <w:rsid w:val="0065185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B56F4"/>
    <w:rsid w:val="006C5421"/>
    <w:rsid w:val="006D1DA2"/>
    <w:rsid w:val="006D4E42"/>
    <w:rsid w:val="006E2DD8"/>
    <w:rsid w:val="006E2DE5"/>
    <w:rsid w:val="006E6276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F6DDF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5EA6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85A9B"/>
    <w:rsid w:val="00D9181A"/>
    <w:rsid w:val="00DA1BA1"/>
    <w:rsid w:val="00DE57C0"/>
    <w:rsid w:val="00DE57FB"/>
    <w:rsid w:val="00DF300A"/>
    <w:rsid w:val="00DF4D40"/>
    <w:rsid w:val="00DF6D7D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5CA"/>
    <w:rsid w:val="00F05871"/>
    <w:rsid w:val="00F061E5"/>
    <w:rsid w:val="00F106AB"/>
    <w:rsid w:val="00F129A5"/>
    <w:rsid w:val="00F12CE4"/>
    <w:rsid w:val="00F13E68"/>
    <w:rsid w:val="00F16CB9"/>
    <w:rsid w:val="00F238A0"/>
    <w:rsid w:val="00F34AA2"/>
    <w:rsid w:val="00F42930"/>
    <w:rsid w:val="00F45C8D"/>
    <w:rsid w:val="00F55C81"/>
    <w:rsid w:val="00F57988"/>
    <w:rsid w:val="00F60564"/>
    <w:rsid w:val="00F640D5"/>
    <w:rsid w:val="00F64A54"/>
    <w:rsid w:val="00F72A19"/>
    <w:rsid w:val="00F8788A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2495</TotalTime>
  <Pages>6</Pages>
  <Words>776</Words>
  <Characters>4428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67</cp:revision>
  <cp:lastPrinted>2015-09-20T08:44:00Z</cp:lastPrinted>
  <dcterms:created xsi:type="dcterms:W3CDTF">2016-09-25T11:38:00Z</dcterms:created>
  <dcterms:modified xsi:type="dcterms:W3CDTF">2019-03-09T23:34:00Z</dcterms:modified>
</cp:coreProperties>
</file>