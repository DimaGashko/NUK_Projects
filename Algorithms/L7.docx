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8F6DDF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8F6DDF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8F6DDF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8F6DDF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8F6DDF">
          <w:footerReference w:type="default" r:id="rId7"/>
          <w:footerReference w:type="first" r:id="rId8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8F6DDF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144A84DB" w:rsidR="00141DAA" w:rsidRPr="008F6DDF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6DDF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32411B">
        <w:rPr>
          <w:b/>
          <w:spacing w:val="-10"/>
          <w:sz w:val="28"/>
          <w:szCs w:val="28"/>
          <w:lang w:val="uk-UA" w:eastAsia="uk-UA"/>
        </w:rPr>
        <w:t>7</w:t>
      </w:r>
      <w:bookmarkStart w:id="0" w:name="_GoBack"/>
      <w:bookmarkEnd w:id="0"/>
    </w:p>
    <w:p w14:paraId="4B0875E7" w14:textId="185596CF" w:rsidR="00C5625B" w:rsidRPr="008F6DDF" w:rsidRDefault="005B1E1C" w:rsidP="00F106AB">
      <w:pPr>
        <w:spacing w:after="480" w:line="276" w:lineRule="auto"/>
        <w:ind w:left="142" w:firstLine="0"/>
        <w:jc w:val="center"/>
        <w:rPr>
          <w:sz w:val="32"/>
          <w:lang w:val="uk-UA"/>
        </w:rPr>
      </w:pPr>
      <w:r w:rsidRPr="005B1E1C">
        <w:rPr>
          <w:sz w:val="32"/>
          <w:lang w:val="uk-UA"/>
        </w:rPr>
        <w:t>Розробка та реалізація програм сортування масивів</w:t>
      </w:r>
    </w:p>
    <w:p w14:paraId="578EE0F7" w14:textId="699AC906" w:rsidR="000D4122" w:rsidRPr="005B1E1C" w:rsidRDefault="00F106AB" w:rsidP="005B1E1C">
      <w:pPr>
        <w:spacing w:line="360" w:lineRule="auto"/>
        <w:ind w:firstLine="567"/>
        <w:jc w:val="left"/>
        <w:rPr>
          <w:b/>
          <w:i/>
          <w:sz w:val="30"/>
          <w:szCs w:val="30"/>
          <w:lang w:val="uk-UA"/>
        </w:rPr>
      </w:pPr>
      <w:r w:rsidRPr="008F6DDF">
        <w:rPr>
          <w:b/>
          <w:sz w:val="28"/>
          <w:szCs w:val="28"/>
          <w:lang w:val="uk-UA"/>
        </w:rPr>
        <w:t>Мета роботи</w:t>
      </w:r>
      <w:r w:rsidRPr="008F6DDF">
        <w:rPr>
          <w:sz w:val="28"/>
          <w:szCs w:val="28"/>
          <w:lang w:val="uk-UA"/>
        </w:rPr>
        <w:t xml:space="preserve">: </w:t>
      </w:r>
      <w:r w:rsidR="008F6DDF" w:rsidRPr="005B1E1C">
        <w:rPr>
          <w:sz w:val="30"/>
          <w:szCs w:val="30"/>
          <w:lang w:val="uk-UA"/>
        </w:rPr>
        <w:t xml:space="preserve">набуття практичних навичок </w:t>
      </w:r>
      <w:r w:rsidR="005B1E1C" w:rsidRPr="005B1E1C">
        <w:rPr>
          <w:sz w:val="30"/>
          <w:szCs w:val="30"/>
          <w:lang w:val="uk-UA"/>
        </w:rPr>
        <w:t>розробки та реалізації програм сортування масивів.</w:t>
      </w:r>
    </w:p>
    <w:p w14:paraId="06411E2B" w14:textId="36B95495" w:rsidR="000D4122" w:rsidRPr="008F6DDF" w:rsidRDefault="00F106AB" w:rsidP="000D4122">
      <w:pPr>
        <w:ind w:firstLine="567"/>
        <w:jc w:val="center"/>
        <w:rPr>
          <w:i/>
          <w:sz w:val="28"/>
          <w:lang w:val="uk-UA"/>
        </w:rPr>
      </w:pPr>
      <w:r w:rsidRPr="008F6DDF">
        <w:rPr>
          <w:i/>
          <w:sz w:val="32"/>
          <w:szCs w:val="28"/>
          <w:lang w:val="uk-UA"/>
        </w:rPr>
        <w:t>Завдання</w:t>
      </w:r>
    </w:p>
    <w:p w14:paraId="6E6F5D8B" w14:textId="6D431C49" w:rsidR="00F106AB" w:rsidRDefault="00F106AB" w:rsidP="000D4122">
      <w:pPr>
        <w:ind w:left="851" w:hanging="1031"/>
        <w:jc w:val="left"/>
        <w:rPr>
          <w:b/>
          <w:color w:val="000000" w:themeColor="text1"/>
          <w:sz w:val="28"/>
          <w:szCs w:val="28"/>
          <w:lang w:val="uk-UA"/>
        </w:rPr>
      </w:pPr>
    </w:p>
    <w:p w14:paraId="5D606920" w14:textId="12EB9A1F" w:rsidR="008F6DDF" w:rsidRDefault="005B1E1C" w:rsidP="000D4122">
      <w:pPr>
        <w:ind w:left="851" w:hanging="1031"/>
        <w:jc w:val="left"/>
        <w:rPr>
          <w:b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5DDDD6" wp14:editId="1953039F">
            <wp:extent cx="6263640" cy="8870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45DD7" w14:textId="1F1ECBD6" w:rsidR="005B1E1C" w:rsidRPr="008F6DDF" w:rsidRDefault="005B1E1C" w:rsidP="005B1E1C">
      <w:pPr>
        <w:ind w:left="851" w:hanging="851"/>
        <w:jc w:val="left"/>
        <w:rPr>
          <w:b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B7E9141" wp14:editId="41975383">
            <wp:extent cx="6172200" cy="476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6E284" w14:textId="77777777" w:rsidR="000D4122" w:rsidRPr="008F6DDF" w:rsidRDefault="000D4122" w:rsidP="00757A8E">
      <w:pPr>
        <w:ind w:left="851" w:firstLine="0"/>
        <w:rPr>
          <w:b/>
          <w:color w:val="000000" w:themeColor="text1"/>
          <w:sz w:val="28"/>
          <w:szCs w:val="28"/>
          <w:lang w:val="uk-UA"/>
        </w:rPr>
      </w:pPr>
    </w:p>
    <w:p w14:paraId="01C63D75" w14:textId="4485A65D" w:rsidR="007A0E7D" w:rsidRPr="008F6DDF" w:rsidRDefault="00F106AB" w:rsidP="005B1E1C">
      <w:pPr>
        <w:spacing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8F6DDF">
        <w:rPr>
          <w:b/>
          <w:spacing w:val="-10"/>
          <w:sz w:val="28"/>
          <w:szCs w:val="28"/>
          <w:lang w:val="uk-UA" w:eastAsia="uk-UA"/>
        </w:rPr>
        <w:t>Хід роботи</w:t>
      </w:r>
    </w:p>
    <w:p w14:paraId="41C3663F" w14:textId="3C08E8CF" w:rsidR="000D4122" w:rsidRPr="008F6DDF" w:rsidRDefault="000D4122" w:rsidP="005B1E1C">
      <w:pPr>
        <w:spacing w:line="360" w:lineRule="auto"/>
        <w:ind w:firstLine="0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7CB4742C" w14:textId="4FC6CEE1" w:rsidR="005B1E1C" w:rsidRPr="005B1E1C" w:rsidRDefault="003F34F4" w:rsidP="005B1E1C">
      <w:pPr>
        <w:pStyle w:val="ListParagraph"/>
        <w:numPr>
          <w:ilvl w:val="0"/>
          <w:numId w:val="30"/>
        </w:numPr>
        <w:shd w:val="clear" w:color="auto" w:fill="FFFFFF"/>
        <w:spacing w:after="240" w:line="360" w:lineRule="auto"/>
        <w:jc w:val="left"/>
        <w:rPr>
          <w:rFonts w:ascii="Courier New" w:hAnsi="Courier New" w:cs="Courier New"/>
          <w:b/>
          <w:bCs/>
          <w:color w:val="000080"/>
          <w:kern w:val="0"/>
          <w:sz w:val="18"/>
          <w:szCs w:val="18"/>
          <w:lang w:val="uk-UA"/>
        </w:rPr>
      </w:pPr>
      <w:r w:rsidRPr="008F6DDF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Текст</w:t>
      </w:r>
      <w:r w:rsidR="00F106AB" w:rsidRPr="008F6DDF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 xml:space="preserve"> програ</w:t>
      </w:r>
      <w:r w:rsidR="000D4122" w:rsidRPr="008F6DDF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м</w:t>
      </w:r>
      <w:r w:rsidR="00F106AB" w:rsidRPr="008F6DDF">
        <w:rPr>
          <w:b/>
          <w:color w:val="000000" w:themeColor="text1"/>
          <w:sz w:val="28"/>
          <w:szCs w:val="28"/>
          <w:shd w:val="clear" w:color="auto" w:fill="FFFFFF"/>
          <w:lang w:val="uk-UA"/>
        </w:rPr>
        <w:t>и</w:t>
      </w:r>
    </w:p>
    <w:p w14:paraId="3666C286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&lt;iostream&gt;</w:t>
      </w:r>
    </w:p>
    <w:p w14:paraId="1F415F3B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&lt;fstream&gt;</w:t>
      </w:r>
    </w:p>
    <w:p w14:paraId="29EF1807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&lt;algorithm&gt;</w:t>
      </w:r>
    </w:p>
    <w:p w14:paraId="547983DB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&lt;vector&gt;</w:t>
      </w:r>
    </w:p>
    <w:p w14:paraId="54C4550E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&lt;string&gt;</w:t>
      </w:r>
    </w:p>
    <w:p w14:paraId="0AFFD487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#include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&lt;ctime&gt;</w:t>
      </w:r>
    </w:p>
    <w:p w14:paraId="1388FBBD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92E3A16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selectionSort(std::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4D7708DA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quickSort(std::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6A9B6923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671D4AAA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printArr(std::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maxElementsToPrint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= 500);</w:t>
      </w:r>
    </w:p>
    <w:p w14:paraId="69C64BA0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writeVector(std::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77501A3B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70B32DB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std::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getSizesToTest();</w:t>
      </w:r>
    </w:p>
    <w:p w14:paraId="63AAEB46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F10D5F7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printHello();</w:t>
      </w:r>
    </w:p>
    <w:p w14:paraId="33ED3009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bool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askIfExit();</w:t>
      </w:r>
    </w:p>
    <w:p w14:paraId="2D5891CD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9DE38B8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runTests(std::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&amp;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sizesToTest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D32BD1E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test(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size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BD4524E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B662977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template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typename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F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</w:t>
      </w:r>
    </w:p>
    <w:p w14:paraId="59519DBC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long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long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measure(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F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&amp;&amp;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f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B1D1788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61C74E8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main() {</w:t>
      </w:r>
    </w:p>
    <w:p w14:paraId="5CBD9A1B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srand((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)time(0));</w:t>
      </w:r>
    </w:p>
    <w:p w14:paraId="70CDF5FE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</w:p>
    <w:p w14:paraId="2862F89A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printHello();</w:t>
      </w:r>
    </w:p>
    <w:p w14:paraId="77E7F200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83BE3D6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4CA049B4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sizesToTest = getSizesToTest();</w:t>
      </w:r>
    </w:p>
    <w:p w14:paraId="3C386ABD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runTests(sizesToTest);</w:t>
      </w:r>
    </w:p>
    <w:p w14:paraId="5B63A129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82A8D32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(askIfExit()) 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3776ED6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"\n- - - - - - - -\n\n"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07E3E003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ab/>
        <w:t>}</w:t>
      </w:r>
    </w:p>
    <w:p w14:paraId="4C158584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0AFFC28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0;</w:t>
      </w:r>
    </w:p>
    <w:p w14:paraId="2A697741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2B10C1AC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CE29AC8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runTests(std::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sizesToTest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5C58C671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sizesToTest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.empty()) {</w:t>
      </w:r>
    </w:p>
    <w:p w14:paraId="54C1CA72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"No sizes to test\n"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98058BF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3BD96F5A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F91B2FA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338BEE26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A3BECAB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 size :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sizesToTest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07F30CD4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test(size);</w:t>
      </w:r>
    </w:p>
    <w:p w14:paraId="123FD70B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3629730D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6F2F7A15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B6B78F5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test(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size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350C1643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"Testing for "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size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 elements:\n"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BBED837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3798195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arr(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size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776D1588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writeVector(arr);</w:t>
      </w:r>
    </w:p>
    <w:p w14:paraId="2EDFEB88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F5B9440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8000"/>
          <w:kern w:val="0"/>
          <w:sz w:val="16"/>
          <w:szCs w:val="16"/>
          <w:lang w:val="en-US" w:eastAsia="uk-UA"/>
        </w:rPr>
        <w:t>// Quick Sort</w:t>
      </w:r>
    </w:p>
    <w:p w14:paraId="57533EE7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"Quick Sort: "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FA11416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arrToQuickSort(arr);</w:t>
      </w:r>
    </w:p>
    <w:p w14:paraId="518C669C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249479D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timeToQuickSort = measure([&amp;arr, &amp;arrToQuickSort] {</w:t>
      </w:r>
    </w:p>
    <w:p w14:paraId="204D1CD1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arrToQuickSort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=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&gt;(arr);</w:t>
      </w:r>
    </w:p>
    <w:p w14:paraId="49573C0B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quickSort(arrToQuickSort, 0, arrToQuickSort.size() - 1);</w:t>
      </w:r>
    </w:p>
    <w:p w14:paraId="32A73BBA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});</w:t>
      </w:r>
    </w:p>
    <w:p w14:paraId="54AB1E38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3B32768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timeToQuickSort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4AFB8B2F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F177213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8000"/>
          <w:kern w:val="0"/>
          <w:sz w:val="16"/>
          <w:szCs w:val="16"/>
          <w:lang w:val="en-US" w:eastAsia="uk-UA"/>
        </w:rPr>
        <w:t>// Selection Sort</w:t>
      </w:r>
    </w:p>
    <w:p w14:paraId="3180213D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"Selection Sort: "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B87EEF0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arrToSelectionSort;</w:t>
      </w:r>
    </w:p>
    <w:p w14:paraId="48E6357E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29F077A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timeToSelectionSort = measure([&amp;arr, &amp;arrToSelectionSort] {</w:t>
      </w:r>
    </w:p>
    <w:p w14:paraId="69EEB1F4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arrToSelectionSort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=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&gt;(arr);</w:t>
      </w:r>
    </w:p>
    <w:p w14:paraId="052DC74B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selectionSort(arrToSelectionSort);</w:t>
      </w:r>
    </w:p>
    <w:p w14:paraId="48434011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});</w:t>
      </w:r>
    </w:p>
    <w:p w14:paraId="56FDB260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DB103C9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timeToSelectionSort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6AEB19F9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8504B22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"- - - - -\n"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B5F43ED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30BD9624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435C202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std::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getSizesToTest() {</w:t>
      </w:r>
    </w:p>
    <w:p w14:paraId="4D60CC40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 sizes;</w:t>
      </w:r>
    </w:p>
    <w:p w14:paraId="1588811A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0CD91B8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"Enter sizes to test (non-positive to complete):\n"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595C206D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E54D49B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true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576D246F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size = prompt&lt;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5B1E1C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"&gt; "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11BA645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(size &lt;= 0) 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6CC666C7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261C599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sizes.push_back(size);</w:t>
      </w:r>
    </w:p>
    <w:p w14:paraId="4BE6483C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C6E14D7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6225D4B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sizes;</w:t>
      </w:r>
    </w:p>
    <w:p w14:paraId="6F61A9E9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10C03B2B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9AAAD46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quickSort(std::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63C6294C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=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j =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42B44C4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pivot =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(i + j) / 2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AF9EC38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70E7F216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(i &lt; j) {</w:t>
      </w:r>
    </w:p>
    <w:p w14:paraId="0D3F3CB7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&lt; pivot) i++;</w:t>
      </w:r>
    </w:p>
    <w:p w14:paraId="4E0902BC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while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j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&gt; pivot) j--;</w:t>
      </w:r>
    </w:p>
    <w:p w14:paraId="4ABAC05C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(i &gt; j) 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break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79726FFF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363F7D07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std::swap(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j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3CAC44E4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i++; j--;</w:t>
      </w:r>
    </w:p>
    <w:p w14:paraId="37DBC661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05565221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B997C20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(i &lt;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quickSort(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i,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2A3BC40C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(j &gt;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quickSort(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l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, j);</w:t>
      </w:r>
    </w:p>
    <w:p w14:paraId="51DCD3D4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lastRenderedPageBreak/>
        <w:t>}</w:t>
      </w:r>
    </w:p>
    <w:p w14:paraId="1FB75332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6FF5D36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selectionSort(std::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1DA7B55D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size =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.size();</w:t>
      </w:r>
    </w:p>
    <w:p w14:paraId="45E574F8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EC5332D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= 0; i &lt; size; i++) {</w:t>
      </w:r>
    </w:p>
    <w:p w14:paraId="3E48FA19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min =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0AF6621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minIndex = i;</w:t>
      </w:r>
    </w:p>
    <w:p w14:paraId="33EDB9AF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1F9432B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j = i + 1; j &lt; size; j++) {</w:t>
      </w:r>
    </w:p>
    <w:p w14:paraId="1292A53C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j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&gt;= min) 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continue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1ED9B5C2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11E877B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min =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j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B402F69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minIndex = j;</w:t>
      </w:r>
    </w:p>
    <w:p w14:paraId="58678BAF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1766AFCA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9728B7C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std::swap(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minIndex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1A5DE93E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1FC9B728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188445E3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579CC77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writeVector(std::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4CA5B125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&amp;item :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0B89AFF6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item = (rand() % 89) + 10;</w:t>
      </w:r>
    </w:p>
    <w:p w14:paraId="3C3029D6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1EC1DCCC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0E4040B9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1FFBF0A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printArr(std::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vector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&gt;&amp;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, 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maxElementsToPrint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5B50C78F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size = std::min((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.size(),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maxElementsToPrint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4504AC7D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F5A14B2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for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i = 0; i &lt; size; i++) {</w:t>
      </w:r>
    </w:p>
    <w:p w14:paraId="1DD8CFFA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[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i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]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 "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21AF5F19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FDFFB2D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EB3D6EC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if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((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int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arr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.size() &gt; size) {</w:t>
      </w:r>
    </w:p>
    <w:p w14:paraId="4448F2F3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"(...)"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3D9D3E9A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>}</w:t>
      </w:r>
    </w:p>
    <w:p w14:paraId="54776A1E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42EE861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std::endl;</w:t>
      </w:r>
    </w:p>
    <w:p w14:paraId="16957ECC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002E1C60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4032E33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void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printHello() {</w:t>
      </w:r>
    </w:p>
    <w:p w14:paraId="09100B29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  <w:t xml:space="preserve">std::cout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&lt;&lt;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"* * * Algorithms: Sorting Methods * * *\n\n"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;</w:t>
      </w:r>
    </w:p>
    <w:p w14:paraId="4788E152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6938EE00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480F6B0A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bool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askIfExit() {</w:t>
      </w:r>
    </w:p>
    <w:p w14:paraId="128A2DD6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return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(prompt&lt;std::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string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&gt;(</w:t>
      </w:r>
      <w:r w:rsidRPr="005B1E1C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"\nRepeat? (0 if not): "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) </w:t>
      </w:r>
      <w:r w:rsidRPr="005B1E1C">
        <w:rPr>
          <w:rFonts w:ascii="Consolas" w:hAnsi="Consolas" w:cs="Consolas"/>
          <w:color w:val="008080"/>
          <w:kern w:val="0"/>
          <w:sz w:val="16"/>
          <w:szCs w:val="16"/>
          <w:lang w:val="en-US" w:eastAsia="uk-UA"/>
        </w:rPr>
        <w:t>==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A31515"/>
          <w:kern w:val="0"/>
          <w:sz w:val="16"/>
          <w:szCs w:val="16"/>
          <w:lang w:val="en-US" w:eastAsia="uk-UA"/>
        </w:rPr>
        <w:t>"0"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);</w:t>
      </w:r>
    </w:p>
    <w:p w14:paraId="5A0D1DFE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}</w:t>
      </w:r>
    </w:p>
    <w:p w14:paraId="35306B2E" w14:textId="3FDD7583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1D8C9EFA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template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&lt;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typename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F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&gt;</w:t>
      </w:r>
    </w:p>
    <w:p w14:paraId="36BB9970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long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long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measure(</w:t>
      </w:r>
      <w:r w:rsidRPr="005B1E1C">
        <w:rPr>
          <w:rFonts w:ascii="Consolas" w:hAnsi="Consolas" w:cs="Consolas"/>
          <w:color w:val="2B91AF"/>
          <w:kern w:val="0"/>
          <w:sz w:val="16"/>
          <w:szCs w:val="16"/>
          <w:lang w:val="en-US" w:eastAsia="uk-UA"/>
        </w:rPr>
        <w:t>F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&amp;&amp; </w:t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f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) {</w:t>
      </w:r>
    </w:p>
    <w:p w14:paraId="55FA3581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start = std::clock();</w:t>
      </w:r>
    </w:p>
    <w:p w14:paraId="7AE36B34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0194A5D3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808080"/>
          <w:kern w:val="0"/>
          <w:sz w:val="16"/>
          <w:szCs w:val="16"/>
          <w:lang w:val="en-US" w:eastAsia="uk-UA"/>
        </w:rPr>
        <w:t>f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>();</w:t>
      </w:r>
    </w:p>
    <w:p w14:paraId="3EAA53EA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2761FDB2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val="en-US" w:eastAsia="uk-UA"/>
        </w:rPr>
        <w:t>auto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 xml:space="preserve"> time = std::clock() - start;</w:t>
      </w:r>
    </w:p>
    <w:p w14:paraId="754E51C1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</w:pPr>
    </w:p>
    <w:p w14:paraId="58A34CE0" w14:textId="77777777" w:rsidR="005B1E1C" w:rsidRPr="005B1E1C" w:rsidRDefault="005B1E1C" w:rsidP="005B1E1C">
      <w:pPr>
        <w:autoSpaceDE w:val="0"/>
        <w:autoSpaceDN w:val="0"/>
        <w:adjustRightInd w:val="0"/>
        <w:ind w:firstLine="0"/>
        <w:jc w:val="left"/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val="en-US" w:eastAsia="uk-UA"/>
        </w:rPr>
        <w:tab/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eastAsia="uk-UA"/>
        </w:rPr>
        <w:t>return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 (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eastAsia="uk-UA"/>
        </w:rPr>
        <w:t>long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 xml:space="preserve"> </w:t>
      </w:r>
      <w:r w:rsidRPr="005B1E1C">
        <w:rPr>
          <w:rFonts w:ascii="Consolas" w:hAnsi="Consolas" w:cs="Consolas"/>
          <w:color w:val="0000FF"/>
          <w:kern w:val="0"/>
          <w:sz w:val="16"/>
          <w:szCs w:val="16"/>
          <w:lang w:eastAsia="uk-UA"/>
        </w:rPr>
        <w:t>long</w:t>
      </w:r>
      <w:r w:rsidRPr="005B1E1C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)time;</w:t>
      </w:r>
    </w:p>
    <w:p w14:paraId="7AA1B64D" w14:textId="0BC91FA5" w:rsidR="005B1E1C" w:rsidRPr="005B1E1C" w:rsidRDefault="005B1E1C" w:rsidP="005B1E1C">
      <w:pPr>
        <w:shd w:val="clear" w:color="auto" w:fill="FFFFFF"/>
        <w:spacing w:after="240" w:line="360" w:lineRule="auto"/>
        <w:ind w:firstLine="0"/>
        <w:jc w:val="left"/>
        <w:rPr>
          <w:rFonts w:ascii="Courier New" w:hAnsi="Courier New" w:cs="Courier New"/>
          <w:b/>
          <w:bCs/>
          <w:color w:val="000080"/>
          <w:kern w:val="0"/>
          <w:sz w:val="16"/>
          <w:szCs w:val="16"/>
          <w:lang w:val="uk-UA"/>
        </w:rPr>
      </w:pPr>
      <w:r w:rsidRPr="005B1E1C">
        <w:rPr>
          <w:rFonts w:ascii="Consolas" w:hAnsi="Consolas" w:cs="Consolas"/>
          <w:color w:val="000000"/>
          <w:kern w:val="0"/>
          <w:sz w:val="16"/>
          <w:szCs w:val="16"/>
          <w:lang w:eastAsia="uk-UA"/>
        </w:rPr>
        <w:t>}</w:t>
      </w:r>
    </w:p>
    <w:p w14:paraId="23872B82" w14:textId="40C727C0" w:rsidR="00F60564" w:rsidRPr="00F60564" w:rsidRDefault="00F60564" w:rsidP="005B1E1C">
      <w:pPr>
        <w:autoSpaceDE w:val="0"/>
        <w:autoSpaceDN w:val="0"/>
        <w:adjustRightInd w:val="0"/>
        <w:spacing w:line="360" w:lineRule="auto"/>
        <w:ind w:firstLine="0"/>
        <w:jc w:val="left"/>
        <w:rPr>
          <w:rFonts w:ascii="Courier New" w:hAnsi="Courier New" w:cs="Courier New"/>
          <w:b/>
          <w:i/>
          <w:color w:val="000000"/>
          <w:kern w:val="0"/>
          <w:sz w:val="16"/>
          <w:szCs w:val="16"/>
          <w:u w:val="single"/>
          <w:lang w:val="uk-UA"/>
        </w:rPr>
      </w:pPr>
    </w:p>
    <w:p w14:paraId="405D5E89" w14:textId="548AADC8" w:rsidR="005B1E1C" w:rsidRDefault="005B1E1C">
      <w:pPr>
        <w:ind w:firstLine="0"/>
        <w:jc w:val="left"/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</w:pPr>
      <w:r>
        <w:rPr>
          <w:rFonts w:ascii="Consolas" w:hAnsi="Consolas" w:cs="Consolas"/>
          <w:color w:val="000000"/>
          <w:kern w:val="0"/>
          <w:sz w:val="19"/>
          <w:szCs w:val="19"/>
          <w:lang w:val="uk-UA" w:eastAsia="uk-UA"/>
        </w:rPr>
        <w:br w:type="page"/>
      </w:r>
    </w:p>
    <w:p w14:paraId="687DD93C" w14:textId="666278A1" w:rsidR="00F106AB" w:rsidRPr="005B1E1C" w:rsidRDefault="000D4122" w:rsidP="005B1E1C">
      <w:pPr>
        <w:pStyle w:val="ListParagraph"/>
        <w:numPr>
          <w:ilvl w:val="0"/>
          <w:numId w:val="30"/>
        </w:numPr>
        <w:spacing w:line="360" w:lineRule="auto"/>
        <w:jc w:val="left"/>
        <w:rPr>
          <w:b/>
          <w:kern w:val="0"/>
          <w:sz w:val="28"/>
          <w:szCs w:val="28"/>
          <w:lang w:val="uk-UA" w:eastAsia="uk-UA"/>
        </w:rPr>
      </w:pPr>
      <w:r w:rsidRPr="005B1E1C">
        <w:rPr>
          <w:b/>
          <w:kern w:val="0"/>
          <w:sz w:val="28"/>
          <w:szCs w:val="28"/>
          <w:lang w:val="uk-UA" w:eastAsia="uk-UA"/>
        </w:rPr>
        <w:lastRenderedPageBreak/>
        <w:t xml:space="preserve">Результат </w:t>
      </w:r>
      <w:r w:rsidR="00F106AB" w:rsidRPr="005B1E1C">
        <w:rPr>
          <w:b/>
          <w:kern w:val="0"/>
          <w:sz w:val="28"/>
          <w:szCs w:val="28"/>
          <w:lang w:val="uk-UA" w:eastAsia="uk-UA"/>
        </w:rPr>
        <w:t>виконання програми</w:t>
      </w:r>
    </w:p>
    <w:p w14:paraId="197A87A4" w14:textId="63C9B754" w:rsidR="00160997" w:rsidRPr="008F6DDF" w:rsidRDefault="005B1E1C" w:rsidP="005B1E1C">
      <w:pPr>
        <w:pStyle w:val="ListParagraph"/>
        <w:spacing w:line="360" w:lineRule="auto"/>
        <w:ind w:left="502" w:hanging="502"/>
        <w:jc w:val="left"/>
        <w:rPr>
          <w:b/>
          <w:kern w:val="0"/>
          <w:sz w:val="28"/>
          <w:szCs w:val="28"/>
          <w:lang w:val="uk-UA" w:eastAsia="uk-UA"/>
        </w:rPr>
      </w:pPr>
      <w:r>
        <w:rPr>
          <w:b/>
          <w:noProof/>
          <w:color w:val="000000" w:themeColor="text1"/>
          <w:sz w:val="28"/>
          <w:szCs w:val="28"/>
          <w:shd w:val="clear" w:color="auto" w:fill="FFFFFF"/>
        </w:rPr>
        <w:drawing>
          <wp:inline distT="0" distB="0" distL="0" distR="0" wp14:anchorId="6D8F8622" wp14:editId="286DD201">
            <wp:extent cx="6257925" cy="6343389"/>
            <wp:effectExtent l="0" t="0" r="0" b="635"/>
            <wp:docPr id="6" name="Picture 6" descr="C:\Users\dgash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gash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925" cy="635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E2C648" w14:textId="77777777" w:rsidR="005B1E1C" w:rsidRDefault="005B1E1C" w:rsidP="005B1E1C">
      <w:pPr>
        <w:spacing w:line="360" w:lineRule="auto"/>
        <w:ind w:firstLine="567"/>
        <w:jc w:val="left"/>
        <w:rPr>
          <w:b/>
          <w:sz w:val="28"/>
          <w:szCs w:val="28"/>
          <w:lang w:val="uk-UA"/>
        </w:rPr>
      </w:pPr>
    </w:p>
    <w:p w14:paraId="4ED55155" w14:textId="57393CEA" w:rsidR="004C6DEE" w:rsidRPr="008F6DDF" w:rsidRDefault="00F106AB" w:rsidP="005B1E1C">
      <w:pPr>
        <w:spacing w:line="360" w:lineRule="auto"/>
        <w:ind w:firstLine="567"/>
        <w:jc w:val="left"/>
        <w:rPr>
          <w:sz w:val="28"/>
          <w:szCs w:val="28"/>
          <w:lang w:val="uk-UA"/>
        </w:rPr>
      </w:pPr>
      <w:r w:rsidRPr="008F6DDF">
        <w:rPr>
          <w:b/>
          <w:sz w:val="28"/>
          <w:szCs w:val="28"/>
          <w:lang w:val="uk-UA"/>
        </w:rPr>
        <w:t>Висновок</w:t>
      </w:r>
      <w:r w:rsidR="006E2DE5" w:rsidRPr="008F6DDF">
        <w:rPr>
          <w:b/>
          <w:sz w:val="28"/>
          <w:szCs w:val="28"/>
          <w:lang w:val="uk-UA"/>
        </w:rPr>
        <w:t>:</w:t>
      </w:r>
      <w:r w:rsidRPr="008F6DDF">
        <w:rPr>
          <w:sz w:val="28"/>
          <w:szCs w:val="28"/>
          <w:lang w:val="uk-UA"/>
        </w:rPr>
        <w:t xml:space="preserve"> на цій лабораторній роботі я набув практичні навички </w:t>
      </w:r>
      <w:r w:rsidR="005B1E1C" w:rsidRPr="005B1E1C">
        <w:rPr>
          <w:sz w:val="28"/>
          <w:szCs w:val="28"/>
          <w:lang w:val="uk-UA"/>
        </w:rPr>
        <w:t>розробки та реалізації програм сортування масивів.</w:t>
      </w:r>
    </w:p>
    <w:sectPr w:rsidR="004C6DEE" w:rsidRPr="008F6DDF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070BF" w14:textId="77777777" w:rsidR="009D022C" w:rsidRDefault="009D022C">
      <w:r>
        <w:separator/>
      </w:r>
    </w:p>
  </w:endnote>
  <w:endnote w:type="continuationSeparator" w:id="0">
    <w:p w14:paraId="3FD033D8" w14:textId="77777777" w:rsidR="009D022C" w:rsidRDefault="009D02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38659F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38659F" w:rsidRDefault="0038659F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38659F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38659F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38659F" w:rsidRDefault="0038659F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735714C6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38659F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4DFF5A20" w:rsidR="0038659F" w:rsidRPr="008F6DDF" w:rsidRDefault="008F6DDF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>
            <w:rPr>
              <w:sz w:val="40"/>
              <w:lang w:val="uk-UA"/>
            </w:rPr>
            <w:t>121.2151.05.0</w:t>
          </w:r>
          <w:r w:rsidR="0032411B">
            <w:rPr>
              <w:sz w:val="40"/>
              <w:lang w:val="en-US"/>
            </w:rPr>
            <w:t>7</w:t>
          </w:r>
        </w:p>
      </w:tc>
    </w:tr>
    <w:tr w:rsidR="0038659F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38659F" w:rsidRPr="00757A8E" w:rsidRDefault="0038659F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38659F" w:rsidRPr="00757A8E" w:rsidRDefault="0038659F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2775B691" w:rsidR="0038659F" w:rsidRPr="000D4122" w:rsidRDefault="005B1E1C" w:rsidP="00F106AB">
          <w:pPr>
            <w:spacing w:line="276" w:lineRule="auto"/>
            <w:ind w:left="142" w:firstLine="0"/>
            <w:jc w:val="center"/>
            <w:rPr>
              <w:sz w:val="26"/>
              <w:szCs w:val="26"/>
              <w:lang w:val="uk-UA"/>
            </w:rPr>
          </w:pPr>
          <w:r w:rsidRPr="005B1E1C">
            <w:rPr>
              <w:sz w:val="26"/>
              <w:szCs w:val="26"/>
              <w:lang w:val="uk-UA"/>
            </w:rPr>
            <w:t>Розробка та реалізація програм сортування масивів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38659F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06B40" w:rsidR="0038659F" w:rsidRPr="005B1E1C" w:rsidRDefault="005B1E1C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5</w:t>
          </w:r>
        </w:p>
      </w:tc>
    </w:tr>
    <w:tr w:rsidR="0038659F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38659F" w:rsidRPr="00757A8E" w:rsidRDefault="0038659F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6550656B" w:rsidR="0038659F" w:rsidRPr="00F106AB" w:rsidRDefault="00F106AB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</w:rPr>
            <w:t>Кош</w:t>
          </w:r>
          <w:r>
            <w:rPr>
              <w:sz w:val="16"/>
              <w:lang w:val="uk-UA"/>
            </w:rPr>
            <w:t>кін В.К.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38659F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38659F" w:rsidRPr="00757A8E" w:rsidRDefault="0038659F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38659F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38659F" w:rsidRPr="00757A8E" w:rsidRDefault="0038659F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38659F" w:rsidRPr="00757A8E" w:rsidRDefault="0038659F">
    <w:pPr>
      <w:pStyle w:val="Footer"/>
      <w:rPr>
        <w:lang w:val="uk-U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38659F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2E4B9EB5" w:rsidR="0038659F" w:rsidRPr="008F6DDF" w:rsidRDefault="008F6DDF" w:rsidP="00F12CE4">
          <w:pPr>
            <w:pStyle w:val="Footer"/>
            <w:ind w:right="-114" w:firstLine="0"/>
            <w:jc w:val="center"/>
            <w:rPr>
              <w:sz w:val="40"/>
              <w:szCs w:val="40"/>
              <w:lang w:val="en-US"/>
            </w:rPr>
          </w:pPr>
          <w:r>
            <w:rPr>
              <w:sz w:val="40"/>
            </w:rPr>
            <w:t>121.2151.05.0</w:t>
          </w:r>
          <w:r w:rsidR="0032411B">
            <w:rPr>
              <w:sz w:val="40"/>
              <w:lang w:val="en-US"/>
            </w:rPr>
            <w:t>7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38659F" w:rsidRDefault="0038659F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38659F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38659F" w:rsidRDefault="0038659F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55AA2E00" w:rsidR="0038659F" w:rsidRPr="00BF7874" w:rsidRDefault="0038659F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32411B"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38659F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38659F" w:rsidRDefault="0038659F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38659F" w:rsidRDefault="0038659F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38659F" w:rsidRDefault="0038659F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38659F" w:rsidRDefault="0038659F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38659F" w:rsidRDefault="0038659F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38659F" w:rsidRDefault="0038659F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38659F" w:rsidRDefault="0038659F">
          <w:pPr>
            <w:pStyle w:val="Footer"/>
            <w:ind w:right="-1474" w:firstLine="0"/>
            <w:jc w:val="left"/>
          </w:pPr>
        </w:p>
      </w:tc>
    </w:tr>
  </w:tbl>
  <w:p w14:paraId="03DBE8F7" w14:textId="77777777" w:rsidR="0038659F" w:rsidRDefault="0038659F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76E09" w14:textId="77777777" w:rsidR="009D022C" w:rsidRDefault="009D022C">
      <w:r>
        <w:separator/>
      </w:r>
    </w:p>
  </w:footnote>
  <w:footnote w:type="continuationSeparator" w:id="0">
    <w:p w14:paraId="51A1807F" w14:textId="77777777" w:rsidR="009D022C" w:rsidRDefault="009D02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1DD1"/>
    <w:multiLevelType w:val="hybridMultilevel"/>
    <w:tmpl w:val="1C8ECC36"/>
    <w:lvl w:ilvl="0" w:tplc="E548AD34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cs="Times New Roman" w:hint="default"/>
        <w:color w:val="000000" w:themeColor="text1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2"/>
  </w:num>
  <w:num w:numId="8">
    <w:abstractNumId w:val="4"/>
  </w:num>
  <w:num w:numId="9">
    <w:abstractNumId w:val="1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3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4122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4148D"/>
    <w:rsid w:val="00141DAA"/>
    <w:rsid w:val="00147853"/>
    <w:rsid w:val="00150E4A"/>
    <w:rsid w:val="00160997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0A22"/>
    <w:rsid w:val="001D70C7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7655"/>
    <w:rsid w:val="0032411B"/>
    <w:rsid w:val="00327575"/>
    <w:rsid w:val="00346C44"/>
    <w:rsid w:val="003475FA"/>
    <w:rsid w:val="003512B0"/>
    <w:rsid w:val="00371F47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93E7C"/>
    <w:rsid w:val="00497085"/>
    <w:rsid w:val="004A6448"/>
    <w:rsid w:val="004C60DE"/>
    <w:rsid w:val="004C6DEE"/>
    <w:rsid w:val="004D5EDF"/>
    <w:rsid w:val="004D7236"/>
    <w:rsid w:val="004F36C7"/>
    <w:rsid w:val="004F6838"/>
    <w:rsid w:val="004F73C4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1E1C"/>
    <w:rsid w:val="005B3E4F"/>
    <w:rsid w:val="005C3985"/>
    <w:rsid w:val="005C4FDE"/>
    <w:rsid w:val="005C730B"/>
    <w:rsid w:val="005D1F62"/>
    <w:rsid w:val="005D484F"/>
    <w:rsid w:val="005E3FE0"/>
    <w:rsid w:val="005E504C"/>
    <w:rsid w:val="005F2C28"/>
    <w:rsid w:val="00601429"/>
    <w:rsid w:val="00605EA9"/>
    <w:rsid w:val="00607F55"/>
    <w:rsid w:val="006164A6"/>
    <w:rsid w:val="0062079A"/>
    <w:rsid w:val="00621135"/>
    <w:rsid w:val="00622E4F"/>
    <w:rsid w:val="0065185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B56F4"/>
    <w:rsid w:val="006C5421"/>
    <w:rsid w:val="006D1DA2"/>
    <w:rsid w:val="006D4E42"/>
    <w:rsid w:val="006E2DD8"/>
    <w:rsid w:val="006E2DE5"/>
    <w:rsid w:val="006E6276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8F6DDF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5BD6"/>
    <w:rsid w:val="00981BE8"/>
    <w:rsid w:val="009824C5"/>
    <w:rsid w:val="0098669D"/>
    <w:rsid w:val="00990482"/>
    <w:rsid w:val="00992F6D"/>
    <w:rsid w:val="009A6E8B"/>
    <w:rsid w:val="009D022C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87096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47294"/>
    <w:rsid w:val="00B55EA6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6CC8"/>
    <w:rsid w:val="00CE37D6"/>
    <w:rsid w:val="00CF1726"/>
    <w:rsid w:val="00CF3A14"/>
    <w:rsid w:val="00CF5A27"/>
    <w:rsid w:val="00D02A8A"/>
    <w:rsid w:val="00D03024"/>
    <w:rsid w:val="00D030EC"/>
    <w:rsid w:val="00D07F3E"/>
    <w:rsid w:val="00D13417"/>
    <w:rsid w:val="00D20B1F"/>
    <w:rsid w:val="00D23A87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40782"/>
    <w:rsid w:val="00E6030B"/>
    <w:rsid w:val="00E64BD8"/>
    <w:rsid w:val="00E72B8E"/>
    <w:rsid w:val="00E826CE"/>
    <w:rsid w:val="00E8558A"/>
    <w:rsid w:val="00E8669E"/>
    <w:rsid w:val="00E91FE2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5CA"/>
    <w:rsid w:val="00F05871"/>
    <w:rsid w:val="00F061E5"/>
    <w:rsid w:val="00F106AB"/>
    <w:rsid w:val="00F129A5"/>
    <w:rsid w:val="00F12CE4"/>
    <w:rsid w:val="00F13E68"/>
    <w:rsid w:val="00F16CB9"/>
    <w:rsid w:val="00F238A0"/>
    <w:rsid w:val="00F34AA2"/>
    <w:rsid w:val="00F42930"/>
    <w:rsid w:val="00F45C8D"/>
    <w:rsid w:val="00F55C81"/>
    <w:rsid w:val="00F57988"/>
    <w:rsid w:val="00F60564"/>
    <w:rsid w:val="00F640D5"/>
    <w:rsid w:val="00F64A54"/>
    <w:rsid w:val="00F72A19"/>
    <w:rsid w:val="00F8788A"/>
    <w:rsid w:val="00F90778"/>
    <w:rsid w:val="00FA63E0"/>
    <w:rsid w:val="00FB0CD6"/>
    <w:rsid w:val="00FB33B6"/>
    <w:rsid w:val="00FB44E7"/>
    <w:rsid w:val="00FB464B"/>
    <w:rsid w:val="00FB6815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2479</TotalTime>
  <Pages>5</Pages>
  <Words>542</Words>
  <Characters>3096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66</cp:revision>
  <cp:lastPrinted>2015-09-20T08:44:00Z</cp:lastPrinted>
  <dcterms:created xsi:type="dcterms:W3CDTF">2016-09-25T11:38:00Z</dcterms:created>
  <dcterms:modified xsi:type="dcterms:W3CDTF">2019-03-08T08:39:00Z</dcterms:modified>
</cp:coreProperties>
</file>