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5DA1316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8F6DDF" w:rsidRPr="008F6DDF">
        <w:rPr>
          <w:b/>
          <w:spacing w:val="-10"/>
          <w:sz w:val="28"/>
          <w:szCs w:val="28"/>
          <w:lang w:val="uk-UA" w:eastAsia="uk-UA"/>
        </w:rPr>
        <w:t>3</w:t>
      </w:r>
    </w:p>
    <w:p w14:paraId="4B0875E7" w14:textId="12B04819" w:rsidR="00C5625B" w:rsidRPr="008F6DDF" w:rsidRDefault="008F6DDF" w:rsidP="00F106AB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 w:rsidRPr="008F6DDF">
        <w:rPr>
          <w:sz w:val="32"/>
          <w:lang w:val="uk-UA"/>
        </w:rPr>
        <w:t>Розробка та реалізація програм для роботи зі стеком, чергою, деком</w:t>
      </w:r>
    </w:p>
    <w:p w14:paraId="5D35FDCF" w14:textId="120C3062" w:rsidR="000D4122" w:rsidRPr="008F6DDF" w:rsidRDefault="00F106AB" w:rsidP="008F6DDF">
      <w:pPr>
        <w:ind w:firstLine="567"/>
        <w:jc w:val="left"/>
        <w:rPr>
          <w:sz w:val="28"/>
          <w:szCs w:val="28"/>
          <w:lang w:val="uk-UA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8F6DDF">
        <w:rPr>
          <w:sz w:val="28"/>
          <w:szCs w:val="28"/>
          <w:lang w:val="uk-UA"/>
        </w:rPr>
        <w:t>н</w:t>
      </w:r>
      <w:r w:rsidR="008F6DDF" w:rsidRPr="008F6DDF">
        <w:rPr>
          <w:sz w:val="28"/>
          <w:szCs w:val="28"/>
          <w:lang w:val="uk-UA"/>
        </w:rPr>
        <w:t>абуття практичних навичок опрацювання таких динамічних структур, як</w:t>
      </w:r>
      <w:r w:rsidR="008F6DDF" w:rsidRPr="008F6DDF">
        <w:rPr>
          <w:sz w:val="28"/>
          <w:szCs w:val="28"/>
        </w:rPr>
        <w:t xml:space="preserve"> </w:t>
      </w:r>
      <w:r w:rsidR="008F6DDF" w:rsidRPr="008F6DDF">
        <w:rPr>
          <w:sz w:val="28"/>
          <w:szCs w:val="28"/>
          <w:lang w:val="uk-UA"/>
        </w:rPr>
        <w:t>стек, черга, дек</w:t>
      </w:r>
      <w:r w:rsidRPr="008F6DDF">
        <w:rPr>
          <w:sz w:val="28"/>
          <w:szCs w:val="28"/>
          <w:lang w:val="uk-UA"/>
        </w:rPr>
        <w:t>.</w:t>
      </w:r>
    </w:p>
    <w:p w14:paraId="578EE0F7" w14:textId="796532C5" w:rsidR="000D4122" w:rsidRPr="008F6DDF" w:rsidRDefault="000D4122" w:rsidP="000D4122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460232B7" w:rsidR="00F106AB" w:rsidRDefault="008F6DDF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3F045F" wp14:editId="1B97A879">
            <wp:extent cx="62388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6920" w14:textId="0C9DE4C0" w:rsidR="008F6DDF" w:rsidRPr="008F6DDF" w:rsidRDefault="008F6DDF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5D50D3" wp14:editId="08FB12C4">
            <wp:extent cx="6263640" cy="7124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77777777" w:rsidR="000D4122" w:rsidRPr="008F6DDF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485A65D" w:rsidR="007A0E7D" w:rsidRPr="008F6DDF" w:rsidRDefault="00F106A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8F6DDF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05534160" w:rsidR="007A0EE5" w:rsidRPr="008F6DDF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</w:t>
      </w:r>
      <w:r w:rsidR="000D4122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м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и</w:t>
      </w:r>
    </w:p>
    <w:p w14:paraId="450849FA" w14:textId="23083C29" w:rsidR="005C730B" w:rsidRPr="00F60564" w:rsidRDefault="004A6448" w:rsidP="000D4122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F60564"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  <w:t>main.cpp:</w:t>
      </w:r>
    </w:p>
    <w:p w14:paraId="14D27CF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eastAsia="uk-UA"/>
        </w:rPr>
        <w:t>&lt;iostream&gt;</w:t>
      </w:r>
    </w:p>
    <w:p w14:paraId="6A11867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eastAsia="uk-UA"/>
        </w:rPr>
        <w:t>&lt;string&gt;</w:t>
      </w:r>
    </w:p>
    <w:p w14:paraId="3D60946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3D2A1DA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eastAsia="uk-UA"/>
        </w:rPr>
        <w:t>"StaticDeque.hpp"</w:t>
      </w:r>
    </w:p>
    <w:p w14:paraId="13C0F25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eastAsia="uk-UA"/>
        </w:rPr>
        <w:t>"DinamicDeque.hpp"</w:t>
      </w:r>
    </w:p>
    <w:p w14:paraId="6C1D45B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eastAsia="uk-UA"/>
        </w:rPr>
        <w:t>"Deque.hpp"</w:t>
      </w:r>
    </w:p>
    <w:p w14:paraId="3A09AA4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1FD6ED7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printHello();</w:t>
      </w:r>
    </w:p>
    <w:p w14:paraId="1360CF7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createDeque();</w:t>
      </w:r>
    </w:p>
    <w:p w14:paraId="0404BF6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runCommands();</w:t>
      </w:r>
    </w:p>
    <w:p w14:paraId="6EAA4567" w14:textId="38E8F2F6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printHr();</w:t>
      </w:r>
    </w:p>
    <w:p w14:paraId="1535814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0AE044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cliHelp(), cliFront(), cliBack(), cliPushFront();</w:t>
      </w:r>
    </w:p>
    <w:p w14:paraId="6EE6A5B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cliPushBack(), cliPopFront(), cliPopBack();</w:t>
      </w:r>
    </w:p>
    <w:p w14:paraId="2170C88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C9DBE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dg::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deque;</w:t>
      </w:r>
    </w:p>
    <w:p w14:paraId="2106063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F29F30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075E2FF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4362BC1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createDeque();</w:t>
      </w:r>
    </w:p>
    <w:p w14:paraId="3DD7BD3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runCommands();</w:t>
      </w:r>
    </w:p>
    <w:p w14:paraId="1883AE0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EB8B08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5E588D9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63CF1A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B0FBA6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runCommands() {</w:t>
      </w:r>
    </w:p>
    <w:p w14:paraId="556E213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cliHelp();</w:t>
      </w:r>
    </w:p>
    <w:p w14:paraId="7CFCE5C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D075F2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EDB2C9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command = prompt&lt;std::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949B41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B8F4C5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"front"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cliFront();</w:t>
      </w:r>
    </w:p>
    <w:p w14:paraId="5370B25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"back"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cliBack();</w:t>
      </w:r>
    </w:p>
    <w:p w14:paraId="2575D24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"pushFront"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cliPushFront();</w:t>
      </w:r>
    </w:p>
    <w:p w14:paraId="3410A32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"pushBack"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cliPushBack();</w:t>
      </w:r>
    </w:p>
    <w:p w14:paraId="7D4F828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"popFront"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cliPopFront();</w:t>
      </w:r>
    </w:p>
    <w:p w14:paraId="6E4E745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"popBack"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cliPopBack();</w:t>
      </w:r>
    </w:p>
    <w:p w14:paraId="52D11F2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"help"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cliHelp();</w:t>
      </w:r>
    </w:p>
    <w:p w14:paraId="3BA5831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(command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"exit"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7A22A3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0339A62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 command. Try again"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77BBDD78" w14:textId="0D22D6EB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D2C329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39D973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FBEA9B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080B23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createDeque() {</w:t>
      </w:r>
    </w:p>
    <w:p w14:paraId="6440889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type = prompt&lt;std::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"Select Deque type\n(if 1 - static, otherwise - dinamic): 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AC6038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82D14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(type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"1"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AA2515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capacity = prompt&lt;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short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capacity: 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017C00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deque =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(capacity);</w:t>
      </w:r>
    </w:p>
    <w:p w14:paraId="5A2E168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522C7A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12523B9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deque =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7C5F01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F989E6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1665B4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C87AF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cliHelp() {</w:t>
      </w:r>
    </w:p>
    <w:p w14:paraId="6C21931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"Commands:"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5F15D3D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front #print first item"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636BE4B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back #pring last item"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3D335BD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pushFront #add item to front"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7657028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pushBach #add item to back"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0308AA1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popFront #remove firstElement"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7E72254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popBack #remove lastElement"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7C0CBE0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0FE2198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help #print help"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6FFA694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exit #close the program"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</w:t>
      </w:r>
    </w:p>
    <w:p w14:paraId="74A5675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87B38D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A3FA8A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735083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cliFront() {</w:t>
      </w:r>
    </w:p>
    <w:p w14:paraId="488A381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deque-&gt;front()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7997D20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0605AE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B8C81E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cliBack() {</w:t>
      </w:r>
    </w:p>
    <w:p w14:paraId="785F310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deque-&gt;back()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76E9FF9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A000AE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EAFADF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cliPushFront() {</w:t>
      </w:r>
    </w:p>
    <w:p w14:paraId="74B1B95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value = prompt&lt;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item value: 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1202BE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A41FD8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try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40A853D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deque-&gt;pushFront(value);</w:t>
      </w:r>
    </w:p>
    <w:p w14:paraId="14A4A47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"Successfully"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B452DE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7FF199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catch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err) {</w:t>
      </w:r>
    </w:p>
    <w:p w14:paraId="1085767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"Can't add the item to the Deque"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6B1DBD1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EEB243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4DD959A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65219E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cliPushBack() {</w:t>
      </w:r>
    </w:p>
    <w:p w14:paraId="36B803B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value = prompt&lt;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item value: 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C734CA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51C12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try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216C888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deque-&gt;pushBack(value);</w:t>
      </w:r>
    </w:p>
    <w:p w14:paraId="5BBE914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"Successfully"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38D7989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205F69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catch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(std::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runtime_error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err) {</w:t>
      </w:r>
    </w:p>
    <w:p w14:paraId="79D1732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"Can't add the item to the Deque"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733C059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60AEA0D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265DE44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7B0B2EC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cliPopFront() {</w:t>
      </w:r>
    </w:p>
    <w:p w14:paraId="770EE1A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deque-&gt;popFront();</w:t>
      </w:r>
    </w:p>
    <w:p w14:paraId="10F3E7F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"Successfully"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7817956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3BCC392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4B8B29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cliPopBack() {</w:t>
      </w:r>
    </w:p>
    <w:p w14:paraId="5CA7C0D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deque-&gt;popBack();</w:t>
      </w:r>
    </w:p>
    <w:p w14:paraId="2A9CDEB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"Successfully"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5F19666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>}</w:t>
      </w:r>
    </w:p>
    <w:p w14:paraId="56518C7C" w14:textId="1FFD816B" w:rsidR="00F106AB" w:rsidRPr="00F60564" w:rsidRDefault="00F106AB" w:rsidP="00F106AB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uk-UA" w:eastAsia="uk-UA"/>
        </w:rPr>
      </w:pPr>
    </w:p>
    <w:p w14:paraId="5C7E2DB7" w14:textId="4429ED17" w:rsidR="00160997" w:rsidRPr="00F60564" w:rsidRDefault="00F60564" w:rsidP="00F60564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</w:pPr>
      <w:r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Deque</w:t>
      </w:r>
      <w:r w:rsidR="004A6448"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.hpp</w:t>
      </w:r>
      <w:r w:rsidR="008F6DDF"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:</w:t>
      </w:r>
    </w:p>
    <w:p w14:paraId="3031C6D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#pragma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once</w:t>
      </w:r>
    </w:p>
    <w:p w14:paraId="00A6B3D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4E621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58154F5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928DA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class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4551CA6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DCF108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3BBB25C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5A5FA0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virtual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front() = 0;</w:t>
      </w:r>
    </w:p>
    <w:p w14:paraId="1B7575C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virtual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back() = 0;</w:t>
      </w:r>
    </w:p>
    <w:p w14:paraId="0433EC4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6FAF30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virtual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pushFront(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= 0;</w:t>
      </w:r>
    </w:p>
    <w:p w14:paraId="7449E14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virtual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pushBack(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= 0;</w:t>
      </w:r>
    </w:p>
    <w:p w14:paraId="51535DA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63D480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virtual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popFront() = 0;</w:t>
      </w:r>
    </w:p>
    <w:p w14:paraId="7802203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virtual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popBack() = 0;</w:t>
      </w:r>
    </w:p>
    <w:p w14:paraId="049BDE9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AB7084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virtual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size() = 0;</w:t>
      </w:r>
    </w:p>
    <w:p w14:paraId="0AC5088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3E3CA4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};</w:t>
      </w:r>
    </w:p>
    <w:p w14:paraId="14D3CCF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1C6B5BB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177954DD" w14:textId="7E9FDB9B" w:rsidR="00F60564" w:rsidRPr="00F60564" w:rsidRDefault="00F60564" w:rsidP="00F60564">
      <w:pPr>
        <w:shd w:val="clear" w:color="auto" w:fill="FFFFFF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en-US"/>
        </w:rPr>
      </w:pPr>
    </w:p>
    <w:p w14:paraId="2F918D90" w14:textId="4350FE18" w:rsidR="00F60564" w:rsidRPr="00F60564" w:rsidRDefault="00F60564" w:rsidP="00F60564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</w:pPr>
      <w:r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DinamicDeque</w:t>
      </w:r>
      <w:r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.hpp:</w:t>
      </w:r>
    </w:p>
    <w:p w14:paraId="6508317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#pragma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once</w:t>
      </w:r>
    </w:p>
    <w:p w14:paraId="065EA18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767CF8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"List.hpp"</w:t>
      </w:r>
    </w:p>
    <w:p w14:paraId="6492125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"Deque.hpp"</w:t>
      </w:r>
    </w:p>
    <w:p w14:paraId="52D65D6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CA5BC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622F20C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509636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class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: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14387DC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63F119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4C91B75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DinamicDeque();</w:t>
      </w:r>
    </w:p>
    <w:p w14:paraId="0D32C83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037B06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front();</w:t>
      </w:r>
    </w:p>
    <w:p w14:paraId="2376879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back();</w:t>
      </w:r>
    </w:p>
    <w:p w14:paraId="153CFD4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FCD80E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pushFront(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9D8192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pushBack(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248EBB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286C3E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popFront();</w:t>
      </w:r>
    </w:p>
    <w:p w14:paraId="6717917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popBack();</w:t>
      </w:r>
    </w:p>
    <w:p w14:paraId="0E34AD2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5E3244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size();</w:t>
      </w:r>
    </w:p>
    <w:p w14:paraId="45F3AEB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082135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clear();</w:t>
      </w:r>
    </w:p>
    <w:p w14:paraId="092CFCA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DE5327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~DinamicDeque();</w:t>
      </w:r>
    </w:p>
    <w:p w14:paraId="7CCCCD1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7E627A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private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338D1D2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7A3F39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m_list;</w:t>
      </w:r>
    </w:p>
    <w:p w14:paraId="77C528A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1B529A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};</w:t>
      </w:r>
    </w:p>
    <w:p w14:paraId="7E0B616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5A48AA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}; </w:t>
      </w:r>
      <w:r w:rsidRPr="00F60564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namespace dg</w:t>
      </w:r>
    </w:p>
    <w:p w14:paraId="7DF0A62D" w14:textId="4A796FEA" w:rsidR="00F60564" w:rsidRPr="00F60564" w:rsidRDefault="00F60564" w:rsidP="00F60564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uk-UA"/>
        </w:rPr>
      </w:pPr>
    </w:p>
    <w:p w14:paraId="332F80B2" w14:textId="55D91215" w:rsidR="00F60564" w:rsidRPr="00F60564" w:rsidRDefault="00F60564" w:rsidP="00F6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F60564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en-US"/>
        </w:rPr>
        <w:t>DinamicDeque</w:t>
      </w:r>
      <w:r w:rsidRPr="00F60564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  <w:t>.cpp:</w:t>
      </w:r>
    </w:p>
    <w:p w14:paraId="39E022E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"DinamicDeque.hpp"</w:t>
      </w:r>
    </w:p>
    <w:p w14:paraId="66A85FE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473BBD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46F922C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B8350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::DinamicDeque() {</w:t>
      </w:r>
    </w:p>
    <w:p w14:paraId="5BD7871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665671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B32093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97A39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::front() {</w:t>
      </w:r>
    </w:p>
    <w:p w14:paraId="096BF5A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item = m_list.front();</w:t>
      </w:r>
    </w:p>
    <w:p w14:paraId="0DBBF60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(item) ? item-&gt;value : 0;</w:t>
      </w:r>
    </w:p>
    <w:p w14:paraId="7EDAA67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530EBF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0DA0AC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::back() {</w:t>
      </w:r>
    </w:p>
    <w:p w14:paraId="27DC1AC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item = m_list.back();</w:t>
      </w:r>
    </w:p>
    <w:p w14:paraId="41FD389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(item) ? item-&gt;value : 0;</w:t>
      </w:r>
    </w:p>
    <w:p w14:paraId="2A71A87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558B75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77F7EB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::pushFront(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12C3B9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m_list.pushFront(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8F61FC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52D5FD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8C3B44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::pushBack(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6E889A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m_list.pushBack(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1F473A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A058DC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21E044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::popFront() {</w:t>
      </w:r>
    </w:p>
    <w:p w14:paraId="54962B7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m_list.popFront();</w:t>
      </w:r>
    </w:p>
    <w:p w14:paraId="200D9B9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516E54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A6653B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::popBack() {</w:t>
      </w:r>
    </w:p>
    <w:p w14:paraId="62A78B6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m_list.popBack();</w:t>
      </w:r>
    </w:p>
    <w:p w14:paraId="509B86B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798B2EC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B8F945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::size() {</w:t>
      </w:r>
    </w:p>
    <w:p w14:paraId="7E3B939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m_list.size();</w:t>
      </w:r>
    </w:p>
    <w:p w14:paraId="4E9AFA8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A89D6B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FE59B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::clear() {</w:t>
      </w:r>
    </w:p>
    <w:p w14:paraId="2CC455F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m_list.clear();</w:t>
      </w:r>
    </w:p>
    <w:p w14:paraId="0321A23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C59038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DE8387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DinamicDeque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::~DinamicDeque() {</w:t>
      </w:r>
    </w:p>
    <w:p w14:paraId="10CA29F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36B86CD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5C34C0A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0397A259" w14:textId="6ECFE896" w:rsidR="00F60564" w:rsidRPr="00F60564" w:rsidRDefault="00F60564" w:rsidP="00F6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}; </w:t>
      </w:r>
      <w:r w:rsidRPr="00F60564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namespace dg</w:t>
      </w:r>
    </w:p>
    <w:p w14:paraId="6F4352F5" w14:textId="45E84AE4" w:rsidR="00F60564" w:rsidRPr="00F60564" w:rsidRDefault="00F60564" w:rsidP="00F60564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</w:pPr>
      <w:r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Static</w:t>
      </w:r>
      <w:r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Deque</w:t>
      </w:r>
      <w:r w:rsidRPr="00F60564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.hpp:</w:t>
      </w:r>
    </w:p>
    <w:p w14:paraId="5040C47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#pragma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once</w:t>
      </w:r>
    </w:p>
    <w:p w14:paraId="5FBF175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0EEA72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1E8FD23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0E7F9D2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0BBFA7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"Deque.hpp"</w:t>
      </w:r>
    </w:p>
    <w:p w14:paraId="568399C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1AED07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7A7F498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034AF0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class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: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002AE06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07EEBE5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StaticDeque(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capacity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16);</w:t>
      </w:r>
    </w:p>
    <w:p w14:paraId="6D099E7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510DAE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front();</w:t>
      </w:r>
    </w:p>
    <w:p w14:paraId="12AAD19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back();</w:t>
      </w:r>
    </w:p>
    <w:p w14:paraId="3E38845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93A1E0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pushFront(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59EC84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pushBack(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775846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2649FD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popFront();</w:t>
      </w:r>
    </w:p>
    <w:p w14:paraId="39548E5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popBack();</w:t>
      </w:r>
    </w:p>
    <w:p w14:paraId="7BE6536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E1AC3E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size();</w:t>
      </w:r>
    </w:p>
    <w:p w14:paraId="73D9556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capacity();</w:t>
      </w:r>
    </w:p>
    <w:p w14:paraId="73ADE88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BF093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~StaticDeque();</w:t>
      </w:r>
    </w:p>
    <w:p w14:paraId="48D1726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61E90C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private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7DA5782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FFEBFF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m_size = 0;</w:t>
      </w:r>
    </w:p>
    <w:p w14:paraId="7B182EB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m_capacity;</w:t>
      </w:r>
    </w:p>
    <w:p w14:paraId="69C417B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2CE920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m_items;</w:t>
      </w:r>
    </w:p>
    <w:p w14:paraId="69C532D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D3C5E9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m_front = 0;</w:t>
      </w:r>
    </w:p>
    <w:p w14:paraId="200488D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m_back = 0;</w:t>
      </w:r>
    </w:p>
    <w:p w14:paraId="6902615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B5E350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_toIndex(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82449B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_checkCanAdd();</w:t>
      </w:r>
    </w:p>
    <w:p w14:paraId="732DEAD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3964A3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};</w:t>
      </w:r>
    </w:p>
    <w:p w14:paraId="77AAD8C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B8DE47E" w14:textId="7B6F26A2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}; </w:t>
      </w:r>
      <w:r w:rsidRPr="00F60564">
        <w:rPr>
          <w:rFonts w:ascii="Consolas" w:hAnsi="Consolas" w:cs="Consolas"/>
          <w:color w:val="008000"/>
          <w:kern w:val="0"/>
          <w:sz w:val="16"/>
          <w:szCs w:val="16"/>
          <w:lang w:val="en-US" w:eastAsia="uk-UA"/>
        </w:rPr>
        <w:t>// namespace dg</w:t>
      </w:r>
    </w:p>
    <w:p w14:paraId="04D2675C" w14:textId="77777777" w:rsidR="00F60564" w:rsidRPr="00F60564" w:rsidRDefault="00F60564" w:rsidP="00F60564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uk-UA"/>
        </w:rPr>
      </w:pPr>
    </w:p>
    <w:p w14:paraId="274CF996" w14:textId="04A8403C" w:rsidR="00F60564" w:rsidRPr="00F60564" w:rsidRDefault="00F60564" w:rsidP="00F6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F60564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en-US"/>
        </w:rPr>
        <w:t>Static</w:t>
      </w:r>
      <w:r w:rsidRPr="00F60564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en-US"/>
        </w:rPr>
        <w:t>Deque</w:t>
      </w:r>
      <w:r w:rsidRPr="00F60564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  <w:t>.cpp:</w:t>
      </w:r>
    </w:p>
    <w:p w14:paraId="3108DBD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"StaticDeque.hpp"</w:t>
      </w:r>
    </w:p>
    <w:p w14:paraId="3BE633A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957524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75FC166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2F4587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::StaticDeque(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capacity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):</w:t>
      </w:r>
    </w:p>
    <w:p w14:paraId="52F3A2F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m_capacity(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capacity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),</w:t>
      </w:r>
    </w:p>
    <w:p w14:paraId="67C03C6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m_items(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capacity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</w:t>
      </w:r>
    </w:p>
    <w:p w14:paraId="54DAA86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{</w:t>
      </w:r>
    </w:p>
    <w:p w14:paraId="637BD8A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3358F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9E8841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821804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::front() {</w:t>
      </w:r>
    </w:p>
    <w:p w14:paraId="3843675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m_items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m_front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CE0EB3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BABAE8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453A1A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::back() {</w:t>
      </w:r>
    </w:p>
    <w:p w14:paraId="476D3C0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m_items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m_back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4A42FB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9C70CD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443948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::pushFront(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FA4E5E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_checkCanAdd();</w:t>
      </w:r>
    </w:p>
    <w:p w14:paraId="74142B2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C944F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(m_size != 0) {</w:t>
      </w:r>
    </w:p>
    <w:p w14:paraId="7867E66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_toIndex(m_front - 1);</w:t>
      </w:r>
    </w:p>
    <w:p w14:paraId="44FE4D5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AE8DEE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02BB88B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6F790E8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m_items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m_front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22F2B6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6A127F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F864FB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::pushBack(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EAD39C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_checkCanAdd();</w:t>
      </w:r>
    </w:p>
    <w:p w14:paraId="168DA13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26F923A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(m_size != 0) {</w:t>
      </w:r>
    </w:p>
    <w:p w14:paraId="1D49989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_toIndex(m_back + 1);</w:t>
      </w:r>
    </w:p>
    <w:p w14:paraId="2B6F59F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9DBC17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998616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52B9D90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m_items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m_back</w:t>
      </w:r>
      <w:r w:rsidRPr="00F60564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EC6BB2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905AA9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96D64C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::popFront() {</w:t>
      </w:r>
    </w:p>
    <w:p w14:paraId="14BEFF0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(m_size == 0)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E4B85B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m_size--;</w:t>
      </w:r>
    </w:p>
    <w:p w14:paraId="325692B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(m_size == 0)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E46E4B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0C1652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_toIndex(m_front + 1);</w:t>
      </w:r>
    </w:p>
    <w:p w14:paraId="56532C4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FD5FA0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E5C9C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::popBack() {</w:t>
      </w:r>
    </w:p>
    <w:p w14:paraId="307A3B45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(m_size == 0)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C40A27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m_size--;</w:t>
      </w:r>
    </w:p>
    <w:p w14:paraId="36A5148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(m_size == 0) 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612724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CB84207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_toIndex(m_back - 1);</w:t>
      </w:r>
    </w:p>
    <w:p w14:paraId="03C9CDCE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FE9015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E57EE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::size() {</w:t>
      </w:r>
    </w:p>
    <w:p w14:paraId="77437B4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m_size;</w:t>
      </w:r>
    </w:p>
    <w:p w14:paraId="72DE2910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FDA40D3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2F5BBCB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::capacity() {</w:t>
      </w:r>
    </w:p>
    <w:p w14:paraId="283205C2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m_capacity;</w:t>
      </w:r>
    </w:p>
    <w:p w14:paraId="2213A0FF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61425FC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021C1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inline</w:t>
      </w:r>
    </w:p>
    <w:p w14:paraId="21FCC5F9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StaticDeque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::_toIndex(</w:t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943A198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0)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m_capacity +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29B30A4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F60564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F60564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% m_capacity;</w:t>
      </w:r>
    </w:p>
    <w:p w14:paraId="06A5D721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31F8D87" w14:textId="6FAF3984" w:rsidR="00F60564" w:rsidRPr="00F60564" w:rsidRDefault="00F60564" w:rsidP="00F878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6C8538AD" w14:textId="77777777" w:rsidR="00F60564" w:rsidRPr="00F60564" w:rsidRDefault="00F60564" w:rsidP="00F6056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23872B82" w14:textId="4DDC2D60" w:rsidR="00F60564" w:rsidRPr="00F60564" w:rsidRDefault="00F60564" w:rsidP="00F60564">
      <w:pPr>
        <w:shd w:val="clear" w:color="auto" w:fill="FFFFFF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F60564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405D5E89" w14:textId="172FA7FF" w:rsidR="004A6448" w:rsidRPr="008F6DDF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63E21F34" w14:textId="499B5E4F" w:rsidR="00F055CA" w:rsidRPr="008F6DDF" w:rsidRDefault="000D4122" w:rsidP="00F106AB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8F6DDF">
        <w:rPr>
          <w:b/>
          <w:kern w:val="0"/>
          <w:sz w:val="28"/>
          <w:szCs w:val="28"/>
          <w:lang w:val="uk-UA" w:eastAsia="uk-UA"/>
        </w:rPr>
        <w:lastRenderedPageBreak/>
        <w:t xml:space="preserve">Результат </w:t>
      </w:r>
      <w:r w:rsidR="00F106AB" w:rsidRPr="008F6DDF">
        <w:rPr>
          <w:b/>
          <w:kern w:val="0"/>
          <w:sz w:val="28"/>
          <w:szCs w:val="28"/>
          <w:lang w:val="uk-UA" w:eastAsia="uk-UA"/>
        </w:rPr>
        <w:t>виконання програми</w:t>
      </w:r>
    </w:p>
    <w:p w14:paraId="687DD93C" w14:textId="23BB9DF1" w:rsidR="00F106AB" w:rsidRPr="008F6DDF" w:rsidRDefault="00F60564" w:rsidP="00F60564">
      <w:pPr>
        <w:pStyle w:val="ListParagraph"/>
        <w:spacing w:line="276" w:lineRule="auto"/>
        <w:ind w:left="502" w:firstLine="0"/>
        <w:jc w:val="left"/>
        <w:rPr>
          <w:b/>
          <w:kern w:val="0"/>
          <w:sz w:val="28"/>
          <w:szCs w:val="28"/>
          <w:lang w:val="uk-UA" w:eastAsia="uk-UA"/>
        </w:rPr>
      </w:pPr>
      <w:bookmarkStart w:id="0" w:name="_GoBack"/>
      <w:r>
        <w:rPr>
          <w:noProof/>
        </w:rPr>
        <w:drawing>
          <wp:inline distT="0" distB="0" distL="0" distR="0" wp14:anchorId="6FA6E88F" wp14:editId="60C4B133">
            <wp:extent cx="2495550" cy="555791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802" cy="55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7A87A4" w14:textId="77777777" w:rsidR="00160997" w:rsidRPr="008F6DDF" w:rsidRDefault="00160997" w:rsidP="00160997">
      <w:pPr>
        <w:pStyle w:val="ListParagraph"/>
        <w:spacing w:line="276" w:lineRule="auto"/>
        <w:ind w:left="502" w:firstLine="0"/>
        <w:jc w:val="center"/>
        <w:rPr>
          <w:b/>
          <w:kern w:val="0"/>
          <w:sz w:val="28"/>
          <w:szCs w:val="28"/>
          <w:lang w:val="uk-UA" w:eastAsia="uk-UA"/>
        </w:rPr>
      </w:pPr>
    </w:p>
    <w:p w14:paraId="4ED55155" w14:textId="21A01629" w:rsidR="004C6DEE" w:rsidRPr="008F6DDF" w:rsidRDefault="00F106AB" w:rsidP="00160997">
      <w:pPr>
        <w:ind w:firstLine="567"/>
        <w:jc w:val="left"/>
        <w:rPr>
          <w:sz w:val="28"/>
          <w:szCs w:val="28"/>
          <w:lang w:val="uk-UA"/>
        </w:rPr>
      </w:pPr>
      <w:r w:rsidRPr="008F6DDF">
        <w:rPr>
          <w:b/>
          <w:sz w:val="28"/>
          <w:szCs w:val="28"/>
          <w:lang w:val="uk-UA"/>
        </w:rPr>
        <w:t>Висновок</w:t>
      </w:r>
      <w:r w:rsidR="006E2DE5" w:rsidRPr="008F6DDF">
        <w:rPr>
          <w:b/>
          <w:sz w:val="28"/>
          <w:szCs w:val="28"/>
          <w:lang w:val="uk-UA"/>
        </w:rPr>
        <w:t>:</w:t>
      </w:r>
      <w:r w:rsidRPr="008F6DDF">
        <w:rPr>
          <w:sz w:val="28"/>
          <w:szCs w:val="28"/>
          <w:lang w:val="uk-UA"/>
        </w:rPr>
        <w:t xml:space="preserve"> на цій лабораторній роботі я набув практичні навички опрацювання таких динамічних структур, </w:t>
      </w:r>
      <w:r w:rsidR="008F6DDF" w:rsidRPr="008F6DDF">
        <w:rPr>
          <w:sz w:val="28"/>
          <w:szCs w:val="28"/>
          <w:lang w:val="uk-UA"/>
        </w:rPr>
        <w:t>як</w:t>
      </w:r>
      <w:r w:rsidR="008F6DDF" w:rsidRPr="008F6DDF">
        <w:rPr>
          <w:sz w:val="28"/>
          <w:szCs w:val="28"/>
        </w:rPr>
        <w:t xml:space="preserve"> </w:t>
      </w:r>
      <w:r w:rsidR="008F6DDF" w:rsidRPr="008F6DDF">
        <w:rPr>
          <w:sz w:val="28"/>
          <w:szCs w:val="28"/>
          <w:lang w:val="uk-UA"/>
        </w:rPr>
        <w:t>стек, черга, дек.</w:t>
      </w:r>
    </w:p>
    <w:sectPr w:rsidR="004C6DEE" w:rsidRPr="008F6DDF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130F5" w14:textId="77777777" w:rsidR="006E6276" w:rsidRDefault="006E6276">
      <w:r>
        <w:separator/>
      </w:r>
    </w:p>
  </w:endnote>
  <w:endnote w:type="continuationSeparator" w:id="0">
    <w:p w14:paraId="66782704" w14:textId="77777777" w:rsidR="006E6276" w:rsidRDefault="006E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BD5BEAB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>
            <w:rPr>
              <w:sz w:val="40"/>
              <w:lang w:val="en-US"/>
            </w:rPr>
            <w:t>3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25DA2C4B" w:rsidR="0038659F" w:rsidRPr="000D4122" w:rsidRDefault="008F6DDF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8F6DDF">
            <w:rPr>
              <w:sz w:val="26"/>
              <w:szCs w:val="26"/>
              <w:lang w:val="uk-UA"/>
            </w:rPr>
            <w:t>Розробка та реалізація програм для роботи зі стеком, чергою, деком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70A0C6E" w:rsidR="0038659F" w:rsidRPr="0065185F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8CC454F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13FC155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F8788A">
            <w:rPr>
              <w:noProof/>
              <w:sz w:val="28"/>
              <w:szCs w:val="28"/>
              <w:lang w:val="uk-UA"/>
            </w:rPr>
            <w:t>7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00C92" w14:textId="77777777" w:rsidR="006E6276" w:rsidRDefault="006E6276">
      <w:r>
        <w:separator/>
      </w:r>
    </w:p>
  </w:footnote>
  <w:footnote w:type="continuationSeparator" w:id="0">
    <w:p w14:paraId="0BACC678" w14:textId="77777777" w:rsidR="006E6276" w:rsidRDefault="006E6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2469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2019-02-23T19:09:00Z</dcterms:modified>
</cp:coreProperties>
</file>