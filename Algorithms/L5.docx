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8F6DDF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8F6DDF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8F6DDF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8F6DDF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8F6DDF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8F6DDF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8F6DDF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79C69306" w:rsidR="00141DAA" w:rsidRPr="008F6DDF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bookmarkStart w:id="0" w:name="_GoBack"/>
      <w:bookmarkEnd w:id="0"/>
      <w:r w:rsidRPr="008F6DDF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352E84">
        <w:rPr>
          <w:b/>
          <w:spacing w:val="-10"/>
          <w:sz w:val="28"/>
          <w:szCs w:val="28"/>
          <w:lang w:val="uk-UA" w:eastAsia="uk-UA"/>
        </w:rPr>
        <w:t>6</w:t>
      </w:r>
    </w:p>
    <w:p w14:paraId="4B0875E7" w14:textId="208AC1E7" w:rsidR="00C5625B" w:rsidRPr="008F6DDF" w:rsidRDefault="005B1E1C" w:rsidP="00F106AB">
      <w:pPr>
        <w:spacing w:after="480" w:line="276" w:lineRule="auto"/>
        <w:ind w:left="142" w:firstLine="0"/>
        <w:jc w:val="center"/>
        <w:rPr>
          <w:sz w:val="32"/>
          <w:lang w:val="uk-UA"/>
        </w:rPr>
      </w:pPr>
      <w:r w:rsidRPr="005B1E1C">
        <w:rPr>
          <w:sz w:val="32"/>
          <w:lang w:val="uk-UA"/>
        </w:rPr>
        <w:t>в</w:t>
      </w:r>
    </w:p>
    <w:p w14:paraId="578EE0F7" w14:textId="4CE23F2F" w:rsidR="000D4122" w:rsidRPr="005B1E1C" w:rsidRDefault="00F106AB" w:rsidP="005B1E1C">
      <w:pPr>
        <w:spacing w:line="360" w:lineRule="auto"/>
        <w:ind w:firstLine="567"/>
        <w:jc w:val="left"/>
        <w:rPr>
          <w:b/>
          <w:i/>
          <w:sz w:val="30"/>
          <w:szCs w:val="30"/>
          <w:lang w:val="uk-UA"/>
        </w:rPr>
      </w:pPr>
      <w:r w:rsidRPr="008F6DDF">
        <w:rPr>
          <w:b/>
          <w:sz w:val="28"/>
          <w:szCs w:val="28"/>
          <w:lang w:val="uk-UA"/>
        </w:rPr>
        <w:t>Мета роботи</w:t>
      </w:r>
      <w:r w:rsidRPr="008F6DDF">
        <w:rPr>
          <w:sz w:val="28"/>
          <w:szCs w:val="28"/>
          <w:lang w:val="uk-UA"/>
        </w:rPr>
        <w:t xml:space="preserve">: </w:t>
      </w:r>
      <w:r w:rsidR="008F6DDF" w:rsidRPr="005B1E1C">
        <w:rPr>
          <w:sz w:val="30"/>
          <w:szCs w:val="30"/>
          <w:lang w:val="uk-UA"/>
        </w:rPr>
        <w:t>набуття практичних навичок</w:t>
      </w:r>
      <w:r w:rsidR="00352E84" w:rsidRPr="00352E84">
        <w:rPr>
          <w:sz w:val="30"/>
          <w:szCs w:val="30"/>
        </w:rPr>
        <w:t xml:space="preserve"> </w:t>
      </w:r>
      <w:r w:rsidR="005B1E1C" w:rsidRPr="005B1E1C">
        <w:rPr>
          <w:sz w:val="30"/>
          <w:szCs w:val="30"/>
          <w:lang w:val="uk-UA"/>
        </w:rPr>
        <w:t>.</w:t>
      </w:r>
    </w:p>
    <w:p w14:paraId="06411E2B" w14:textId="36B95495" w:rsidR="000D4122" w:rsidRPr="008F6DDF" w:rsidRDefault="00F106AB" w:rsidP="000D4122">
      <w:pPr>
        <w:ind w:firstLine="567"/>
        <w:jc w:val="center"/>
        <w:rPr>
          <w:i/>
          <w:sz w:val="28"/>
          <w:lang w:val="uk-UA"/>
        </w:rPr>
      </w:pPr>
      <w:r w:rsidRPr="008F6DDF">
        <w:rPr>
          <w:i/>
          <w:sz w:val="32"/>
          <w:szCs w:val="28"/>
          <w:lang w:val="uk-UA"/>
        </w:rPr>
        <w:t>Завдання</w:t>
      </w:r>
    </w:p>
    <w:p w14:paraId="6E6F5D8B" w14:textId="6D431C49" w:rsidR="00F106AB" w:rsidRDefault="00F106AB" w:rsidP="000D4122">
      <w:pPr>
        <w:ind w:left="851" w:hanging="1031"/>
        <w:jc w:val="left"/>
        <w:rPr>
          <w:b/>
          <w:color w:val="000000" w:themeColor="text1"/>
          <w:sz w:val="28"/>
          <w:szCs w:val="28"/>
          <w:lang w:val="uk-UA"/>
        </w:rPr>
      </w:pPr>
    </w:p>
    <w:p w14:paraId="5D606920" w14:textId="7A7FB932" w:rsidR="008F6DDF" w:rsidRDefault="008F6DDF" w:rsidP="000D4122">
      <w:pPr>
        <w:ind w:left="851" w:hanging="1031"/>
        <w:jc w:val="left"/>
        <w:rPr>
          <w:b/>
          <w:color w:val="000000" w:themeColor="text1"/>
          <w:sz w:val="28"/>
          <w:szCs w:val="28"/>
          <w:lang w:val="uk-UA"/>
        </w:rPr>
      </w:pPr>
    </w:p>
    <w:p w14:paraId="73845DD7" w14:textId="1F1ECBD6" w:rsidR="005B1E1C" w:rsidRPr="008F6DDF" w:rsidRDefault="005B1E1C" w:rsidP="005B1E1C">
      <w:pPr>
        <w:ind w:left="851" w:hanging="851"/>
        <w:jc w:val="left"/>
        <w:rPr>
          <w:b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B7E9141" wp14:editId="41975383">
            <wp:extent cx="6172200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E284" w14:textId="77777777" w:rsidR="000D4122" w:rsidRPr="008F6DDF" w:rsidRDefault="000D4122" w:rsidP="00757A8E">
      <w:pPr>
        <w:ind w:left="851" w:firstLine="0"/>
        <w:rPr>
          <w:b/>
          <w:color w:val="000000" w:themeColor="text1"/>
          <w:sz w:val="28"/>
          <w:szCs w:val="28"/>
          <w:lang w:val="uk-UA"/>
        </w:rPr>
      </w:pPr>
    </w:p>
    <w:p w14:paraId="01C63D75" w14:textId="4485A65D" w:rsidR="007A0E7D" w:rsidRPr="008F6DDF" w:rsidRDefault="00F106AB" w:rsidP="005B1E1C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8F6DDF">
        <w:rPr>
          <w:b/>
          <w:spacing w:val="-10"/>
          <w:sz w:val="28"/>
          <w:szCs w:val="28"/>
          <w:lang w:val="uk-UA" w:eastAsia="uk-UA"/>
        </w:rPr>
        <w:t>Хід роботи</w:t>
      </w:r>
    </w:p>
    <w:p w14:paraId="41C3663F" w14:textId="3C08E8CF" w:rsidR="000D4122" w:rsidRPr="008F6DDF" w:rsidRDefault="000D4122" w:rsidP="005B1E1C">
      <w:pPr>
        <w:spacing w:line="360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7CB4742C" w14:textId="35B83D7C" w:rsidR="005B1E1C" w:rsidRPr="00352E84" w:rsidRDefault="003F34F4" w:rsidP="005B1E1C">
      <w:pPr>
        <w:pStyle w:val="ListParagraph"/>
        <w:numPr>
          <w:ilvl w:val="0"/>
          <w:numId w:val="30"/>
        </w:numPr>
        <w:shd w:val="clear" w:color="auto" w:fill="FFFFFF"/>
        <w:spacing w:after="240" w:line="360" w:lineRule="auto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uk-UA"/>
        </w:rPr>
      </w:pPr>
      <w:r w:rsidRPr="008F6DDF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</w:t>
      </w:r>
      <w:r w:rsidR="00F106AB" w:rsidRPr="008F6DDF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програ</w:t>
      </w:r>
      <w:r w:rsidR="000D4122" w:rsidRPr="008F6DDF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м</w:t>
      </w:r>
      <w:r w:rsidR="00F106AB" w:rsidRPr="008F6DDF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и</w:t>
      </w:r>
    </w:p>
    <w:p w14:paraId="781B927D" w14:textId="53C29428" w:rsidR="00352E84" w:rsidRDefault="00352E84" w:rsidP="00352E84">
      <w:pPr>
        <w:pStyle w:val="ListParagraph"/>
        <w:shd w:val="clear" w:color="auto" w:fill="FFFFFF"/>
        <w:spacing w:after="240" w:line="360" w:lineRule="auto"/>
        <w:ind w:left="502" w:firstLine="0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ABAA80F" w14:textId="77777777" w:rsidR="00352E84" w:rsidRPr="005B1E1C" w:rsidRDefault="00352E84" w:rsidP="00352E84">
      <w:pPr>
        <w:pStyle w:val="ListParagraph"/>
        <w:shd w:val="clear" w:color="auto" w:fill="FFFFFF"/>
        <w:spacing w:after="240" w:line="360" w:lineRule="auto"/>
        <w:ind w:left="502" w:firstLine="0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uk-UA"/>
        </w:rPr>
      </w:pPr>
    </w:p>
    <w:p w14:paraId="197A87A4" w14:textId="511AEFF2" w:rsidR="00160997" w:rsidRPr="00352E84" w:rsidRDefault="000D4122" w:rsidP="00352E84">
      <w:pPr>
        <w:pStyle w:val="ListParagraph"/>
        <w:numPr>
          <w:ilvl w:val="0"/>
          <w:numId w:val="30"/>
        </w:numPr>
        <w:spacing w:line="360" w:lineRule="auto"/>
        <w:jc w:val="left"/>
        <w:rPr>
          <w:b/>
          <w:kern w:val="0"/>
          <w:sz w:val="28"/>
          <w:szCs w:val="28"/>
          <w:lang w:val="uk-UA" w:eastAsia="uk-UA"/>
        </w:rPr>
      </w:pPr>
      <w:r w:rsidRPr="00352E84">
        <w:rPr>
          <w:b/>
          <w:kern w:val="0"/>
          <w:sz w:val="28"/>
          <w:szCs w:val="28"/>
          <w:lang w:val="uk-UA" w:eastAsia="uk-UA"/>
        </w:rPr>
        <w:t xml:space="preserve">Результат </w:t>
      </w:r>
      <w:r w:rsidR="00F106AB" w:rsidRPr="00352E84">
        <w:rPr>
          <w:b/>
          <w:kern w:val="0"/>
          <w:sz w:val="28"/>
          <w:szCs w:val="28"/>
          <w:lang w:val="uk-UA" w:eastAsia="uk-UA"/>
        </w:rPr>
        <w:t>виконання програми</w:t>
      </w:r>
    </w:p>
    <w:p w14:paraId="49E2C648" w14:textId="1ABD8044" w:rsidR="005B1E1C" w:rsidRDefault="005B1E1C" w:rsidP="005B1E1C">
      <w:pPr>
        <w:spacing w:line="360" w:lineRule="auto"/>
        <w:ind w:firstLine="567"/>
        <w:jc w:val="left"/>
        <w:rPr>
          <w:b/>
          <w:sz w:val="28"/>
          <w:szCs w:val="28"/>
          <w:lang w:val="uk-UA"/>
        </w:rPr>
      </w:pPr>
    </w:p>
    <w:p w14:paraId="72EE6753" w14:textId="77777777" w:rsidR="00352E84" w:rsidRDefault="00352E84" w:rsidP="005B1E1C">
      <w:pPr>
        <w:spacing w:line="360" w:lineRule="auto"/>
        <w:ind w:firstLine="567"/>
        <w:jc w:val="left"/>
        <w:rPr>
          <w:b/>
          <w:sz w:val="28"/>
          <w:szCs w:val="28"/>
          <w:lang w:val="uk-UA"/>
        </w:rPr>
      </w:pPr>
    </w:p>
    <w:p w14:paraId="4ED55155" w14:textId="57393CEA" w:rsidR="004C6DEE" w:rsidRPr="008F6DDF" w:rsidRDefault="00F106AB" w:rsidP="005B1E1C">
      <w:pPr>
        <w:spacing w:line="360" w:lineRule="auto"/>
        <w:ind w:firstLine="567"/>
        <w:jc w:val="left"/>
        <w:rPr>
          <w:sz w:val="28"/>
          <w:szCs w:val="28"/>
          <w:lang w:val="uk-UA"/>
        </w:rPr>
      </w:pPr>
      <w:r w:rsidRPr="008F6DDF">
        <w:rPr>
          <w:b/>
          <w:sz w:val="28"/>
          <w:szCs w:val="28"/>
          <w:lang w:val="uk-UA"/>
        </w:rPr>
        <w:t>Висновок</w:t>
      </w:r>
      <w:r w:rsidR="006E2DE5" w:rsidRPr="008F6DDF">
        <w:rPr>
          <w:b/>
          <w:sz w:val="28"/>
          <w:szCs w:val="28"/>
          <w:lang w:val="uk-UA"/>
        </w:rPr>
        <w:t>:</w:t>
      </w:r>
      <w:r w:rsidRPr="008F6DDF">
        <w:rPr>
          <w:sz w:val="28"/>
          <w:szCs w:val="28"/>
          <w:lang w:val="uk-UA"/>
        </w:rPr>
        <w:t xml:space="preserve"> на цій лабораторній роботі я набув практичні навички </w:t>
      </w:r>
      <w:r w:rsidR="005B1E1C" w:rsidRPr="005B1E1C">
        <w:rPr>
          <w:sz w:val="28"/>
          <w:szCs w:val="28"/>
          <w:lang w:val="uk-UA"/>
        </w:rPr>
        <w:t>розробки та реалізації програм сортування масивів.</w:t>
      </w:r>
    </w:p>
    <w:sectPr w:rsidR="004C6DEE" w:rsidRPr="008F6DDF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6AF68" w14:textId="77777777" w:rsidR="00150F15" w:rsidRDefault="00150F15">
      <w:r>
        <w:separator/>
      </w:r>
    </w:p>
  </w:endnote>
  <w:endnote w:type="continuationSeparator" w:id="0">
    <w:p w14:paraId="019E5A79" w14:textId="77777777" w:rsidR="00150F15" w:rsidRDefault="00150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50907043" w:rsidR="0038659F" w:rsidRPr="008F6DDF" w:rsidRDefault="008F6DD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uk-UA"/>
            </w:rPr>
            <w:t>121.2151.05.0</w:t>
          </w:r>
          <w:r w:rsidR="00352E84">
            <w:rPr>
              <w:sz w:val="40"/>
              <w:lang w:val="en-US"/>
            </w:rPr>
            <w:t>6</w:t>
          </w:r>
        </w:p>
      </w:tc>
    </w:tr>
    <w:tr w:rsidR="0038659F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757A8E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757A8E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7694BD19" w:rsidR="0038659F" w:rsidRPr="000D4122" w:rsidRDefault="0038659F" w:rsidP="00F106AB">
          <w:pPr>
            <w:spacing w:line="276" w:lineRule="auto"/>
            <w:ind w:left="142" w:firstLine="0"/>
            <w:jc w:val="center"/>
            <w:rPr>
              <w:sz w:val="26"/>
              <w:szCs w:val="26"/>
              <w:lang w:val="uk-UA"/>
            </w:rPr>
          </w:pP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8659F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06B40" w:rsidR="0038659F" w:rsidRPr="005B1E1C" w:rsidRDefault="005B1E1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5</w:t>
          </w:r>
        </w:p>
      </w:tc>
    </w:tr>
    <w:tr w:rsidR="0038659F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6550656B" w:rsidR="0038659F" w:rsidRPr="00F106AB" w:rsidRDefault="00F106AB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</w:rPr>
            <w:t>Кош</w:t>
          </w:r>
          <w:r>
            <w:rPr>
              <w:sz w:val="16"/>
              <w:lang w:val="uk-UA"/>
            </w:rPr>
            <w:t>кін В.К.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8659F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8659F" w:rsidRPr="00757A8E" w:rsidRDefault="0038659F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49576B74" w:rsidR="0038659F" w:rsidRPr="008F6DDF" w:rsidRDefault="008F6DD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121.2151.05.0</w:t>
          </w:r>
          <w:r w:rsidR="00352E84">
            <w:rPr>
              <w:sz w:val="40"/>
              <w:lang w:val="en-US"/>
            </w:rPr>
            <w:t>6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2FF35A25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352E84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BD67E" w14:textId="77777777" w:rsidR="00150F15" w:rsidRDefault="00150F15">
      <w:r>
        <w:separator/>
      </w:r>
    </w:p>
  </w:footnote>
  <w:footnote w:type="continuationSeparator" w:id="0">
    <w:p w14:paraId="0B39F06D" w14:textId="77777777" w:rsidR="00150F15" w:rsidRDefault="00150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22"/>
  </w:num>
  <w:num w:numId="5">
    <w:abstractNumId w:val="20"/>
  </w:num>
  <w:num w:numId="6">
    <w:abstractNumId w:val="26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5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3"/>
  </w:num>
  <w:num w:numId="17">
    <w:abstractNumId w:val="3"/>
  </w:num>
  <w:num w:numId="18">
    <w:abstractNumId w:val="8"/>
  </w:num>
  <w:num w:numId="19">
    <w:abstractNumId w:val="15"/>
  </w:num>
  <w:num w:numId="20">
    <w:abstractNumId w:val="11"/>
  </w:num>
  <w:num w:numId="21">
    <w:abstractNumId w:val="25"/>
  </w:num>
  <w:num w:numId="22">
    <w:abstractNumId w:val="19"/>
  </w:num>
  <w:num w:numId="23">
    <w:abstractNumId w:val="21"/>
  </w:num>
  <w:num w:numId="24">
    <w:abstractNumId w:val="24"/>
  </w:num>
  <w:num w:numId="25">
    <w:abstractNumId w:val="7"/>
  </w:num>
  <w:num w:numId="26">
    <w:abstractNumId w:val="6"/>
  </w:num>
  <w:num w:numId="27">
    <w:abstractNumId w:val="27"/>
  </w:num>
  <w:num w:numId="28">
    <w:abstractNumId w:val="18"/>
  </w:num>
  <w:num w:numId="29">
    <w:abstractNumId w:val="1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122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50F15"/>
    <w:rsid w:val="00160997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0A22"/>
    <w:rsid w:val="001D70C7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52E84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A6448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1E1C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1429"/>
    <w:rsid w:val="00605EA9"/>
    <w:rsid w:val="00607F55"/>
    <w:rsid w:val="006164A6"/>
    <w:rsid w:val="0062079A"/>
    <w:rsid w:val="00621135"/>
    <w:rsid w:val="00622E4F"/>
    <w:rsid w:val="0065185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B56F4"/>
    <w:rsid w:val="006C5421"/>
    <w:rsid w:val="006D1DA2"/>
    <w:rsid w:val="006D4E42"/>
    <w:rsid w:val="006E2DD8"/>
    <w:rsid w:val="006E2DE5"/>
    <w:rsid w:val="006E6276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F6DDF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5EA6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06AB"/>
    <w:rsid w:val="00F129A5"/>
    <w:rsid w:val="00F12CE4"/>
    <w:rsid w:val="00F13E68"/>
    <w:rsid w:val="00F16CB9"/>
    <w:rsid w:val="00F238A0"/>
    <w:rsid w:val="00F34AA2"/>
    <w:rsid w:val="00F42930"/>
    <w:rsid w:val="00F45C8D"/>
    <w:rsid w:val="00F55C81"/>
    <w:rsid w:val="00F57988"/>
    <w:rsid w:val="00F60564"/>
    <w:rsid w:val="00F640D5"/>
    <w:rsid w:val="00F64A54"/>
    <w:rsid w:val="00F72A19"/>
    <w:rsid w:val="00F8788A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2481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66</cp:revision>
  <cp:lastPrinted>2015-09-20T08:44:00Z</cp:lastPrinted>
  <dcterms:created xsi:type="dcterms:W3CDTF">2016-09-25T11:38:00Z</dcterms:created>
  <dcterms:modified xsi:type="dcterms:W3CDTF">2019-03-08T08:41:00Z</dcterms:modified>
</cp:coreProperties>
</file>