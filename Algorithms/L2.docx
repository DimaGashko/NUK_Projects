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106A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F106A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F106AB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F106AB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F106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F106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F106AB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bookmarkStart w:id="0" w:name="_GoBack"/>
      <w:bookmarkEnd w:id="0"/>
    </w:p>
    <w:p w14:paraId="16E9193E" w14:textId="77777777" w:rsidR="00141DAA" w:rsidRPr="00F106AB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00E0C172" w:rsidR="00141DAA" w:rsidRPr="00F106A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F106AB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F106AB">
        <w:rPr>
          <w:b/>
          <w:spacing w:val="-10"/>
          <w:sz w:val="28"/>
          <w:szCs w:val="28"/>
          <w:lang w:val="uk-UA" w:eastAsia="uk-UA"/>
        </w:rPr>
        <w:t>1</w:t>
      </w:r>
    </w:p>
    <w:p w14:paraId="4B0875E7" w14:textId="4811C128" w:rsidR="00C5625B" w:rsidRPr="00F106AB" w:rsidRDefault="00F106AB" w:rsidP="00F106AB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 w:rsidRPr="00F106AB">
        <w:rPr>
          <w:sz w:val="32"/>
          <w:lang w:val="uk-UA"/>
        </w:rPr>
        <w:t>Робота з динамічними структурами двонапрямленими зв`язаними</w:t>
      </w:r>
      <w:r>
        <w:rPr>
          <w:sz w:val="32"/>
          <w:lang w:val="uk-UA"/>
        </w:rPr>
        <w:t xml:space="preserve"> </w:t>
      </w:r>
      <w:r w:rsidRPr="00F106AB">
        <w:rPr>
          <w:sz w:val="32"/>
          <w:lang w:val="uk-UA"/>
        </w:rPr>
        <w:t>списками</w:t>
      </w:r>
    </w:p>
    <w:p w14:paraId="5D35FDCF" w14:textId="34F9D0A1" w:rsidR="000D4122" w:rsidRPr="00F106AB" w:rsidRDefault="00F106AB" w:rsidP="00F106AB">
      <w:pPr>
        <w:ind w:firstLine="567"/>
        <w:jc w:val="left"/>
        <w:rPr>
          <w:sz w:val="28"/>
          <w:szCs w:val="28"/>
          <w:lang w:val="uk-UA"/>
        </w:rPr>
      </w:pPr>
      <w:r w:rsidRPr="00F106AB">
        <w:rPr>
          <w:b/>
          <w:sz w:val="28"/>
          <w:szCs w:val="28"/>
          <w:lang w:val="uk-UA"/>
        </w:rPr>
        <w:t>Мета роботи</w:t>
      </w:r>
      <w:r>
        <w:rPr>
          <w:sz w:val="28"/>
          <w:szCs w:val="28"/>
          <w:lang w:val="uk-UA"/>
        </w:rPr>
        <w:t>: н</w:t>
      </w:r>
      <w:r w:rsidRPr="00F106AB">
        <w:rPr>
          <w:sz w:val="28"/>
          <w:szCs w:val="28"/>
          <w:lang w:val="uk-UA"/>
        </w:rPr>
        <w:t>абуття практичних навичок опрацювання таких динамічних структур, як</w:t>
      </w:r>
      <w:r>
        <w:rPr>
          <w:sz w:val="28"/>
          <w:szCs w:val="28"/>
          <w:lang w:val="uk-UA"/>
        </w:rPr>
        <w:t xml:space="preserve"> </w:t>
      </w:r>
      <w:r w:rsidRPr="00F106AB">
        <w:rPr>
          <w:sz w:val="28"/>
          <w:szCs w:val="28"/>
          <w:lang w:val="uk-UA"/>
        </w:rPr>
        <w:t>двонапрямлені зв`язані списки.</w:t>
      </w:r>
    </w:p>
    <w:p w14:paraId="578EE0F7" w14:textId="796532C5" w:rsidR="000D4122" w:rsidRPr="00F106AB" w:rsidRDefault="000D4122" w:rsidP="000D4122">
      <w:pPr>
        <w:ind w:firstLine="567"/>
        <w:jc w:val="left"/>
        <w:rPr>
          <w:b/>
          <w:i/>
          <w:sz w:val="28"/>
          <w:szCs w:val="28"/>
          <w:lang w:val="uk-UA"/>
        </w:rPr>
      </w:pPr>
    </w:p>
    <w:p w14:paraId="06411E2B" w14:textId="36B95495" w:rsidR="000D4122" w:rsidRPr="00F106AB" w:rsidRDefault="00F106AB" w:rsidP="000D4122">
      <w:pPr>
        <w:ind w:firstLine="567"/>
        <w:jc w:val="center"/>
        <w:rPr>
          <w:i/>
          <w:sz w:val="28"/>
          <w:lang w:val="uk-UA"/>
        </w:rPr>
      </w:pPr>
      <w:r>
        <w:rPr>
          <w:i/>
          <w:sz w:val="32"/>
          <w:szCs w:val="28"/>
          <w:lang w:val="uk-UA"/>
        </w:rPr>
        <w:t>Завдання</w:t>
      </w:r>
    </w:p>
    <w:p w14:paraId="73CAB64D" w14:textId="107B8A25" w:rsidR="000D4122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603D88" wp14:editId="48D05CAF">
            <wp:extent cx="6263640" cy="2153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5D8B" w14:textId="04C21674" w:rsidR="00F106AB" w:rsidRPr="00F106AB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E410FF" wp14:editId="2D2F72C7">
            <wp:extent cx="6263640" cy="2832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77777777" w:rsidR="000D4122" w:rsidRPr="00F106AB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4485A65D" w:rsidR="007A0E7D" w:rsidRPr="00F106AB" w:rsidRDefault="00F106A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41C3663F" w14:textId="3C08E8CF" w:rsidR="000D4122" w:rsidRPr="00F106AB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4500B6A1" w14:textId="05534160" w:rsidR="007A0EE5" w:rsidRPr="00F106AB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F106A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F106A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</w:t>
      </w:r>
      <w:r w:rsidR="000D4122" w:rsidRPr="00F106A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м</w:t>
      </w:r>
      <w:r w:rsidR="00F106AB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и</w:t>
      </w:r>
    </w:p>
    <w:p w14:paraId="450849FA" w14:textId="1781FD31" w:rsidR="005C730B" w:rsidRPr="00160997" w:rsidRDefault="005C730B" w:rsidP="000D4122">
      <w:pPr>
        <w:shd w:val="clear" w:color="auto" w:fill="FFFFFF"/>
        <w:ind w:firstLine="0"/>
        <w:jc w:val="left"/>
        <w:rPr>
          <w:rFonts w:ascii="Consolas" w:hAnsi="Consolas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F106AB">
        <w:rPr>
          <w:rFonts w:ascii="Consolas" w:hAnsi="Consolas"/>
          <w:color w:val="000000"/>
          <w:kern w:val="0"/>
          <w:sz w:val="18"/>
          <w:lang w:val="uk-UA"/>
        </w:rPr>
        <w:t xml:space="preserve"> </w:t>
      </w:r>
      <w:r w:rsidR="004A6448" w:rsidRPr="00160997">
        <w:rPr>
          <w:rFonts w:ascii="Consolas" w:hAnsi="Consolas"/>
          <w:b/>
          <w:i/>
          <w:color w:val="000000"/>
          <w:kern w:val="0"/>
          <w:sz w:val="16"/>
          <w:szCs w:val="16"/>
          <w:u w:val="single"/>
          <w:lang w:val="uk-UA"/>
        </w:rPr>
        <w:t>main.cpp:</w:t>
      </w:r>
    </w:p>
    <w:p w14:paraId="0B1B38CD" w14:textId="2C63F0EA" w:rsidR="004A6448" w:rsidRPr="00160997" w:rsidRDefault="004A6448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uk-UA"/>
        </w:rPr>
      </w:pPr>
    </w:p>
    <w:p w14:paraId="74BA5D76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2CA06D5C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219025C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2064ED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"List.hpp"</w:t>
      </w:r>
    </w:p>
    <w:p w14:paraId="370A3D4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EDDC41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writeList(dg::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CB813B3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printList(dg::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CD88B1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insert(dg::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A5D2C7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37F270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4009C71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[]);</w:t>
      </w:r>
    </w:p>
    <w:p w14:paraId="522754A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9E79DA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5598DE3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list;</w:t>
      </w:r>
    </w:p>
    <w:p w14:paraId="64920B8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1D0CCD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writeList(list);</w:t>
      </w:r>
    </w:p>
    <w:p w14:paraId="524F916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printList(list);</w:t>
      </w:r>
    </w:p>
    <w:p w14:paraId="5188E2F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insert(list);</w:t>
      </w:r>
    </w:p>
    <w:p w14:paraId="0B782ECC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printList(list);</w:t>
      </w:r>
    </w:p>
    <w:p w14:paraId="1CA7EE66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17191EC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system(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"pause"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CF806E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422D31E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AE0DD16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AA93FD" w14:textId="7BD7908B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insert(dg::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FFC3D2E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items to insert: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0AC3F99C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B4B9EB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.front();</w:t>
      </w:r>
    </w:p>
    <w:p w14:paraId="3F15233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28F56A3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(next) {</w:t>
      </w:r>
    </w:p>
    <w:p w14:paraId="69F8D3B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current = next;</w:t>
      </w:r>
    </w:p>
    <w:p w14:paraId="09DFDAFF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next = next-&gt;next;</w:t>
      </w:r>
    </w:p>
    <w:p w14:paraId="6BE11A3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.insert(current, prompt&lt;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));</w:t>
      </w:r>
    </w:p>
    <w:p w14:paraId="35B87971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117B17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4FF7AF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81D4F0A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writeList(dg::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776E1AE3" w14:textId="5E41DAEB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 = prompt&lt;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unsigned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size of the List: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60A78C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AC7CC3F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items:"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0DF36CF3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EA754A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size; i++) {</w:t>
      </w:r>
    </w:p>
    <w:p w14:paraId="04679B9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.pushBack(prompt&lt;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));</w:t>
      </w:r>
    </w:p>
    <w:p w14:paraId="15C861D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35E769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19F8072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B38030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printList(dg::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ED9919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eastAsia="uk-UA"/>
        </w:rPr>
        <w:t>"List: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;</w:t>
      </w:r>
    </w:p>
    <w:p w14:paraId="4BB32A77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</w:p>
    <w:p w14:paraId="3371048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.front();</w:t>
      </w:r>
    </w:p>
    <w:p w14:paraId="11C86F97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16DA99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(next) {</w:t>
      </w:r>
    </w:p>
    <w:p w14:paraId="770F75A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next-&gt;value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722185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next = next-&gt;next;</w:t>
      </w:r>
    </w:p>
    <w:p w14:paraId="620C4E6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D293B0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1CA8BC9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52614462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78893D71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40700BA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5BB3AFF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prompt(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char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[]) {</w:t>
      </w:r>
    </w:p>
    <w:p w14:paraId="1772931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label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182871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785691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41DEBED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val;</w:t>
      </w:r>
    </w:p>
    <w:p w14:paraId="4AF0C90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std::cin &gt;&gt; val;</w:t>
      </w:r>
    </w:p>
    <w:p w14:paraId="125BE00A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9AEADB5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(std::cin.fail()) {</w:t>
      </w:r>
    </w:p>
    <w:p w14:paraId="6D4ADCEE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std::cin.clear();</w:t>
      </w:r>
    </w:p>
    <w:p w14:paraId="6C0A910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std::cin.ignore(32767,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'\n'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C6B332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160997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"Wrong. Try again: "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79554A0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6DC5DA8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2F01E693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std::cin.ignore(32767,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'\n'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6F7687F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val;</w:t>
      </w:r>
    </w:p>
    <w:p w14:paraId="0C70BAD7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BBC7064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730A58F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04C5B1B" w14:textId="77777777" w:rsidR="00F106AB" w:rsidRPr="00160997" w:rsidRDefault="00F106AB" w:rsidP="00F106A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EE5FEC" w14:textId="7A6D8343" w:rsidR="004A6448" w:rsidRPr="00160997" w:rsidRDefault="00F106AB" w:rsidP="00F106AB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56518C7C" w14:textId="77777777" w:rsidR="00F106AB" w:rsidRPr="00160997" w:rsidRDefault="00F106AB" w:rsidP="00F106AB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uk-UA" w:eastAsia="uk-UA"/>
        </w:rPr>
      </w:pPr>
    </w:p>
    <w:p w14:paraId="5A8016DE" w14:textId="0CF280CA" w:rsidR="004A6448" w:rsidRPr="00160997" w:rsidRDefault="00F106AB" w:rsidP="004A6448">
      <w:pPr>
        <w:shd w:val="clear" w:color="auto" w:fill="FFFFFF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</w:pPr>
      <w:r w:rsidRPr="00160997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en-US" w:eastAsia="uk-UA"/>
        </w:rPr>
        <w:t>List</w:t>
      </w:r>
      <w:r w:rsidR="004A6448" w:rsidRPr="00160997">
        <w:rPr>
          <w:rFonts w:ascii="Consolas" w:hAnsi="Consolas" w:cs="Consolas"/>
          <w:b/>
          <w:i/>
          <w:color w:val="000000"/>
          <w:kern w:val="0"/>
          <w:sz w:val="16"/>
          <w:szCs w:val="16"/>
          <w:u w:val="single"/>
          <w:lang w:val="uk-UA" w:eastAsia="uk-UA"/>
        </w:rPr>
        <w:t>.hpp</w:t>
      </w:r>
    </w:p>
    <w:p w14:paraId="2DF0E0A9" w14:textId="07E01EB8" w:rsidR="004A6448" w:rsidRPr="00160997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uk-UA" w:eastAsia="uk-UA"/>
        </w:rPr>
      </w:pPr>
    </w:p>
    <w:p w14:paraId="7491B2E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#pragma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once</w:t>
      </w:r>
    </w:p>
    <w:p w14:paraId="148996F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D7096F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635C150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EA0DB8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class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5C13C12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public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7CE51A6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List();</w:t>
      </w:r>
    </w:p>
    <w:p w14:paraId="7C33C91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9B5B2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struct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7A9ECE0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value = 0;</w:t>
      </w:r>
    </w:p>
    <w:p w14:paraId="39537DE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next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3129F6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prev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C78FB2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};</w:t>
      </w:r>
    </w:p>
    <w:p w14:paraId="1847890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B61333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front();</w:t>
      </w:r>
    </w:p>
    <w:p w14:paraId="2AF715C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back();</w:t>
      </w:r>
    </w:p>
    <w:p w14:paraId="640C629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A2F242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pushFront(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D89E7B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pushBack(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);</w:t>
      </w:r>
    </w:p>
    <w:p w14:paraId="7E8A6C1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1F623CD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lastRenderedPageBreak/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popFront();</w:t>
      </w:r>
    </w:p>
    <w:p w14:paraId="16C5202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popBack();</w:t>
      </w:r>
    </w:p>
    <w:p w14:paraId="23706C4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AF6213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getByIndex(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F65949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7019176" w14:textId="32EF8EA8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 xml:space="preserve">// Вставляет </w:t>
      </w:r>
      <w:r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элемент</w:t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 xml:space="preserve"> в список после node</w:t>
      </w:r>
    </w:p>
    <w:p w14:paraId="52362F5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insert(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3C2DD6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5B53047" w14:textId="4D0FB1CF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 xml:space="preserve">// Вставляет элемент в список после </w:t>
      </w:r>
      <w:r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переданного</w:t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 xml:space="preserve"> индекса</w:t>
      </w:r>
    </w:p>
    <w:p w14:paraId="730A0EE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insert(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3EA781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50E62A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removeItem(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03EC498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removeItem(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ACDD99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62096D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size();</w:t>
      </w:r>
    </w:p>
    <w:p w14:paraId="0B47D06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isEmpty();</w:t>
      </w:r>
    </w:p>
    <w:p w14:paraId="5D12195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clear();</w:t>
      </w:r>
    </w:p>
    <w:p w14:paraId="1A63F5D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7DB89B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~List();</w:t>
      </w:r>
    </w:p>
    <w:p w14:paraId="0C3EB29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C56B39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private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</w:t>
      </w:r>
    </w:p>
    <w:p w14:paraId="05343BB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FE3942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m_front;</w:t>
      </w:r>
    </w:p>
    <w:p w14:paraId="18B675C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m_back;</w:t>
      </w:r>
    </w:p>
    <w:p w14:paraId="2AD036B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0CF0C6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m_size = 0;</w:t>
      </w:r>
    </w:p>
    <w:p w14:paraId="721AA42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319425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};</w:t>
      </w:r>
    </w:p>
    <w:p w14:paraId="7B13D8E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3C073ADB" w14:textId="7E840AE4" w:rsidR="004A6448" w:rsidRPr="00160997" w:rsidRDefault="00160997" w:rsidP="00160997">
      <w:pPr>
        <w:shd w:val="clear" w:color="auto" w:fill="FFFFFF"/>
        <w:ind w:firstLine="0"/>
        <w:jc w:val="left"/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}; </w:t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namespace dg</w:t>
      </w:r>
    </w:p>
    <w:p w14:paraId="2AA2BB80" w14:textId="77777777" w:rsidR="00160997" w:rsidRPr="00160997" w:rsidRDefault="00160997" w:rsidP="00160997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uk-UA"/>
        </w:rPr>
      </w:pPr>
    </w:p>
    <w:p w14:paraId="12AE2675" w14:textId="4410BDAC" w:rsidR="00AB4884" w:rsidRPr="00160997" w:rsidRDefault="00F106AB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</w:pPr>
      <w:r w:rsidRPr="00160997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en-US"/>
        </w:rPr>
        <w:t>List</w:t>
      </w:r>
      <w:r w:rsidR="004A6448" w:rsidRPr="00160997"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  <w:t>.cpp</w:t>
      </w:r>
    </w:p>
    <w:p w14:paraId="3ED2BCF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"List.hpp"</w:t>
      </w:r>
    </w:p>
    <w:p w14:paraId="35A7107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52E7CF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namespace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dg {</w:t>
      </w:r>
    </w:p>
    <w:p w14:paraId="437C04B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7CEA2A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::List() {</w:t>
      </w:r>
    </w:p>
    <w:p w14:paraId="1D437C6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109103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3BF73F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2D13CE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::front() {</w:t>
      </w:r>
    </w:p>
    <w:p w14:paraId="201A1FC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m_front;</w:t>
      </w:r>
    </w:p>
    <w:p w14:paraId="2542793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2316EA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D6FBD1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::back() {</w:t>
      </w:r>
    </w:p>
    <w:p w14:paraId="02B4DCF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m_back;</w:t>
      </w:r>
    </w:p>
    <w:p w14:paraId="6F8DCB8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DC5745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B0D72B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::pushFront(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DF7B8E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newNode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437CE2D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newNode-&gt;value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916133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newNode-&gt;next = m_front;</w:t>
      </w:r>
    </w:p>
    <w:p w14:paraId="4EEAF92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765D39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(m_front) {</w:t>
      </w:r>
    </w:p>
    <w:p w14:paraId="08723F9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m_front-&gt;prev = newNode;</w:t>
      </w:r>
    </w:p>
    <w:p w14:paraId="21FD41A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BCC119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2ECC702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 = newNode;</w:t>
      </w:r>
    </w:p>
    <w:p w14:paraId="73F66F6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01C1B2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14AA07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 = newNode;</w:t>
      </w:r>
    </w:p>
    <w:p w14:paraId="06FB451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m_size++;</w:t>
      </w:r>
    </w:p>
    <w:p w14:paraId="70960B8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744E5C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930C64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::pushBack(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F34A09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newNode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4100825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newNode-&gt;value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B94144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newNode-&gt;prev = m_back;</w:t>
      </w:r>
    </w:p>
    <w:p w14:paraId="0ADA99C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F49FA5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(m_back) {</w:t>
      </w:r>
    </w:p>
    <w:p w14:paraId="5415213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m_back-&gt;next = newNode;</w:t>
      </w:r>
    </w:p>
    <w:p w14:paraId="49A8E7F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FD7E18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47F38FA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 = newNode;</w:t>
      </w:r>
    </w:p>
    <w:p w14:paraId="65DA8F2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CB369D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F05BA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 = newNode;</w:t>
      </w:r>
    </w:p>
    <w:p w14:paraId="74F9343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m_size++;</w:t>
      </w:r>
    </w:p>
    <w:p w14:paraId="1755094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452E1C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AABA2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::popFront() {</w:t>
      </w:r>
    </w:p>
    <w:p w14:paraId="5597051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(!m_front)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DAB21C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 = m_front;</w:t>
      </w:r>
    </w:p>
    <w:p w14:paraId="493B30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ED19E7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m_front = m_front-&gt;next;</w:t>
      </w:r>
    </w:p>
    <w:p w14:paraId="4AB8F9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delete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deleted;</w:t>
      </w:r>
    </w:p>
    <w:p w14:paraId="3559941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893857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(m_front) {</w:t>
      </w:r>
    </w:p>
    <w:p w14:paraId="5E73B57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m_front-&gt;prev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804850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06FE9E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606D41F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m_back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A89AFE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F2CFA5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B8BDC6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m_size--;</w:t>
      </w:r>
    </w:p>
    <w:p w14:paraId="2F923EE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8839FE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C990F3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::popBack() {</w:t>
      </w:r>
    </w:p>
    <w:p w14:paraId="66E8BB3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(!m_back)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962325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 = m_back;</w:t>
      </w:r>
    </w:p>
    <w:p w14:paraId="173166B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D3EDFD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m_back = m_back-&gt;prev;</w:t>
      </w:r>
    </w:p>
    <w:p w14:paraId="501DEEA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delete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deleted;</w:t>
      </w:r>
    </w:p>
    <w:p w14:paraId="27597BA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EEA4AC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(m_back) {</w:t>
      </w:r>
    </w:p>
    <w:p w14:paraId="6D429CB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m_back-&gt;next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F82E0B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AF383D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else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{</w:t>
      </w:r>
    </w:p>
    <w:p w14:paraId="7B1624F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m_front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B94678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27556E0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369F7C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m_size--;</w:t>
      </w:r>
    </w:p>
    <w:p w14:paraId="635357D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F5DEF6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B63EE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::getByIndex(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796E5E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 0 ||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&gt;= m_size)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2FE902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AEE169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* next = m_front;</w:t>
      </w:r>
    </w:p>
    <w:p w14:paraId="3AE49B0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F1D54E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1; i &lt;=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 i++) {</w:t>
      </w:r>
    </w:p>
    <w:p w14:paraId="534E320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next = next-&gt;next;</w:t>
      </w:r>
    </w:p>
    <w:p w14:paraId="79E2EF5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205D06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18BE9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next;</w:t>
      </w:r>
    </w:p>
    <w:p w14:paraId="445438B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E0F9A9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7AB81B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::insert(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*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99BBC3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690846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134A8B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== m_back) {</w:t>
      </w:r>
    </w:p>
    <w:p w14:paraId="2C38E53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pushBack(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DBD86E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AED40A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AD646B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963EAF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newNode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new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2939012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newNode-&gt;value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AEF358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newNode-&gt;next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-&gt;next;</w:t>
      </w:r>
    </w:p>
    <w:p w14:paraId="15E6350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newNode-&gt;prev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B8CCFA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406A3B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-&gt;next)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-&gt;next-&gt;prev = newNode;</w:t>
      </w:r>
    </w:p>
    <w:p w14:paraId="2DC374D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-&gt;next = newNode;</w:t>
      </w:r>
    </w:p>
    <w:p w14:paraId="3E66B31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F0BE9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m_size++;</w:t>
      </w:r>
    </w:p>
    <w:p w14:paraId="22CD574B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A9A8BF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5F7A97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::insert(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92E13C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insert(getByIndex(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),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value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7BA6ED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63A55D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6FBF3F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::removeItem(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*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ACC3DC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(!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86AC15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2886D3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== m_front) {</w:t>
      </w:r>
    </w:p>
    <w:p w14:paraId="76D3AB4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popFront();</w:t>
      </w:r>
    </w:p>
    <w:p w14:paraId="315FA9C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E00F40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459FC93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DF69CF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== m_back) {</w:t>
      </w:r>
    </w:p>
    <w:p w14:paraId="18F1929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popBack();</w:t>
      </w:r>
    </w:p>
    <w:p w14:paraId="06918E4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90C61C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B1018A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38DFD0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-&gt;prev)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-&gt;prev-&gt;next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-&gt;next;</w:t>
      </w:r>
    </w:p>
    <w:p w14:paraId="7930F13F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-&gt;next)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-&gt;next-&gt;prev =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-&gt;prev;</w:t>
      </w:r>
    </w:p>
    <w:p w14:paraId="65A3F9D1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EB3B18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delete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EAF33E8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m_size--;</w:t>
      </w:r>
    </w:p>
    <w:p w14:paraId="1267224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99AACD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DE5DD5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::removeItem(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66A458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removeItem(getByIndex(</w:t>
      </w:r>
      <w:r w:rsidRPr="00160997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index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));</w:t>
      </w:r>
    </w:p>
    <w:p w14:paraId="45F91DF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1002843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E155266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::size() {</w:t>
      </w:r>
    </w:p>
    <w:p w14:paraId="13071EE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m_size;</w:t>
      </w:r>
    </w:p>
    <w:p w14:paraId="1338342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E352ED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9526E7C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::isEmpty() {</w:t>
      </w:r>
    </w:p>
    <w:p w14:paraId="3A653B1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return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m_size == 0;</w:t>
      </w:r>
    </w:p>
    <w:p w14:paraId="5898324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  <w:t>}</w:t>
      </w:r>
    </w:p>
    <w:p w14:paraId="61CE8B1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4BBBBAE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::clear() {</w:t>
      </w:r>
    </w:p>
    <w:p w14:paraId="7BFD911E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Node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* prev = m_back;</w:t>
      </w:r>
    </w:p>
    <w:p w14:paraId="49B5395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8667C3A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(prev) {</w:t>
      </w:r>
    </w:p>
    <w:p w14:paraId="1EB895F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 = prev;</w:t>
      </w:r>
    </w:p>
    <w:p w14:paraId="2A5CDC0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prev = prev-&gt;prev;</w:t>
      </w:r>
    </w:p>
    <w:p w14:paraId="4770AE3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8D9238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delete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deleted;</w:t>
      </w:r>
    </w:p>
    <w:p w14:paraId="4D345220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6B3F60E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97652F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m_front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B5AAD85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m_back = </w:t>
      </w:r>
      <w:r w:rsidRPr="00160997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nullptr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0BF99A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0176DA2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479B405D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2B91AF"/>
          <w:kern w:val="0"/>
          <w:sz w:val="16"/>
          <w:szCs w:val="16"/>
          <w:lang w:eastAsia="uk-UA"/>
        </w:rPr>
        <w:t>List</w:t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::~List() {</w:t>
      </w:r>
    </w:p>
    <w:p w14:paraId="2A010CD9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</w: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  <w:t>clear();</w:t>
      </w:r>
    </w:p>
    <w:p w14:paraId="0556B6B4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ab/>
        <w:t>}</w:t>
      </w:r>
    </w:p>
    <w:p w14:paraId="6AABD102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</w:p>
    <w:p w14:paraId="5C7E2DB7" w14:textId="77777777" w:rsidR="00160997" w:rsidRPr="00160997" w:rsidRDefault="00160997" w:rsidP="0016099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160997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}; </w:t>
      </w:r>
      <w:r w:rsidRPr="00160997">
        <w:rPr>
          <w:rFonts w:ascii="Consolas" w:hAnsi="Consolas" w:cs="Consolas"/>
          <w:color w:val="008000"/>
          <w:kern w:val="0"/>
          <w:sz w:val="16"/>
          <w:szCs w:val="16"/>
          <w:lang w:eastAsia="uk-UA"/>
        </w:rPr>
        <w:t>// namespace dg</w:t>
      </w:r>
    </w:p>
    <w:p w14:paraId="405D5E89" w14:textId="172FA7FF" w:rsidR="004A6448" w:rsidRPr="00F106AB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</w:p>
    <w:p w14:paraId="63E21F34" w14:textId="499B5E4F" w:rsidR="00F055CA" w:rsidRDefault="000D4122" w:rsidP="00F106AB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val="uk-UA" w:eastAsia="uk-UA"/>
        </w:rPr>
      </w:pPr>
      <w:r w:rsidRPr="00F106AB">
        <w:rPr>
          <w:b/>
          <w:kern w:val="0"/>
          <w:sz w:val="28"/>
          <w:szCs w:val="28"/>
          <w:lang w:val="uk-UA" w:eastAsia="uk-UA"/>
        </w:rPr>
        <w:t xml:space="preserve">Результат </w:t>
      </w:r>
      <w:r w:rsidR="00F106AB">
        <w:rPr>
          <w:b/>
          <w:kern w:val="0"/>
          <w:sz w:val="28"/>
          <w:szCs w:val="28"/>
          <w:lang w:val="uk-UA" w:eastAsia="uk-UA"/>
        </w:rPr>
        <w:t>виконання програми</w:t>
      </w:r>
    </w:p>
    <w:p w14:paraId="687DD93C" w14:textId="08149A92" w:rsidR="00F106AB" w:rsidRDefault="00160997" w:rsidP="00160997">
      <w:pPr>
        <w:pStyle w:val="ListParagraph"/>
        <w:spacing w:line="276" w:lineRule="auto"/>
        <w:ind w:left="502" w:firstLine="0"/>
        <w:jc w:val="center"/>
        <w:rPr>
          <w:b/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7EDAB6B9" wp14:editId="044670E9">
            <wp:extent cx="5858226" cy="27527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526" cy="27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7A4" w14:textId="77777777" w:rsidR="00160997" w:rsidRPr="00F106AB" w:rsidRDefault="00160997" w:rsidP="00160997">
      <w:pPr>
        <w:pStyle w:val="ListParagraph"/>
        <w:spacing w:line="276" w:lineRule="auto"/>
        <w:ind w:left="502" w:firstLine="0"/>
        <w:jc w:val="center"/>
        <w:rPr>
          <w:b/>
          <w:kern w:val="0"/>
          <w:sz w:val="28"/>
          <w:szCs w:val="28"/>
          <w:lang w:val="uk-UA" w:eastAsia="uk-UA"/>
        </w:rPr>
      </w:pPr>
    </w:p>
    <w:p w14:paraId="4ED55155" w14:textId="01E39400" w:rsidR="004C6DEE" w:rsidRPr="00160997" w:rsidRDefault="00F106AB" w:rsidP="00160997">
      <w:pPr>
        <w:ind w:firstLine="567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="006E2DE5" w:rsidRPr="00F106AB">
        <w:rPr>
          <w:b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на цій лабораторній роботі я набув практичні навички </w:t>
      </w:r>
      <w:r w:rsidRPr="00F106AB">
        <w:rPr>
          <w:sz w:val="28"/>
          <w:szCs w:val="28"/>
          <w:lang w:val="uk-UA"/>
        </w:rPr>
        <w:t>опрацювання таких динамічних структур, як</w:t>
      </w:r>
      <w:r>
        <w:rPr>
          <w:sz w:val="28"/>
          <w:szCs w:val="28"/>
          <w:lang w:val="uk-UA"/>
        </w:rPr>
        <w:t xml:space="preserve"> </w:t>
      </w:r>
      <w:r w:rsidRPr="00F106AB">
        <w:rPr>
          <w:sz w:val="28"/>
          <w:szCs w:val="28"/>
          <w:lang w:val="uk-UA"/>
        </w:rPr>
        <w:t>двонапрямлені зв`язані списки</w:t>
      </w:r>
      <w:r w:rsidR="000D4122" w:rsidRPr="00F106AB">
        <w:rPr>
          <w:sz w:val="28"/>
          <w:szCs w:val="28"/>
          <w:lang w:val="uk-UA"/>
        </w:rPr>
        <w:t>.</w:t>
      </w:r>
    </w:p>
    <w:sectPr w:rsidR="004C6DEE" w:rsidRPr="00160997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87DD1" w14:textId="77777777" w:rsidR="00601429" w:rsidRDefault="00601429">
      <w:r>
        <w:separator/>
      </w:r>
    </w:p>
  </w:endnote>
  <w:endnote w:type="continuationSeparator" w:id="0">
    <w:p w14:paraId="0212491D" w14:textId="77777777" w:rsidR="00601429" w:rsidRDefault="0060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4427B3F" w:rsidR="0038659F" w:rsidRPr="00757A8E" w:rsidRDefault="00F106AB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46B36FD" w14:textId="77777777" w:rsidR="00F106AB" w:rsidRPr="00F106AB" w:rsidRDefault="00F106AB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F106AB">
            <w:rPr>
              <w:sz w:val="26"/>
              <w:szCs w:val="26"/>
              <w:lang w:val="uk-UA"/>
            </w:rPr>
            <w:t>Робота з динамічними структурами двонапрямленими зв`язаними</w:t>
          </w:r>
        </w:p>
        <w:p w14:paraId="495CE509" w14:textId="602971C8" w:rsidR="0038659F" w:rsidRPr="000D4122" w:rsidRDefault="00F106AB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F106AB">
            <w:rPr>
              <w:sz w:val="26"/>
              <w:szCs w:val="26"/>
              <w:lang w:val="uk-UA"/>
            </w:rPr>
            <w:t>списками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0E883759" w:rsidR="0038659F" w:rsidRPr="0065185F" w:rsidRDefault="0065185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6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FBE4407" w:rsidR="0038659F" w:rsidRPr="00475762" w:rsidRDefault="00F106AB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B22A99B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65185F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86248" w14:textId="77777777" w:rsidR="00601429" w:rsidRDefault="00601429">
      <w:r>
        <w:separator/>
      </w:r>
    </w:p>
  </w:footnote>
  <w:footnote w:type="continuationSeparator" w:id="0">
    <w:p w14:paraId="737721AC" w14:textId="77777777" w:rsidR="00601429" w:rsidRDefault="0060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2454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62</cp:revision>
  <cp:lastPrinted>2015-09-20T08:44:00Z</cp:lastPrinted>
  <dcterms:created xsi:type="dcterms:W3CDTF">2016-09-25T11:38:00Z</dcterms:created>
  <dcterms:modified xsi:type="dcterms:W3CDTF">2019-02-23T11:13:00Z</dcterms:modified>
</cp:coreProperties>
</file>