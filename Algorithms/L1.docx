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683D88C5" w:rsidR="00C5625B" w:rsidRPr="000D4122" w:rsidRDefault="000D4122" w:rsidP="00C5625B">
      <w:pPr>
        <w:spacing w:after="480" w:line="276" w:lineRule="auto"/>
        <w:ind w:left="142" w:firstLine="0"/>
        <w:jc w:val="center"/>
        <w:rPr>
          <w:b/>
          <w:sz w:val="36"/>
        </w:rPr>
      </w:pPr>
      <w:r w:rsidRPr="000D4122">
        <w:rPr>
          <w:sz w:val="32"/>
        </w:rPr>
        <w:t>Моделирование представления в памяти таблиц</w:t>
      </w:r>
    </w:p>
    <w:p w14:paraId="5D35FDCF" w14:textId="5B467C0F" w:rsidR="000D4122" w:rsidRPr="000D4122" w:rsidRDefault="000D4122" w:rsidP="000D4122">
      <w:pPr>
        <w:ind w:firstLine="567"/>
        <w:jc w:val="left"/>
        <w:rPr>
          <w:sz w:val="28"/>
          <w:szCs w:val="28"/>
        </w:rPr>
      </w:pPr>
      <w:r w:rsidRPr="000D4122">
        <w:rPr>
          <w:b/>
          <w:sz w:val="28"/>
          <w:szCs w:val="28"/>
        </w:rPr>
        <w:t>Цель работы</w:t>
      </w:r>
      <w:r w:rsidRPr="000D4122">
        <w:rPr>
          <w:b/>
          <w:sz w:val="28"/>
          <w:szCs w:val="28"/>
        </w:rPr>
        <w:t>:</w:t>
      </w:r>
      <w:r w:rsidRPr="000D4122">
        <w:rPr>
          <w:sz w:val="28"/>
          <w:szCs w:val="28"/>
        </w:rPr>
        <w:t xml:space="preserve"> п</w:t>
      </w:r>
      <w:r w:rsidRPr="000D4122">
        <w:rPr>
          <w:sz w:val="28"/>
          <w:szCs w:val="28"/>
        </w:rPr>
        <w:t>риобретение и закрепление навыков размещения в памяти таблиц.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Получение начальных представлений о модульности программы с точки зрения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 xml:space="preserve">обрабатываемых данных. </w:t>
      </w:r>
    </w:p>
    <w:p w14:paraId="578EE0F7" w14:textId="796532C5" w:rsidR="000D4122" w:rsidRDefault="000D4122" w:rsidP="000D4122">
      <w:pPr>
        <w:ind w:firstLine="567"/>
        <w:jc w:val="left"/>
        <w:rPr>
          <w:b/>
          <w:i/>
          <w:sz w:val="28"/>
          <w:szCs w:val="28"/>
        </w:rPr>
      </w:pPr>
    </w:p>
    <w:p w14:paraId="06411E2B" w14:textId="2487DA28" w:rsidR="000D4122" w:rsidRPr="000D4122" w:rsidRDefault="000D4122" w:rsidP="000D4122">
      <w:pPr>
        <w:ind w:firstLine="567"/>
        <w:jc w:val="center"/>
        <w:rPr>
          <w:i/>
          <w:sz w:val="28"/>
        </w:rPr>
      </w:pPr>
      <w:r w:rsidRPr="000D4122">
        <w:rPr>
          <w:i/>
          <w:sz w:val="32"/>
          <w:szCs w:val="28"/>
        </w:rPr>
        <w:t>Задание</w:t>
      </w:r>
    </w:p>
    <w:p w14:paraId="38B2C7BD" w14:textId="78F2A225" w:rsidR="0038659F" w:rsidRPr="000D4122" w:rsidRDefault="000D4122" w:rsidP="000D4122">
      <w:pPr>
        <w:ind w:firstLine="567"/>
        <w:jc w:val="left"/>
        <w:rPr>
          <w:sz w:val="28"/>
          <w:szCs w:val="28"/>
        </w:rPr>
      </w:pPr>
      <w:r w:rsidRPr="000D4122">
        <w:rPr>
          <w:sz w:val="28"/>
          <w:szCs w:val="28"/>
        </w:rPr>
        <w:t>Разработать способ экономного размещения в памяти заданной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разреженной таблицы. Разработать процедуры/функции, обеспечивающие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доступ к элементам таблицы по номерам строки и имени столбца. В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контрольной программе обеспечить запись и чтение всех записей таблицы.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Произвести хронометраж выполнения операций чтения и записи элементов в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 xml:space="preserve">массивы. </w:t>
      </w:r>
    </w:p>
    <w:p w14:paraId="1A585332" w14:textId="66D77C5C" w:rsidR="00757A8E" w:rsidRDefault="00757A8E" w:rsidP="00757A8E">
      <w:pPr>
        <w:ind w:left="851" w:firstLine="0"/>
        <w:rPr>
          <w:b/>
          <w:color w:val="000000" w:themeColor="text1"/>
          <w:sz w:val="28"/>
          <w:szCs w:val="28"/>
        </w:rPr>
      </w:pPr>
    </w:p>
    <w:p w14:paraId="73CAB64D" w14:textId="7CB0032D" w:rsidR="000D4122" w:rsidRDefault="000D4122" w:rsidP="000D4122">
      <w:pPr>
        <w:ind w:left="851" w:hanging="1031"/>
        <w:jc w:val="lef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ED7620" wp14:editId="51C4CBE4">
            <wp:extent cx="6263640" cy="32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0D4122" w:rsidRDefault="000D4122" w:rsidP="00757A8E">
      <w:pPr>
        <w:ind w:left="851" w:firstLine="0"/>
        <w:rPr>
          <w:b/>
          <w:color w:val="000000" w:themeColor="text1"/>
          <w:sz w:val="28"/>
          <w:szCs w:val="28"/>
        </w:rPr>
      </w:pPr>
    </w:p>
    <w:p w14:paraId="01C63D75" w14:textId="6292F586" w:rsidR="007A0E7D" w:rsidRPr="000D4122" w:rsidRDefault="000D4122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Решение</w:t>
      </w:r>
    </w:p>
    <w:p w14:paraId="41C3663F" w14:textId="3C08E8CF" w:rsidR="000D4122" w:rsidRPr="004A6448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4500B6A1" w14:textId="61334A27" w:rsidR="007A0EE5" w:rsidRPr="000D4122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0D4122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0D4122" w:rsidRPr="000D4122">
        <w:rPr>
          <w:b/>
          <w:color w:val="000000" w:themeColor="text1"/>
          <w:sz w:val="28"/>
          <w:szCs w:val="28"/>
          <w:shd w:val="clear" w:color="auto" w:fill="FFFFFF"/>
        </w:rPr>
        <w:t xml:space="preserve"> программы</w:t>
      </w:r>
    </w:p>
    <w:p w14:paraId="450849FA" w14:textId="1781FD31" w:rsidR="005C730B" w:rsidRPr="004A6448" w:rsidRDefault="005C730B" w:rsidP="000D4122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</w:pPr>
      <w:r w:rsidRPr="004A6448">
        <w:rPr>
          <w:rFonts w:ascii="Consolas" w:hAnsi="Consolas"/>
          <w:color w:val="000000"/>
          <w:kern w:val="0"/>
          <w:sz w:val="18"/>
        </w:rPr>
        <w:t xml:space="preserve"> </w:t>
      </w:r>
      <w:r w:rsidR="004A6448" w:rsidRPr="004A6448"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  <w:t>main.cpp:</w:t>
      </w:r>
    </w:p>
    <w:p w14:paraId="0B1B38CD" w14:textId="2C63F0EA" w:rsidR="004A6448" w:rsidRPr="004A6448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106A263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&lt;iostream&gt;</w:t>
      </w:r>
    </w:p>
    <w:p w14:paraId="5348D98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&lt;fstream&gt;</w:t>
      </w:r>
    </w:p>
    <w:p w14:paraId="2CCE102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&lt;vector&gt;</w:t>
      </w:r>
    </w:p>
    <w:p w14:paraId="784F32A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&lt;intrin.h&gt;</w:t>
      </w:r>
    </w:p>
    <w:p w14:paraId="1158677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78574A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"SparseMatrix.hpp"</w:t>
      </w:r>
    </w:p>
    <w:p w14:paraId="25D813C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D7B006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typedef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&gt;&gt;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22CC0E3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94B46A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template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typename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</w:t>
      </w:r>
    </w:p>
    <w:p w14:paraId="27E23E4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const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10);</w:t>
      </w:r>
    </w:p>
    <w:p w14:paraId="2D7ADEF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5DC868A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getVecMatrix();</w:t>
      </w:r>
    </w:p>
    <w:p w14:paraId="6C64582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609625C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7B3364C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7DAF312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EAD6A46" w14:textId="2E97057C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printCompressedMatrix(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3DD2E96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measureAll(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F5001E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B6703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main() {</w:t>
      </w:r>
    </w:p>
    <w:p w14:paraId="59FFBD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vecMatrix = getVecMatrix();</w:t>
      </w:r>
    </w:p>
    <w:p w14:paraId="4317535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 = compress(vecMatrix);</w:t>
      </w:r>
    </w:p>
    <w:p w14:paraId="70E5F6C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uncompressed = uncompress(compressed);</w:t>
      </w:r>
    </w:p>
    <w:p w14:paraId="4138B13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6F285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"= = = Matrix = = ="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10F99F5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printMatrix(compressed);</w:t>
      </w:r>
    </w:p>
    <w:p w14:paraId="53631D9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C72A77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"= = = Compressed Matrix = = ="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758F148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printCompressedMatrix(compressed);</w:t>
      </w:r>
    </w:p>
    <w:p w14:paraId="0D13AE3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70FB49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measureAll(vecMatrix, compressed);</w:t>
      </w:r>
    </w:p>
    <w:p w14:paraId="4091118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85A32C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system(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"pause"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759A6E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0;</w:t>
      </w:r>
    </w:p>
    <w:p w14:paraId="2564936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E77CC0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4DC15A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measureAll(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3A38202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1635781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0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1C4DE07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len = m * n;</w:t>
      </w:r>
    </w:p>
    <w:p w14:paraId="72A9906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E1557F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timeToReadVecMatrix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43DD9B4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val;</w:t>
      </w:r>
    </w:p>
    <w:p w14:paraId="279B550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4021FBCD" w14:textId="7FF1E7C2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val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72C5B08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251208B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3FE4BD5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540147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timeToWriteVecMatrix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465EB22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25E5F002" w14:textId="4852B4F2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1;</w:t>
      </w:r>
    </w:p>
    <w:p w14:paraId="0135455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73B1A81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018A6EE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6CC316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timeToReadSparseMatrix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52905F2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val;</w:t>
      </w:r>
    </w:p>
    <w:p w14:paraId="079FA14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441989A3" w14:textId="04A84825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val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.get(i, j);</w:t>
      </w:r>
    </w:p>
    <w:p w14:paraId="22C20B8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094127A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239B74A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DD6367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timeToWriteSparseMatrix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3DF3E48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4D25C218" w14:textId="0CA2B10C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.set(i, j, 1);</w:t>
      </w:r>
    </w:p>
    <w:p w14:paraId="3C93E0A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101DF03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679417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757C22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"timeToReadVecMatrix: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timeToReadVecMatrix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3CC034C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"timeToWriteVecMatrix: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timeToWriteVecMatrix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34B56B4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"timeToReadSparseMatrix: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timeToReadSparseMatrix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2EE0F9A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"timeToWriteSparseMatrix: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timeToWriteSparseMatrix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07D64F5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43AF788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DAEBEE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73DEC68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752F281A" w14:textId="1330557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0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2D22552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compressed(m, n);</w:t>
      </w:r>
    </w:p>
    <w:p w14:paraId="1929554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1B8EFF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0EDA9D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{</w:t>
      </w:r>
    </w:p>
    <w:p w14:paraId="73DA838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compressed.set(i, j,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20F5E94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15032B0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3596640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588ABD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compressed;</w:t>
      </w:r>
    </w:p>
    <w:p w14:paraId="47348F7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4670FC4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78B428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34831B5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.getM();</w:t>
      </w:r>
    </w:p>
    <w:p w14:paraId="1B35A58A" w14:textId="247B266F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.getN();</w:t>
      </w:r>
    </w:p>
    <w:p w14:paraId="741C4CE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uncompressed(m,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&gt;(n));</w:t>
      </w:r>
    </w:p>
    <w:p w14:paraId="7CBF862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5A8B25D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2736A90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{</w:t>
      </w:r>
    </w:p>
    <w:p w14:paraId="770047A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uncompressed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.get(i, j);</w:t>
      </w:r>
    </w:p>
    <w:p w14:paraId="60CA2CD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3689FF1A" w14:textId="6593E16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  <w:t>}</w:t>
      </w:r>
    </w:p>
    <w:p w14:paraId="670C4D0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uncompressed;</w:t>
      </w:r>
    </w:p>
    <w:p w14:paraId="5DF300E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lastRenderedPageBreak/>
        <w:t>}</w:t>
      </w:r>
    </w:p>
    <w:p w14:paraId="4E77243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4BB6357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getVecMatrix() {</w:t>
      </w:r>
    </w:p>
    <w:p w14:paraId="282CFE8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ifstream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fin(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"input.txt"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612C552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CCBC58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m, n;</w:t>
      </w:r>
    </w:p>
    <w:p w14:paraId="3064EE3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fin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&gt;&gt;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&gt;&gt;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n;</w:t>
      </w:r>
    </w:p>
    <w:p w14:paraId="2B143DC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291D34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matrix(m,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&gt;(n));</w:t>
      </w:r>
    </w:p>
    <w:p w14:paraId="6F64280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060ACC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&amp; row : matrix) {</w:t>
      </w:r>
    </w:p>
    <w:p w14:paraId="2C65CC4A" w14:textId="6693FB2B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&amp; item : row)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in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&gt;&gt;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item;</w:t>
      </w:r>
    </w:p>
    <w:p w14:paraId="385A2300" w14:textId="0C2ACE01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3D51694C" w14:textId="4B113CD9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fin.close();</w:t>
      </w:r>
    </w:p>
    <w:p w14:paraId="77415DF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matrix;</w:t>
      </w:r>
    </w:p>
    <w:p w14:paraId="21BE2F3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825EEE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249F36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6A0C4D3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row :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74FB7F7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: row) {</w:t>
      </w:r>
    </w:p>
    <w:p w14:paraId="6F56D1F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3F101770" w14:textId="29A44DE3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675FFE2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1B4B95FF" w14:textId="118CB390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3DC628D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761A55D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6B5CE63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5F97BD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2F0FC9A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.getM(); i++) {</w:t>
      </w:r>
    </w:p>
    <w:p w14:paraId="0BB9005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.getN(); j++) {</w:t>
      </w:r>
    </w:p>
    <w:p w14:paraId="534FB5B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.get(i, j)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208AF496" w14:textId="1C58DD6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0DD5D5C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06C99905" w14:textId="4ABF537E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7F000FC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406A69F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4D70CBF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B4E111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printCompressedMatrix(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7CF2359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.__getCompressedMatrix();</w:t>
      </w:r>
    </w:p>
    <w:p w14:paraId="72FF798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DE765B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: compressed) {</w:t>
      </w:r>
    </w:p>
    <w:p w14:paraId="41355C8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CB6B426" w14:textId="4762D774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5829DD4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591B1E4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00662F3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B2E102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template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typename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</w:t>
      </w:r>
    </w:p>
    <w:p w14:paraId="612E3A0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const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4574031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res = </w:t>
      </w:r>
      <w:r w:rsidRPr="004A6448">
        <w:rPr>
          <w:rFonts w:ascii="Consolas" w:hAnsi="Consolas" w:cs="Consolas"/>
          <w:color w:val="6F008A"/>
          <w:kern w:val="0"/>
          <w:sz w:val="18"/>
          <w:szCs w:val="19"/>
          <w:lang w:val="en-US" w:eastAsia="uk-UA"/>
        </w:rPr>
        <w:t>UINT64_MAX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EA680B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4A3ADC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 i++) {</w:t>
      </w:r>
    </w:p>
    <w:p w14:paraId="0D00269E" w14:textId="20D817B0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start = __rdtsc();</w:t>
      </w:r>
    </w:p>
    <w:p w14:paraId="09977021" w14:textId="5F7E7A59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();</w:t>
      </w:r>
    </w:p>
    <w:p w14:paraId="722CC3F7" w14:textId="21FBD855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 = __rdtsc() - start;</w:t>
      </w:r>
    </w:p>
    <w:p w14:paraId="3A66C00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(time &lt; res) res = time;</w:t>
      </w:r>
    </w:p>
    <w:p w14:paraId="7ECB66C6" w14:textId="50C1757E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5C32C17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res;</w:t>
      </w:r>
    </w:p>
    <w:p w14:paraId="111E1C6C" w14:textId="0CA2BB0B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59EE5FEC" w14:textId="3BC39D8E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5A8016DE" w14:textId="1CCC8C35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  <w:r w:rsidRPr="004A6448"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  <w:t>SparseMatrix.hpp</w:t>
      </w:r>
    </w:p>
    <w:p w14:paraId="6B27FE8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eastAsia="uk-UA"/>
        </w:rPr>
        <w:t>#pragma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eastAsia="uk-UA"/>
        </w:rPr>
        <w:t>once</w:t>
      </w:r>
    </w:p>
    <w:p w14:paraId="785BD29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75AAAD0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&lt;vector&gt;</w:t>
      </w:r>
    </w:p>
    <w:p w14:paraId="2FBC5B4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806912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class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{</w:t>
      </w:r>
    </w:p>
    <w:p w14:paraId="5EFA6CC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82B638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public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</w:t>
      </w:r>
    </w:p>
    <w:p w14:paraId="439556E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typedef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5334C71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AC6CD5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lastRenderedPageBreak/>
        <w:tab/>
        <w:t>SparseMatrix(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27C16D5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28C3C1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18E9C22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val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ACB1C4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D099BA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getM();</w:t>
      </w:r>
    </w:p>
    <w:p w14:paraId="51410AB3" w14:textId="003B355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getN();</w:t>
      </w:r>
    </w:p>
    <w:p w14:paraId="474453D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35023C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~SparseMatrix();</w:t>
      </w:r>
    </w:p>
    <w:p w14:paraId="5479ABF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5AC6E35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private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</w:t>
      </w:r>
    </w:p>
    <w:p w14:paraId="1B0B8A4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m_m;</w:t>
      </w:r>
    </w:p>
    <w:p w14:paraId="24C5405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m_n;</w:t>
      </w:r>
    </w:p>
    <w:p w14:paraId="3E42A61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DEBBC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 m_compressedMatrix;</w:t>
      </w:r>
    </w:p>
    <w:p w14:paraId="77ACECB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0015E7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_getInternalIndex(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0F91504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bool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_isZiroItem(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4C24A6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CAC2BC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_checkIndexes(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34174DA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B5665C5" w14:textId="71DFB35D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};</w:t>
      </w:r>
    </w:p>
    <w:p w14:paraId="2DF0E0A9" w14:textId="07E01EB8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3C073ADB" w14:textId="2E4FB282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12AE2675" w14:textId="03CD0A73" w:rsidR="00AB4884" w:rsidRPr="004A6448" w:rsidRDefault="004A6448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8"/>
          <w:u w:val="single"/>
          <w:lang w:val="en-US"/>
        </w:rPr>
      </w:pPr>
      <w:r w:rsidRPr="004A6448">
        <w:rPr>
          <w:rFonts w:ascii="Courier New" w:hAnsi="Courier New" w:cs="Courier New"/>
          <w:b/>
          <w:i/>
          <w:color w:val="000000"/>
          <w:kern w:val="0"/>
          <w:sz w:val="16"/>
          <w:szCs w:val="18"/>
          <w:u w:val="single"/>
          <w:lang w:val="en-US"/>
        </w:rPr>
        <w:t>SparseMatrix.cpp</w:t>
      </w:r>
    </w:p>
    <w:p w14:paraId="15E4259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"SparseMatrix.hpp"</w:t>
      </w:r>
    </w:p>
    <w:p w14:paraId="6C82751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3D28A0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::SparseMatrix(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:</w:t>
      </w:r>
    </w:p>
    <w:p w14:paraId="1F073CC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m_m(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), m_n(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),</w:t>
      </w:r>
    </w:p>
    <w:p w14:paraId="73B3D4F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m_compressedMatrix((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/ 2)*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</w:t>
      </w:r>
    </w:p>
    <w:p w14:paraId="54FE01C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{</w:t>
      </w:r>
    </w:p>
    <w:p w14:paraId="2F97782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0EA2F5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327D4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A1145C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::get(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03AE3A5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_checkIndexes(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4DFFB4E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5CBD15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(_isZiroItem(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))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0;</w:t>
      </w:r>
    </w:p>
    <w:p w14:paraId="572AE52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3A4D36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m_compressedMatrix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_getInternalIndex(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54E8A3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3118D5C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0CE8B9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::set(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val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2ECEC8B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_checkIndexes(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4DF72E0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EACE3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(_isZiroItem(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))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69A1CC5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F283F8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m_compressedMatrix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_getInternalIndex(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val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461AF54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1340F57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3E15D16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inline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::_getInternalIndex(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660F9AA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* m_n +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7FAD265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30A5262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AB6AAA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inline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bool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::_isZiroItem(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5CBE5AE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&gt;= m_m / 2;</w:t>
      </w:r>
    </w:p>
    <w:p w14:paraId="0DB248A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0B9913D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A9BFB2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inline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::_checkIndexes(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1CFEAFE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&gt;= 0 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&gt;= 0 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&lt; m_m 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&lt; m_n) {</w:t>
      </w:r>
    </w:p>
    <w:p w14:paraId="71B0101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A66C31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2355FBF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4B0846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throw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runtime_error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(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"SparseMatrix subscript out of range"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6C167DFF" w14:textId="69989014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CDC3A1E" w14:textId="1AAB49DA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83CE10D" w14:textId="5450012C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C49CFA6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FA927E3" w14:textId="33EEBBEE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8AC62F7" w14:textId="68ED20CF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  <w:r w:rsidRPr="004A6448"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  <w:t>input.txt</w:t>
      </w:r>
    </w:p>
    <w:p w14:paraId="6C10A1E1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</w:p>
    <w:p w14:paraId="18113026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6 9</w:t>
      </w:r>
    </w:p>
    <w:p w14:paraId="6670F353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1 2 3 5 6 4 5 5 8 </w:t>
      </w:r>
    </w:p>
    <w:p w14:paraId="1633A8F9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4 5 7 8 2 0 5 4 7</w:t>
      </w:r>
    </w:p>
    <w:p w14:paraId="56E6088F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0 1 2 3 4 5 7 8 9</w:t>
      </w:r>
    </w:p>
    <w:p w14:paraId="51E34751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0 0 0 0 0 0 0 0 0</w:t>
      </w:r>
    </w:p>
    <w:p w14:paraId="1733C173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0 0 0 0 0 0 0 0 0</w:t>
      </w:r>
    </w:p>
    <w:p w14:paraId="7E4B8C7B" w14:textId="37911625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0 0 0 0 0 0 0 0 0</w:t>
      </w:r>
    </w:p>
    <w:p w14:paraId="405D5E89" w14:textId="2D5173C9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BE320AE" w14:textId="446CFA08" w:rsidR="000D4122" w:rsidRPr="004A6448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eastAsia="uk-UA"/>
        </w:rPr>
      </w:pPr>
      <w:r w:rsidRPr="004A6448">
        <w:rPr>
          <w:b/>
          <w:kern w:val="0"/>
          <w:sz w:val="28"/>
          <w:szCs w:val="28"/>
          <w:lang w:eastAsia="uk-UA"/>
        </w:rPr>
        <w:t>Результат выполнения программы</w:t>
      </w:r>
    </w:p>
    <w:p w14:paraId="23C0D6BB" w14:textId="6AB0473B" w:rsidR="000D4122" w:rsidRDefault="004A6448" w:rsidP="000D4122">
      <w:pPr>
        <w:spacing w:line="276" w:lineRule="auto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7A99EAB" wp14:editId="1138BFBE">
            <wp:extent cx="41433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EA40A8" w14:textId="22C26E88" w:rsidR="003D6D04" w:rsidRPr="000D4122" w:rsidRDefault="000D4122" w:rsidP="000D4122">
      <w:pPr>
        <w:ind w:firstLine="567"/>
        <w:rPr>
          <w:sz w:val="28"/>
          <w:szCs w:val="28"/>
        </w:rPr>
      </w:pPr>
      <w:r w:rsidRPr="000D4122">
        <w:rPr>
          <w:b/>
          <w:sz w:val="28"/>
          <w:szCs w:val="28"/>
        </w:rPr>
        <w:t>Итоги</w:t>
      </w:r>
      <w:r w:rsidR="006E2DE5" w:rsidRPr="000D4122">
        <w:rPr>
          <w:b/>
          <w:sz w:val="28"/>
          <w:szCs w:val="28"/>
        </w:rPr>
        <w:t xml:space="preserve">: </w:t>
      </w:r>
      <w:r w:rsidRPr="000D4122">
        <w:rPr>
          <w:sz w:val="28"/>
          <w:szCs w:val="28"/>
        </w:rPr>
        <w:t xml:space="preserve">на это лабораторной работе я </w:t>
      </w:r>
      <w:r w:rsidRPr="000D4122">
        <w:rPr>
          <w:sz w:val="28"/>
          <w:szCs w:val="28"/>
        </w:rPr>
        <w:t>п</w:t>
      </w:r>
      <w:r w:rsidRPr="000D4122">
        <w:rPr>
          <w:sz w:val="28"/>
          <w:szCs w:val="28"/>
        </w:rPr>
        <w:t>риобрел и закрепил навыки</w:t>
      </w:r>
      <w:r w:rsidRPr="000D4122">
        <w:rPr>
          <w:sz w:val="28"/>
          <w:szCs w:val="28"/>
        </w:rPr>
        <w:t xml:space="preserve"> размещения в памяти таблиц. </w:t>
      </w:r>
      <w:r w:rsidRPr="000D4122">
        <w:rPr>
          <w:sz w:val="28"/>
          <w:szCs w:val="28"/>
        </w:rPr>
        <w:t>Получил начальные представления</w:t>
      </w:r>
      <w:r w:rsidRPr="000D4122">
        <w:rPr>
          <w:sz w:val="28"/>
          <w:szCs w:val="28"/>
        </w:rPr>
        <w:t xml:space="preserve"> о модульности программы с точки зрения обрабатываемых данных.</w:t>
      </w:r>
    </w:p>
    <w:p w14:paraId="4ED55155" w14:textId="671BD814" w:rsidR="004C6DEE" w:rsidRPr="000D4122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4C6DEE" w:rsidRPr="000D412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17B52" w14:textId="77777777" w:rsidR="00FF0BD7" w:rsidRDefault="00FF0BD7">
      <w:r>
        <w:separator/>
      </w:r>
    </w:p>
  </w:endnote>
  <w:endnote w:type="continuationSeparator" w:id="0">
    <w:p w14:paraId="3B79DBC6" w14:textId="77777777" w:rsidR="00FF0BD7" w:rsidRDefault="00FF0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121.2151.05.01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536B233" w:rsidR="0038659F" w:rsidRPr="000D4122" w:rsidRDefault="000D4122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0D4122">
            <w:rPr>
              <w:sz w:val="26"/>
              <w:szCs w:val="26"/>
              <w:lang w:val="uk-UA"/>
            </w:rPr>
            <w:t>Моделирование представления в памяти таблиц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4BC8743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87096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3CF79" w14:textId="77777777" w:rsidR="00FF0BD7" w:rsidRDefault="00FF0BD7">
      <w:r>
        <w:separator/>
      </w:r>
    </w:p>
  </w:footnote>
  <w:footnote w:type="continuationSeparator" w:id="0">
    <w:p w14:paraId="76BF38FC" w14:textId="77777777" w:rsidR="00FF0BD7" w:rsidRDefault="00FF0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0BD7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2434</TotalTime>
  <Pages>6</Pages>
  <Words>884</Words>
  <Characters>5044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58</cp:revision>
  <cp:lastPrinted>2015-09-20T08:44:00Z</cp:lastPrinted>
  <dcterms:created xsi:type="dcterms:W3CDTF">2016-09-25T11:38:00Z</dcterms:created>
  <dcterms:modified xsi:type="dcterms:W3CDTF">2019-02-21T07:51:00Z</dcterms:modified>
</cp:coreProperties>
</file>