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783A5C79" w14:textId="77777777" w:rsidR="00A042CC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32B6DD7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87599C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94DAB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061B0D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32FD39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969348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53AB8D6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390AE0F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ADD2CA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4FF3D48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2FB34D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4B35AA1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5B8D0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228F8E9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88738BE" w14:textId="3BCC0E66" w:rsid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E512437" w14:textId="29E71E8F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28C1FDB" w14:textId="74AEC81B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03FB2CF" w14:textId="56BBAAE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8985BEC" w14:textId="080B5E2E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728BE7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6F6B59BB" w14:textId="045E3B9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E20F5FC" w14:textId="41898E20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51E49B3" w14:textId="05FE3D56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583AF8A" w14:textId="27F1E374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5AF93F7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94CFCD5" w14:textId="298C5544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7AFDC09" w14:textId="0098FFF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89F7CA6" w14:textId="697D935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18A6E4D" w14:textId="06B63B2B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808A722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DF2429D" w14:textId="51F2734D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D3E2AF6" w14:textId="3502FEFA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EFC8DF8" w14:textId="49DF321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290A140" w14:textId="5186DD6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DE7B6D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B99C04E" w14:textId="64735676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7C8DCD0" w14:textId="2FCBD94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A5B37BC" w14:textId="5875F0F3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FA98952" w14:textId="6605EFF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CD3ED7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7674E69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7374D5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D80F03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33D8932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6410E266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69E0316" w14:textId="2AC509AC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  <w:sectPr w:rsidR="0083347E" w:rsidRPr="0083347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74BC9CD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3347E">
        <w:rPr>
          <w:b/>
          <w:spacing w:val="-10"/>
          <w:sz w:val="28"/>
          <w:szCs w:val="28"/>
          <w:lang w:val="uk-UA" w:eastAsia="uk-UA"/>
        </w:rPr>
        <w:t>4</w:t>
      </w:r>
    </w:p>
    <w:p w14:paraId="147E7A90" w14:textId="77777777" w:rsidR="0083347E" w:rsidRPr="0083347E" w:rsidRDefault="0083347E" w:rsidP="0083347E">
      <w:pPr>
        <w:spacing w:line="276" w:lineRule="auto"/>
        <w:ind w:left="142" w:firstLine="0"/>
        <w:jc w:val="center"/>
        <w:rPr>
          <w:sz w:val="32"/>
          <w:lang w:val="uk-UA"/>
        </w:rPr>
      </w:pPr>
      <w:r w:rsidRPr="0083347E">
        <w:rPr>
          <w:sz w:val="32"/>
          <w:lang w:val="uk-UA"/>
        </w:rPr>
        <w:t>Розв’язання систем лінійних алгебраїчних рівнянь (СЛАР)</w:t>
      </w:r>
    </w:p>
    <w:p w14:paraId="2A225206" w14:textId="28B6C3EF" w:rsidR="0038659F" w:rsidRDefault="0083347E" w:rsidP="0083347E">
      <w:pPr>
        <w:spacing w:line="276" w:lineRule="auto"/>
        <w:ind w:left="142" w:firstLine="0"/>
        <w:jc w:val="center"/>
        <w:rPr>
          <w:sz w:val="32"/>
          <w:lang w:val="uk-UA"/>
        </w:rPr>
      </w:pPr>
      <w:r w:rsidRPr="0083347E">
        <w:rPr>
          <w:sz w:val="32"/>
          <w:lang w:val="uk-UA"/>
        </w:rPr>
        <w:t xml:space="preserve"> за точними</w:t>
      </w:r>
      <w:r w:rsidRPr="00195D4F">
        <w:rPr>
          <w:sz w:val="32"/>
          <w:lang w:val="uk-UA"/>
        </w:rPr>
        <w:t xml:space="preserve"> </w:t>
      </w:r>
      <w:r w:rsidRPr="0083347E">
        <w:rPr>
          <w:sz w:val="32"/>
          <w:lang w:val="uk-UA"/>
        </w:rPr>
        <w:t>та ітераційними методами</w:t>
      </w:r>
    </w:p>
    <w:p w14:paraId="068782CA" w14:textId="77777777" w:rsidR="0083347E" w:rsidRPr="0083347E" w:rsidRDefault="0083347E" w:rsidP="0083347E">
      <w:pPr>
        <w:spacing w:line="276" w:lineRule="auto"/>
        <w:ind w:left="142" w:firstLine="0"/>
        <w:jc w:val="center"/>
        <w:rPr>
          <w:b/>
          <w:sz w:val="32"/>
          <w:lang w:val="uk-UA"/>
        </w:rPr>
      </w:pPr>
    </w:p>
    <w:p w14:paraId="69170F4A" w14:textId="33003D37" w:rsidR="001A15D4" w:rsidRDefault="0083347E" w:rsidP="0083347E">
      <w:pPr>
        <w:ind w:firstLine="567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Мета: </w:t>
      </w:r>
      <w:r w:rsidRPr="0083347E">
        <w:rPr>
          <w:sz w:val="28"/>
          <w:szCs w:val="28"/>
          <w:lang w:val="uk-UA"/>
        </w:rPr>
        <w:t>Навчитися розв’язувати системи лінійних алгебраїчних рівнянь з застосуванням ЕОМ за ітераційними методами; набуття теоретичних знань та практичних навичок розв’язку систем лінійних алгебраїчних рівнянь з застосуванням ЕОМ за точними методами.</w:t>
      </w:r>
    </w:p>
    <w:p w14:paraId="2B393C1A" w14:textId="77777777" w:rsidR="0083347E" w:rsidRPr="0083347E" w:rsidRDefault="0083347E" w:rsidP="0083347E">
      <w:pPr>
        <w:ind w:firstLine="567"/>
        <w:rPr>
          <w:sz w:val="28"/>
          <w:szCs w:val="28"/>
          <w:lang w:val="uk-UA"/>
        </w:rPr>
      </w:pPr>
    </w:p>
    <w:p w14:paraId="39CEE550" w14:textId="1CB01F06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Завдання:</w:t>
      </w:r>
    </w:p>
    <w:p w14:paraId="2413B306" w14:textId="03FFED7E" w:rsidR="0083347E" w:rsidRDefault="0083347E" w:rsidP="0083347E">
      <w:pPr>
        <w:ind w:firstLine="567"/>
        <w:rPr>
          <w:sz w:val="28"/>
          <w:szCs w:val="28"/>
        </w:rPr>
      </w:pPr>
      <w:proofErr w:type="spellStart"/>
      <w:r w:rsidRPr="00DB08DD">
        <w:rPr>
          <w:sz w:val="28"/>
          <w:szCs w:val="28"/>
        </w:rPr>
        <w:t>Скласти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програму</w:t>
      </w:r>
      <w:proofErr w:type="spellEnd"/>
      <w:r w:rsidRPr="00DB08DD">
        <w:rPr>
          <w:sz w:val="28"/>
          <w:szCs w:val="28"/>
        </w:rPr>
        <w:t xml:space="preserve"> ЕОМ для </w:t>
      </w:r>
      <w:proofErr w:type="spellStart"/>
      <w:r w:rsidRPr="00DB08DD">
        <w:rPr>
          <w:sz w:val="28"/>
          <w:szCs w:val="28"/>
        </w:rPr>
        <w:t>розв’язання</w:t>
      </w:r>
      <w:proofErr w:type="spellEnd"/>
      <w:r w:rsidRPr="00DB08DD">
        <w:rPr>
          <w:sz w:val="28"/>
          <w:szCs w:val="28"/>
        </w:rPr>
        <w:t xml:space="preserve"> СЛАР (з </w:t>
      </w:r>
      <w:proofErr w:type="spellStart"/>
      <w:r w:rsidRPr="00DB08DD">
        <w:rPr>
          <w:sz w:val="28"/>
          <w:szCs w:val="28"/>
        </w:rPr>
        <w:t>точністю</w:t>
      </w:r>
      <w:proofErr w:type="spellEnd"/>
      <w:r w:rsidRPr="00DB08DD">
        <w:rPr>
          <w:sz w:val="28"/>
          <w:szCs w:val="28"/>
        </w:rPr>
        <w:t xml:space="preserve"> 10</w:t>
      </w:r>
      <w:r w:rsidRPr="00DB08DD">
        <w:rPr>
          <w:sz w:val="28"/>
          <w:szCs w:val="28"/>
          <w:vertAlign w:val="superscript"/>
        </w:rPr>
        <w:t>-5</w:t>
      </w:r>
      <w:r w:rsidRPr="00DB08DD">
        <w:rPr>
          <w:sz w:val="28"/>
          <w:szCs w:val="28"/>
        </w:rPr>
        <w:t xml:space="preserve">), </w:t>
      </w:r>
      <w:proofErr w:type="spellStart"/>
      <w:r w:rsidRPr="00DB08DD">
        <w:rPr>
          <w:sz w:val="28"/>
          <w:szCs w:val="28"/>
        </w:rPr>
        <w:t>відповідно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варіанту</w:t>
      </w:r>
      <w:proofErr w:type="spellEnd"/>
      <w:r w:rsidRPr="00DB08DD">
        <w:rPr>
          <w:sz w:val="28"/>
          <w:szCs w:val="28"/>
        </w:rPr>
        <w:t xml:space="preserve">, за методами: </w:t>
      </w:r>
    </w:p>
    <w:p w14:paraId="0C46BC1D" w14:textId="720122F5" w:rsidR="0083347E" w:rsidRPr="0083347E" w:rsidRDefault="0083347E" w:rsidP="0083347E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Метода Гауса (з вибором головного елементу)</w:t>
      </w:r>
    </w:p>
    <w:p w14:paraId="22C7BEA1" w14:textId="77777777" w:rsidR="0083347E" w:rsidRPr="00DB08DD" w:rsidRDefault="0083347E" w:rsidP="0083347E">
      <w:pPr>
        <w:ind w:firstLine="567"/>
        <w:rPr>
          <w:sz w:val="28"/>
          <w:szCs w:val="28"/>
        </w:rPr>
      </w:pPr>
      <w:r w:rsidRPr="00DB08DD">
        <w:rPr>
          <w:sz w:val="28"/>
          <w:szCs w:val="28"/>
        </w:rPr>
        <w:t xml:space="preserve">- </w:t>
      </w:r>
      <w:proofErr w:type="spellStart"/>
      <w:r w:rsidRPr="00DB08DD">
        <w:rPr>
          <w:sz w:val="28"/>
          <w:szCs w:val="28"/>
        </w:rPr>
        <w:t>простої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ітерації</w:t>
      </w:r>
      <w:proofErr w:type="spellEnd"/>
      <w:r w:rsidRPr="00DB08DD">
        <w:rPr>
          <w:sz w:val="28"/>
          <w:szCs w:val="28"/>
        </w:rPr>
        <w:t xml:space="preserve"> (</w:t>
      </w:r>
      <w:proofErr w:type="spellStart"/>
      <w:r w:rsidRPr="00DB08DD">
        <w:rPr>
          <w:sz w:val="28"/>
          <w:szCs w:val="28"/>
        </w:rPr>
        <w:t>Якобі</w:t>
      </w:r>
      <w:proofErr w:type="spellEnd"/>
      <w:r w:rsidRPr="00DB08DD">
        <w:rPr>
          <w:sz w:val="28"/>
          <w:szCs w:val="28"/>
        </w:rPr>
        <w:t>);</w:t>
      </w:r>
    </w:p>
    <w:p w14:paraId="5DFD6CA5" w14:textId="30A71122" w:rsidR="0083347E" w:rsidRPr="0083347E" w:rsidRDefault="0083347E" w:rsidP="0083347E">
      <w:pPr>
        <w:ind w:firstLine="567"/>
        <w:rPr>
          <w:sz w:val="28"/>
          <w:szCs w:val="28"/>
        </w:rPr>
      </w:pPr>
      <w:r w:rsidRPr="00DB08DD">
        <w:rPr>
          <w:sz w:val="28"/>
          <w:szCs w:val="28"/>
        </w:rPr>
        <w:t xml:space="preserve">- </w:t>
      </w:r>
      <w:proofErr w:type="spellStart"/>
      <w:r w:rsidRPr="00DB08DD">
        <w:rPr>
          <w:sz w:val="28"/>
          <w:szCs w:val="28"/>
        </w:rPr>
        <w:t>Гауса</w:t>
      </w:r>
      <w:proofErr w:type="spellEnd"/>
      <w:r w:rsidRPr="00DB08DD">
        <w:rPr>
          <w:sz w:val="28"/>
          <w:szCs w:val="28"/>
        </w:rPr>
        <w:t>- Зейделя;</w:t>
      </w:r>
    </w:p>
    <w:p w14:paraId="2A82271C" w14:textId="77777777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</w:p>
    <w:p w14:paraId="1A9ED972" w14:textId="1F8C6BFA" w:rsidR="0038659F" w:rsidRPr="002E39BA" w:rsidRDefault="002E39BA" w:rsidP="001A15D4">
      <w:pPr>
        <w:spacing w:after="480" w:line="276" w:lineRule="auto"/>
        <w:ind w:left="142" w:firstLine="0"/>
        <w:jc w:val="center"/>
        <w:rPr>
          <w:caps/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2F436EA7" w14:textId="77777777" w:rsidR="00004B84" w:rsidRPr="00FE3C6F" w:rsidRDefault="00004B84" w:rsidP="00004B84">
      <w:pPr>
        <w:rPr>
          <w:sz w:val="28"/>
          <w:lang w:val="uk-UA"/>
        </w:rPr>
      </w:pPr>
      <w:r w:rsidRPr="00FE3C6F">
        <w:rPr>
          <w:sz w:val="28"/>
          <w:lang w:val="uk-UA"/>
        </w:rPr>
        <w:t xml:space="preserve">Система лінійних алгебраїчних рівнянь (СЛАР) розмірністю </w:t>
      </w:r>
      <w:r>
        <w:rPr>
          <w:sz w:val="28"/>
        </w:rPr>
        <w:t>n</w:t>
      </w:r>
      <w:r w:rsidRPr="00FE3C6F">
        <w:rPr>
          <w:sz w:val="28"/>
          <w:lang w:val="uk-UA"/>
        </w:rPr>
        <w:t xml:space="preserve"> має вигляд:</w:t>
      </w:r>
    </w:p>
    <w:p w14:paraId="48F8CAE5" w14:textId="77777777" w:rsidR="00004B84" w:rsidRPr="00FE3C6F" w:rsidRDefault="00004B84" w:rsidP="00004B84">
      <w:pPr>
        <w:rPr>
          <w:sz w:val="28"/>
          <w:lang w:val="uk-UA"/>
        </w:rPr>
      </w:pPr>
      <w:r>
        <w:rPr>
          <w:position w:val="-66"/>
          <w:sz w:val="28"/>
          <w:lang w:val="en-US"/>
        </w:rPr>
        <w:object w:dxaOrig="2920" w:dyaOrig="1440" w14:anchorId="5FFAB0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1in" o:ole="" fillcolor="window">
            <v:imagedata r:id="rId9" o:title=""/>
          </v:shape>
          <o:OLEObject Type="Embed" ProgID="Equation.3" ShapeID="_x0000_i1025" DrawAspect="Content" ObjectID="_1619508315" r:id="rId1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uk-UA"/>
        </w:rPr>
        <w:t>(1)</w:t>
      </w:r>
    </w:p>
    <w:p w14:paraId="0B8C7EF3" w14:textId="77777777" w:rsidR="00004B84" w:rsidRPr="00543D3D" w:rsidRDefault="00004B84" w:rsidP="00004B84">
      <w:pPr>
        <w:rPr>
          <w:sz w:val="28"/>
        </w:rPr>
      </w:pPr>
      <w:r>
        <w:rPr>
          <w:sz w:val="28"/>
        </w:rPr>
        <w:t xml:space="preserve">або в </w:t>
      </w:r>
      <w:proofErr w:type="spellStart"/>
      <w:r>
        <w:rPr>
          <w:sz w:val="28"/>
        </w:rPr>
        <w:t>матричній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формі</w:t>
      </w:r>
      <w:proofErr w:type="spellEnd"/>
      <w:r>
        <w:rPr>
          <w:sz w:val="28"/>
        </w:rPr>
        <w:t xml:space="preserve">: </w:t>
      </w:r>
      <w:r w:rsidRPr="00FE3C6F">
        <w:rPr>
          <w:b/>
          <w:sz w:val="28"/>
          <w:lang w:val="en-US"/>
        </w:rPr>
        <w:t>AX</w:t>
      </w:r>
      <w:r w:rsidRPr="00FE3C6F">
        <w:rPr>
          <w:b/>
          <w:sz w:val="28"/>
          <w:lang w:val="uk-UA"/>
        </w:rPr>
        <w:t>=</w:t>
      </w:r>
      <w:r w:rsidRPr="00FE3C6F">
        <w:rPr>
          <w:b/>
          <w:sz w:val="28"/>
          <w:lang w:val="en-US"/>
        </w:rPr>
        <w:t>B</w:t>
      </w:r>
      <w:r w:rsidRPr="00543D3D">
        <w:rPr>
          <w:sz w:val="28"/>
        </w:rPr>
        <w:t>,</w:t>
      </w:r>
    </w:p>
    <w:p w14:paraId="27EED5E5" w14:textId="77777777" w:rsidR="00004B84" w:rsidRDefault="00004B84" w:rsidP="00004B84">
      <w:pPr>
        <w:rPr>
          <w:sz w:val="28"/>
        </w:rPr>
      </w:pPr>
      <w:r>
        <w:rPr>
          <w:sz w:val="28"/>
        </w:rPr>
        <w:t xml:space="preserve">де </w:t>
      </w:r>
      <w:r w:rsidRPr="00FE3C6F">
        <w:rPr>
          <w:b/>
          <w:sz w:val="28"/>
        </w:rPr>
        <w:t>А</w:t>
      </w:r>
      <w:r>
        <w:rPr>
          <w:sz w:val="28"/>
        </w:rPr>
        <w:t xml:space="preserve">- </w:t>
      </w:r>
      <w:proofErr w:type="spellStart"/>
      <w:r>
        <w:rPr>
          <w:sz w:val="28"/>
        </w:rPr>
        <w:t>матриця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>;</w:t>
      </w:r>
      <w:r>
        <w:rPr>
          <w:sz w:val="28"/>
          <w:lang w:val="uk-UA"/>
        </w:rPr>
        <w:t xml:space="preserve"> </w:t>
      </w:r>
      <w:r w:rsidRPr="00FE3C6F">
        <w:rPr>
          <w:b/>
          <w:sz w:val="28"/>
        </w:rPr>
        <w:t>В</w:t>
      </w:r>
      <w:r>
        <w:rPr>
          <w:sz w:val="28"/>
        </w:rPr>
        <w:t xml:space="preserve">- вектор </w:t>
      </w:r>
      <w:proofErr w:type="spellStart"/>
      <w:r>
        <w:rPr>
          <w:sz w:val="28"/>
        </w:rPr>
        <w:t>вільних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членів</w:t>
      </w:r>
      <w:proofErr w:type="spellEnd"/>
      <w:r>
        <w:rPr>
          <w:sz w:val="28"/>
        </w:rPr>
        <w:t>;</w:t>
      </w:r>
      <w:r>
        <w:rPr>
          <w:sz w:val="28"/>
          <w:lang w:val="uk-UA"/>
        </w:rPr>
        <w:t xml:space="preserve"> </w:t>
      </w:r>
      <w:r w:rsidRPr="00FE3C6F">
        <w:rPr>
          <w:b/>
          <w:sz w:val="28"/>
        </w:rPr>
        <w:t>X</w:t>
      </w:r>
      <w:r>
        <w:rPr>
          <w:sz w:val="28"/>
        </w:rPr>
        <w:t xml:space="preserve">- вектор </w:t>
      </w:r>
      <w:proofErr w:type="spellStart"/>
      <w:r>
        <w:rPr>
          <w:sz w:val="28"/>
        </w:rPr>
        <w:t>невідомих</w:t>
      </w:r>
      <w:proofErr w:type="spellEnd"/>
      <w:r>
        <w:rPr>
          <w:sz w:val="28"/>
        </w:rPr>
        <w:t>.</w:t>
      </w:r>
    </w:p>
    <w:p w14:paraId="1802E8C2" w14:textId="21B380DC" w:rsidR="00D73D41" w:rsidRDefault="00D73D41" w:rsidP="004D0D2B">
      <w:pPr>
        <w:spacing w:line="360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7E6342FF" w14:textId="5566563E" w:rsidR="00004B84" w:rsidRDefault="00004B84" w:rsidP="004D0D2B">
      <w:pPr>
        <w:spacing w:line="360" w:lineRule="auto"/>
        <w:ind w:left="142" w:firstLine="0"/>
        <w:rPr>
          <w:sz w:val="28"/>
          <w:lang w:val="uk-UA"/>
        </w:rPr>
      </w:pPr>
      <w:r w:rsidRPr="00FE3C6F">
        <w:rPr>
          <w:sz w:val="28"/>
          <w:lang w:val="uk-UA"/>
        </w:rPr>
        <w:t xml:space="preserve">Методи розв'язку СЛАР діляться на дві групи - прямі та ітераційні. Прямі методи використовують скінченні співвідношення для визначення невідомих. Ці методи дають розв'язок за чітко визначену кількість арифметичних операцій. До них належать відомий зі школи метод виключення невідомих </w:t>
      </w:r>
      <w:proofErr w:type="spellStart"/>
      <w:r w:rsidRPr="00FE3C6F">
        <w:rPr>
          <w:sz w:val="28"/>
          <w:lang w:val="uk-UA"/>
        </w:rPr>
        <w:t>Гаусса</w:t>
      </w:r>
      <w:proofErr w:type="spellEnd"/>
      <w:r w:rsidRPr="00FE3C6F">
        <w:rPr>
          <w:sz w:val="28"/>
          <w:lang w:val="uk-UA"/>
        </w:rPr>
        <w:t xml:space="preserve">, застосування формул Крамера, різноманітні методи обернення матриці коефіцієнтів системи. Ці методи порівняно прості і найбільш універсальні, але не враховують структуру матриці А, що призводить при значних </w:t>
      </w:r>
      <w:r w:rsidRPr="004D1AA6">
        <w:rPr>
          <w:i/>
          <w:sz w:val="28"/>
          <w:lang w:val="uk-UA"/>
        </w:rPr>
        <w:t>п</w:t>
      </w:r>
      <w:r w:rsidRPr="00FE3C6F">
        <w:rPr>
          <w:sz w:val="28"/>
          <w:lang w:val="uk-UA"/>
        </w:rPr>
        <w:t xml:space="preserve"> до перевитрат комп'ютерних ресурсів (пам'яті, часу). Крім того, суттєвим недоліком прямих </w:t>
      </w:r>
      <w:r w:rsidRPr="00FE3C6F">
        <w:rPr>
          <w:sz w:val="28"/>
          <w:lang w:val="uk-UA"/>
        </w:rPr>
        <w:lastRenderedPageBreak/>
        <w:t>методів</w:t>
      </w:r>
      <w:r>
        <w:rPr>
          <w:sz w:val="28"/>
          <w:lang w:val="uk-UA"/>
        </w:rPr>
        <w:t xml:space="preserve"> є</w:t>
      </w:r>
      <w:r w:rsidRPr="00FE3C6F">
        <w:rPr>
          <w:sz w:val="28"/>
          <w:lang w:val="uk-UA"/>
        </w:rPr>
        <w:t xml:space="preserve"> накопичення похибок в процесі розв'язку задачі, тому що обчислення на будь-якому етапі використовують результати попередніх операцій. Це особливо небезпечно для великих систем, коли значно збільшується загальна кількість операцій, а також для слабо обумовлених матриць, які дуже чутливі до похибок. Тому прямі методи, як правило, застосовують для порівняно невеликих систем з щільно заповненою матрицею А, у якої не близький до нуля визначник</w:t>
      </w:r>
    </w:p>
    <w:p w14:paraId="041E0FE1" w14:textId="77777777" w:rsidR="00004B84" w:rsidRPr="007B1F50" w:rsidRDefault="00004B84" w:rsidP="00004B84">
      <w:pPr>
        <w:rPr>
          <w:b/>
          <w:bCs/>
          <w:sz w:val="28"/>
        </w:rPr>
      </w:pPr>
      <w:r w:rsidRPr="007B1F50">
        <w:rPr>
          <w:b/>
          <w:bCs/>
          <w:sz w:val="28"/>
        </w:rPr>
        <w:t xml:space="preserve">Метод </w:t>
      </w:r>
      <w:proofErr w:type="spellStart"/>
      <w:r w:rsidRPr="007B1F50">
        <w:rPr>
          <w:b/>
          <w:bCs/>
          <w:sz w:val="28"/>
        </w:rPr>
        <w:t>Гауса</w:t>
      </w:r>
      <w:proofErr w:type="spellEnd"/>
      <w:r w:rsidRPr="007B1F50">
        <w:rPr>
          <w:b/>
          <w:bCs/>
          <w:sz w:val="28"/>
        </w:rPr>
        <w:t xml:space="preserve"> з </w:t>
      </w:r>
      <w:proofErr w:type="spellStart"/>
      <w:r w:rsidRPr="007B1F50">
        <w:rPr>
          <w:b/>
          <w:bCs/>
          <w:sz w:val="28"/>
        </w:rPr>
        <w:t>вибором</w:t>
      </w:r>
      <w:proofErr w:type="spellEnd"/>
      <w:r w:rsidRPr="007B1F50">
        <w:rPr>
          <w:b/>
          <w:bCs/>
          <w:sz w:val="28"/>
        </w:rPr>
        <w:t xml:space="preserve"> головного </w:t>
      </w:r>
      <w:proofErr w:type="spellStart"/>
      <w:r w:rsidRPr="007B1F50">
        <w:rPr>
          <w:b/>
          <w:bCs/>
          <w:sz w:val="28"/>
        </w:rPr>
        <w:t>елемента</w:t>
      </w:r>
      <w:proofErr w:type="spellEnd"/>
    </w:p>
    <w:p w14:paraId="1053D60D" w14:textId="77777777" w:rsidR="00004B84" w:rsidRPr="007B1F50" w:rsidRDefault="00004B84" w:rsidP="00004B84">
      <w:pPr>
        <w:rPr>
          <w:sz w:val="28"/>
        </w:rPr>
      </w:pPr>
      <w:proofErr w:type="spellStart"/>
      <w:r w:rsidRPr="007B1F50">
        <w:rPr>
          <w:sz w:val="28"/>
        </w:rPr>
        <w:t>Ідея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цього</w:t>
      </w:r>
      <w:proofErr w:type="spellEnd"/>
      <w:r w:rsidRPr="007B1F50">
        <w:rPr>
          <w:sz w:val="28"/>
        </w:rPr>
        <w:t xml:space="preserve"> методу </w:t>
      </w:r>
      <w:proofErr w:type="spellStart"/>
      <w:r w:rsidRPr="007B1F50">
        <w:rPr>
          <w:sz w:val="28"/>
        </w:rPr>
        <w:t>виникла</w:t>
      </w:r>
      <w:proofErr w:type="spellEnd"/>
      <w:r w:rsidRPr="007B1F50">
        <w:rPr>
          <w:sz w:val="28"/>
        </w:rPr>
        <w:t xml:space="preserve"> у </w:t>
      </w:r>
      <w:proofErr w:type="spellStart"/>
      <w:r w:rsidRPr="007B1F50">
        <w:rPr>
          <w:sz w:val="28"/>
        </w:rPr>
        <w:t>зв’язку</w:t>
      </w:r>
      <w:proofErr w:type="spellEnd"/>
      <w:r w:rsidRPr="007B1F50">
        <w:rPr>
          <w:sz w:val="28"/>
        </w:rPr>
        <w:t xml:space="preserve"> з </w:t>
      </w:r>
      <w:proofErr w:type="spellStart"/>
      <w:r w:rsidRPr="007B1F50">
        <w:rPr>
          <w:sz w:val="28"/>
        </w:rPr>
        <w:t>тим</w:t>
      </w:r>
      <w:proofErr w:type="spellEnd"/>
      <w:r w:rsidRPr="007B1F50">
        <w:rPr>
          <w:sz w:val="28"/>
        </w:rPr>
        <w:t xml:space="preserve">, що </w:t>
      </w:r>
      <w:proofErr w:type="spellStart"/>
      <w:r w:rsidRPr="007B1F50">
        <w:rPr>
          <w:sz w:val="28"/>
        </w:rPr>
        <w:t>коефіцієнти</w:t>
      </w:r>
      <w:proofErr w:type="spellEnd"/>
      <w:r w:rsidRPr="007B1F50">
        <w:rPr>
          <w:sz w:val="28"/>
        </w:rPr>
        <w:t xml:space="preserve"> СЛАР є параметрами </w:t>
      </w:r>
      <w:proofErr w:type="spellStart"/>
      <w:r w:rsidRPr="007B1F50">
        <w:rPr>
          <w:sz w:val="28"/>
        </w:rPr>
        <w:t>реальних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інженерних</w:t>
      </w:r>
      <w:proofErr w:type="spellEnd"/>
      <w:r w:rsidRPr="007B1F50">
        <w:rPr>
          <w:sz w:val="28"/>
        </w:rPr>
        <w:t xml:space="preserve"> систем та в </w:t>
      </w:r>
      <w:proofErr w:type="spellStart"/>
      <w:r w:rsidRPr="007B1F50">
        <w:rPr>
          <w:sz w:val="28"/>
        </w:rPr>
        <w:t>більшості</w:t>
      </w:r>
      <w:proofErr w:type="spellEnd"/>
      <w:r w:rsidRPr="007B1F50">
        <w:rPr>
          <w:sz w:val="28"/>
        </w:rPr>
        <w:t xml:space="preserve"> є </w:t>
      </w:r>
      <w:proofErr w:type="spellStart"/>
      <w:r w:rsidRPr="007B1F50">
        <w:rPr>
          <w:sz w:val="28"/>
        </w:rPr>
        <w:t>наближеними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значеннями</w:t>
      </w:r>
      <w:proofErr w:type="spellEnd"/>
      <w:r w:rsidRPr="007B1F50">
        <w:rPr>
          <w:sz w:val="28"/>
        </w:rPr>
        <w:t xml:space="preserve">, тому що </w:t>
      </w:r>
      <w:proofErr w:type="spellStart"/>
      <w:r w:rsidRPr="007B1F50">
        <w:rPr>
          <w:sz w:val="28"/>
        </w:rPr>
        <w:t>отримані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звичайно</w:t>
      </w:r>
      <w:proofErr w:type="spellEnd"/>
      <w:r w:rsidRPr="007B1F50">
        <w:rPr>
          <w:sz w:val="28"/>
        </w:rPr>
        <w:t xml:space="preserve"> в </w:t>
      </w:r>
      <w:proofErr w:type="spellStart"/>
      <w:r w:rsidRPr="007B1F50">
        <w:rPr>
          <w:sz w:val="28"/>
        </w:rPr>
        <w:t>результаті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вимірювання</w:t>
      </w:r>
      <w:proofErr w:type="spellEnd"/>
      <w:r w:rsidRPr="007B1F50">
        <w:rPr>
          <w:sz w:val="28"/>
        </w:rPr>
        <w:t xml:space="preserve"> або як </w:t>
      </w:r>
      <w:proofErr w:type="spellStart"/>
      <w:r w:rsidRPr="007B1F50">
        <w:rPr>
          <w:sz w:val="28"/>
        </w:rPr>
        <w:t>статистичні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дані</w:t>
      </w:r>
      <w:proofErr w:type="spellEnd"/>
      <w:r w:rsidRPr="007B1F50">
        <w:rPr>
          <w:sz w:val="28"/>
        </w:rPr>
        <w:t xml:space="preserve">. Для таких систем </w:t>
      </w:r>
      <w:proofErr w:type="spellStart"/>
      <w:r w:rsidRPr="007B1F50">
        <w:rPr>
          <w:sz w:val="28"/>
        </w:rPr>
        <w:t>рівнянь</w:t>
      </w:r>
      <w:proofErr w:type="spellEnd"/>
      <w:r w:rsidRPr="007B1F50">
        <w:rPr>
          <w:sz w:val="28"/>
        </w:rPr>
        <w:t xml:space="preserve"> при </w:t>
      </w:r>
      <w:proofErr w:type="spellStart"/>
      <w:r w:rsidRPr="007B1F50">
        <w:rPr>
          <w:sz w:val="28"/>
        </w:rPr>
        <w:t>обчисленні</w:t>
      </w:r>
      <w:proofErr w:type="spellEnd"/>
      <w:r w:rsidRPr="007B1F50">
        <w:rPr>
          <w:sz w:val="28"/>
        </w:rPr>
        <w:t xml:space="preserve"> масштабного </w:t>
      </w:r>
      <w:proofErr w:type="spellStart"/>
      <w:r w:rsidRPr="007B1F50">
        <w:rPr>
          <w:sz w:val="28"/>
        </w:rPr>
        <w:t>множника</w:t>
      </w:r>
      <w:proofErr w:type="spellEnd"/>
      <w:r>
        <w:rPr>
          <w:sz w:val="28"/>
          <w:lang w:val="uk-UA"/>
        </w:rPr>
        <w:t xml:space="preserve"> </w:t>
      </w:r>
      <w:proofErr w:type="spellStart"/>
      <w:r w:rsidRPr="007B1F50">
        <w:rPr>
          <w:sz w:val="28"/>
        </w:rPr>
        <w:t>можлива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ситуація</w:t>
      </w:r>
      <w:proofErr w:type="spellEnd"/>
      <w:r w:rsidRPr="007B1F50">
        <w:rPr>
          <w:sz w:val="28"/>
        </w:rPr>
        <w:t xml:space="preserve"> при </w:t>
      </w:r>
      <w:proofErr w:type="spellStart"/>
      <w:r w:rsidRPr="007B1F50">
        <w:rPr>
          <w:sz w:val="28"/>
        </w:rPr>
        <w:t>визначені</w:t>
      </w:r>
      <w:proofErr w:type="spellEnd"/>
      <w:r w:rsidRPr="007B1F50">
        <w:rPr>
          <w:sz w:val="28"/>
        </w:rPr>
        <w:t> </w:t>
      </w:r>
      <w:r w:rsidRPr="007B1F50">
        <w:rPr>
          <w:noProof/>
          <w:sz w:val="28"/>
        </w:rPr>
        <w:drawing>
          <wp:inline distT="0" distB="0" distL="0" distR="0" wp14:anchorId="01426494" wp14:editId="6B192774">
            <wp:extent cx="228600" cy="209550"/>
            <wp:effectExtent l="0" t="0" r="0" b="0"/>
            <wp:docPr id="6" name="Picture 6" descr="m1_t1_lecture2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1_t1_lecture2_image1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F50">
        <w:rPr>
          <w:sz w:val="28"/>
        </w:rPr>
        <w:t xml:space="preserve">, що </w:t>
      </w:r>
      <w:proofErr w:type="spellStart"/>
      <w:r w:rsidRPr="007B1F50">
        <w:rPr>
          <w:sz w:val="28"/>
        </w:rPr>
        <w:t>ділення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наближеного</w:t>
      </w:r>
      <w:proofErr w:type="spellEnd"/>
      <w:r w:rsidRPr="007B1F50">
        <w:rPr>
          <w:sz w:val="28"/>
        </w:rPr>
        <w:t xml:space="preserve"> числа </w:t>
      </w:r>
      <w:r w:rsidRPr="007B1F50">
        <w:rPr>
          <w:noProof/>
          <w:sz w:val="28"/>
        </w:rPr>
        <w:drawing>
          <wp:inline distT="0" distB="0" distL="0" distR="0" wp14:anchorId="3F0B74FE" wp14:editId="35941036">
            <wp:extent cx="228600" cy="209550"/>
            <wp:effectExtent l="0" t="0" r="0" b="0"/>
            <wp:docPr id="7" name="Picture 7" descr="m1_t1_lecture2_image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1_t1_lecture2_image1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F50">
        <w:rPr>
          <w:sz w:val="28"/>
        </w:rPr>
        <w:t xml:space="preserve"> на </w:t>
      </w:r>
      <w:proofErr w:type="spellStart"/>
      <w:r w:rsidRPr="007B1F50">
        <w:rPr>
          <w:sz w:val="28"/>
        </w:rPr>
        <w:t>достатньо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мале</w:t>
      </w:r>
      <w:proofErr w:type="spellEnd"/>
      <w:r w:rsidRPr="007B1F50">
        <w:rPr>
          <w:sz w:val="28"/>
        </w:rPr>
        <w:t xml:space="preserve"> число </w:t>
      </w:r>
      <w:r w:rsidRPr="007B1F50">
        <w:rPr>
          <w:noProof/>
          <w:sz w:val="28"/>
        </w:rPr>
        <w:drawing>
          <wp:inline distT="0" distB="0" distL="0" distR="0" wp14:anchorId="0C3EBC97" wp14:editId="5DD59F95">
            <wp:extent cx="228600" cy="209550"/>
            <wp:effectExtent l="0" t="0" r="0" b="0"/>
            <wp:docPr id="8" name="Picture 8" descr="m1_t1_lecture2_imag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1_t1_lecture2_image1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F50">
        <w:rPr>
          <w:sz w:val="28"/>
        </w:rPr>
        <w:t> </w:t>
      </w:r>
      <w:proofErr w:type="spellStart"/>
      <w:r w:rsidRPr="007B1F50">
        <w:rPr>
          <w:sz w:val="28"/>
        </w:rPr>
        <w:t>веде</w:t>
      </w:r>
      <w:proofErr w:type="spellEnd"/>
      <w:r w:rsidRPr="007B1F50">
        <w:rPr>
          <w:sz w:val="28"/>
        </w:rPr>
        <w:t xml:space="preserve"> до </w:t>
      </w:r>
      <w:proofErr w:type="spellStart"/>
      <w:r w:rsidRPr="007B1F50">
        <w:rPr>
          <w:sz w:val="28"/>
        </w:rPr>
        <w:t>різкого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збільшення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похибки</w:t>
      </w:r>
      <w:proofErr w:type="spellEnd"/>
      <w:r w:rsidRPr="007B1F50">
        <w:rPr>
          <w:sz w:val="28"/>
        </w:rPr>
        <w:t xml:space="preserve"> методу. Тому для того, </w:t>
      </w:r>
      <w:proofErr w:type="spellStart"/>
      <w:r w:rsidRPr="007B1F50">
        <w:rPr>
          <w:sz w:val="28"/>
        </w:rPr>
        <w:t>щоб</w:t>
      </w:r>
      <w:proofErr w:type="spellEnd"/>
      <w:r w:rsidRPr="007B1F50">
        <w:rPr>
          <w:sz w:val="28"/>
        </w:rPr>
        <w:t xml:space="preserve"> не </w:t>
      </w:r>
      <w:proofErr w:type="spellStart"/>
      <w:r w:rsidRPr="007B1F50">
        <w:rPr>
          <w:sz w:val="28"/>
        </w:rPr>
        <w:t>збільшувати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похибку</w:t>
      </w:r>
      <w:proofErr w:type="spellEnd"/>
      <w:r w:rsidRPr="007B1F50">
        <w:rPr>
          <w:sz w:val="28"/>
        </w:rPr>
        <w:t xml:space="preserve"> результату </w:t>
      </w:r>
      <w:proofErr w:type="spellStart"/>
      <w:r w:rsidRPr="007B1F50">
        <w:rPr>
          <w:sz w:val="28"/>
        </w:rPr>
        <w:t>необхідно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виконувати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такі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дії</w:t>
      </w:r>
      <w:proofErr w:type="spellEnd"/>
      <w:r w:rsidRPr="007B1F50">
        <w:rPr>
          <w:sz w:val="28"/>
        </w:rPr>
        <w:t>:</w:t>
      </w:r>
    </w:p>
    <w:p w14:paraId="7B4763BF" w14:textId="77777777" w:rsidR="00004B84" w:rsidRPr="007B1F50" w:rsidRDefault="00004B84" w:rsidP="00004B84">
      <w:pPr>
        <w:rPr>
          <w:sz w:val="28"/>
        </w:rPr>
      </w:pPr>
      <w:r>
        <w:rPr>
          <w:sz w:val="28"/>
        </w:rPr>
        <w:t xml:space="preserve">1) в </w:t>
      </w:r>
      <w:proofErr w:type="spellStart"/>
      <w:r>
        <w:rPr>
          <w:sz w:val="28"/>
        </w:rPr>
        <w:t>системі</w:t>
      </w:r>
      <w:proofErr w:type="spellEnd"/>
      <w:r>
        <w:rPr>
          <w:sz w:val="28"/>
        </w:rPr>
        <w:t xml:space="preserve"> (</w:t>
      </w:r>
      <w:r w:rsidRPr="007B1F50">
        <w:rPr>
          <w:sz w:val="28"/>
        </w:rPr>
        <w:t xml:space="preserve">1) </w:t>
      </w:r>
      <w:proofErr w:type="spellStart"/>
      <w:r w:rsidRPr="007B1F50">
        <w:rPr>
          <w:sz w:val="28"/>
        </w:rPr>
        <w:t>необхідно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знайти</w:t>
      </w:r>
      <w:proofErr w:type="spellEnd"/>
      <w:r w:rsidRPr="007B1F50">
        <w:rPr>
          <w:sz w:val="28"/>
        </w:rPr>
        <w:t xml:space="preserve"> з </w:t>
      </w:r>
      <w:r w:rsidRPr="007B1F50">
        <w:rPr>
          <w:i/>
          <w:iCs/>
          <w:sz w:val="28"/>
        </w:rPr>
        <w:t>k-</w:t>
      </w:r>
      <w:proofErr w:type="spellStart"/>
      <w:r w:rsidRPr="007B1F50">
        <w:rPr>
          <w:sz w:val="28"/>
        </w:rPr>
        <w:t>го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стовпця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найбільший</w:t>
      </w:r>
      <w:proofErr w:type="spellEnd"/>
      <w:r w:rsidRPr="007B1F50">
        <w:rPr>
          <w:sz w:val="28"/>
        </w:rPr>
        <w:t xml:space="preserve"> за </w:t>
      </w:r>
      <w:proofErr w:type="spellStart"/>
      <w:r w:rsidRPr="007B1F50">
        <w:rPr>
          <w:sz w:val="28"/>
        </w:rPr>
        <w:t>абсолютним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значенням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коефіцієнт</w:t>
      </w:r>
      <w:proofErr w:type="spellEnd"/>
      <w:r w:rsidRPr="007B1F50">
        <w:rPr>
          <w:sz w:val="28"/>
        </w:rPr>
        <w:t> </w:t>
      </w:r>
      <w:proofErr w:type="spellStart"/>
      <w:r w:rsidRPr="007B1F50">
        <w:rPr>
          <w:i/>
          <w:iCs/>
          <w:sz w:val="28"/>
        </w:rPr>
        <w:t>a</w:t>
      </w:r>
      <w:r w:rsidRPr="007B1F50">
        <w:rPr>
          <w:i/>
          <w:iCs/>
          <w:sz w:val="28"/>
          <w:vertAlign w:val="subscript"/>
        </w:rPr>
        <w:t>k</w:t>
      </w:r>
      <w:proofErr w:type="spellEnd"/>
      <w:r w:rsidRPr="007B1F50">
        <w:rPr>
          <w:i/>
          <w:iCs/>
          <w:sz w:val="28"/>
          <w:vertAlign w:val="subscript"/>
        </w:rPr>
        <w:t xml:space="preserve"> </w:t>
      </w:r>
      <w:proofErr w:type="gramStart"/>
      <w:r w:rsidRPr="007B1F50">
        <w:rPr>
          <w:i/>
          <w:iCs/>
          <w:sz w:val="28"/>
          <w:vertAlign w:val="subscript"/>
        </w:rPr>
        <w:t>j </w:t>
      </w:r>
      <w:r w:rsidRPr="007B1F50">
        <w:rPr>
          <w:sz w:val="28"/>
        </w:rPr>
        <w:t>;</w:t>
      </w:r>
      <w:proofErr w:type="gramEnd"/>
    </w:p>
    <w:p w14:paraId="7CCA8AF9" w14:textId="77777777" w:rsidR="00004B84" w:rsidRPr="007B1F50" w:rsidRDefault="00004B84" w:rsidP="00004B84">
      <w:pPr>
        <w:rPr>
          <w:sz w:val="28"/>
        </w:rPr>
      </w:pPr>
      <w:r w:rsidRPr="007B1F50">
        <w:rPr>
          <w:sz w:val="28"/>
        </w:rPr>
        <w:t>2) </w:t>
      </w:r>
      <w:proofErr w:type="spellStart"/>
      <w:r w:rsidRPr="007B1F50">
        <w:rPr>
          <w:sz w:val="28"/>
        </w:rPr>
        <w:t>переставити</w:t>
      </w:r>
      <w:proofErr w:type="spellEnd"/>
      <w:r w:rsidRPr="007B1F50">
        <w:rPr>
          <w:sz w:val="28"/>
        </w:rPr>
        <w:t> </w:t>
      </w:r>
      <w:r w:rsidRPr="007B1F50">
        <w:rPr>
          <w:i/>
          <w:iCs/>
          <w:sz w:val="28"/>
        </w:rPr>
        <w:t>k-</w:t>
      </w:r>
      <w:r w:rsidRPr="007B1F50">
        <w:rPr>
          <w:sz w:val="28"/>
        </w:rPr>
        <w:t xml:space="preserve">те </w:t>
      </w:r>
      <w:proofErr w:type="spellStart"/>
      <w:r w:rsidRPr="007B1F50">
        <w:rPr>
          <w:sz w:val="28"/>
        </w:rPr>
        <w:t>рівняння</w:t>
      </w:r>
      <w:proofErr w:type="spellEnd"/>
      <w:r w:rsidRPr="007B1F50">
        <w:rPr>
          <w:sz w:val="28"/>
        </w:rPr>
        <w:t xml:space="preserve"> з </w:t>
      </w:r>
      <w:proofErr w:type="spellStart"/>
      <w:r w:rsidRPr="007B1F50">
        <w:rPr>
          <w:sz w:val="28"/>
        </w:rPr>
        <w:t>рівнянням</w:t>
      </w:r>
      <w:proofErr w:type="spellEnd"/>
      <w:r w:rsidRPr="007B1F50">
        <w:rPr>
          <w:sz w:val="28"/>
        </w:rPr>
        <w:t xml:space="preserve"> у </w:t>
      </w:r>
      <w:proofErr w:type="spellStart"/>
      <w:r w:rsidRPr="007B1F50">
        <w:rPr>
          <w:sz w:val="28"/>
        </w:rPr>
        <w:t>якому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знаходиться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цій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максимальний</w:t>
      </w:r>
      <w:proofErr w:type="spellEnd"/>
      <w:r w:rsidRPr="007B1F50">
        <w:rPr>
          <w:sz w:val="28"/>
        </w:rPr>
        <w:t xml:space="preserve"> </w:t>
      </w:r>
      <w:proofErr w:type="spellStart"/>
      <w:r w:rsidRPr="007B1F50">
        <w:rPr>
          <w:sz w:val="28"/>
        </w:rPr>
        <w:t>коефіцієнт</w:t>
      </w:r>
      <w:proofErr w:type="spellEnd"/>
      <w:r w:rsidRPr="007B1F50">
        <w:rPr>
          <w:sz w:val="28"/>
        </w:rPr>
        <w:t>;</w:t>
      </w:r>
    </w:p>
    <w:p w14:paraId="349BC493" w14:textId="77777777" w:rsidR="00004B84" w:rsidRPr="00DB08DD" w:rsidRDefault="00004B84" w:rsidP="00004B84">
      <w:pPr>
        <w:pStyle w:val="Title"/>
        <w:rPr>
          <w:szCs w:val="28"/>
        </w:rPr>
      </w:pPr>
      <w:proofErr w:type="spellStart"/>
      <w:r w:rsidRPr="00DB08DD">
        <w:rPr>
          <w:smallCaps/>
          <w:szCs w:val="28"/>
        </w:rPr>
        <w:t>Ітераційні</w:t>
      </w:r>
      <w:proofErr w:type="spellEnd"/>
      <w:r w:rsidRPr="00DB08DD">
        <w:rPr>
          <w:smallCaps/>
          <w:szCs w:val="28"/>
        </w:rPr>
        <w:t xml:space="preserve"> </w:t>
      </w:r>
      <w:proofErr w:type="spellStart"/>
      <w:r w:rsidRPr="00DB08DD">
        <w:rPr>
          <w:smallCaps/>
          <w:szCs w:val="28"/>
        </w:rPr>
        <w:t>методи</w:t>
      </w:r>
      <w:proofErr w:type="spellEnd"/>
      <w:r w:rsidRPr="00DB08DD">
        <w:rPr>
          <w:smallCaps/>
          <w:szCs w:val="28"/>
        </w:rPr>
        <w:t xml:space="preserve"> </w:t>
      </w:r>
      <w:proofErr w:type="spellStart"/>
      <w:r w:rsidRPr="00DB08DD">
        <w:rPr>
          <w:smallCaps/>
          <w:szCs w:val="28"/>
        </w:rPr>
        <w:t>розв’язання</w:t>
      </w:r>
      <w:proofErr w:type="spellEnd"/>
      <w:r w:rsidRPr="00DB08DD">
        <w:rPr>
          <w:szCs w:val="28"/>
        </w:rPr>
        <w:t xml:space="preserve"> СЛАР</w:t>
      </w:r>
    </w:p>
    <w:p w14:paraId="2DE6A02C" w14:textId="77777777" w:rsidR="00004B84" w:rsidRPr="00DB08DD" w:rsidRDefault="00004B84" w:rsidP="00004B84">
      <w:pPr>
        <w:ind w:firstLine="567"/>
        <w:rPr>
          <w:sz w:val="28"/>
          <w:szCs w:val="28"/>
        </w:rPr>
      </w:pPr>
      <w:proofErr w:type="spellStart"/>
      <w:r w:rsidRPr="00DB08DD">
        <w:rPr>
          <w:sz w:val="28"/>
          <w:szCs w:val="28"/>
        </w:rPr>
        <w:t>Розроблені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ітераційні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методи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розв’язання</w:t>
      </w:r>
      <w:proofErr w:type="spellEnd"/>
      <w:r w:rsidRPr="00DB08DD">
        <w:rPr>
          <w:sz w:val="28"/>
          <w:szCs w:val="28"/>
        </w:rPr>
        <w:t xml:space="preserve"> СЛАР, </w:t>
      </w:r>
      <w:proofErr w:type="spellStart"/>
      <w:r w:rsidRPr="00DB08DD">
        <w:rPr>
          <w:sz w:val="28"/>
          <w:szCs w:val="28"/>
        </w:rPr>
        <w:t>які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дозволяють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послідовно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уточнювати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розв’язок</w:t>
      </w:r>
      <w:proofErr w:type="spellEnd"/>
      <w:r w:rsidRPr="00DB08DD">
        <w:rPr>
          <w:sz w:val="28"/>
          <w:szCs w:val="28"/>
        </w:rPr>
        <w:t xml:space="preserve">, </w:t>
      </w:r>
      <w:proofErr w:type="spellStart"/>
      <w:r w:rsidRPr="00DB08DD">
        <w:rPr>
          <w:sz w:val="28"/>
          <w:szCs w:val="28"/>
        </w:rPr>
        <w:t>починаючи</w:t>
      </w:r>
      <w:proofErr w:type="spellEnd"/>
      <w:r w:rsidRPr="00DB08DD">
        <w:rPr>
          <w:sz w:val="28"/>
          <w:szCs w:val="28"/>
        </w:rPr>
        <w:t xml:space="preserve"> з </w:t>
      </w:r>
      <w:proofErr w:type="spellStart"/>
      <w:r w:rsidRPr="00DB08DD">
        <w:rPr>
          <w:sz w:val="28"/>
          <w:szCs w:val="28"/>
        </w:rPr>
        <w:t>деякого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наближення</w:t>
      </w:r>
      <w:proofErr w:type="spellEnd"/>
      <w:r w:rsidRPr="00DB08DD">
        <w:rPr>
          <w:sz w:val="28"/>
          <w:szCs w:val="28"/>
        </w:rPr>
        <w:t xml:space="preserve">. Для </w:t>
      </w:r>
      <w:proofErr w:type="spellStart"/>
      <w:r w:rsidRPr="00DB08DD">
        <w:rPr>
          <w:sz w:val="28"/>
          <w:szCs w:val="28"/>
        </w:rPr>
        <w:t>цих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методів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також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існують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межі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точності</w:t>
      </w:r>
      <w:proofErr w:type="spellEnd"/>
      <w:r w:rsidRPr="00DB08DD">
        <w:rPr>
          <w:sz w:val="28"/>
          <w:szCs w:val="28"/>
        </w:rPr>
        <w:t xml:space="preserve">, яку </w:t>
      </w:r>
      <w:proofErr w:type="spellStart"/>
      <w:r w:rsidRPr="00DB08DD">
        <w:rPr>
          <w:sz w:val="28"/>
          <w:szCs w:val="28"/>
        </w:rPr>
        <w:t>можна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досягнути</w:t>
      </w:r>
      <w:proofErr w:type="spellEnd"/>
      <w:r w:rsidRPr="00DB08DD">
        <w:rPr>
          <w:sz w:val="28"/>
          <w:szCs w:val="28"/>
        </w:rPr>
        <w:t xml:space="preserve"> при </w:t>
      </w:r>
      <w:proofErr w:type="spellStart"/>
      <w:r w:rsidRPr="00DB08DD">
        <w:rPr>
          <w:sz w:val="28"/>
          <w:szCs w:val="28"/>
        </w:rPr>
        <w:t>їх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застосуванні</w:t>
      </w:r>
      <w:proofErr w:type="spellEnd"/>
      <w:r w:rsidRPr="00DB08DD">
        <w:rPr>
          <w:sz w:val="28"/>
          <w:szCs w:val="28"/>
        </w:rPr>
        <w:t xml:space="preserve">, але вони </w:t>
      </w:r>
      <w:proofErr w:type="spellStart"/>
      <w:r w:rsidRPr="00DB08DD">
        <w:rPr>
          <w:sz w:val="28"/>
          <w:szCs w:val="28"/>
        </w:rPr>
        <w:t>можуть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виявитися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proofErr w:type="gramStart"/>
      <w:r w:rsidRPr="00DB08DD">
        <w:rPr>
          <w:sz w:val="28"/>
          <w:szCs w:val="28"/>
        </w:rPr>
        <w:t>роботоспроможними</w:t>
      </w:r>
      <w:proofErr w:type="spellEnd"/>
      <w:r w:rsidRPr="00DB08DD">
        <w:rPr>
          <w:sz w:val="28"/>
          <w:szCs w:val="28"/>
        </w:rPr>
        <w:t xml:space="preserve"> ,</w:t>
      </w:r>
      <w:proofErr w:type="gramEnd"/>
      <w:r w:rsidRPr="00DB08DD">
        <w:rPr>
          <w:sz w:val="28"/>
          <w:szCs w:val="28"/>
        </w:rPr>
        <w:t xml:space="preserve"> коли “</w:t>
      </w:r>
      <w:proofErr w:type="spellStart"/>
      <w:r w:rsidRPr="00DB08DD">
        <w:rPr>
          <w:sz w:val="28"/>
          <w:szCs w:val="28"/>
        </w:rPr>
        <w:t>точні</w:t>
      </w:r>
      <w:proofErr w:type="spellEnd"/>
      <w:r w:rsidRPr="00DB08DD">
        <w:rPr>
          <w:sz w:val="28"/>
          <w:szCs w:val="28"/>
        </w:rPr>
        <w:t xml:space="preserve">” </w:t>
      </w:r>
      <w:proofErr w:type="spellStart"/>
      <w:r w:rsidRPr="00DB08DD">
        <w:rPr>
          <w:sz w:val="28"/>
          <w:szCs w:val="28"/>
        </w:rPr>
        <w:t>вже</w:t>
      </w:r>
      <w:proofErr w:type="spellEnd"/>
      <w:r w:rsidRPr="00DB08DD">
        <w:rPr>
          <w:sz w:val="28"/>
          <w:szCs w:val="28"/>
        </w:rPr>
        <w:t xml:space="preserve"> не </w:t>
      </w:r>
      <w:proofErr w:type="spellStart"/>
      <w:r w:rsidRPr="00DB08DD">
        <w:rPr>
          <w:sz w:val="28"/>
          <w:szCs w:val="28"/>
        </w:rPr>
        <w:t>працюють</w:t>
      </w:r>
      <w:proofErr w:type="spellEnd"/>
      <w:r w:rsidRPr="00DB08DD">
        <w:rPr>
          <w:sz w:val="28"/>
          <w:szCs w:val="28"/>
        </w:rPr>
        <w:t xml:space="preserve">. </w:t>
      </w:r>
      <w:proofErr w:type="spellStart"/>
      <w:r w:rsidRPr="00DB08DD">
        <w:rPr>
          <w:sz w:val="28"/>
          <w:szCs w:val="28"/>
        </w:rPr>
        <w:t>Крім</w:t>
      </w:r>
      <w:proofErr w:type="spellEnd"/>
      <w:r w:rsidRPr="00DB08DD">
        <w:rPr>
          <w:sz w:val="28"/>
          <w:szCs w:val="28"/>
        </w:rPr>
        <w:t xml:space="preserve"> того, вони, у </w:t>
      </w:r>
      <w:proofErr w:type="spellStart"/>
      <w:r w:rsidRPr="00DB08DD">
        <w:rPr>
          <w:sz w:val="28"/>
          <w:szCs w:val="28"/>
        </w:rPr>
        <w:t>певних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випадках</w:t>
      </w:r>
      <w:proofErr w:type="spellEnd"/>
      <w:r w:rsidRPr="00DB08DD">
        <w:rPr>
          <w:sz w:val="28"/>
          <w:szCs w:val="28"/>
        </w:rPr>
        <w:t xml:space="preserve">, </w:t>
      </w:r>
      <w:proofErr w:type="spellStart"/>
      <w:r w:rsidRPr="00DB08DD">
        <w:rPr>
          <w:sz w:val="28"/>
          <w:szCs w:val="28"/>
        </w:rPr>
        <w:t>вимагають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меншої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пам’яті</w:t>
      </w:r>
      <w:proofErr w:type="spellEnd"/>
      <w:r w:rsidRPr="00DB08DD">
        <w:rPr>
          <w:sz w:val="28"/>
          <w:szCs w:val="28"/>
        </w:rPr>
        <w:t xml:space="preserve"> ЕОМ.</w:t>
      </w:r>
    </w:p>
    <w:p w14:paraId="039B7D13" w14:textId="77777777" w:rsidR="00004B84" w:rsidRPr="00DB08DD" w:rsidRDefault="00004B84" w:rsidP="00004B84">
      <w:pPr>
        <w:pStyle w:val="Heading1"/>
        <w:rPr>
          <w:szCs w:val="28"/>
        </w:rPr>
      </w:pPr>
      <w:r w:rsidRPr="00DB08DD">
        <w:rPr>
          <w:szCs w:val="28"/>
        </w:rPr>
        <w:t>Метод простої ітерації</w:t>
      </w:r>
    </w:p>
    <w:p w14:paraId="7F19E125" w14:textId="77777777" w:rsidR="00004B84" w:rsidRPr="00DB08DD" w:rsidRDefault="00004B84" w:rsidP="00004B8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DB08DD">
        <w:rPr>
          <w:i/>
          <w:sz w:val="28"/>
          <w:szCs w:val="28"/>
        </w:rPr>
        <w:t>.</w:t>
      </w:r>
      <w:r w:rsidRPr="00DB08DD">
        <w:rPr>
          <w:sz w:val="28"/>
          <w:szCs w:val="28"/>
        </w:rPr>
        <w:t xml:space="preserve"> Для</w:t>
      </w:r>
      <w:r w:rsidRPr="00DB08DD">
        <w:rPr>
          <w:sz w:val="28"/>
          <w:szCs w:val="28"/>
        </w:rPr>
        <w:tab/>
      </w:r>
      <w:proofErr w:type="spellStart"/>
      <w:r w:rsidRPr="00DB08DD">
        <w:rPr>
          <w:sz w:val="28"/>
          <w:szCs w:val="28"/>
        </w:rPr>
        <w:t>реалізації</w:t>
      </w:r>
      <w:proofErr w:type="spellEnd"/>
      <w:r w:rsidRPr="00DB08DD">
        <w:rPr>
          <w:sz w:val="28"/>
          <w:szCs w:val="28"/>
        </w:rPr>
        <w:t xml:space="preserve"> такого методу систему </w:t>
      </w:r>
      <w:r w:rsidRPr="00DB08DD">
        <w:rPr>
          <w:position w:val="-6"/>
          <w:sz w:val="28"/>
          <w:szCs w:val="28"/>
        </w:rPr>
        <w:object w:dxaOrig="999" w:dyaOrig="340" w14:anchorId="1D32F82F">
          <v:shape id="_x0000_i1026" type="#_x0000_t75" style="width:50.25pt;height:17.25pt" o:ole="" fillcolor="window">
            <v:imagedata r:id="rId13" o:title=""/>
          </v:shape>
          <o:OLEObject Type="Embed" ProgID="Equation.3" ShapeID="_x0000_i1026" DrawAspect="Content" ObjectID="_1619508316" r:id="rId14"/>
        </w:object>
      </w:r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зводять</w:t>
      </w:r>
      <w:proofErr w:type="spellEnd"/>
      <w:r w:rsidRPr="00DB08DD">
        <w:rPr>
          <w:sz w:val="28"/>
          <w:szCs w:val="28"/>
        </w:rPr>
        <w:t xml:space="preserve"> до </w:t>
      </w:r>
      <w:proofErr w:type="spellStart"/>
      <w:r w:rsidRPr="00DB08DD">
        <w:rPr>
          <w:sz w:val="28"/>
          <w:szCs w:val="28"/>
        </w:rPr>
        <w:t>вигляду</w:t>
      </w:r>
      <w:proofErr w:type="spellEnd"/>
      <w:r w:rsidRPr="00DB08DD">
        <w:rPr>
          <w:sz w:val="28"/>
          <w:szCs w:val="28"/>
        </w:rPr>
        <w:t>:</w:t>
      </w:r>
    </w:p>
    <w:p w14:paraId="1EDF3ED5" w14:textId="77777777" w:rsidR="00004B84" w:rsidRPr="00DB08DD" w:rsidRDefault="00004B84" w:rsidP="00004B84">
      <w:pPr>
        <w:ind w:left="2160"/>
        <w:rPr>
          <w:sz w:val="28"/>
          <w:szCs w:val="28"/>
        </w:rPr>
      </w:pPr>
      <w:r w:rsidRPr="00DB08DD">
        <w:rPr>
          <w:position w:val="-68"/>
          <w:sz w:val="28"/>
          <w:szCs w:val="28"/>
        </w:rPr>
        <w:object w:dxaOrig="5319" w:dyaOrig="1480" w14:anchorId="4767F6D9">
          <v:shape id="_x0000_i1027" type="#_x0000_t75" style="width:266.25pt;height:74.25pt" o:ole="" fillcolor="window">
            <v:imagedata r:id="rId15" o:title=""/>
          </v:shape>
          <o:OLEObject Type="Embed" ProgID="Equation.3" ShapeID="_x0000_i1027" DrawAspect="Content" ObjectID="_1619508317" r:id="rId16"/>
        </w:object>
      </w:r>
      <w:r w:rsidRPr="00DB08DD">
        <w:rPr>
          <w:sz w:val="28"/>
          <w:szCs w:val="28"/>
        </w:rPr>
        <w:tab/>
      </w:r>
    </w:p>
    <w:p w14:paraId="757A248D" w14:textId="77777777" w:rsidR="00004B84" w:rsidRPr="00DB08DD" w:rsidRDefault="00004B84" w:rsidP="00004B84">
      <w:pPr>
        <w:rPr>
          <w:sz w:val="28"/>
          <w:szCs w:val="28"/>
        </w:rPr>
      </w:pPr>
      <w:r w:rsidRPr="00DB08DD">
        <w:rPr>
          <w:sz w:val="28"/>
          <w:szCs w:val="28"/>
        </w:rPr>
        <w:t xml:space="preserve">або в </w:t>
      </w:r>
      <w:proofErr w:type="spellStart"/>
      <w:r w:rsidRPr="00DB08DD">
        <w:rPr>
          <w:sz w:val="28"/>
          <w:szCs w:val="28"/>
        </w:rPr>
        <w:t>матричній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формі</w:t>
      </w:r>
      <w:proofErr w:type="spellEnd"/>
    </w:p>
    <w:p w14:paraId="69D937BF" w14:textId="77777777" w:rsidR="00004B84" w:rsidRPr="00DB08DD" w:rsidRDefault="00004B84" w:rsidP="00004B84">
      <w:pPr>
        <w:rPr>
          <w:sz w:val="28"/>
          <w:szCs w:val="28"/>
        </w:rPr>
      </w:pPr>
      <w:r w:rsidRPr="00DB08DD">
        <w:rPr>
          <w:position w:val="-10"/>
          <w:sz w:val="28"/>
          <w:szCs w:val="28"/>
          <w:lang w:val="en-US"/>
        </w:rPr>
        <w:object w:dxaOrig="180" w:dyaOrig="340" w14:anchorId="7A75B028">
          <v:shape id="_x0000_i1028" type="#_x0000_t75" style="width:9pt;height:17.25pt" o:ole="" fillcolor="window">
            <v:imagedata r:id="rId17" o:title=""/>
          </v:shape>
          <o:OLEObject Type="Embed" ProgID="Equation.3" ShapeID="_x0000_i1028" DrawAspect="Content" ObjectID="_1619508318" r:id="rId18"/>
        </w:object>
      </w:r>
      <w:r w:rsidRPr="00DB08DD">
        <w:rPr>
          <w:position w:val="-86"/>
          <w:sz w:val="28"/>
          <w:szCs w:val="28"/>
          <w:lang w:val="en-US"/>
        </w:rPr>
        <w:object w:dxaOrig="4239" w:dyaOrig="1840" w14:anchorId="0FF3D9C2">
          <v:shape id="_x0000_i1029" type="#_x0000_t75" style="width:212.25pt;height:92.25pt" o:ole="" fillcolor="window">
            <v:imagedata r:id="rId19" o:title=""/>
          </v:shape>
          <o:OLEObject Type="Embed" ProgID="Equation.3" ShapeID="_x0000_i1029" DrawAspect="Content" ObjectID="_1619508319" r:id="rId20"/>
        </w:object>
      </w:r>
      <w:r w:rsidRPr="00DB08DD">
        <w:rPr>
          <w:sz w:val="28"/>
          <w:szCs w:val="28"/>
        </w:rPr>
        <w:t>;</w:t>
      </w:r>
    </w:p>
    <w:p w14:paraId="4D3C8469" w14:textId="77777777" w:rsidR="00004B84" w:rsidRPr="00DB08DD" w:rsidRDefault="00004B84" w:rsidP="00004B84">
      <w:pPr>
        <w:rPr>
          <w:sz w:val="28"/>
          <w:szCs w:val="28"/>
        </w:rPr>
      </w:pPr>
      <w:proofErr w:type="spellStart"/>
      <w:r w:rsidRPr="00DB08DD">
        <w:rPr>
          <w:sz w:val="28"/>
          <w:szCs w:val="28"/>
        </w:rPr>
        <w:t>тобто</w:t>
      </w:r>
      <w:proofErr w:type="spellEnd"/>
      <w:r w:rsidRPr="00DB08DD">
        <w:rPr>
          <w:sz w:val="28"/>
          <w:szCs w:val="28"/>
        </w:rPr>
        <w:t xml:space="preserve"> </w:t>
      </w:r>
      <w:r w:rsidRPr="00DB08DD">
        <w:rPr>
          <w:position w:val="-10"/>
          <w:sz w:val="28"/>
          <w:szCs w:val="28"/>
        </w:rPr>
        <w:object w:dxaOrig="1260" w:dyaOrig="320" w14:anchorId="18F59842">
          <v:shape id="_x0000_i1030" type="#_x0000_t75" style="width:63pt;height:15.75pt" o:ole="" fillcolor="window">
            <v:imagedata r:id="rId21" o:title=""/>
          </v:shape>
          <o:OLEObject Type="Embed" ProgID="Equation.3" ShapeID="_x0000_i1030" DrawAspect="Content" ObjectID="_1619508320" r:id="rId22"/>
        </w:object>
      </w:r>
      <w:r w:rsidRPr="00DB08DD">
        <w:rPr>
          <w:sz w:val="28"/>
          <w:szCs w:val="28"/>
        </w:rPr>
        <w:t xml:space="preserve">, де </w:t>
      </w:r>
      <w:r w:rsidRPr="00DB08DD">
        <w:rPr>
          <w:position w:val="-14"/>
          <w:sz w:val="28"/>
          <w:szCs w:val="28"/>
          <w:lang w:val="en-US"/>
        </w:rPr>
        <w:object w:dxaOrig="2540" w:dyaOrig="380" w14:anchorId="20DED8F8">
          <v:shape id="_x0000_i1031" type="#_x0000_t75" style="width:126.75pt;height:18.75pt" o:ole="" fillcolor="window">
            <v:imagedata r:id="rId23" o:title=""/>
          </v:shape>
          <o:OLEObject Type="Embed" ProgID="Equation.3" ShapeID="_x0000_i1031" DrawAspect="Content" ObjectID="_1619508321" r:id="rId24"/>
        </w:object>
      </w:r>
    </w:p>
    <w:p w14:paraId="25B08ACF" w14:textId="77777777" w:rsidR="00004B84" w:rsidRPr="00DB08DD" w:rsidRDefault="00004B84" w:rsidP="00004B84">
      <w:pPr>
        <w:rPr>
          <w:sz w:val="28"/>
          <w:szCs w:val="28"/>
        </w:rPr>
      </w:pPr>
      <w:r w:rsidRPr="00DB08DD">
        <w:rPr>
          <w:sz w:val="28"/>
          <w:szCs w:val="28"/>
        </w:rPr>
        <w:lastRenderedPageBreak/>
        <w:t xml:space="preserve">Задавши </w:t>
      </w:r>
      <w:proofErr w:type="spellStart"/>
      <w:r w:rsidRPr="00DB08DD">
        <w:rPr>
          <w:sz w:val="28"/>
          <w:szCs w:val="28"/>
        </w:rPr>
        <w:t>тепер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початковий</w:t>
      </w:r>
      <w:proofErr w:type="spellEnd"/>
      <w:r w:rsidRPr="00DB08DD">
        <w:rPr>
          <w:sz w:val="28"/>
          <w:szCs w:val="28"/>
        </w:rPr>
        <w:t xml:space="preserve"> вектор </w:t>
      </w:r>
      <w:proofErr w:type="spellStart"/>
      <w:r w:rsidRPr="00DB08DD">
        <w:rPr>
          <w:sz w:val="28"/>
          <w:szCs w:val="28"/>
        </w:rPr>
        <w:t>невідомих</w:t>
      </w:r>
      <w:proofErr w:type="spellEnd"/>
      <w:r w:rsidRPr="00DB08DD">
        <w:rPr>
          <w:sz w:val="28"/>
          <w:szCs w:val="28"/>
        </w:rPr>
        <w:t xml:space="preserve"> Х</w:t>
      </w:r>
      <w:r w:rsidRPr="00DB08DD">
        <w:rPr>
          <w:sz w:val="28"/>
          <w:szCs w:val="28"/>
          <w:vertAlign w:val="superscript"/>
        </w:rPr>
        <w:t>(0)</w:t>
      </w:r>
      <w:r w:rsidRPr="00DB08DD">
        <w:rPr>
          <w:sz w:val="28"/>
          <w:szCs w:val="28"/>
        </w:rPr>
        <w:t xml:space="preserve">, </w:t>
      </w:r>
      <w:proofErr w:type="spellStart"/>
      <w:r w:rsidRPr="00DB08DD">
        <w:rPr>
          <w:sz w:val="28"/>
          <w:szCs w:val="28"/>
        </w:rPr>
        <w:t>можна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одержати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ітераційний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процес</w:t>
      </w:r>
      <w:proofErr w:type="spellEnd"/>
      <w:r w:rsidRPr="00DB08DD">
        <w:rPr>
          <w:sz w:val="28"/>
          <w:szCs w:val="28"/>
        </w:rPr>
        <w:t>:</w:t>
      </w:r>
      <w:r w:rsidRPr="00DB08DD">
        <w:rPr>
          <w:position w:val="-10"/>
          <w:sz w:val="28"/>
          <w:szCs w:val="28"/>
        </w:rPr>
        <w:object w:dxaOrig="3360" w:dyaOrig="360" w14:anchorId="20367664">
          <v:shape id="_x0000_i1032" type="#_x0000_t75" style="width:168pt;height:18pt" o:ole="" fillcolor="window">
            <v:imagedata r:id="rId25" o:title=""/>
          </v:shape>
          <o:OLEObject Type="Embed" ProgID="Equation.3" ShapeID="_x0000_i1032" DrawAspect="Content" ObjectID="_1619508322" r:id="rId26"/>
        </w:object>
      </w:r>
      <w:r w:rsidRPr="00DB08DD">
        <w:rPr>
          <w:sz w:val="28"/>
          <w:szCs w:val="28"/>
        </w:rPr>
        <w:t xml:space="preserve">; і т. д. </w:t>
      </w:r>
      <w:proofErr w:type="spellStart"/>
      <w:r w:rsidRPr="00DB08DD">
        <w:rPr>
          <w:sz w:val="28"/>
          <w:szCs w:val="28"/>
        </w:rPr>
        <w:t>доти</w:t>
      </w:r>
      <w:proofErr w:type="spellEnd"/>
      <w:r w:rsidRPr="00DB08DD">
        <w:rPr>
          <w:sz w:val="28"/>
          <w:szCs w:val="28"/>
        </w:rPr>
        <w:t xml:space="preserve">, </w:t>
      </w:r>
      <w:proofErr w:type="spellStart"/>
      <w:r w:rsidRPr="00DB08DD">
        <w:rPr>
          <w:sz w:val="28"/>
          <w:szCs w:val="28"/>
        </w:rPr>
        <w:t>поки</w:t>
      </w:r>
      <w:proofErr w:type="spellEnd"/>
      <w:r w:rsidRPr="00DB08DD">
        <w:rPr>
          <w:sz w:val="28"/>
          <w:szCs w:val="28"/>
        </w:rPr>
        <w:t xml:space="preserve"> модуль </w:t>
      </w:r>
      <w:proofErr w:type="spellStart"/>
      <w:r w:rsidRPr="00DB08DD">
        <w:rPr>
          <w:sz w:val="28"/>
          <w:szCs w:val="28"/>
        </w:rPr>
        <w:t>різниці</w:t>
      </w:r>
      <w:proofErr w:type="spellEnd"/>
      <w:r w:rsidRPr="00DB08DD">
        <w:rPr>
          <w:sz w:val="28"/>
          <w:szCs w:val="28"/>
        </w:rPr>
        <w:t xml:space="preserve"> норм </w:t>
      </w:r>
      <w:proofErr w:type="spellStart"/>
      <w:r w:rsidRPr="00DB08DD">
        <w:rPr>
          <w:sz w:val="28"/>
          <w:szCs w:val="28"/>
        </w:rPr>
        <w:t>векторів</w:t>
      </w:r>
      <w:proofErr w:type="spellEnd"/>
      <w:r w:rsidRPr="00DB08DD">
        <w:rPr>
          <w:sz w:val="28"/>
          <w:szCs w:val="28"/>
        </w:rPr>
        <w:t xml:space="preserve"> X</w:t>
      </w:r>
      <w:r w:rsidRPr="00DB08DD">
        <w:rPr>
          <w:sz w:val="28"/>
          <w:szCs w:val="28"/>
          <w:vertAlign w:val="superscript"/>
        </w:rPr>
        <w:t>(</w:t>
      </w:r>
      <w:r w:rsidRPr="00DB08DD">
        <w:rPr>
          <w:sz w:val="28"/>
          <w:szCs w:val="28"/>
          <w:vertAlign w:val="superscript"/>
          <w:lang w:val="en-US"/>
        </w:rPr>
        <w:t>I</w:t>
      </w:r>
      <w:r w:rsidRPr="00DB08DD">
        <w:rPr>
          <w:sz w:val="28"/>
          <w:szCs w:val="28"/>
          <w:vertAlign w:val="superscript"/>
        </w:rPr>
        <w:t>)</w:t>
      </w:r>
      <w:r w:rsidRPr="00DB08DD">
        <w:rPr>
          <w:sz w:val="28"/>
          <w:szCs w:val="28"/>
        </w:rPr>
        <w:t xml:space="preserve"> та Х</w:t>
      </w:r>
      <w:r w:rsidRPr="00DB08DD">
        <w:rPr>
          <w:sz w:val="28"/>
          <w:szCs w:val="28"/>
          <w:vertAlign w:val="superscript"/>
        </w:rPr>
        <w:t>(</w:t>
      </w:r>
      <w:r w:rsidRPr="00DB08DD">
        <w:rPr>
          <w:sz w:val="28"/>
          <w:szCs w:val="28"/>
          <w:vertAlign w:val="superscript"/>
          <w:lang w:val="en-US"/>
        </w:rPr>
        <w:t>I</w:t>
      </w:r>
      <w:r w:rsidRPr="00DB08DD">
        <w:rPr>
          <w:sz w:val="28"/>
          <w:szCs w:val="28"/>
          <w:vertAlign w:val="superscript"/>
        </w:rPr>
        <w:t>+1)</w:t>
      </w:r>
      <w:r w:rsidRPr="00DB08DD">
        <w:rPr>
          <w:sz w:val="28"/>
          <w:szCs w:val="28"/>
        </w:rPr>
        <w:t xml:space="preserve"> не стане </w:t>
      </w:r>
      <w:proofErr w:type="spellStart"/>
      <w:r w:rsidRPr="00DB08DD">
        <w:rPr>
          <w:sz w:val="28"/>
          <w:szCs w:val="28"/>
        </w:rPr>
        <w:t>меншим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заданої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точністі</w:t>
      </w:r>
      <w:proofErr w:type="spellEnd"/>
      <w:r w:rsidRPr="00DB08DD">
        <w:rPr>
          <w:sz w:val="28"/>
          <w:szCs w:val="28"/>
        </w:rPr>
        <w:t>:</w:t>
      </w:r>
    </w:p>
    <w:p w14:paraId="00C9F8CD" w14:textId="77777777" w:rsidR="00004B84" w:rsidRPr="00DB08DD" w:rsidRDefault="00004B84" w:rsidP="00004B84">
      <w:pPr>
        <w:jc w:val="center"/>
        <w:rPr>
          <w:sz w:val="28"/>
          <w:szCs w:val="28"/>
        </w:rPr>
      </w:pPr>
      <w:r w:rsidRPr="00DB08DD">
        <w:rPr>
          <w:position w:val="-18"/>
          <w:sz w:val="28"/>
          <w:szCs w:val="28"/>
          <w:lang w:val="en-US"/>
        </w:rPr>
        <w:object w:dxaOrig="1820" w:dyaOrig="480" w14:anchorId="64689B10">
          <v:shape id="_x0000_i1033" type="#_x0000_t75" style="width:90.75pt;height:24pt" o:ole="" fillcolor="window">
            <v:imagedata r:id="rId27" o:title=""/>
          </v:shape>
          <o:OLEObject Type="Embed" ProgID="Equation.3" ShapeID="_x0000_i1033" DrawAspect="Content" ObjectID="_1619508323" r:id="rId28"/>
        </w:object>
      </w:r>
      <w:r w:rsidRPr="00DB08DD">
        <w:rPr>
          <w:sz w:val="28"/>
          <w:szCs w:val="28"/>
        </w:rPr>
        <w:t>.</w:t>
      </w:r>
    </w:p>
    <w:p w14:paraId="5F5A7C87" w14:textId="77777777" w:rsidR="00004B84" w:rsidRPr="00DB08DD" w:rsidRDefault="00004B84" w:rsidP="00004B84">
      <w:pPr>
        <w:rPr>
          <w:sz w:val="28"/>
          <w:szCs w:val="28"/>
        </w:rPr>
      </w:pPr>
      <w:proofErr w:type="spellStart"/>
      <w:r w:rsidRPr="00DB08DD">
        <w:rPr>
          <w:sz w:val="28"/>
          <w:szCs w:val="28"/>
        </w:rPr>
        <w:t>Такий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процес</w:t>
      </w:r>
      <w:proofErr w:type="spellEnd"/>
      <w:r w:rsidRPr="00DB08DD">
        <w:rPr>
          <w:sz w:val="28"/>
          <w:szCs w:val="28"/>
        </w:rPr>
        <w:t xml:space="preserve"> буде </w:t>
      </w:r>
      <w:proofErr w:type="spellStart"/>
      <w:r w:rsidRPr="00DB08DD">
        <w:rPr>
          <w:sz w:val="28"/>
          <w:szCs w:val="28"/>
        </w:rPr>
        <w:t>збіжним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лише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тоді</w:t>
      </w:r>
      <w:proofErr w:type="spellEnd"/>
      <w:r w:rsidRPr="00DB08DD">
        <w:rPr>
          <w:sz w:val="28"/>
          <w:szCs w:val="28"/>
        </w:rPr>
        <w:t>, коли</w:t>
      </w:r>
    </w:p>
    <w:p w14:paraId="2D683FC1" w14:textId="77777777" w:rsidR="00004B84" w:rsidRPr="00DB08DD" w:rsidRDefault="00004B84" w:rsidP="00004B84">
      <w:pPr>
        <w:jc w:val="center"/>
        <w:rPr>
          <w:sz w:val="28"/>
          <w:szCs w:val="28"/>
        </w:rPr>
      </w:pPr>
      <w:r w:rsidRPr="00DB08DD">
        <w:rPr>
          <w:position w:val="-30"/>
          <w:sz w:val="28"/>
          <w:szCs w:val="28"/>
        </w:rPr>
        <w:object w:dxaOrig="859" w:dyaOrig="700" w14:anchorId="1C11B29F">
          <v:shape id="_x0000_i1034" type="#_x0000_t75" style="width:42.75pt;height:35.25pt" o:ole="" fillcolor="window">
            <v:imagedata r:id="rId29" o:title=""/>
          </v:shape>
          <o:OLEObject Type="Embed" ProgID="Equation.3" ShapeID="_x0000_i1034" DrawAspect="Content" ObjectID="_1619508324" r:id="rId30"/>
        </w:object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  <w:t>або</w:t>
      </w:r>
      <w:r w:rsidRPr="00DB08DD">
        <w:rPr>
          <w:sz w:val="28"/>
          <w:szCs w:val="28"/>
        </w:rPr>
        <w:tab/>
      </w:r>
      <w:r w:rsidRPr="00DB08DD">
        <w:rPr>
          <w:position w:val="-28"/>
          <w:sz w:val="28"/>
          <w:szCs w:val="28"/>
        </w:rPr>
        <w:object w:dxaOrig="859" w:dyaOrig="680" w14:anchorId="6DFE3043">
          <v:shape id="_x0000_i1035" type="#_x0000_t75" style="width:42.75pt;height:33.75pt" o:ole="" fillcolor="window">
            <v:imagedata r:id="rId31" o:title=""/>
          </v:shape>
          <o:OLEObject Type="Embed" ProgID="Equation.3" ShapeID="_x0000_i1035" DrawAspect="Content" ObjectID="_1619508325" r:id="rId32"/>
        </w:object>
      </w:r>
      <w:r w:rsidRPr="00DB08DD">
        <w:rPr>
          <w:sz w:val="28"/>
          <w:szCs w:val="28"/>
        </w:rPr>
        <w:t>,</w:t>
      </w:r>
    </w:p>
    <w:p w14:paraId="1362A5F5" w14:textId="77777777" w:rsidR="00004B84" w:rsidRPr="00DB08DD" w:rsidRDefault="00004B84" w:rsidP="00004B84">
      <w:pPr>
        <w:rPr>
          <w:sz w:val="28"/>
          <w:szCs w:val="28"/>
        </w:rPr>
      </w:pPr>
      <w:proofErr w:type="spellStart"/>
      <w:r w:rsidRPr="00DB08DD">
        <w:rPr>
          <w:sz w:val="28"/>
          <w:szCs w:val="28"/>
        </w:rPr>
        <w:t>тобто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якщо</w:t>
      </w:r>
      <w:proofErr w:type="spellEnd"/>
      <w:r w:rsidRPr="00DB08DD">
        <w:rPr>
          <w:sz w:val="28"/>
          <w:szCs w:val="28"/>
        </w:rPr>
        <w:t xml:space="preserve"> будь-яка норма </w:t>
      </w:r>
      <w:proofErr w:type="spellStart"/>
      <w:r w:rsidRPr="00DB08DD">
        <w:rPr>
          <w:sz w:val="28"/>
          <w:szCs w:val="28"/>
        </w:rPr>
        <w:t>матриці</w:t>
      </w:r>
      <w:proofErr w:type="spellEnd"/>
      <w:r w:rsidRPr="00DB08DD">
        <w:rPr>
          <w:sz w:val="28"/>
          <w:szCs w:val="28"/>
        </w:rPr>
        <w:t xml:space="preserve"> </w:t>
      </w:r>
      <w:r w:rsidRPr="00DB08DD">
        <w:rPr>
          <w:sz w:val="28"/>
          <w:szCs w:val="28"/>
        </w:rPr>
        <w:sym w:font="Symbol" w:char="F061"/>
      </w:r>
      <w:r w:rsidRPr="00DB08DD">
        <w:rPr>
          <w:sz w:val="28"/>
          <w:szCs w:val="28"/>
        </w:rPr>
        <w:t xml:space="preserve"> буде </w:t>
      </w:r>
      <w:proofErr w:type="spellStart"/>
      <w:r w:rsidRPr="00DB08DD">
        <w:rPr>
          <w:sz w:val="28"/>
          <w:szCs w:val="28"/>
        </w:rPr>
        <w:t>менша</w:t>
      </w:r>
      <w:proofErr w:type="spellEnd"/>
      <w:r w:rsidRPr="00DB08DD">
        <w:rPr>
          <w:sz w:val="28"/>
          <w:szCs w:val="28"/>
        </w:rPr>
        <w:t xml:space="preserve"> за </w:t>
      </w:r>
      <w:proofErr w:type="spellStart"/>
      <w:r w:rsidRPr="00DB08DD">
        <w:rPr>
          <w:sz w:val="28"/>
          <w:szCs w:val="28"/>
        </w:rPr>
        <w:t>одиницю</w:t>
      </w:r>
      <w:proofErr w:type="spellEnd"/>
      <w:r w:rsidRPr="00DB08DD">
        <w:rPr>
          <w:sz w:val="28"/>
          <w:szCs w:val="28"/>
        </w:rPr>
        <w:t xml:space="preserve">. </w:t>
      </w:r>
      <w:proofErr w:type="spellStart"/>
      <w:r w:rsidRPr="00DB08DD">
        <w:rPr>
          <w:sz w:val="28"/>
          <w:szCs w:val="28"/>
        </w:rPr>
        <w:t>Ця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умова</w:t>
      </w:r>
      <w:proofErr w:type="spellEnd"/>
      <w:r w:rsidRPr="00DB08DD">
        <w:rPr>
          <w:sz w:val="28"/>
          <w:szCs w:val="28"/>
        </w:rPr>
        <w:t xml:space="preserve"> по </w:t>
      </w:r>
      <w:proofErr w:type="spellStart"/>
      <w:r w:rsidRPr="00DB08DD">
        <w:rPr>
          <w:sz w:val="28"/>
          <w:szCs w:val="28"/>
        </w:rPr>
        <w:t>відношенню</w:t>
      </w:r>
      <w:proofErr w:type="spellEnd"/>
      <w:r w:rsidRPr="00DB08DD">
        <w:rPr>
          <w:sz w:val="28"/>
          <w:szCs w:val="28"/>
        </w:rPr>
        <w:t xml:space="preserve"> до </w:t>
      </w:r>
      <w:proofErr w:type="spellStart"/>
      <w:r w:rsidRPr="00DB08DD">
        <w:rPr>
          <w:sz w:val="28"/>
          <w:szCs w:val="28"/>
        </w:rPr>
        <w:t>матриці</w:t>
      </w:r>
      <w:proofErr w:type="spellEnd"/>
      <w:r w:rsidRPr="00DB08DD">
        <w:rPr>
          <w:sz w:val="28"/>
          <w:szCs w:val="28"/>
        </w:rPr>
        <w:t xml:space="preserve"> А </w:t>
      </w:r>
      <w:proofErr w:type="spellStart"/>
      <w:r w:rsidRPr="00DB08DD">
        <w:rPr>
          <w:sz w:val="28"/>
          <w:szCs w:val="28"/>
        </w:rPr>
        <w:t>набуває</w:t>
      </w:r>
      <w:proofErr w:type="spellEnd"/>
      <w:r w:rsidRPr="00DB08DD">
        <w:rPr>
          <w:sz w:val="28"/>
          <w:szCs w:val="28"/>
        </w:rPr>
        <w:t xml:space="preserve"> такого </w:t>
      </w:r>
      <w:proofErr w:type="spellStart"/>
      <w:r w:rsidRPr="00DB08DD">
        <w:rPr>
          <w:sz w:val="28"/>
          <w:szCs w:val="28"/>
        </w:rPr>
        <w:t>змісту</w:t>
      </w:r>
      <w:proofErr w:type="spellEnd"/>
      <w:r w:rsidRPr="00DB08DD">
        <w:rPr>
          <w:sz w:val="28"/>
          <w:szCs w:val="28"/>
        </w:rPr>
        <w:t xml:space="preserve">: </w:t>
      </w:r>
      <w:proofErr w:type="spellStart"/>
      <w:r w:rsidRPr="00DB08DD">
        <w:rPr>
          <w:sz w:val="28"/>
          <w:szCs w:val="28"/>
        </w:rPr>
        <w:t>процес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прямої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ітерації</w:t>
      </w:r>
      <w:proofErr w:type="spellEnd"/>
      <w:r w:rsidRPr="00DB08DD">
        <w:rPr>
          <w:sz w:val="28"/>
          <w:szCs w:val="28"/>
        </w:rPr>
        <w:t xml:space="preserve"> буде </w:t>
      </w:r>
      <w:proofErr w:type="spellStart"/>
      <w:r w:rsidRPr="00DB08DD">
        <w:rPr>
          <w:sz w:val="28"/>
          <w:szCs w:val="28"/>
        </w:rPr>
        <w:t>збіжним</w:t>
      </w:r>
      <w:proofErr w:type="spellEnd"/>
      <w:r w:rsidRPr="00DB08DD">
        <w:rPr>
          <w:sz w:val="28"/>
          <w:szCs w:val="28"/>
        </w:rPr>
        <w:t xml:space="preserve">, </w:t>
      </w:r>
      <w:proofErr w:type="spellStart"/>
      <w:r w:rsidRPr="00DB08DD">
        <w:rPr>
          <w:sz w:val="28"/>
          <w:szCs w:val="28"/>
        </w:rPr>
        <w:t>якщо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модулі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діагональних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елементів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матриці</w:t>
      </w:r>
      <w:proofErr w:type="spellEnd"/>
      <w:r w:rsidRPr="00DB08DD">
        <w:rPr>
          <w:sz w:val="28"/>
          <w:szCs w:val="28"/>
        </w:rPr>
        <w:t xml:space="preserve"> А </w:t>
      </w:r>
      <w:proofErr w:type="spellStart"/>
      <w:r w:rsidRPr="00DB08DD">
        <w:rPr>
          <w:sz w:val="28"/>
          <w:szCs w:val="28"/>
        </w:rPr>
        <w:t>будуть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більші</w:t>
      </w:r>
      <w:proofErr w:type="spellEnd"/>
      <w:r w:rsidRPr="00DB08DD">
        <w:rPr>
          <w:sz w:val="28"/>
          <w:szCs w:val="28"/>
        </w:rPr>
        <w:t xml:space="preserve"> за суму модулей </w:t>
      </w:r>
      <w:proofErr w:type="spellStart"/>
      <w:r w:rsidRPr="00DB08DD">
        <w:rPr>
          <w:sz w:val="28"/>
          <w:szCs w:val="28"/>
        </w:rPr>
        <w:t>її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сторонніх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елементів</w:t>
      </w:r>
      <w:proofErr w:type="spellEnd"/>
      <w:r w:rsidRPr="00DB08DD">
        <w:rPr>
          <w:sz w:val="28"/>
          <w:szCs w:val="28"/>
        </w:rPr>
        <w:t>:</w:t>
      </w:r>
    </w:p>
    <w:p w14:paraId="4A856F7C" w14:textId="77777777" w:rsidR="00004B84" w:rsidRPr="00DB08DD" w:rsidRDefault="00004B84" w:rsidP="00004B84">
      <w:pPr>
        <w:jc w:val="right"/>
        <w:rPr>
          <w:sz w:val="28"/>
          <w:szCs w:val="28"/>
        </w:rPr>
      </w:pPr>
      <w:r w:rsidRPr="00DB08DD">
        <w:rPr>
          <w:position w:val="-46"/>
          <w:sz w:val="28"/>
          <w:szCs w:val="28"/>
          <w:lang w:val="en-US"/>
        </w:rPr>
        <w:object w:dxaOrig="1120" w:dyaOrig="859" w14:anchorId="4B8E6483">
          <v:shape id="_x0000_i1036" type="#_x0000_t75" style="width:56.25pt;height:42.75pt" o:ole="" fillcolor="window">
            <v:imagedata r:id="rId33" o:title=""/>
          </v:shape>
          <o:OLEObject Type="Embed" ProgID="Equation.3" ShapeID="_x0000_i1036" DrawAspect="Content" ObjectID="_1619508326" r:id="rId34"/>
        </w:object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</w:r>
      <w:r w:rsidRPr="00DB08DD">
        <w:rPr>
          <w:sz w:val="28"/>
          <w:szCs w:val="28"/>
        </w:rPr>
        <w:tab/>
      </w:r>
    </w:p>
    <w:p w14:paraId="7C12CCD2" w14:textId="77777777" w:rsidR="00004B84" w:rsidRPr="00DB08DD" w:rsidRDefault="00004B84" w:rsidP="00004B84">
      <w:pPr>
        <w:rPr>
          <w:sz w:val="28"/>
          <w:szCs w:val="28"/>
        </w:rPr>
      </w:pPr>
    </w:p>
    <w:p w14:paraId="3DA31AB7" w14:textId="77777777" w:rsidR="00004B84" w:rsidRPr="00DB08DD" w:rsidRDefault="00004B84" w:rsidP="00004B84">
      <w:pPr>
        <w:jc w:val="center"/>
        <w:rPr>
          <w:b/>
          <w:sz w:val="28"/>
          <w:szCs w:val="28"/>
        </w:rPr>
      </w:pPr>
      <w:r w:rsidRPr="00DB08DD">
        <w:rPr>
          <w:b/>
          <w:sz w:val="28"/>
          <w:szCs w:val="28"/>
        </w:rPr>
        <w:t>МЕТОД ГАУСА-ЗЕЙДЕЛЯ</w:t>
      </w:r>
    </w:p>
    <w:p w14:paraId="5B414E2A" w14:textId="37080DC6" w:rsidR="00004B84" w:rsidRPr="00DB08DD" w:rsidRDefault="00004B84" w:rsidP="004F77EB">
      <w:pPr>
        <w:rPr>
          <w:sz w:val="28"/>
          <w:szCs w:val="28"/>
        </w:rPr>
      </w:pPr>
      <w:r w:rsidRPr="00DB08DD">
        <w:rPr>
          <w:b/>
          <w:i/>
          <w:sz w:val="28"/>
          <w:szCs w:val="28"/>
        </w:rPr>
        <w:t xml:space="preserve">Метод </w:t>
      </w:r>
      <w:proofErr w:type="spellStart"/>
      <w:r w:rsidRPr="00DB08DD">
        <w:rPr>
          <w:b/>
          <w:i/>
          <w:sz w:val="28"/>
          <w:szCs w:val="28"/>
        </w:rPr>
        <w:t>Гауса</w:t>
      </w:r>
      <w:proofErr w:type="spellEnd"/>
      <w:r w:rsidRPr="00DB08DD">
        <w:rPr>
          <w:b/>
          <w:i/>
          <w:sz w:val="28"/>
          <w:szCs w:val="28"/>
        </w:rPr>
        <w:t>-Зейделя</w:t>
      </w:r>
      <w:r w:rsidRPr="00DB08DD">
        <w:rPr>
          <w:i/>
          <w:sz w:val="28"/>
          <w:szCs w:val="28"/>
        </w:rPr>
        <w:t xml:space="preserve"> -</w:t>
      </w:r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модифікація</w:t>
      </w:r>
      <w:proofErr w:type="spellEnd"/>
      <w:r w:rsidRPr="00DB08DD">
        <w:rPr>
          <w:sz w:val="28"/>
          <w:szCs w:val="28"/>
        </w:rPr>
        <w:t xml:space="preserve"> методу </w:t>
      </w:r>
      <w:proofErr w:type="spellStart"/>
      <w:r w:rsidRPr="00DB08DD">
        <w:rPr>
          <w:sz w:val="28"/>
          <w:szCs w:val="28"/>
        </w:rPr>
        <w:t>простої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ітерації</w:t>
      </w:r>
      <w:proofErr w:type="spellEnd"/>
      <w:r w:rsidRPr="00DB08DD">
        <w:rPr>
          <w:sz w:val="28"/>
          <w:szCs w:val="28"/>
        </w:rPr>
        <w:t xml:space="preserve">, суть </w:t>
      </w:r>
      <w:proofErr w:type="spellStart"/>
      <w:r w:rsidRPr="00DB08DD">
        <w:rPr>
          <w:sz w:val="28"/>
          <w:szCs w:val="28"/>
        </w:rPr>
        <w:t>якого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полягає</w:t>
      </w:r>
      <w:proofErr w:type="spellEnd"/>
      <w:r w:rsidRPr="00DB08DD">
        <w:rPr>
          <w:sz w:val="28"/>
          <w:szCs w:val="28"/>
        </w:rPr>
        <w:t xml:space="preserve"> в тому, що при </w:t>
      </w:r>
      <w:proofErr w:type="spellStart"/>
      <w:r w:rsidRPr="00DB08DD">
        <w:rPr>
          <w:sz w:val="28"/>
          <w:szCs w:val="28"/>
        </w:rPr>
        <w:t>визначенні</w:t>
      </w:r>
      <w:proofErr w:type="spellEnd"/>
      <w:r w:rsidRPr="00DB08DD">
        <w:rPr>
          <w:sz w:val="28"/>
          <w:szCs w:val="28"/>
        </w:rPr>
        <w:t xml:space="preserve"> поточного </w:t>
      </w:r>
      <w:proofErr w:type="spellStart"/>
      <w:r w:rsidRPr="00DB08DD">
        <w:rPr>
          <w:sz w:val="28"/>
          <w:szCs w:val="28"/>
        </w:rPr>
        <w:t>наближення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невідомого</w:t>
      </w:r>
      <w:proofErr w:type="spellEnd"/>
      <w:r w:rsidRPr="00DB08DD">
        <w:rPr>
          <w:sz w:val="28"/>
          <w:szCs w:val="28"/>
        </w:rPr>
        <w:t xml:space="preserve"> Х</w:t>
      </w:r>
      <w:proofErr w:type="spellStart"/>
      <w:r w:rsidRPr="00DB08DD">
        <w:rPr>
          <w:sz w:val="28"/>
          <w:szCs w:val="28"/>
          <w:vertAlign w:val="subscript"/>
          <w:lang w:val="en-US"/>
        </w:rPr>
        <w:t>i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враховуються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визначені</w:t>
      </w:r>
      <w:proofErr w:type="spellEnd"/>
      <w:r w:rsidRPr="00DB08DD">
        <w:rPr>
          <w:sz w:val="28"/>
          <w:szCs w:val="28"/>
        </w:rPr>
        <w:t xml:space="preserve"> на </w:t>
      </w:r>
      <w:proofErr w:type="spellStart"/>
      <w:r w:rsidRPr="00DB08DD">
        <w:rPr>
          <w:sz w:val="28"/>
          <w:szCs w:val="28"/>
        </w:rPr>
        <w:t>цій</w:t>
      </w:r>
      <w:proofErr w:type="spellEnd"/>
      <w:r w:rsidRPr="00DB08DD">
        <w:rPr>
          <w:sz w:val="28"/>
          <w:szCs w:val="28"/>
        </w:rPr>
        <w:t xml:space="preserve"> же </w:t>
      </w:r>
      <w:proofErr w:type="spellStart"/>
      <w:r w:rsidRPr="00DB08DD">
        <w:rPr>
          <w:sz w:val="28"/>
          <w:szCs w:val="28"/>
        </w:rPr>
        <w:t>ітерації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наближення</w:t>
      </w:r>
      <w:proofErr w:type="spellEnd"/>
      <w:r w:rsidRPr="00DB08DD">
        <w:rPr>
          <w:sz w:val="28"/>
          <w:szCs w:val="28"/>
        </w:rPr>
        <w:t xml:space="preserve"> </w:t>
      </w:r>
      <w:proofErr w:type="spellStart"/>
      <w:r w:rsidRPr="00DB08DD">
        <w:rPr>
          <w:sz w:val="28"/>
          <w:szCs w:val="28"/>
        </w:rPr>
        <w:t>невідомих</w:t>
      </w:r>
      <w:proofErr w:type="spellEnd"/>
      <w:r w:rsidRPr="00DB08DD">
        <w:rPr>
          <w:sz w:val="28"/>
          <w:szCs w:val="28"/>
        </w:rPr>
        <w:t xml:space="preserve"> Х</w:t>
      </w:r>
      <w:proofErr w:type="gramStart"/>
      <w:r w:rsidRPr="00DB08DD">
        <w:rPr>
          <w:sz w:val="28"/>
          <w:szCs w:val="28"/>
          <w:vertAlign w:val="subscript"/>
        </w:rPr>
        <w:t>1</w:t>
      </w:r>
      <w:r w:rsidRPr="00DB08DD">
        <w:rPr>
          <w:sz w:val="28"/>
          <w:szCs w:val="28"/>
        </w:rPr>
        <w:t>,Х</w:t>
      </w:r>
      <w:proofErr w:type="gramEnd"/>
      <w:r w:rsidRPr="00DB08DD">
        <w:rPr>
          <w:sz w:val="28"/>
          <w:szCs w:val="28"/>
          <w:vertAlign w:val="subscript"/>
        </w:rPr>
        <w:t>2</w:t>
      </w:r>
      <w:r w:rsidRPr="00DB08DD">
        <w:rPr>
          <w:sz w:val="28"/>
          <w:szCs w:val="28"/>
        </w:rPr>
        <w:t>,...Х</w:t>
      </w:r>
      <w:proofErr w:type="spellStart"/>
      <w:r w:rsidRPr="00DB08DD">
        <w:rPr>
          <w:sz w:val="28"/>
          <w:szCs w:val="28"/>
          <w:vertAlign w:val="subscript"/>
          <w:lang w:val="en-US"/>
        </w:rPr>
        <w:t>i</w:t>
      </w:r>
      <w:proofErr w:type="spellEnd"/>
      <w:r w:rsidRPr="00DB08DD">
        <w:rPr>
          <w:sz w:val="28"/>
          <w:szCs w:val="28"/>
          <w:vertAlign w:val="subscript"/>
        </w:rPr>
        <w:t>-1</w:t>
      </w:r>
      <w:r w:rsidRPr="00DB08DD">
        <w:rPr>
          <w:sz w:val="28"/>
          <w:szCs w:val="28"/>
        </w:rPr>
        <w:t xml:space="preserve">. </w:t>
      </w:r>
    </w:p>
    <w:p w14:paraId="7360982B" w14:textId="77777777" w:rsidR="00004B84" w:rsidRPr="00DB08DD" w:rsidRDefault="00004B84" w:rsidP="00004B84">
      <w:pPr>
        <w:ind w:firstLine="284"/>
        <w:rPr>
          <w:sz w:val="28"/>
          <w:szCs w:val="28"/>
        </w:rPr>
      </w:pPr>
    </w:p>
    <w:p w14:paraId="13FBE8F0" w14:textId="6E6D46AE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71DAA1A6" w14:textId="3F3D5F0C" w:rsidR="004F77EB" w:rsidRPr="004F77EB" w:rsidRDefault="00830899" w:rsidP="004F77EB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6B785C2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Main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0374584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16C5FD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eps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0.0000001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5A6454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6BB894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GaussianEliminationMethod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gaussMethod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GaussianEliminationMethod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438E719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(eps);</w:t>
      </w:r>
    </w:p>
    <w:p w14:paraId="4AA9617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getResidualCommand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5F0BD18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37187E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5775F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F907B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size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04D7CAE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590297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static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main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String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[]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args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6942F8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Main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main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Main(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5DF0DBD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main.run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7C2F642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12144B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4551A2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run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FD8706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D5D086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runCalc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2517D08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1DA7899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F56F2D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runCalc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5AF4C1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runGauss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3107FA3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A169EE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try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0DA704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runIterative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7128A1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catch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RuntimeException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6D48920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e.getMessage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1416480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35D5B3D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262337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try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C5E85E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runGaussSeidel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1439E9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catch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RuntimeException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1A2734F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e.getMessage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6D2786C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206960B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05B0DA9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CBEF24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runGauss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462623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hr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7D5DD32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"Gaussian Elimination Method:"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1379976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gaussMethod.execute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Matrix(A),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Vector(B));</w:t>
      </w:r>
    </w:p>
    <w:p w14:paraId="3AB1C1A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printResults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X, B);</w:t>
      </w:r>
    </w:p>
    <w:p w14:paraId="505EF3D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65BD669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E15360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runIterative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EC754F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hr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40140D3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"Iterative Method:"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5C4C679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iterativeMethod.executeIterative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Matrix(A),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Vector(B));</w:t>
      </w:r>
    </w:p>
    <w:p w14:paraId="7A2E55C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printResults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X, B);</w:t>
      </w:r>
    </w:p>
    <w:p w14:paraId="5E9CC7C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"Number of Iteration: 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iterativeMethod.getIterCount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3FA8B7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69DD26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F9EC11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runGaussSeidel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86193B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hr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526D054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"Gauss-Seidel Method:"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3B709CB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iterativeMethod.executeGaussSeidel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Matrix(A),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Vector(B));</w:t>
      </w:r>
    </w:p>
    <w:p w14:paraId="6A38A7C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printResults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X, B);</w:t>
      </w:r>
    </w:p>
    <w:p w14:paraId="1A88E62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"Number of Iteration: 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iterativeMethod.getIterCount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10F1C80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6944D7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26C0D7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printResults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264E770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var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residual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getResidualCommand.execute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x, b);</w:t>
      </w:r>
    </w:p>
    <w:p w14:paraId="2B38789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07641A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(x);</w:t>
      </w:r>
    </w:p>
    <w:p w14:paraId="43C1312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"Residual:"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58799A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(residual);</w:t>
      </w:r>
    </w:p>
    <w:p w14:paraId="1E1F935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C65008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9D1CED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50F84CB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size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promptInt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"Enter the number of equations:"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0A30C8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A =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size, size);</w:t>
      </w:r>
    </w:p>
    <w:p w14:paraId="6A25466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B =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Vector(size);</w:t>
      </w:r>
    </w:p>
    <w:p w14:paraId="330BAF3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24CE4B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enterEquation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3AEEE1E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95D0ED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20F499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enterEquation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F86E68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System.out.println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"Enter the equation (each line is a line of A and a B's item at the end)"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15464CC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Scanner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scanner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Scanner(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System.in);</w:t>
      </w:r>
    </w:p>
    <w:p w14:paraId="44FCD55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2927E3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3901FD7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1C65C27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j,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scanner.nextDouble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06E2B30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41FA5B1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C8696B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scanner.nextDouble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1250DE3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436AE2B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688596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7DB875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5BF90F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CC566F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3C0BB14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79CB66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420E5D7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3C23919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B952A0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[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][]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6479C55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E93F43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D0DC85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4CC697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00F6870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CA78D2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2DF216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(n);</w:t>
      </w:r>
    </w:p>
    <w:p w14:paraId="15116B0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setM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(m);</w:t>
      </w:r>
    </w:p>
    <w:p w14:paraId="5843143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06B541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5084D64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131E6F2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19A74C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D7E885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2A41B5E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setM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matrix.getM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35ECCE5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8B3BA0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1F3F4F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7093C1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0853E79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getM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15E8B8D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j,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j));</w:t>
      </w:r>
    </w:p>
    <w:p w14:paraId="1C0883C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0DB5250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795ADB1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D9478E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3EFAE9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D0A44F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&gt;= n ||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E050E6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(j &gt;= m || j &lt;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0306484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30EC05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][j];</w:t>
      </w:r>
    </w:p>
    <w:p w14:paraId="07F6154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069A90A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2ABD39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set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val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44E15D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&gt;= n ||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4C3B4A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(j &gt;= m || j &lt;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32F7027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925D90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][j] 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4C04E1C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256542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4E7333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swapLines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lineA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lineB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4A5615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var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_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aLine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lineA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];</w:t>
      </w:r>
    </w:p>
    <w:p w14:paraId="3793E04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lineA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 =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lineB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];</w:t>
      </w:r>
    </w:p>
    <w:p w14:paraId="3F10F5C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lineB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 = _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aLine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08B21DF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434C04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6C085E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[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][]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getInternal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2DDFEA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matrix;</w:t>
      </w:r>
    </w:p>
    <w:p w14:paraId="197E4F2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1DAFCE9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C95102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D9A9DA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matrix =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double[n][m];</w:t>
      </w:r>
    </w:p>
    <w:p w14:paraId="2FA02ED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F32007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C47BF1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getN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577A157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n;</w:t>
      </w:r>
    </w:p>
    <w:p w14:paraId="01956C3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5C653D7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2F4D78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setN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5FC2EC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n;</w:t>
      </w:r>
    </w:p>
    <w:p w14:paraId="669C5E7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17E1D08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D09B33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getM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82C4B1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m;</w:t>
      </w:r>
    </w:p>
    <w:p w14:paraId="2648DD7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5463DA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5CB88B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protected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setM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C477D5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.m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m;</w:t>
      </w:r>
    </w:p>
    <w:p w14:paraId="1DA11FD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94E764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21B99F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800000"/>
          <w:kern w:val="0"/>
          <w:sz w:val="16"/>
          <w:szCs w:val="16"/>
          <w:lang w:val="en-US" w:eastAsia="en-US"/>
        </w:rPr>
        <w:t>@Override</w:t>
      </w:r>
    </w:p>
    <w:p w14:paraId="57ED95D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String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toString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5099D9B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StringBuilder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StringBuilder(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3941B99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97A93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n;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5E6A28D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m;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29AD4BC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res.append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(matrix[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][j]).append(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 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7841917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0676A9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16189F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res.append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</w:t>
      </w:r>
      <w:r w:rsidRPr="004F77EB">
        <w:rPr>
          <w:rFonts w:ascii="Consolas" w:hAnsi="Consolas"/>
          <w:color w:val="FF0000"/>
          <w:kern w:val="0"/>
          <w:sz w:val="16"/>
          <w:szCs w:val="16"/>
          <w:lang w:val="en-US" w:eastAsia="en-US"/>
        </w:rPr>
        <w:t>\n</w:t>
      </w:r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5F7A52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68876E6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EA3703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res.toString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();</w:t>
      </w:r>
    </w:p>
    <w:p w14:paraId="4F13A43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F8F0C4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DD79C4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static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mulMatToVec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vec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393DD8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vec.getN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5AA6A70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661FA8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vec.getSize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();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37D5D29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iRes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20FD66E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461FA5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mat.getM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();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2DCDEBE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iRes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vec.get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(j) *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j);</w:t>
      </w:r>
    </w:p>
    <w:p w14:paraId="4FE06A1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6F51E3E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3A09A3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iRes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3349EC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35F3886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AC47A8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res;</w:t>
      </w:r>
    </w:p>
    <w:p w14:paraId="3E9EA10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66957F8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0498DD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66B476B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43BA12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extends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6EA2180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size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B7FB91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DECF31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size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63668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super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size,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1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404AA0F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size;</w:t>
      </w:r>
    </w:p>
    <w:p w14:paraId="0A0D05C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0A3A76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1598A1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31330E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0247EFA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setM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matrix.getM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1CC0A19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size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();</w:t>
      </w:r>
    </w:p>
    <w:p w14:paraId="25032CB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5D74EB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init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2FF2602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05E69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40F748A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69AB418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69FDC0D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6DCE2E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2F9CB7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3FEED9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45ECB80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super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255BE08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50C1263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CE39B9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set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val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2D3DB1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super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748A1F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1D84FC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278B68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getSize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BFFD01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size;</w:t>
      </w:r>
    </w:p>
    <w:p w14:paraId="5FDE8A7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77228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199136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188ACB8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860917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BB9992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0A34A6F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0F5FDA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execute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81040F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Matrix.mulMatToVec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X);</w:t>
      </w:r>
    </w:p>
    <w:p w14:paraId="4299FD8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residual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28A0192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0F1E9B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();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7B9F4D8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residual.set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abs(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XA.get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-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)));</w:t>
      </w:r>
    </w:p>
    <w:p w14:paraId="296DCAD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740ABC8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AEF192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residual;</w:t>
      </w:r>
    </w:p>
    <w:p w14:paraId="21A5ABB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6BB85EB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B15B1C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2A50D98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1CE678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667663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GaussianEliminationMethod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37C9053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35DA53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3B75A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7C10C07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29B5B7A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B52801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execute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6709D69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.A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A;</w:t>
      </w:r>
    </w:p>
    <w:p w14:paraId="7F79401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.B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B;</w:t>
      </w:r>
    </w:p>
    <w:p w14:paraId="699C437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.n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();</w:t>
      </w:r>
    </w:p>
    <w:p w14:paraId="2AD4096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379E64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forward(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1684D3B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back(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0B9FE3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A5AB12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X;</w:t>
      </w:r>
    </w:p>
    <w:p w14:paraId="044A832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99642B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48A2E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forward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541D9AA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800000"/>
          <w:kern w:val="0"/>
          <w:sz w:val="16"/>
          <w:szCs w:val="16"/>
          <w:lang w:val="en-US" w:eastAsia="en-US"/>
        </w:rPr>
        <w:t>// Step</w:t>
      </w:r>
    </w:p>
    <w:p w14:paraId="0EC1E79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n - 1;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3FDF0C5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selectMainElement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AE90FB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main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A0CBC7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5A70B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800000"/>
          <w:kern w:val="0"/>
          <w:sz w:val="16"/>
          <w:szCs w:val="16"/>
          <w:lang w:val="en-US" w:eastAsia="en-US"/>
        </w:rPr>
        <w:t>// Line</w:t>
      </w:r>
    </w:p>
    <w:p w14:paraId="1461D78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+ 1; j &lt; n;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08967C9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k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j,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/ main;</w:t>
      </w:r>
    </w:p>
    <w:p w14:paraId="10373E5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25F8F5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4F77EB">
        <w:rPr>
          <w:rFonts w:ascii="Consolas" w:hAnsi="Consolas"/>
          <w:color w:val="800000"/>
          <w:kern w:val="0"/>
          <w:sz w:val="16"/>
          <w:szCs w:val="16"/>
          <w:lang w:val="en-US" w:eastAsia="en-US"/>
        </w:rPr>
        <w:t>// Element of A</w:t>
      </w:r>
    </w:p>
    <w:p w14:paraId="170B8AA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 t &lt; n; t++) {</w:t>
      </w:r>
    </w:p>
    <w:p w14:paraId="30D2CE0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j, t,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(j, t) -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t) * k);</w:t>
      </w:r>
    </w:p>
    <w:p w14:paraId="2237E16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}</w:t>
      </w:r>
    </w:p>
    <w:p w14:paraId="54CFF37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8BC8A3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4F77EB">
        <w:rPr>
          <w:rFonts w:ascii="Consolas" w:hAnsi="Consolas"/>
          <w:color w:val="800000"/>
          <w:kern w:val="0"/>
          <w:sz w:val="16"/>
          <w:szCs w:val="16"/>
          <w:lang w:val="en-US" w:eastAsia="en-US"/>
        </w:rPr>
        <w:t>// Element of B</w:t>
      </w:r>
    </w:p>
    <w:p w14:paraId="040EC28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j,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(j,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-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* k);</w:t>
      </w:r>
    </w:p>
    <w:p w14:paraId="4549CCD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3B447AD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D28A9E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2C0AADB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30B6A15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95957D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back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238C5C0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Vector(n);</w:t>
      </w:r>
    </w:p>
    <w:p w14:paraId="5AB4435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088AB5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n - 1;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&gt;=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--) {</w:t>
      </w:r>
    </w:p>
    <w:p w14:paraId="2622D63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base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217FF39D" w14:textId="77777777" w:rsidR="004F77EB" w:rsidRPr="004F77EB" w:rsidRDefault="004F77EB" w:rsidP="004F77EB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4B1916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+ 1; j &lt; n;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6B23B4D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base +=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j) *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X.get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(j);</w:t>
      </w:r>
    </w:p>
    <w:p w14:paraId="53DDA48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78FE86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76FF9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- base) /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7DCCE15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X.set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x);</w:t>
      </w:r>
    </w:p>
    <w:p w14:paraId="37ED8EF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2F93455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FD90F9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.X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X;</w:t>
      </w:r>
    </w:p>
    <w:p w14:paraId="0538425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5A56C53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DD8001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selectMainElement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step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287F53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maxV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abs(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(step, step));</w:t>
      </w:r>
    </w:p>
    <w:p w14:paraId="64D6A1F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maxIndex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step;</w:t>
      </w:r>
    </w:p>
    <w:p w14:paraId="19110F2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E7EED0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step + 1;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n;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2658500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cur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abs(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step));</w:t>
      </w:r>
    </w:p>
    <w:p w14:paraId="2502191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C8A7D2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(cur &gt;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maxV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47F0E2B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maxV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cur;</w:t>
      </w:r>
    </w:p>
    <w:p w14:paraId="7F3574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maxIndex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i;</w:t>
      </w:r>
    </w:p>
    <w:p w14:paraId="40CC921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030C3F2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7DFEF7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34F1C34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9DE5E7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A.swapLines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(step,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maxIndex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22DAF5B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B.swapLines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(step,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maxIndex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4510BC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E2CB55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4351A3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043B09B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4FD569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5F05C5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class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{</w:t>
      </w:r>
    </w:p>
    <w:p w14:paraId="01133BE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size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9ED5BD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eps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0.00000001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01E921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7C71F5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D0B41A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maxIterations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10000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3E3633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562E96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GetResidual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EA046B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5C5CCD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04F752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34EED8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05FA438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CFCABA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IterativeMethod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eps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453078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setEps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(eps);</w:t>
      </w:r>
    </w:p>
    <w:p w14:paraId="7054385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6A01E58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5CE4A6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executeIterative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3609F2C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size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();</w:t>
      </w:r>
    </w:p>
    <w:p w14:paraId="36B41C4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36ACC08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C62EFD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prepareB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B);</w:t>
      </w:r>
    </w:p>
    <w:p w14:paraId="1A9885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Vector(b);</w:t>
      </w:r>
    </w:p>
    <w:p w14:paraId="683B74F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prepareA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B);</w:t>
      </w:r>
    </w:p>
    <w:p w14:paraId="4C02BD0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019E60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while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(!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isDone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x, B)) {</w:t>
      </w:r>
    </w:p>
    <w:p w14:paraId="1C9B188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x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nextIterativeStep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x, b);</w:t>
      </w:r>
    </w:p>
    <w:p w14:paraId="0509A9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++;</w:t>
      </w:r>
    </w:p>
    <w:p w14:paraId="5EC88E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F067DC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&gt;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maxIterations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4714022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throwsIterationsOut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5A44B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6AFA983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2AAEF1F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485652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x;</w:t>
      </w:r>
    </w:p>
    <w:p w14:paraId="5C873E0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B633B6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8E9D1D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executeGaussSeidel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7D247B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size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();</w:t>
      </w:r>
    </w:p>
    <w:p w14:paraId="7B9C04E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2B75058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36216B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prepareB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B);</w:t>
      </w:r>
    </w:p>
    <w:p w14:paraId="250F0C7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b.getSize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());</w:t>
      </w:r>
    </w:p>
    <w:p w14:paraId="4D5D960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prepareA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B);</w:t>
      </w:r>
    </w:p>
    <w:p w14:paraId="1A518D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5A36EC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while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(!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isDone</w:t>
      </w:r>
      <w:proofErr w:type="spellEnd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x, B)) {</w:t>
      </w:r>
    </w:p>
    <w:p w14:paraId="29DE263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x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nextGaussSeidelStep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a, x, b);</w:t>
      </w:r>
    </w:p>
    <w:p w14:paraId="4A6D800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++;</w:t>
      </w:r>
    </w:p>
    <w:p w14:paraId="65D530C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EBE4B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&gt;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maxIterations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256C89F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throwsIterationsOut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4FF6CA8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49C4CDE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}</w:t>
      </w:r>
    </w:p>
    <w:p w14:paraId="1E1AD7A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6CEF96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x;</w:t>
      </w:r>
    </w:p>
    <w:p w14:paraId="4D41D96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23F069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6ED6A9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nextGaussSeidelStep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D1FB7B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Vector(x);</w:t>
      </w:r>
    </w:p>
    <w:p w14:paraId="14D7C79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511AD9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023D9F1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110C633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347CBA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145C311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+=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(j) *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 j);</w:t>
      </w:r>
    </w:p>
    <w:p w14:paraId="2FD30E8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4EE1111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B5A1E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+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3B47C7E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4BCDDC4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387D84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res;</w:t>
      </w:r>
    </w:p>
    <w:p w14:paraId="7D80B86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E2FA32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494127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nextIterativeStep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F9581F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Matrix.mulMatToVec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x);</w:t>
      </w:r>
    </w:p>
    <w:p w14:paraId="75A81B6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D2F1D9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23903E6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+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6FB6762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45E0226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29531C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res;</w:t>
      </w:r>
    </w:p>
    <w:p w14:paraId="70A336A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07531B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B01DDA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boolean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isDone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X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41A0254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var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residual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getResidual.execute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(A, X, B);</w:t>
      </w:r>
    </w:p>
    <w:p w14:paraId="37C3133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1C44F6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max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abs(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residual.get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73275EB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486957B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1;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0C56DB0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cur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abs(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residual.get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7B1D63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3178417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(cur &gt; max) {</w:t>
      </w:r>
    </w:p>
    <w:p w14:paraId="6D73613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max = cur;</w:t>
      </w:r>
    </w:p>
    <w:p w14:paraId="7E66758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3BB73BA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7F78EC8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5D17F0D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max &lt; eps;</w:t>
      </w:r>
    </w:p>
    <w:p w14:paraId="7A7EEEE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2A0C1E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C3AAF2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prepareA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25F347B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Matrix(A);</w:t>
      </w:r>
    </w:p>
    <w:p w14:paraId="696D121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85B300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7D4D6CA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j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j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j++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 {</w:t>
      </w:r>
    </w:p>
    <w:p w14:paraId="1E4F32A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9885A"/>
          <w:kern w:val="0"/>
          <w:sz w:val="16"/>
          <w:szCs w:val="16"/>
          <w:lang w:val="en-US" w:eastAsia="en-US"/>
        </w:rPr>
        <w:t>0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5F5698E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83532F6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if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!</w:t>
      </w:r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= j) {</w:t>
      </w:r>
    </w:p>
    <w:p w14:paraId="4BF0B4B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j) /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6C510CB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-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7C62CD6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}</w:t>
      </w:r>
    </w:p>
    <w:p w14:paraId="756FF14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287A4B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j,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newVal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8C76A7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14:paraId="654CD4A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4F8656E4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FC05552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a;</w:t>
      </w:r>
    </w:p>
    <w:p w14:paraId="40962B9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5C1322F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532034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prepareB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Matrix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A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,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4AB56E1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Vector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b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=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Vector(size);</w:t>
      </w:r>
    </w:p>
    <w:p w14:paraId="2D4CA539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706B38C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for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(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0;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&lt; size;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++) {</w:t>
      </w:r>
    </w:p>
    <w:p w14:paraId="5C6DDF3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b.set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proofErr w:type="gram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B.get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) /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A.get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,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));</w:t>
      </w:r>
    </w:p>
    <w:p w14:paraId="7E183DE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14:paraId="030CB93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1A2A403C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b;</w:t>
      </w:r>
    </w:p>
    <w:p w14:paraId="61EEFBB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283A8121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778A1EF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setEps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double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eps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19E92A9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proofErr w:type="spellStart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this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.eps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= eps;</w:t>
      </w:r>
    </w:p>
    <w:p w14:paraId="2113916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06BD5517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287609D5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public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int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getIterCount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5363E5E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return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iterCount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;</w:t>
      </w:r>
    </w:p>
    <w:p w14:paraId="3A76B6B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774D4DDE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6BB13C5A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private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267F99"/>
          <w:kern w:val="0"/>
          <w:sz w:val="16"/>
          <w:szCs w:val="16"/>
          <w:lang w:val="en-US" w:eastAsia="en-US"/>
        </w:rPr>
        <w:t>void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1080"/>
          <w:kern w:val="0"/>
          <w:sz w:val="16"/>
          <w:szCs w:val="16"/>
          <w:lang w:val="en-US" w:eastAsia="en-US"/>
        </w:rPr>
        <w:t>throwsIterationsOut</w:t>
      </w:r>
      <w:proofErr w:type="spell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)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{</w:t>
      </w:r>
    </w:p>
    <w:p w14:paraId="09652888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throw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4F77EB">
        <w:rPr>
          <w:rFonts w:ascii="Consolas" w:hAnsi="Consolas"/>
          <w:color w:val="AF00DB"/>
          <w:kern w:val="0"/>
          <w:sz w:val="16"/>
          <w:szCs w:val="16"/>
          <w:lang w:val="en-US" w:eastAsia="en-US"/>
        </w:rPr>
        <w:t>new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RuntimeException</w:t>
      </w:r>
      <w:proofErr w:type="spellEnd"/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(</w:t>
      </w:r>
      <w:proofErr w:type="gramEnd"/>
      <w:r w:rsidRPr="004F77EB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"Invalid system (too many iterations)"</w:t>
      </w: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);</w:t>
      </w:r>
    </w:p>
    <w:p w14:paraId="08D0A92D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 xml:space="preserve">    }</w:t>
      </w:r>
    </w:p>
    <w:p w14:paraId="47F6C690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r w:rsidRPr="004F77EB">
        <w:rPr>
          <w:rFonts w:ascii="Consolas" w:hAnsi="Consolas"/>
          <w:color w:val="0000FF"/>
          <w:kern w:val="0"/>
          <w:sz w:val="16"/>
          <w:szCs w:val="16"/>
          <w:lang w:val="en-US" w:eastAsia="en-US"/>
        </w:rPr>
        <w:t>}</w:t>
      </w:r>
    </w:p>
    <w:p w14:paraId="612C6A63" w14:textId="77777777" w:rsidR="004F77EB" w:rsidRPr="004F77EB" w:rsidRDefault="004F77EB" w:rsidP="004F7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17BCC54" w14:textId="77777777" w:rsidR="004F77EB" w:rsidRPr="004F77EB" w:rsidRDefault="004F77EB" w:rsidP="00C05514">
      <w:pPr>
        <w:pStyle w:val="ListParagraph"/>
        <w:spacing w:line="360" w:lineRule="auto"/>
        <w:ind w:left="1004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7445DAF" w14:textId="77777777" w:rsidR="00CB37DA" w:rsidRPr="00CB37DA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51CFDC6" w14:textId="53889B4A" w:rsidR="008E08CB" w:rsidRDefault="001A15D4" w:rsidP="004F77EB">
      <w:pPr>
        <w:pStyle w:val="ListParagraph"/>
        <w:numPr>
          <w:ilvl w:val="0"/>
          <w:numId w:val="30"/>
        </w:numPr>
        <w:spacing w:line="360" w:lineRule="auto"/>
        <w:ind w:left="630" w:right="-216" w:firstLine="27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3347E"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ABA4BA3" w14:textId="411DE55B" w:rsidR="00195D4F" w:rsidRDefault="00195D4F" w:rsidP="00195D4F">
      <w:pPr>
        <w:spacing w:line="360" w:lineRule="auto"/>
        <w:ind w:right="-21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2F4A9A1" w14:textId="2597F34A" w:rsidR="00195D4F" w:rsidRDefault="00195D4F" w:rsidP="00195D4F">
      <w:pPr>
        <w:spacing w:line="360" w:lineRule="auto"/>
        <w:ind w:right="-21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lastRenderedPageBreak/>
        <w:drawing>
          <wp:inline distT="0" distB="0" distL="0" distR="0" wp14:anchorId="7AD1F630" wp14:editId="63DE8F7D">
            <wp:extent cx="55435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310D" w14:textId="4DA18980" w:rsidR="00195D4F" w:rsidRPr="00195D4F" w:rsidRDefault="00195D4F" w:rsidP="00195D4F">
      <w:pPr>
        <w:spacing w:line="360" w:lineRule="auto"/>
        <w:ind w:right="-21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4924CC24" wp14:editId="23B85659">
            <wp:extent cx="41814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3537A" w14:textId="53BE3FBB" w:rsidR="00000027" w:rsidRPr="00000027" w:rsidRDefault="00000027" w:rsidP="00000027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E5CDAA4" w14:textId="13FB2DD0" w:rsidR="004F77EB" w:rsidRDefault="006E2DE5" w:rsidP="004F77EB">
      <w:pPr>
        <w:spacing w:line="360" w:lineRule="auto"/>
        <w:ind w:firstLine="567"/>
        <w:rPr>
          <w:sz w:val="28"/>
          <w:szCs w:val="28"/>
          <w:lang w:val="uk-UA"/>
        </w:rPr>
      </w:pPr>
      <w:r w:rsidRPr="00757A8E">
        <w:rPr>
          <w:b/>
          <w:sz w:val="28"/>
          <w:szCs w:val="28"/>
          <w:lang w:val="uk-UA"/>
        </w:rPr>
        <w:lastRenderedPageBreak/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</w:t>
      </w:r>
      <w:r w:rsidR="0083347E">
        <w:rPr>
          <w:sz w:val="28"/>
          <w:szCs w:val="28"/>
          <w:lang w:val="uk-UA"/>
        </w:rPr>
        <w:t>я</w:t>
      </w:r>
      <w:r w:rsidR="004F77EB" w:rsidRPr="004F77EB">
        <w:rPr>
          <w:sz w:val="28"/>
          <w:szCs w:val="28"/>
          <w:lang w:val="uk-UA"/>
        </w:rPr>
        <w:t xml:space="preserve"> </w:t>
      </w:r>
      <w:r w:rsidR="004F77EB" w:rsidRPr="0083347E">
        <w:rPr>
          <w:sz w:val="28"/>
          <w:szCs w:val="28"/>
          <w:lang w:val="uk-UA"/>
        </w:rPr>
        <w:t>розв’язувати системи лінійних алгебраїчних рівнянь з застосуванням ЕОМ за ітераційними методами; набуття теоретичних знань та практичних навичок розв’язку систем лінійних алгебраїчних рівнянь з застосуванням ЕОМ за точними методами</w:t>
      </w:r>
      <w:r w:rsidR="004F77EB" w:rsidRPr="004F77EB">
        <w:rPr>
          <w:sz w:val="28"/>
          <w:szCs w:val="28"/>
          <w:lang w:val="uk-UA"/>
        </w:rPr>
        <w:t xml:space="preserve">. </w:t>
      </w:r>
    </w:p>
    <w:p w14:paraId="2619478D" w14:textId="0E34B8F5" w:rsidR="004F77EB" w:rsidRPr="004F77EB" w:rsidRDefault="004F77EB" w:rsidP="004F77EB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з’ясував, що найбільш ефективним методом (серед реалізованих) є метод Гауса-</w:t>
      </w:r>
      <w:proofErr w:type="spellStart"/>
      <w:r>
        <w:rPr>
          <w:sz w:val="28"/>
          <w:szCs w:val="28"/>
          <w:lang w:val="uk-UA"/>
        </w:rPr>
        <w:t>Зейделя</w:t>
      </w:r>
      <w:proofErr w:type="spellEnd"/>
      <w:r>
        <w:rPr>
          <w:sz w:val="28"/>
          <w:szCs w:val="28"/>
          <w:lang w:val="uk-UA"/>
        </w:rPr>
        <w:t xml:space="preserve">. Йому потрібно приблизно у два разі менше ітерацій чим для методу ітерацій. А метод гауса хоча і точний, але має усі недоліки точних рішень під час рішень СЛАР – швидкий ріст часу виконання та зниження точності, при збільшені системи. </w:t>
      </w:r>
    </w:p>
    <w:p w14:paraId="4ED55155" w14:textId="671BD814" w:rsidR="004C6DEE" w:rsidRPr="00757A8E" w:rsidRDefault="004C6DEE" w:rsidP="004F77EB">
      <w:pPr>
        <w:spacing w:after="480"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3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585C" w14:textId="77777777" w:rsidR="00E13442" w:rsidRDefault="00E13442">
      <w:r>
        <w:separator/>
      </w:r>
    </w:p>
  </w:endnote>
  <w:endnote w:type="continuationSeparator" w:id="0">
    <w:p w14:paraId="246ACEE1" w14:textId="77777777" w:rsidR="00E13442" w:rsidRDefault="00E1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10BF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10BF9" w:rsidRDefault="00210BF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10BF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10BF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10BF9" w:rsidRDefault="00210BF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10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1CCF651" w:rsidR="00210BF9" w:rsidRPr="00757A8E" w:rsidRDefault="00210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</w:t>
          </w:r>
          <w:r w:rsidR="0083347E">
            <w:rPr>
              <w:sz w:val="40"/>
              <w:lang w:val="uk-UA"/>
            </w:rPr>
            <w:t>4</w:t>
          </w:r>
        </w:p>
      </w:tc>
    </w:tr>
    <w:tr w:rsidR="00210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10BF9" w:rsidRPr="00757A8E" w:rsidRDefault="00210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10BF9" w:rsidRPr="00757A8E" w:rsidRDefault="00210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01EAAF6" w:rsidR="00210BF9" w:rsidRPr="00757A8E" w:rsidRDefault="0083347E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Розв’язання систем лінійних алгебраїчних рівнянь (СЛАР) за точними</w:t>
          </w:r>
          <w:r w:rsidRPr="0083347E">
            <w:rPr>
              <w:sz w:val="28"/>
            </w:rPr>
            <w:t xml:space="preserve"> </w:t>
          </w:r>
          <w:r>
            <w:rPr>
              <w:sz w:val="28"/>
              <w:lang w:val="uk-UA"/>
            </w:rPr>
            <w:t>та ітераційними методами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10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10C9577C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</w:t>
          </w:r>
        </w:p>
      </w:tc>
    </w:tr>
    <w:tr w:rsidR="00210BF9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FC01224" w:rsidR="00210BF9" w:rsidRPr="00CF72D0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Фаріонова Т.А.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10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10BF9" w:rsidRPr="00757A8E" w:rsidRDefault="00210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10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FD0BF9A" w:rsidR="00210BF9" w:rsidRPr="0083347E" w:rsidRDefault="00210B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</w:t>
          </w:r>
          <w:r w:rsidR="0083347E">
            <w:rPr>
              <w:sz w:val="40"/>
              <w:lang w:val="uk-UA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10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0034F7A" w:rsidR="00210BF9" w:rsidRPr="00BF7874" w:rsidRDefault="00210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10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10BF9" w:rsidRDefault="00210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7886B" w14:textId="77777777" w:rsidR="00E13442" w:rsidRDefault="00E13442">
      <w:r>
        <w:separator/>
      </w:r>
    </w:p>
  </w:footnote>
  <w:footnote w:type="continuationSeparator" w:id="0">
    <w:p w14:paraId="0ACB17F7" w14:textId="77777777" w:rsidR="00E13442" w:rsidRDefault="00E1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9A8"/>
    <w:multiLevelType w:val="hybridMultilevel"/>
    <w:tmpl w:val="C0AAE8BC"/>
    <w:lvl w:ilvl="0" w:tplc="0C1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13E112C"/>
    <w:multiLevelType w:val="hybridMultilevel"/>
    <w:tmpl w:val="5B5674C6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0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8"/>
  </w:num>
  <w:num w:numId="4">
    <w:abstractNumId w:val="24"/>
  </w:num>
  <w:num w:numId="5">
    <w:abstractNumId w:val="22"/>
  </w:num>
  <w:num w:numId="6">
    <w:abstractNumId w:val="28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9"/>
  </w:num>
  <w:num w:numId="15">
    <w:abstractNumId w:val="30"/>
  </w:num>
  <w:num w:numId="16">
    <w:abstractNumId w:val="25"/>
  </w:num>
  <w:num w:numId="17">
    <w:abstractNumId w:val="3"/>
  </w:num>
  <w:num w:numId="18">
    <w:abstractNumId w:val="9"/>
  </w:num>
  <w:num w:numId="19">
    <w:abstractNumId w:val="17"/>
  </w:num>
  <w:num w:numId="20">
    <w:abstractNumId w:val="12"/>
  </w:num>
  <w:num w:numId="21">
    <w:abstractNumId w:val="27"/>
  </w:num>
  <w:num w:numId="22">
    <w:abstractNumId w:val="21"/>
  </w:num>
  <w:num w:numId="23">
    <w:abstractNumId w:val="23"/>
  </w:num>
  <w:num w:numId="24">
    <w:abstractNumId w:val="26"/>
  </w:num>
  <w:num w:numId="25">
    <w:abstractNumId w:val="8"/>
  </w:num>
  <w:num w:numId="26">
    <w:abstractNumId w:val="7"/>
  </w:num>
  <w:num w:numId="27">
    <w:abstractNumId w:val="29"/>
  </w:num>
  <w:num w:numId="28">
    <w:abstractNumId w:val="20"/>
  </w:num>
  <w:num w:numId="29">
    <w:abstractNumId w:val="13"/>
  </w:num>
  <w:num w:numId="30">
    <w:abstractNumId w:val="1"/>
  </w:num>
  <w:num w:numId="31">
    <w:abstractNumId w:val="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0027"/>
    <w:rsid w:val="00001B8C"/>
    <w:rsid w:val="00002055"/>
    <w:rsid w:val="00002BE4"/>
    <w:rsid w:val="00004B8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999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0656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95D4F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0BF9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B04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B6115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5210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0D2B"/>
    <w:rsid w:val="004D5EDF"/>
    <w:rsid w:val="004D7236"/>
    <w:rsid w:val="004F36C7"/>
    <w:rsid w:val="004F6838"/>
    <w:rsid w:val="004F73C4"/>
    <w:rsid w:val="004F77EB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B8A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509E"/>
    <w:rsid w:val="00656CA3"/>
    <w:rsid w:val="006607EC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0918"/>
    <w:rsid w:val="007F1834"/>
    <w:rsid w:val="00801C87"/>
    <w:rsid w:val="00815F49"/>
    <w:rsid w:val="00823267"/>
    <w:rsid w:val="00830899"/>
    <w:rsid w:val="0083347E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08CB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6CC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232B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AF4C76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5514"/>
    <w:rsid w:val="00C07951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317"/>
    <w:rsid w:val="00CA1FC0"/>
    <w:rsid w:val="00CB37DA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CF72D0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3D41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3442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019"/>
    <w:rsid w:val="00F55C81"/>
    <w:rsid w:val="00F57988"/>
    <w:rsid w:val="00F61EC0"/>
    <w:rsid w:val="00F640D5"/>
    <w:rsid w:val="00F64A54"/>
    <w:rsid w:val="00F72A19"/>
    <w:rsid w:val="00F73601"/>
    <w:rsid w:val="00F846D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link w:val="TitleChar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NoSpacing">
    <w:name w:val="No Spacing"/>
    <w:uiPriority w:val="1"/>
    <w:qFormat/>
    <w:rsid w:val="00CB37DA"/>
    <w:rPr>
      <w:rFonts w:ascii="Calibri" w:eastAsia="Calibri" w:hAnsi="Calibri"/>
      <w:sz w:val="22"/>
      <w:szCs w:val="22"/>
      <w:lang w:val="ru-RU" w:eastAsia="en-US"/>
    </w:rPr>
  </w:style>
  <w:style w:type="character" w:customStyle="1" w:styleId="TitleChar">
    <w:name w:val="Title Char"/>
    <w:link w:val="Title"/>
    <w:rsid w:val="00004B84"/>
    <w:rPr>
      <w:b/>
      <w:bCs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2604</TotalTime>
  <Pages>16</Pages>
  <Words>2247</Words>
  <Characters>12812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79</cp:revision>
  <cp:lastPrinted>2015-09-20T08:44:00Z</cp:lastPrinted>
  <dcterms:created xsi:type="dcterms:W3CDTF">2016-09-25T11:38:00Z</dcterms:created>
  <dcterms:modified xsi:type="dcterms:W3CDTF">2019-05-16T07:39:00Z</dcterms:modified>
</cp:coreProperties>
</file>