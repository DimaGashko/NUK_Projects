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3CDFA97C" w:rsidR="00A042CC" w:rsidRPr="00C547CA" w:rsidRDefault="001C489D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47BA016E" w:rsidR="00141DAA" w:rsidRPr="00F62484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F62484" w:rsidRPr="00F62484">
        <w:rPr>
          <w:b/>
          <w:spacing w:val="-10"/>
          <w:sz w:val="28"/>
          <w:szCs w:val="28"/>
          <w:lang w:eastAsia="uk-UA"/>
        </w:rPr>
        <w:t>4</w:t>
      </w:r>
    </w:p>
    <w:p w14:paraId="75D239C5" w14:textId="1CFF4137" w:rsidR="00F62484" w:rsidRDefault="00F62484" w:rsidP="00F62484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rStyle w:val="fontstyle01"/>
          <w:rFonts w:ascii="Times-Bold" w:hAnsi="Times-Bold"/>
          <w:lang w:val="uk-UA"/>
        </w:rPr>
        <w:t xml:space="preserve">Розробка програм з використанням шифру </w:t>
      </w:r>
      <w:proofErr w:type="spellStart"/>
      <w:r>
        <w:rPr>
          <w:rStyle w:val="fontstyle01"/>
          <w:rFonts w:ascii="Times-Bold" w:hAnsi="Times-Bold"/>
          <w:lang w:val="uk-UA"/>
        </w:rPr>
        <w:t>Хілла</w:t>
      </w:r>
      <w:proofErr w:type="spellEnd"/>
    </w:p>
    <w:p w14:paraId="7ABDC5A0" w14:textId="59B7A8C3" w:rsidR="00661B44" w:rsidRDefault="00661B44" w:rsidP="00661B44">
      <w:pPr>
        <w:spacing w:line="360" w:lineRule="auto"/>
        <w:rPr>
          <w:rStyle w:val="fontstyle01"/>
          <w:b w:val="0"/>
          <w:bCs w:val="0"/>
          <w:lang w:val="uk-UA"/>
        </w:rPr>
      </w:pPr>
      <w:r>
        <w:rPr>
          <w:rStyle w:val="fontstyle01"/>
          <w:lang w:val="uk-UA"/>
        </w:rPr>
        <w:t xml:space="preserve">Мета: </w:t>
      </w:r>
      <w:r w:rsidRPr="00661B44">
        <w:rPr>
          <w:rStyle w:val="fontstyle01"/>
          <w:b w:val="0"/>
          <w:bCs w:val="0"/>
          <w:lang w:val="uk-UA"/>
        </w:rPr>
        <w:t xml:space="preserve">отримати представлення про шифр </w:t>
      </w:r>
      <w:proofErr w:type="spellStart"/>
      <w:r w:rsidRPr="00661B44">
        <w:rPr>
          <w:rStyle w:val="fontstyle01"/>
          <w:b w:val="0"/>
          <w:bCs w:val="0"/>
          <w:lang w:val="uk-UA"/>
        </w:rPr>
        <w:t>Хілла</w:t>
      </w:r>
      <w:proofErr w:type="spellEnd"/>
      <w:r w:rsidRPr="00661B44">
        <w:rPr>
          <w:rStyle w:val="fontstyle01"/>
          <w:b w:val="0"/>
          <w:bCs w:val="0"/>
          <w:lang w:val="uk-UA"/>
        </w:rPr>
        <w:t xml:space="preserve"> та розробити програмне забезпечення, з використанням шифру </w:t>
      </w:r>
      <w:proofErr w:type="spellStart"/>
      <w:r w:rsidRPr="00661B44">
        <w:rPr>
          <w:rStyle w:val="fontstyle01"/>
          <w:b w:val="0"/>
          <w:bCs w:val="0"/>
          <w:lang w:val="uk-UA"/>
        </w:rPr>
        <w:t>Хілла</w:t>
      </w:r>
      <w:proofErr w:type="spellEnd"/>
      <w:r w:rsidRPr="00661B44">
        <w:rPr>
          <w:rStyle w:val="fontstyle01"/>
          <w:b w:val="0"/>
          <w:bCs w:val="0"/>
          <w:lang w:val="uk-UA"/>
        </w:rPr>
        <w:t>.</w:t>
      </w:r>
    </w:p>
    <w:p w14:paraId="5D538DE0" w14:textId="77777777" w:rsidR="00661B44" w:rsidRDefault="00661B44" w:rsidP="00661B44">
      <w:pPr>
        <w:spacing w:line="360" w:lineRule="auto"/>
        <w:rPr>
          <w:rStyle w:val="fontstyle01"/>
          <w:lang w:val="uk-UA"/>
        </w:rPr>
      </w:pPr>
      <w:r>
        <w:rPr>
          <w:rStyle w:val="fontstyle01"/>
          <w:lang w:val="uk-UA"/>
        </w:rPr>
        <w:t>Завдання:</w:t>
      </w:r>
    </w:p>
    <w:p w14:paraId="78809C34" w14:textId="3244CAA2" w:rsidR="00661B44" w:rsidRDefault="00661B44" w:rsidP="00661B44">
      <w:pPr>
        <w:spacing w:line="360" w:lineRule="auto"/>
        <w:rPr>
          <w:color w:val="000000"/>
          <w:sz w:val="28"/>
          <w:szCs w:val="28"/>
          <w:lang w:val="uk-UA"/>
        </w:rPr>
      </w:pPr>
      <w:r w:rsidRPr="00661B44">
        <w:rPr>
          <w:rStyle w:val="fontstyle01"/>
          <w:b w:val="0"/>
          <w:bCs w:val="0"/>
          <w:lang w:val="uk-UA"/>
        </w:rPr>
        <w:t xml:space="preserve">Написати програму, що шифру повідомленням, використовуючи шифр </w:t>
      </w:r>
      <w:proofErr w:type="spellStart"/>
      <w:r w:rsidRPr="00661B44">
        <w:rPr>
          <w:rStyle w:val="fontstyle01"/>
          <w:b w:val="0"/>
          <w:bCs w:val="0"/>
          <w:lang w:val="uk-UA"/>
        </w:rPr>
        <w:t>Хілла</w:t>
      </w:r>
      <w:bookmarkStart w:id="0" w:name="_GoBack"/>
      <w:bookmarkEnd w:id="0"/>
      <w:proofErr w:type="spellEnd"/>
      <w:r w:rsidRPr="00661B44">
        <w:rPr>
          <w:rStyle w:val="fontstyle01"/>
          <w:b w:val="0"/>
          <w:bCs w:val="0"/>
          <w:lang w:val="uk-UA"/>
        </w:rPr>
        <w:t xml:space="preserve">. Розмір блоку для шифрування – </w:t>
      </w:r>
      <w:r w:rsidRPr="00F62484">
        <w:rPr>
          <w:rStyle w:val="fontstyle01"/>
          <w:b w:val="0"/>
          <w:bCs w:val="0"/>
        </w:rPr>
        <w:t>5</w:t>
      </w:r>
      <w:r w:rsidRPr="00661B44">
        <w:rPr>
          <w:rStyle w:val="fontstyle01"/>
          <w:b w:val="0"/>
          <w:bCs w:val="0"/>
          <w:lang w:val="uk-UA"/>
        </w:rPr>
        <w:t xml:space="preserve"> символи</w:t>
      </w:r>
      <w:r>
        <w:rPr>
          <w:rStyle w:val="fontstyle01"/>
          <w:lang w:val="uk-UA"/>
        </w:rPr>
        <w:t>.</w:t>
      </w:r>
    </w:p>
    <w:p w14:paraId="5A438D9E" w14:textId="3008FF57" w:rsidR="00B663E2" w:rsidRDefault="001B2E86" w:rsidP="00661B44">
      <w:pPr>
        <w:spacing w:before="240" w:after="240" w:line="360" w:lineRule="auto"/>
        <w:jc w:val="center"/>
        <w:rPr>
          <w:sz w:val="28"/>
          <w:szCs w:val="22"/>
          <w:lang w:val="uk-UA"/>
        </w:rPr>
      </w:pPr>
      <w:r w:rsidRPr="001B2E86">
        <w:rPr>
          <w:color w:val="000000"/>
          <w:sz w:val="32"/>
          <w:szCs w:val="32"/>
          <w:lang w:val="uk-UA"/>
        </w:rPr>
        <w:t>Хід роботи</w:t>
      </w:r>
    </w:p>
    <w:p w14:paraId="341C30C4" w14:textId="3EA07992" w:rsidR="001B2E86" w:rsidRPr="00661B44" w:rsidRDefault="000D4F95" w:rsidP="001B2E86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 w:rsidRPr="00C751F5">
        <w:rPr>
          <w:sz w:val="28"/>
          <w:szCs w:val="22"/>
          <w:lang w:val="uk-UA"/>
        </w:rPr>
        <w:t>Текст програми</w:t>
      </w:r>
    </w:p>
    <w:p w14:paraId="2D64B4C0" w14:textId="344DC96B" w:rsidR="00661B44" w:rsidRDefault="00661B44" w:rsidP="00661B44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en-US" w:eastAsia="uk-UA"/>
        </w:rPr>
      </w:pPr>
      <w:proofErr w:type="spellStart"/>
      <w:r>
        <w:rPr>
          <w:kern w:val="0"/>
          <w:sz w:val="28"/>
          <w:szCs w:val="28"/>
          <w:lang w:val="en-US" w:eastAsia="uk-UA"/>
        </w:rPr>
        <w:t>Hill.ts</w:t>
      </w:r>
      <w:proofErr w:type="spellEnd"/>
    </w:p>
    <w:p w14:paraId="432A67ED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import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chunk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from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661B4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lodash</w:t>
      </w:r>
      <w:proofErr w:type="spellEnd"/>
      <w:r w:rsidRPr="00661B4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/chunk'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CE1C87D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import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modInvMat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matMulVec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from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'./math'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CD531A4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9DE05F7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export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encode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0597C713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prepareKey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ABCDE6C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process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padMsg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].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AADA9C1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635626C1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B19AB8D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export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decode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22D74094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process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modInvMat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prepareKey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 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** 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16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36D52716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2A494F1C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96CB006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process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[][]):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39A9C1A1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codes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chunk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prepareStr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].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40760319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matMulVec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)).</w:t>
      </w:r>
      <w:proofErr w:type="spellStart"/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flatMap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A61A61C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F2E3359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fromCharCode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(...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codes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A74B97F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AFD00A6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70EAD09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prepareKey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2910E5BF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size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sqrt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^ 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84AA210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chunk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slice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size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size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split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3237F2D7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codePointAt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size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76BF055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72EFB8A1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18AEAD3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prepareStr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str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 {</w:t>
      </w:r>
    </w:p>
    <w:p w14:paraId="795FA80B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str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split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codePointAt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65BEB6E3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607B1D45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E1ED51A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padMsg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size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2FE23C02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padEnd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size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%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size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 '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524F26B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}</w:t>
      </w:r>
    </w:p>
    <w:p w14:paraId="2734CD7D" w14:textId="2FBBF00E" w:rsidR="00661B44" w:rsidRDefault="00661B44" w:rsidP="00661B44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en-US" w:eastAsia="uk-UA"/>
        </w:rPr>
      </w:pPr>
    </w:p>
    <w:p w14:paraId="57F5130A" w14:textId="414AC537" w:rsidR="00661B44" w:rsidRDefault="00661B44" w:rsidP="00661B44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en-US" w:eastAsia="uk-UA"/>
        </w:rPr>
      </w:pPr>
      <w:proofErr w:type="spellStart"/>
      <w:r>
        <w:rPr>
          <w:kern w:val="0"/>
          <w:sz w:val="28"/>
          <w:szCs w:val="28"/>
          <w:lang w:val="en-US" w:eastAsia="uk-UA"/>
        </w:rPr>
        <w:t>math.ts</w:t>
      </w:r>
      <w:proofErr w:type="spellEnd"/>
    </w:p>
    <w:p w14:paraId="24C6190B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EBB9189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import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det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as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_det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from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661B4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mathjs</w:t>
      </w:r>
      <w:proofErr w:type="spellEnd"/>
      <w:r w:rsidRPr="00661B4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CCB2D1A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98E33B4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export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modInvMat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[][],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[][] {</w:t>
      </w:r>
    </w:p>
    <w:p w14:paraId="5F628ADB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round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det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6275E72C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invDet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modInv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modBy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032673D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8AF6A5A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adjoint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4C8FB458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round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modBy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invDet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40066FE8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}));</w:t>
      </w:r>
    </w:p>
    <w:p w14:paraId="51FFEC40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62172C57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E0CDE52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export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det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[][]):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3EB9CC07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78D4F305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];</w:t>
      </w:r>
    </w:p>
    <w:p w14:paraId="1C7BF5CA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5A90FA4F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6DF7DD2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((-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**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*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minor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</w:t>
      </w:r>
    </w:p>
    <w:p w14:paraId="46EAA1F4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reduce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sum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sum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253DE1D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567CDB85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EFE671E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export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matMulVec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[][],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[]):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 {</w:t>
      </w:r>
    </w:p>
    <w:p w14:paraId="50C6AFA8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&amp;&amp;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].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!==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714D9DFD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throw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'The matrix and the vector are inconsistent'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9B2EA92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6FDDC006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91C8FFB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47CC55F1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reduce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sum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sum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509DC84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});</w:t>
      </w:r>
    </w:p>
    <w:p w14:paraId="665D5EE3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270E0761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03DD0B4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export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adjoint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[][]):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[][] {</w:t>
      </w:r>
    </w:p>
    <w:p w14:paraId="3E7C79A2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transpose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confractor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))));</w:t>
      </w:r>
    </w:p>
    <w:p w14:paraId="48531970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703B282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3E3F062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export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confractor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[][],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7A899A31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((-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** (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 *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minor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BED4BA8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297C1744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8955E21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export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minor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[][],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3548C3F9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filtered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filter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!==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4392F2D6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filter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!==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777ACB3D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</w:p>
    <w:p w14:paraId="3CD3D8A6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det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filtered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62B2AF4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611B9387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9F7876B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export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transpose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matrix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[][]):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[][] {</w:t>
      </w:r>
    </w:p>
    <w:p w14:paraId="28130ADC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matrix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matrix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]));</w:t>
      </w:r>
    </w:p>
    <w:p w14:paraId="7D945E7A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FF9763E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039EF2E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export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modInv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29999C91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%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5182CE3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B7EBB83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for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&lt;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++) {</w:t>
      </w:r>
    </w:p>
    <w:p w14:paraId="17EC492A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%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 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EBF890D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74F9ABC9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console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log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94025B9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</w:p>
    <w:p w14:paraId="1CF3ECAC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throw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"There is no modular multiplicative inverse for the integer"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4CB3A61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138B8869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AFCF092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export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modBy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4A5F55F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&lt; 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?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(-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%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: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%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DC2F961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6C7CB0E9" w14:textId="069BC3FF" w:rsidR="00661B44" w:rsidRDefault="00661B44" w:rsidP="00661B44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en-US" w:eastAsia="uk-UA"/>
        </w:rPr>
      </w:pPr>
    </w:p>
    <w:p w14:paraId="20BAD01A" w14:textId="4E640AEA" w:rsidR="00661B44" w:rsidRDefault="00661B44" w:rsidP="00661B44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en-US" w:eastAsia="uk-UA"/>
        </w:rPr>
      </w:pPr>
      <w:proofErr w:type="spellStart"/>
      <w:r>
        <w:rPr>
          <w:kern w:val="0"/>
          <w:sz w:val="28"/>
          <w:szCs w:val="28"/>
          <w:lang w:val="en-US" w:eastAsia="uk-UA"/>
        </w:rPr>
        <w:t>index.ts</w:t>
      </w:r>
      <w:proofErr w:type="spellEnd"/>
    </w:p>
    <w:p w14:paraId="691B6AC6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BDC1302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INPUT_DELAY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200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4D20ED7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9902327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run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19A148DE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updateCharKeyNumKey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5B751AE1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initEvents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3695065A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E2171A8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initEvents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 {</w:t>
      </w:r>
    </w:p>
    <w:p w14:paraId="3411EE08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addEventListener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'input'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debounce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INPUT_DELAY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()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2EE584FF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run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362BE72E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spellStart"/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updateCharKeyNumKey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4D50A08F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}));</w:t>
      </w:r>
    </w:p>
    <w:p w14:paraId="292C676A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78822B4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addEventListener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'input'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debounce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INPUT_DELAY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run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2CA81B06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$encodeMsg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addEventListener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'input'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debounce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INPUT_DELAY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run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48218188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$decodeMsg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addEventListener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'input'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debounce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INPUT_DELAY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run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48731BC4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2FD147C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2078A33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run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 {</w:t>
      </w:r>
    </w:p>
    <w:p w14:paraId="364DA65D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value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trim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5BF4147A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value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trim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3DC26C3B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encodedMsg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encode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6BEDA17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decodedMsg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decode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encodedMsg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42C18936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5B9A2D4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encodeMsg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value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encodedMsg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DA85A10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decodeMsg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value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decodedMsg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E93D063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57AE1EC2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DDEEC8A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updateCharKeyNumKey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 {</w:t>
      </w:r>
    </w:p>
    <w:p w14:paraId="7C2551D5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value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trim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3EC14134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size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sqrt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^ 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6EF463A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charKey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chunk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slice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size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size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split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size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465ECD8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numKey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chunk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slice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size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size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split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053C0924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codePointAt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)),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size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B37687E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7B08F60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charKey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value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keyToString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charKey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B793B67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numKey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value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keyToString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numKey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4E8BCFA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7FA6A57F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72801CF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keyToString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661B4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any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[][]) {</w:t>
      </w:r>
    </w:p>
    <w:p w14:paraId="14DA21AB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61B4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61B4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61B4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join</w:t>
      </w:r>
      <w:proofErr w:type="spellEnd"/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661B44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\t</w:t>
      </w:r>
      <w:r w:rsidRPr="00661B4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)).</w:t>
      </w:r>
      <w:r w:rsidRPr="00661B4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join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661B4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661B44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\n</w:t>
      </w:r>
      <w:r w:rsidRPr="00661B4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F4A4AD5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61B4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0257937" w14:textId="77777777" w:rsidR="00661B44" w:rsidRPr="00661B44" w:rsidRDefault="00661B44" w:rsidP="00661B4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F039B15" w14:textId="77777777" w:rsidR="00661B44" w:rsidRPr="00661B44" w:rsidRDefault="00661B44" w:rsidP="00661B44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en-US" w:eastAsia="uk-UA"/>
        </w:rPr>
      </w:pPr>
    </w:p>
    <w:p w14:paraId="31404212" w14:textId="09336929" w:rsidR="00661B44" w:rsidRDefault="00661B44" w:rsidP="00661B44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</w:p>
    <w:p w14:paraId="1455FB5A" w14:textId="77777777" w:rsidR="00661B44" w:rsidRPr="00661B44" w:rsidRDefault="00661B44" w:rsidP="00661B44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</w:p>
    <w:p w14:paraId="68090F65" w14:textId="77777777" w:rsidR="00661B44" w:rsidRDefault="00661B44">
      <w:pPr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br w:type="page"/>
      </w:r>
    </w:p>
    <w:p w14:paraId="3302A28C" w14:textId="643889BD" w:rsidR="00DF0468" w:rsidRPr="005F00E5" w:rsidRDefault="000D4F95" w:rsidP="00B22870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0" w:firstLine="360"/>
        <w:jc w:val="left"/>
        <w:rPr>
          <w:b/>
          <w:sz w:val="28"/>
          <w:szCs w:val="28"/>
          <w:lang w:val="uk-UA"/>
        </w:rPr>
      </w:pPr>
      <w:r w:rsidRPr="005F00E5">
        <w:rPr>
          <w:sz w:val="28"/>
          <w:szCs w:val="22"/>
          <w:lang w:val="uk-UA"/>
        </w:rPr>
        <w:lastRenderedPageBreak/>
        <w:t>Результат виконання програми</w:t>
      </w:r>
    </w:p>
    <w:p w14:paraId="0CBC37D9" w14:textId="639C216C" w:rsidR="00B22870" w:rsidRDefault="00B22870">
      <w:pPr>
        <w:ind w:firstLine="0"/>
        <w:jc w:val="left"/>
        <w:rPr>
          <w:b/>
          <w:sz w:val="28"/>
          <w:szCs w:val="28"/>
          <w:lang w:val="uk-UA"/>
        </w:rPr>
      </w:pPr>
    </w:p>
    <w:p w14:paraId="77BB161B" w14:textId="629F7018" w:rsidR="00661B44" w:rsidRDefault="00661B44">
      <w:pPr>
        <w:ind w:firstLine="0"/>
        <w:jc w:val="left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1073D5C" wp14:editId="3AAEE54C">
            <wp:extent cx="6263640" cy="47129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7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C409B" w14:textId="77777777" w:rsidR="00661B44" w:rsidRDefault="00661B44">
      <w:pPr>
        <w:ind w:firstLine="0"/>
        <w:jc w:val="left"/>
        <w:rPr>
          <w:b/>
          <w:sz w:val="28"/>
          <w:szCs w:val="28"/>
          <w:lang w:val="uk-UA"/>
        </w:rPr>
      </w:pPr>
    </w:p>
    <w:p w14:paraId="70A9C4DF" w14:textId="77777777" w:rsidR="00661B44" w:rsidRDefault="00661B44" w:rsidP="005F00E5">
      <w:pPr>
        <w:spacing w:line="360" w:lineRule="auto"/>
        <w:rPr>
          <w:b/>
          <w:sz w:val="28"/>
          <w:szCs w:val="28"/>
          <w:lang w:val="uk-UA"/>
        </w:rPr>
      </w:pPr>
    </w:p>
    <w:p w14:paraId="64770273" w14:textId="77777777" w:rsidR="00661B44" w:rsidRDefault="00661B44" w:rsidP="005F00E5">
      <w:pPr>
        <w:spacing w:line="360" w:lineRule="auto"/>
        <w:rPr>
          <w:b/>
          <w:sz w:val="28"/>
          <w:szCs w:val="28"/>
          <w:lang w:val="uk-UA"/>
        </w:rPr>
      </w:pPr>
    </w:p>
    <w:p w14:paraId="2A1D3AEC" w14:textId="77777777" w:rsidR="00661B44" w:rsidRDefault="00661B44" w:rsidP="005F00E5">
      <w:pPr>
        <w:spacing w:line="360" w:lineRule="auto"/>
        <w:rPr>
          <w:b/>
          <w:sz w:val="28"/>
          <w:szCs w:val="28"/>
          <w:lang w:val="uk-UA"/>
        </w:rPr>
      </w:pPr>
    </w:p>
    <w:p w14:paraId="4AF89A5A" w14:textId="44A5DD07" w:rsidR="005F00E5" w:rsidRPr="001B2E86" w:rsidRDefault="006E2DE5" w:rsidP="005F00E5">
      <w:pPr>
        <w:spacing w:line="360" w:lineRule="auto"/>
        <w:rPr>
          <w:rStyle w:val="fontstyle01"/>
          <w:b w:val="0"/>
          <w:bCs w:val="0"/>
          <w:lang w:val="uk-UA"/>
        </w:rPr>
      </w:pPr>
      <w:r w:rsidRPr="00C547CA">
        <w:rPr>
          <w:b/>
          <w:sz w:val="28"/>
          <w:szCs w:val="28"/>
          <w:lang w:val="uk-UA"/>
        </w:rPr>
        <w:t xml:space="preserve">Висновок: </w:t>
      </w:r>
      <w:r w:rsidRPr="00C547CA">
        <w:rPr>
          <w:sz w:val="28"/>
          <w:szCs w:val="28"/>
          <w:lang w:val="uk-UA"/>
        </w:rPr>
        <w:t>на цій</w:t>
      </w:r>
      <w:r w:rsidR="00F129A5" w:rsidRPr="00C547CA">
        <w:rPr>
          <w:sz w:val="28"/>
          <w:szCs w:val="28"/>
          <w:lang w:val="uk-UA"/>
        </w:rPr>
        <w:t xml:space="preserve"> лабораторній</w:t>
      </w:r>
      <w:r w:rsidR="00944A6D">
        <w:rPr>
          <w:sz w:val="28"/>
          <w:szCs w:val="28"/>
          <w:lang w:val="uk-UA"/>
        </w:rPr>
        <w:t xml:space="preserve"> роботі</w:t>
      </w:r>
      <w:r w:rsidR="00F129A5" w:rsidRPr="00C547CA">
        <w:rPr>
          <w:sz w:val="28"/>
          <w:szCs w:val="28"/>
          <w:lang w:val="uk-UA"/>
        </w:rPr>
        <w:t xml:space="preserve"> </w:t>
      </w:r>
      <w:r w:rsidR="00AC38D6" w:rsidRPr="00C547CA">
        <w:rPr>
          <w:sz w:val="28"/>
          <w:szCs w:val="28"/>
          <w:lang w:val="uk-UA"/>
        </w:rPr>
        <w:t xml:space="preserve">я </w:t>
      </w:r>
      <w:r w:rsidR="005F00E5" w:rsidRPr="001B2E86">
        <w:rPr>
          <w:rStyle w:val="fontstyle01"/>
          <w:b w:val="0"/>
          <w:bCs w:val="0"/>
          <w:lang w:val="uk-UA"/>
        </w:rPr>
        <w:t>отрима</w:t>
      </w:r>
      <w:r w:rsidR="005F00E5">
        <w:rPr>
          <w:rStyle w:val="fontstyle01"/>
          <w:b w:val="0"/>
          <w:bCs w:val="0"/>
          <w:lang w:val="uk-UA"/>
        </w:rPr>
        <w:t>в</w:t>
      </w:r>
      <w:r w:rsidR="005F00E5" w:rsidRPr="001B2E86">
        <w:rPr>
          <w:rStyle w:val="fontstyle01"/>
          <w:b w:val="0"/>
          <w:bCs w:val="0"/>
          <w:lang w:val="uk-UA"/>
        </w:rPr>
        <w:t xml:space="preserve"> представлення про типові схеми ідентифікації та аутентифікації, набу</w:t>
      </w:r>
      <w:r w:rsidR="005F00E5">
        <w:rPr>
          <w:rStyle w:val="fontstyle01"/>
          <w:b w:val="0"/>
          <w:bCs w:val="0"/>
          <w:lang w:val="uk-UA"/>
        </w:rPr>
        <w:t>в</w:t>
      </w:r>
      <w:r w:rsidR="005F00E5" w:rsidRPr="001B2E86">
        <w:rPr>
          <w:rStyle w:val="fontstyle01"/>
          <w:b w:val="0"/>
          <w:bCs w:val="0"/>
          <w:lang w:val="uk-UA"/>
        </w:rPr>
        <w:t xml:space="preserve"> практичних навичок створення програм для ідентифікації та аутентифікації з використанням </w:t>
      </w:r>
      <w:r w:rsidR="005F00E5">
        <w:rPr>
          <w:rStyle w:val="fontstyle01"/>
          <w:b w:val="0"/>
          <w:bCs w:val="0"/>
          <w:lang w:val="en-US"/>
        </w:rPr>
        <w:t>Playfair</w:t>
      </w:r>
      <w:r w:rsidR="005F00E5" w:rsidRPr="001B2E86">
        <w:rPr>
          <w:rStyle w:val="fontstyle01"/>
          <w:b w:val="0"/>
          <w:bCs w:val="0"/>
          <w:lang w:val="uk-UA"/>
        </w:rPr>
        <w:t xml:space="preserve"> </w:t>
      </w:r>
      <w:r w:rsidR="005F00E5">
        <w:rPr>
          <w:rStyle w:val="fontstyle01"/>
          <w:b w:val="0"/>
          <w:bCs w:val="0"/>
          <w:lang w:val="en-US"/>
        </w:rPr>
        <w:t>Cipher</w:t>
      </w:r>
      <w:r w:rsidR="005F00E5" w:rsidRPr="001B2E86">
        <w:rPr>
          <w:rStyle w:val="fontstyle01"/>
          <w:b w:val="0"/>
          <w:bCs w:val="0"/>
          <w:lang w:val="uk-UA"/>
        </w:rPr>
        <w:t>.</w:t>
      </w:r>
    </w:p>
    <w:p w14:paraId="6FC82D87" w14:textId="3E465233" w:rsidR="00217CE0" w:rsidRPr="005F00E5" w:rsidRDefault="00217CE0" w:rsidP="00DF0468">
      <w:pPr>
        <w:spacing w:line="360" w:lineRule="auto"/>
        <w:ind w:firstLine="0"/>
        <w:rPr>
          <w:bCs/>
          <w:spacing w:val="-2"/>
          <w:sz w:val="28"/>
          <w:szCs w:val="28"/>
          <w:lang w:val="uk-UA"/>
        </w:rPr>
      </w:pP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85CE4" w14:textId="77777777" w:rsidR="007364D2" w:rsidRDefault="007364D2">
      <w:r>
        <w:separator/>
      </w:r>
    </w:p>
  </w:endnote>
  <w:endnote w:type="continuationSeparator" w:id="0">
    <w:p w14:paraId="558DE291" w14:textId="77777777" w:rsidR="007364D2" w:rsidRDefault="0073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661B44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661B44" w:rsidRDefault="00661B44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661B44" w:rsidRDefault="00661B44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661B44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661B44" w:rsidRDefault="00661B44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661B44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661B44" w:rsidRDefault="00661B44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661B44" w:rsidRDefault="00661B44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661B44" w:rsidRDefault="00661B44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661B44" w:rsidRDefault="00661B44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661B44" w:rsidRDefault="00661B44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661B44" w:rsidRDefault="00661B44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661B44" w:rsidRDefault="00661B44">
          <w:pPr>
            <w:pStyle w:val="Footer"/>
            <w:ind w:right="-1474" w:firstLine="0"/>
            <w:jc w:val="left"/>
          </w:pPr>
        </w:p>
      </w:tc>
    </w:tr>
  </w:tbl>
  <w:p w14:paraId="735714C6" w14:textId="77777777" w:rsidR="00661B44" w:rsidRDefault="00661B44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661B44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B27DB8E" w:rsidR="00661B44" w:rsidRPr="00646781" w:rsidRDefault="00661B44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F62484">
            <w:rPr>
              <w:sz w:val="40"/>
              <w:lang w:val="en-US"/>
            </w:rPr>
            <w:t>4</w:t>
          </w:r>
        </w:p>
      </w:tc>
    </w:tr>
    <w:tr w:rsidR="00661B44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661B44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661B44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661B44" w:rsidRPr="00757A8E" w:rsidRDefault="00661B44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661B44" w:rsidRPr="00757A8E" w:rsidRDefault="00661B44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43DAC9CB" w:rsidR="00661B44" w:rsidRPr="00646781" w:rsidRDefault="00661B44" w:rsidP="00646781">
          <w:pPr>
            <w:ind w:firstLine="0"/>
            <w:jc w:val="center"/>
            <w:rPr>
              <w:b/>
              <w:sz w:val="28"/>
              <w:szCs w:val="28"/>
            </w:rPr>
          </w:pPr>
          <w:r>
            <w:rPr>
              <w:rStyle w:val="fontstyle01"/>
              <w:rFonts w:ascii="Times-Bold" w:hAnsi="Times-Bold"/>
              <w:lang w:val="uk-UA"/>
            </w:rPr>
            <w:t xml:space="preserve">Розробка програм з використанням шифру </w:t>
          </w:r>
          <w:proofErr w:type="spellStart"/>
          <w:r>
            <w:rPr>
              <w:rStyle w:val="fontstyle01"/>
              <w:rFonts w:ascii="Times-Bold" w:hAnsi="Times-Bold"/>
              <w:lang w:val="uk-UA"/>
            </w:rPr>
            <w:t>Хілла</w:t>
          </w:r>
          <w:proofErr w:type="spellEnd"/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661B44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661B44" w:rsidRPr="00757A8E" w:rsidRDefault="00661B44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661B44" w:rsidRPr="00757A8E" w:rsidRDefault="00661B44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661B44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661B44" w:rsidRPr="00757A8E" w:rsidRDefault="00661B44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40404DD" w:rsidR="00661B44" w:rsidRPr="00757A8E" w:rsidRDefault="00661B44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Гусєва-</w:t>
          </w:r>
          <w:proofErr w:type="spellStart"/>
          <w:r>
            <w:rPr>
              <w:sz w:val="16"/>
              <w:lang w:val="uk-UA"/>
            </w:rPr>
            <w:t>Божаткіна</w:t>
          </w:r>
          <w:proofErr w:type="spellEnd"/>
          <w:r>
            <w:rPr>
              <w:sz w:val="16"/>
              <w:lang w:val="uk-UA"/>
            </w:rPr>
            <w:t xml:space="preserve"> В.А.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661B44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661B44" w:rsidRPr="00757A8E" w:rsidRDefault="00661B44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661B44" w:rsidRPr="00757A8E" w:rsidRDefault="00661B44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661B44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661B44" w:rsidRPr="00757A8E" w:rsidRDefault="00661B44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661B44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6BB76F0" w:rsidR="00661B44" w:rsidRPr="00661B44" w:rsidRDefault="00661B44" w:rsidP="00661B44">
          <w:pPr>
            <w:pStyle w:val="Footer"/>
            <w:ind w:right="-114" w:firstLine="0"/>
            <w:jc w:val="center"/>
            <w:rPr>
              <w:sz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>
            <w:rPr>
              <w:sz w:val="40"/>
              <w:lang w:val="en-US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661B44" w:rsidRDefault="00661B44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661B44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661B44" w:rsidRPr="00BF7874" w:rsidRDefault="00661B44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661B44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661B44" w:rsidRDefault="00661B44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661B44" w:rsidRDefault="00661B44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661B44" w:rsidRDefault="00661B44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661B44" w:rsidRDefault="00661B44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661B44" w:rsidRDefault="00661B44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661B44" w:rsidRDefault="00661B44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661B44" w:rsidRDefault="00661B44">
          <w:pPr>
            <w:pStyle w:val="Footer"/>
            <w:ind w:right="-1474" w:firstLine="0"/>
            <w:jc w:val="left"/>
          </w:pPr>
        </w:p>
      </w:tc>
    </w:tr>
  </w:tbl>
  <w:p w14:paraId="03DBE8F7" w14:textId="77777777" w:rsidR="00661B44" w:rsidRDefault="00661B44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AC658" w14:textId="77777777" w:rsidR="007364D2" w:rsidRDefault="007364D2">
      <w:r>
        <w:separator/>
      </w:r>
    </w:p>
  </w:footnote>
  <w:footnote w:type="continuationSeparator" w:id="0">
    <w:p w14:paraId="3CEA57B5" w14:textId="77777777" w:rsidR="007364D2" w:rsidRDefault="00736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DED"/>
    <w:multiLevelType w:val="hybridMultilevel"/>
    <w:tmpl w:val="5BAAF20E"/>
    <w:lvl w:ilvl="0" w:tplc="B30660A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F76162"/>
    <w:multiLevelType w:val="hybridMultilevel"/>
    <w:tmpl w:val="5D1436F8"/>
    <w:lvl w:ilvl="0" w:tplc="BBD0D4C0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543FF"/>
    <w:rsid w:val="00056131"/>
    <w:rsid w:val="000566F1"/>
    <w:rsid w:val="00056A46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F95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2E86"/>
    <w:rsid w:val="001B5C33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02891"/>
    <w:rsid w:val="00416207"/>
    <w:rsid w:val="0041752F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6301"/>
    <w:rsid w:val="00480EE7"/>
    <w:rsid w:val="0048295B"/>
    <w:rsid w:val="00482E00"/>
    <w:rsid w:val="00493E7C"/>
    <w:rsid w:val="00495058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4B24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0E5"/>
    <w:rsid w:val="005F08EA"/>
    <w:rsid w:val="005F2C28"/>
    <w:rsid w:val="00605EA9"/>
    <w:rsid w:val="00607F55"/>
    <w:rsid w:val="006164A6"/>
    <w:rsid w:val="0062079A"/>
    <w:rsid w:val="00621135"/>
    <w:rsid w:val="00622E4F"/>
    <w:rsid w:val="0063076F"/>
    <w:rsid w:val="00646781"/>
    <w:rsid w:val="00653F61"/>
    <w:rsid w:val="00654B09"/>
    <w:rsid w:val="00656CA3"/>
    <w:rsid w:val="00660F79"/>
    <w:rsid w:val="00661B44"/>
    <w:rsid w:val="006625E4"/>
    <w:rsid w:val="006703DF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2DD8"/>
    <w:rsid w:val="006E2DE5"/>
    <w:rsid w:val="006E6FDA"/>
    <w:rsid w:val="006F11AD"/>
    <w:rsid w:val="006F186B"/>
    <w:rsid w:val="00703AAF"/>
    <w:rsid w:val="00705159"/>
    <w:rsid w:val="00710A39"/>
    <w:rsid w:val="007226B2"/>
    <w:rsid w:val="00724151"/>
    <w:rsid w:val="00725BD7"/>
    <w:rsid w:val="00731DAD"/>
    <w:rsid w:val="007327B2"/>
    <w:rsid w:val="0073437B"/>
    <w:rsid w:val="007364D2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A8F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07C4A"/>
    <w:rsid w:val="00B116D3"/>
    <w:rsid w:val="00B13E71"/>
    <w:rsid w:val="00B22870"/>
    <w:rsid w:val="00B451FF"/>
    <w:rsid w:val="00B47294"/>
    <w:rsid w:val="00B51EF5"/>
    <w:rsid w:val="00B57BA7"/>
    <w:rsid w:val="00B6262A"/>
    <w:rsid w:val="00B628BB"/>
    <w:rsid w:val="00B658D4"/>
    <w:rsid w:val="00B65BB3"/>
    <w:rsid w:val="00B663E2"/>
    <w:rsid w:val="00B702F7"/>
    <w:rsid w:val="00B7121B"/>
    <w:rsid w:val="00B84A68"/>
    <w:rsid w:val="00B85DC8"/>
    <w:rsid w:val="00B8632C"/>
    <w:rsid w:val="00B87557"/>
    <w:rsid w:val="00B940DB"/>
    <w:rsid w:val="00B967DC"/>
    <w:rsid w:val="00B96AE4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32956"/>
    <w:rsid w:val="00C40B70"/>
    <w:rsid w:val="00C53064"/>
    <w:rsid w:val="00C547CA"/>
    <w:rsid w:val="00C5625B"/>
    <w:rsid w:val="00C5754C"/>
    <w:rsid w:val="00C57C4F"/>
    <w:rsid w:val="00C57CF7"/>
    <w:rsid w:val="00C65090"/>
    <w:rsid w:val="00C67F6C"/>
    <w:rsid w:val="00C72032"/>
    <w:rsid w:val="00C72659"/>
    <w:rsid w:val="00C751F5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E57C0"/>
    <w:rsid w:val="00DE57FB"/>
    <w:rsid w:val="00DF0468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5BF9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55C81"/>
    <w:rsid w:val="00F57988"/>
    <w:rsid w:val="00F6049D"/>
    <w:rsid w:val="00F62484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3346</TotalTime>
  <Pages>6</Pages>
  <Words>661</Words>
  <Characters>3773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87</cp:revision>
  <cp:lastPrinted>2015-09-20T08:44:00Z</cp:lastPrinted>
  <dcterms:created xsi:type="dcterms:W3CDTF">2016-09-25T11:38:00Z</dcterms:created>
  <dcterms:modified xsi:type="dcterms:W3CDTF">2019-12-11T14:38:00Z</dcterms:modified>
</cp:coreProperties>
</file>