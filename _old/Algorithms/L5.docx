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C8734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C8734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8734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8734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8734D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8734D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C8734D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14:paraId="16E9193E" w14:textId="77777777" w:rsidR="00141DAA" w:rsidRPr="00C8734D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31C180F9" w:rsidR="00141DAA" w:rsidRPr="00C8734D" w:rsidRDefault="00C8734D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Лабораторная</w:t>
      </w:r>
      <w:r w:rsidR="00141DAA" w:rsidRPr="00C8734D">
        <w:rPr>
          <w:b/>
          <w:spacing w:val="-10"/>
          <w:sz w:val="28"/>
          <w:szCs w:val="28"/>
          <w:lang w:eastAsia="uk-UA"/>
        </w:rPr>
        <w:t xml:space="preserve"> робота №</w:t>
      </w:r>
      <w:r>
        <w:rPr>
          <w:b/>
          <w:spacing w:val="-10"/>
          <w:sz w:val="28"/>
          <w:szCs w:val="28"/>
          <w:lang w:eastAsia="uk-UA"/>
        </w:rPr>
        <w:t>5</w:t>
      </w:r>
    </w:p>
    <w:p w14:paraId="4B0875E7" w14:textId="1BBC3503" w:rsidR="00C5625B" w:rsidRPr="00C8734D" w:rsidRDefault="00C8734D" w:rsidP="00F106AB">
      <w:pPr>
        <w:spacing w:after="480" w:line="276" w:lineRule="auto"/>
        <w:ind w:left="142" w:firstLine="0"/>
        <w:jc w:val="center"/>
        <w:rPr>
          <w:sz w:val="32"/>
        </w:rPr>
      </w:pPr>
      <w:r w:rsidRPr="00C8734D">
        <w:rPr>
          <w:sz w:val="32"/>
        </w:rPr>
        <w:t>Деревья. Бинарные деревья поиска</w:t>
      </w:r>
    </w:p>
    <w:p w14:paraId="578EE0F7" w14:textId="3FA2AD16" w:rsidR="000D4122" w:rsidRPr="00C8734D" w:rsidRDefault="00C8734D" w:rsidP="00C8734D">
      <w:pPr>
        <w:spacing w:line="360" w:lineRule="auto"/>
        <w:ind w:firstLine="567"/>
        <w:jc w:val="left"/>
        <w:rPr>
          <w:i/>
          <w:sz w:val="30"/>
          <w:szCs w:val="30"/>
        </w:rPr>
      </w:pPr>
      <w:r>
        <w:rPr>
          <w:b/>
          <w:sz w:val="28"/>
          <w:szCs w:val="28"/>
        </w:rPr>
        <w:t xml:space="preserve">Цель работы: </w:t>
      </w:r>
      <w:r w:rsidRPr="00C8734D">
        <w:rPr>
          <w:sz w:val="28"/>
          <w:szCs w:val="28"/>
        </w:rPr>
        <w:t>Изучение основных алгоритмов работы с деревьями, получение</w:t>
      </w:r>
      <w:r>
        <w:rPr>
          <w:sz w:val="28"/>
          <w:szCs w:val="28"/>
        </w:rPr>
        <w:t xml:space="preserve"> </w:t>
      </w:r>
      <w:r w:rsidRPr="00C8734D">
        <w:rPr>
          <w:sz w:val="28"/>
          <w:szCs w:val="28"/>
        </w:rPr>
        <w:t>практических навыков разработки и использования этих структур и алгоритмов</w:t>
      </w:r>
      <w:r>
        <w:rPr>
          <w:sz w:val="28"/>
          <w:szCs w:val="28"/>
        </w:rPr>
        <w:t xml:space="preserve"> </w:t>
      </w:r>
      <w:r w:rsidRPr="00C8734D">
        <w:rPr>
          <w:sz w:val="28"/>
          <w:szCs w:val="28"/>
        </w:rPr>
        <w:t>для решения задач</w:t>
      </w:r>
      <w:r w:rsidR="005B1E1C" w:rsidRPr="00C8734D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C8734D">
        <w:rPr>
          <w:sz w:val="30"/>
          <w:szCs w:val="30"/>
        </w:rPr>
        <w:t xml:space="preserve">Приобретение навыков обработки бинарного дерева поиска. </w:t>
      </w:r>
    </w:p>
    <w:p w14:paraId="06411E2B" w14:textId="3DBA2925" w:rsidR="000D4122" w:rsidRPr="00C8734D" w:rsidRDefault="00C8734D" w:rsidP="000D4122">
      <w:pPr>
        <w:ind w:firstLine="567"/>
        <w:jc w:val="center"/>
        <w:rPr>
          <w:i/>
          <w:sz w:val="28"/>
        </w:rPr>
      </w:pPr>
      <w:r>
        <w:rPr>
          <w:i/>
          <w:sz w:val="32"/>
          <w:szCs w:val="28"/>
        </w:rPr>
        <w:t>Задания</w:t>
      </w:r>
    </w:p>
    <w:p w14:paraId="6E6F5D8B" w14:textId="2486E002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</w:rPr>
      </w:pPr>
    </w:p>
    <w:p w14:paraId="654C6D8A" w14:textId="5AF154B4" w:rsidR="00C8734D" w:rsidRDefault="00C8734D" w:rsidP="00503E41">
      <w:pPr>
        <w:spacing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1:</w:t>
      </w:r>
    </w:p>
    <w:p w14:paraId="5FD1A09B" w14:textId="39844084" w:rsidR="00C8734D" w:rsidRDefault="00503E41" w:rsidP="001D0556">
      <w:pPr>
        <w:spacing w:line="360" w:lineRule="auto"/>
        <w:jc w:val="left"/>
        <w:rPr>
          <w:color w:val="000000" w:themeColor="text1"/>
          <w:sz w:val="28"/>
          <w:szCs w:val="28"/>
        </w:rPr>
      </w:pPr>
      <w:r w:rsidRPr="00503E41">
        <w:rPr>
          <w:color w:val="000000" w:themeColor="text1"/>
          <w:sz w:val="28"/>
          <w:szCs w:val="28"/>
        </w:rPr>
        <w:t>В заданном бинарном дереве найти первое вхождение заданного элемента и напечатать пройденные при поиске узлы дерева: при прямом обходе дерева;</w:t>
      </w:r>
    </w:p>
    <w:p w14:paraId="21ABDA74" w14:textId="77777777" w:rsidR="001D0556" w:rsidRDefault="001D0556" w:rsidP="001D0556">
      <w:pPr>
        <w:spacing w:line="360" w:lineRule="auto"/>
        <w:jc w:val="left"/>
        <w:rPr>
          <w:color w:val="000000" w:themeColor="text1"/>
          <w:sz w:val="28"/>
          <w:szCs w:val="28"/>
        </w:rPr>
      </w:pPr>
    </w:p>
    <w:p w14:paraId="27CB3294" w14:textId="008E87FE" w:rsidR="00C8734D" w:rsidRDefault="00C8734D" w:rsidP="00503E41">
      <w:pPr>
        <w:spacing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2:</w:t>
      </w:r>
    </w:p>
    <w:p w14:paraId="7703DAA9" w14:textId="48475111" w:rsidR="00503E41" w:rsidRPr="00503E41" w:rsidRDefault="00503E41" w:rsidP="00503E41">
      <w:pPr>
        <w:spacing w:line="360" w:lineRule="auto"/>
        <w:jc w:val="left"/>
        <w:rPr>
          <w:color w:val="000000" w:themeColor="text1"/>
          <w:sz w:val="28"/>
          <w:szCs w:val="28"/>
        </w:rPr>
      </w:pPr>
      <w:r w:rsidRPr="00503E41">
        <w:rPr>
          <w:color w:val="000000" w:themeColor="text1"/>
          <w:sz w:val="28"/>
          <w:szCs w:val="28"/>
        </w:rPr>
        <w:t>Из входной последовательности вещественных чисел построить бинарное дерево поиска. Вывести на экран значения в тех узлах, которые имеют уровень, заданный пользователем.</w:t>
      </w:r>
    </w:p>
    <w:p w14:paraId="0776E284" w14:textId="16AA117F" w:rsidR="000D4122" w:rsidRPr="00C8734D" w:rsidRDefault="000D4122" w:rsidP="001D0556">
      <w:pPr>
        <w:ind w:firstLine="0"/>
        <w:rPr>
          <w:b/>
          <w:color w:val="000000" w:themeColor="text1"/>
          <w:sz w:val="28"/>
          <w:szCs w:val="28"/>
        </w:rPr>
      </w:pPr>
    </w:p>
    <w:p w14:paraId="01C63D75" w14:textId="327CDE79" w:rsidR="007A0E7D" w:rsidRPr="00C8734D" w:rsidRDefault="00C8734D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Ход работы</w:t>
      </w:r>
    </w:p>
    <w:p w14:paraId="41C3663F" w14:textId="668C0916" w:rsidR="000D4122" w:rsidRPr="00C8734D" w:rsidRDefault="00C8734D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Задание 1:</w:t>
      </w:r>
    </w:p>
    <w:p w14:paraId="781B927D" w14:textId="6A7FB8FB" w:rsidR="00352E84" w:rsidRPr="00C8734D" w:rsidRDefault="003F34F4" w:rsidP="00C8734D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Cs/>
          <w:color w:val="000080"/>
          <w:kern w:val="0"/>
          <w:sz w:val="18"/>
          <w:szCs w:val="18"/>
        </w:rPr>
      </w:pPr>
      <w:r w:rsidRPr="00C8734D">
        <w:rPr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C873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8734D" w:rsidRPr="00C8734D">
        <w:rPr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01EC4E7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618A6FD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16F056D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1D3FF2D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52C95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"Tree.hpp"</w:t>
      </w:r>
    </w:p>
    <w:p w14:paraId="3802D5C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D06F4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A4A399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6C90D35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0876E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preOrderSearch(dg::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item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EC5CAF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preOrder(dg::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50934A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getTree(dg::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D360EB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DDE40D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226B50B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A03CAE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4E8AEA2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424516B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6F85F1D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tree;</w:t>
      </w:r>
    </w:p>
    <w:p w14:paraId="009C23F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1BB63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>getTree(tree);</w:t>
      </w:r>
    </w:p>
    <w:p w14:paraId="1F28F68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01875D8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items;</w:t>
      </w:r>
    </w:p>
    <w:p w14:paraId="411B7DC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preOrder(tree.getRoot(), items);</w:t>
      </w:r>
    </w:p>
    <w:p w14:paraId="56B56EA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9622C0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"Items of the tree (pre-order):\n"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640911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printArr(items);</w:t>
      </w:r>
    </w:p>
    <w:p w14:paraId="460BEDA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2AA3ED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6839D05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CFB6F3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4E5FB8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num = prompt&lt;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to search: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5F02C0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wayToNum;</w:t>
      </w:r>
    </w:p>
    <w:p w14:paraId="09D5362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38A249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preOrderSearch(tree.getRoot(), num, wayToNum);</w:t>
      </w:r>
    </w:p>
    <w:p w14:paraId="75AAB32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printArr(wayToNum);</w:t>
      </w:r>
    </w:p>
    <w:p w14:paraId="30A8F55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CD9717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-\n\n"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CE287B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97C8A9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DE5F6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system(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"pause"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2FFFA3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112F088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46779F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0BDC3E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preOrderSearch(dg::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item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B124FD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(!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.empty() &amp;&amp;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.back() ==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item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))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88D9E6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.push_back(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-&gt;value);</w:t>
      </w:r>
    </w:p>
    <w:p w14:paraId="6C03CC0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8B83D1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preOrderSearch(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-&gt;left,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item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F0C1C2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preOrderSearch(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-&gt;right,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item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EA1EA7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4AD152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12246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preOrder(dg::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60C7C1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8010F9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.push_back(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-&gt;value);</w:t>
      </w:r>
    </w:p>
    <w:p w14:paraId="2BBFE52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BC6E61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-&gt;left,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875701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preOrder(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-&gt;right,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C5A390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C4AF2D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252598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getTree(dg::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C405CF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root =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.getRoot();</w:t>
      </w:r>
    </w:p>
    <w:p w14:paraId="7C3B44E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8CFFFC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v1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(1);</w:t>
      </w:r>
    </w:p>
    <w:p w14:paraId="2E95553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v2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(2);</w:t>
      </w:r>
    </w:p>
    <w:p w14:paraId="31F398A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v3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(3);</w:t>
      </w:r>
    </w:p>
    <w:p w14:paraId="6933AE1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v4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(4);</w:t>
      </w:r>
    </w:p>
    <w:p w14:paraId="7EAB3C8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v5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(5);</w:t>
      </w:r>
    </w:p>
    <w:p w14:paraId="0A3E683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v6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(6);</w:t>
      </w:r>
    </w:p>
    <w:p w14:paraId="1730664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v7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(7);</w:t>
      </w:r>
    </w:p>
    <w:p w14:paraId="36D0DEB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v8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(8);</w:t>
      </w:r>
    </w:p>
    <w:p w14:paraId="05FD681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8F81D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root-&gt;value = 10;</w:t>
      </w:r>
    </w:p>
    <w:p w14:paraId="4D73F6A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4C9782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root-&gt;left = v2;</w:t>
      </w:r>
    </w:p>
    <w:p w14:paraId="7014093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root-&gt;right = v5;</w:t>
      </w:r>
    </w:p>
    <w:p w14:paraId="4BB2B66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20D9B5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v2-&gt;left = v3;</w:t>
      </w:r>
    </w:p>
    <w:p w14:paraId="7F0E0CD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v2-&gt;right = v8;</w:t>
      </w:r>
    </w:p>
    <w:p w14:paraId="5910381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4511B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v5-&gt;left = v6;</w:t>
      </w:r>
    </w:p>
    <w:p w14:paraId="1AC666C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v5-&gt;right = v7;</w:t>
      </w:r>
    </w:p>
    <w:p w14:paraId="48611E4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0D3890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v7-&gt;left = v1;</w:t>
      </w:r>
    </w:p>
    <w:p w14:paraId="5E3C6EF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v7-&gt;right = v4;</w:t>
      </w:r>
    </w:p>
    <w:p w14:paraId="4F7AC88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46B12F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AC2A11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7AA944B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&amp;item : </w:t>
      </w:r>
      <w:r w:rsidRPr="001D055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607F02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item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994685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D730A6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63BC0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A306C5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EB9611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8CE38C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0A65BFC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Trees (part 1) * * *\n\n"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C7A1A3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34BA3C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7D75C1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BF3D05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 {</w:t>
      </w:r>
    </w:p>
    <w:p w14:paraId="338D77F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5404C6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C0913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C8FDDD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163E92C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 &gt;&gt; val;</w:t>
      </w:r>
    </w:p>
    <w:p w14:paraId="7991473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566C76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(std::cin.fail()) {</w:t>
      </w:r>
    </w:p>
    <w:p w14:paraId="62FD798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std::cin.clear();</w:t>
      </w:r>
    </w:p>
    <w:p w14:paraId="312C6DE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081682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"Wrong. Try again: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F845D5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3FE3BB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B456BD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145FB54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54C7AD97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B5B5F29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B5E718C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36F6E8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CD81B74" w14:textId="5D1B905F" w:rsidR="00C8734D" w:rsidRPr="001D0556" w:rsidRDefault="00C8734D" w:rsidP="00C8734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3B15324" w14:textId="224139C4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kern w:val="0"/>
          <w:sz w:val="16"/>
          <w:szCs w:val="16"/>
          <w:u w:val="single"/>
          <w:lang w:val="en-US" w:eastAsia="uk-UA"/>
        </w:rPr>
      </w:pPr>
      <w:r w:rsidRPr="00C8734D">
        <w:rPr>
          <w:rFonts w:ascii="Consolas" w:hAnsi="Consolas" w:cs="Consolas"/>
          <w:b/>
          <w:i/>
          <w:kern w:val="0"/>
          <w:sz w:val="16"/>
          <w:szCs w:val="16"/>
          <w:u w:val="single"/>
          <w:lang w:val="en-US" w:eastAsia="uk-UA"/>
        </w:rPr>
        <w:t>Tree.hpp:</w:t>
      </w:r>
    </w:p>
    <w:p w14:paraId="5A8A2FB0" w14:textId="77777777" w:rsid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</w:pPr>
    </w:p>
    <w:p w14:paraId="6281BE6D" w14:textId="5C7D0839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2673346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CAD9D2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1B73675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5063F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81737F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5DCB050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struct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508BBE0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Node() : value(0) {}</w:t>
      </w:r>
    </w:p>
    <w:p w14:paraId="1C05AAA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Node(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: value(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{}</w:t>
      </w:r>
    </w:p>
    <w:p w14:paraId="20714EB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E4BDB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value;</w:t>
      </w:r>
    </w:p>
    <w:p w14:paraId="234EA7B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left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B83EA19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right = </w:t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EB88EC9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794A765B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AB69E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Tree() {};</w:t>
      </w:r>
    </w:p>
    <w:p w14:paraId="2309E17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D1A537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getRoot() {</w:t>
      </w:r>
    </w:p>
    <w:p w14:paraId="0600C48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m_root;</w:t>
      </w:r>
    </w:p>
    <w:p w14:paraId="6680A07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99209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0842A8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setRoot(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95F753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m_root =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E1FF34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AC5BFA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55DB5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~Tree() {};</w:t>
      </w:r>
    </w:p>
    <w:p w14:paraId="4BCD17A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1193E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3B64A34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D956E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m_root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2E8A46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F7E940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};</w:t>
      </w:r>
    </w:p>
    <w:p w14:paraId="1EBBE9F5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FC52BB0" w14:textId="6086D2AD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}; </w:t>
      </w:r>
      <w:r w:rsidRPr="001D0556"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  <w:t>// namespace dg</w:t>
      </w:r>
    </w:p>
    <w:p w14:paraId="6ABAA80F" w14:textId="77777777" w:rsidR="00352E84" w:rsidRPr="001D0556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urier New" w:hAnsi="Courier New" w:cs="Courier New"/>
          <w:bCs/>
          <w:color w:val="000080"/>
          <w:kern w:val="0"/>
          <w:sz w:val="18"/>
          <w:szCs w:val="18"/>
          <w:lang w:val="en-US"/>
        </w:rPr>
      </w:pPr>
    </w:p>
    <w:p w14:paraId="2D522C65" w14:textId="77777777" w:rsidR="00503E41" w:rsidRPr="001D0556" w:rsidRDefault="00503E41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 w:rsidRPr="001D0556">
        <w:rPr>
          <w:kern w:val="0"/>
          <w:sz w:val="28"/>
          <w:szCs w:val="28"/>
          <w:lang w:val="en-US" w:eastAsia="uk-UA"/>
        </w:rPr>
        <w:br w:type="page"/>
      </w:r>
    </w:p>
    <w:p w14:paraId="197A87A4" w14:textId="06D17A6C" w:rsidR="00160997" w:rsidRDefault="000D4122" w:rsidP="00352E84">
      <w:pPr>
        <w:pStyle w:val="ListParagraph"/>
        <w:numPr>
          <w:ilvl w:val="0"/>
          <w:numId w:val="30"/>
        </w:numPr>
        <w:spacing w:line="360" w:lineRule="auto"/>
        <w:jc w:val="left"/>
        <w:rPr>
          <w:kern w:val="0"/>
          <w:sz w:val="28"/>
          <w:szCs w:val="28"/>
          <w:lang w:eastAsia="uk-UA"/>
        </w:rPr>
      </w:pPr>
      <w:r w:rsidRPr="00C8734D">
        <w:rPr>
          <w:kern w:val="0"/>
          <w:sz w:val="28"/>
          <w:szCs w:val="28"/>
          <w:lang w:eastAsia="uk-UA"/>
        </w:rPr>
        <w:lastRenderedPageBreak/>
        <w:t xml:space="preserve">Результат </w:t>
      </w:r>
      <w:r w:rsidR="00C8734D" w:rsidRPr="00C8734D">
        <w:rPr>
          <w:kern w:val="0"/>
          <w:sz w:val="28"/>
          <w:szCs w:val="28"/>
          <w:lang w:eastAsia="uk-UA"/>
        </w:rPr>
        <w:t>выполнения программы</w:t>
      </w:r>
    </w:p>
    <w:p w14:paraId="5400D78D" w14:textId="553263B9" w:rsidR="00C8734D" w:rsidRDefault="001D0556" w:rsidP="00C8734D">
      <w:pPr>
        <w:spacing w:line="360" w:lineRule="auto"/>
        <w:ind w:firstLine="0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pict w14:anchorId="3585E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84.25pt">
            <v:imagedata r:id="rId9" o:title="1"/>
          </v:shape>
        </w:pict>
      </w:r>
    </w:p>
    <w:p w14:paraId="33E7BF7F" w14:textId="408A0551" w:rsidR="00503E41" w:rsidRDefault="001D0556" w:rsidP="00C8734D">
      <w:pPr>
        <w:spacing w:line="360" w:lineRule="auto"/>
        <w:ind w:firstLine="0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pict w14:anchorId="154CB0D5">
          <v:shape id="_x0000_i1026" type="#_x0000_t75" style="width:219.75pt;height:129.75pt">
            <v:imagedata r:id="rId10" o:title="IMG_20190309_013311"/>
          </v:shape>
        </w:pict>
      </w:r>
    </w:p>
    <w:p w14:paraId="6F642184" w14:textId="77777777" w:rsidR="00503E41" w:rsidRDefault="00503E41" w:rsidP="00C8734D">
      <w:pPr>
        <w:spacing w:line="360" w:lineRule="auto"/>
        <w:ind w:firstLine="0"/>
        <w:jc w:val="left"/>
        <w:rPr>
          <w:kern w:val="0"/>
          <w:sz w:val="28"/>
          <w:szCs w:val="28"/>
          <w:lang w:eastAsia="uk-UA"/>
        </w:rPr>
      </w:pPr>
    </w:p>
    <w:p w14:paraId="21400EBE" w14:textId="6C6B673B" w:rsidR="00C8734D" w:rsidRPr="00C8734D" w:rsidRDefault="00C8734D" w:rsidP="00C8734D">
      <w:pPr>
        <w:spacing w:line="360" w:lineRule="auto"/>
        <w:ind w:firstLine="0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Задание 2:</w:t>
      </w:r>
    </w:p>
    <w:p w14:paraId="666182AA" w14:textId="68352FAA" w:rsidR="00C8734D" w:rsidRPr="00C8734D" w:rsidRDefault="00C8734D" w:rsidP="00C8734D">
      <w:pPr>
        <w:pStyle w:val="ListParagraph"/>
        <w:numPr>
          <w:ilvl w:val="0"/>
          <w:numId w:val="31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Cs/>
          <w:color w:val="000080"/>
          <w:kern w:val="0"/>
          <w:sz w:val="18"/>
          <w:szCs w:val="18"/>
        </w:rPr>
      </w:pPr>
      <w:r w:rsidRPr="00C8734D">
        <w:rPr>
          <w:color w:val="000000" w:themeColor="text1"/>
          <w:sz w:val="28"/>
          <w:szCs w:val="28"/>
          <w:shd w:val="clear" w:color="auto" w:fill="FFFFFF"/>
        </w:rPr>
        <w:t>Текст программы</w:t>
      </w:r>
    </w:p>
    <w:p w14:paraId="5F5D82E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2173576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60EC8D1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6DEE800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B36FD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"Tree.hpp"</w:t>
      </w:r>
    </w:p>
    <w:p w14:paraId="0BD6E53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E248C4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6B257D9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184F095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26AE4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inOrder(dg::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5F8481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0F3391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2DE29FF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run();</w:t>
      </w:r>
    </w:p>
    <w:p w14:paraId="6A1FBAC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4DE57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getNumberToSort();</w:t>
      </w:r>
    </w:p>
    <w:p w14:paraId="6D682F3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addNumbersToSearchTree(dg::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num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0E9156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printItemsOnLevel(dg::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curLevel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0);</w:t>
      </w:r>
    </w:p>
    <w:p w14:paraId="18E7973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A00D2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2225E05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221C72E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run();</w:t>
      </w:r>
    </w:p>
    <w:p w14:paraId="386FCC3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FA802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system(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"pause"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C13ED2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137EC55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1658D5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EB602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 {</w:t>
      </w:r>
    </w:p>
    <w:p w14:paraId="73D4781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tree;</w:t>
      </w:r>
    </w:p>
    <w:p w14:paraId="390FA0A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numbers = getNumberToSort();</w:t>
      </w:r>
    </w:p>
    <w:p w14:paraId="2792C87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5212DA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&amp; num : numbers) {</w:t>
      </w:r>
    </w:p>
    <w:p w14:paraId="24E086B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addNumbersToSearchTree(tree, num);</w:t>
      </w:r>
    </w:p>
    <w:p w14:paraId="549D767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7D6BED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63675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sortedNumbers;</w:t>
      </w:r>
    </w:p>
    <w:p w14:paraId="3480416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inOrder(tree.getRoot(), sortedNumbers);</w:t>
      </w:r>
    </w:p>
    <w:p w14:paraId="375A139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5AE556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"Sorted items:\n"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C0F508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printArr(sortedNumbers);</w:t>
      </w:r>
    </w:p>
    <w:p w14:paraId="5291D59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FBAD2D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D36B68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3704422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level = prompt&lt;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a level: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396A197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"Elements on level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level + 1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65F175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10024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printItemsOnLevel(tree.getRoot(), level);</w:t>
      </w:r>
    </w:p>
    <w:p w14:paraId="76355B0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7F1FC9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97375F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D80264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48F3B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getNumberToSort() {</w:t>
      </w:r>
    </w:p>
    <w:p w14:paraId="61BB8F5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a numbers to sort: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378170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numbers(size);</w:t>
      </w:r>
    </w:p>
    <w:p w14:paraId="61199BB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77089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numbers to sort:\n"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791EF5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497859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&amp; num : numbers) {</w:t>
      </w:r>
    </w:p>
    <w:p w14:paraId="63ECD96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&gt;&gt;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num;</w:t>
      </w:r>
    </w:p>
    <w:p w14:paraId="105D45A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546979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0339B2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numbers;</w:t>
      </w:r>
    </w:p>
    <w:p w14:paraId="36D52D8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B4114A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AC2E8E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addNumbersToSearchTree(dg::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num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26D6DF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num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B1F547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next =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.getRoot();</w:t>
      </w:r>
    </w:p>
    <w:p w14:paraId="5BF7857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C7D6DC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(!next) {</w:t>
      </w:r>
    </w:p>
    <w:p w14:paraId="2A8A8B5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.setRoot(newNode);</w:t>
      </w:r>
    </w:p>
    <w:p w14:paraId="2010652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004FC6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54E67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6197F2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prev = next;</w:t>
      </w:r>
    </w:p>
    <w:p w14:paraId="0B2ED50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B0392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(next) {</w:t>
      </w:r>
    </w:p>
    <w:p w14:paraId="698E4AF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prev = next;</w:t>
      </w:r>
    </w:p>
    <w:p w14:paraId="12DDBFF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num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next-&gt;value) ? next-&gt;left : next-&gt;right;</w:t>
      </w:r>
    </w:p>
    <w:p w14:paraId="601B2ED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DE0D77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5B665D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num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prev-&gt;value) {</w:t>
      </w:r>
    </w:p>
    <w:p w14:paraId="416CD34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prev-&gt;left = newNode;</w:t>
      </w:r>
    </w:p>
    <w:p w14:paraId="06F10D4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8980EA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C76E1A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prev-&gt;right = newNode;</w:t>
      </w:r>
    </w:p>
    <w:p w14:paraId="67BC8ED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7C1155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55C83C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37FC4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printItemsOnLevel(dg::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curLevel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3D4FB5D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CBC100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hasNext =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curLevel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5BEBB7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29F06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(hasNext) printItemsOnLevel(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-&gt;left,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curLevel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+ 1);</w:t>
      </w:r>
    </w:p>
    <w:p w14:paraId="00F7D5F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(!hasNext) 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-&gt;value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ED9247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(hasNext) printItemsOnLevel(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-&gt;right,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curLevel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+ 1);</w:t>
      </w:r>
    </w:p>
    <w:p w14:paraId="2B582BF1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09A8B8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3E77EC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inOrder(dg::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Tree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2F67B5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4E5BE1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CBA9F98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>inOrder(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-&gt;left,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E89743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.push_back(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-&gt;value);</w:t>
      </w:r>
    </w:p>
    <w:p w14:paraId="6A3D492F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inOrder(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-&gt;right,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way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C2D880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9C893B2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ED6BFA5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C8734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C8734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F830EAF" w14:textId="77777777" w:rsidR="00C8734D" w:rsidRPr="001D0556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D055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item : </w:t>
      </w:r>
      <w:r w:rsidRPr="001D055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1D71F3A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D055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item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4D5AAC4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40511F9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8F3F17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1F745A0E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DAF98F0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8AFE76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4350D573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C8734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C8734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Trees (part 2) * * *\n\n"</w:t>
      </w: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B80E4A6" w14:textId="6C3F4A92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C8734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31CC20B" w14:textId="77777777" w:rsidR="00C8734D" w:rsidRPr="00C8734D" w:rsidRDefault="00C8734D" w:rsidP="00C87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E2C648" w14:textId="00930E30" w:rsidR="005B1E1C" w:rsidRPr="00503E41" w:rsidRDefault="00C8734D" w:rsidP="00503E41">
      <w:pPr>
        <w:pStyle w:val="ListParagraph"/>
        <w:numPr>
          <w:ilvl w:val="0"/>
          <w:numId w:val="31"/>
        </w:numPr>
        <w:spacing w:line="360" w:lineRule="auto"/>
        <w:jc w:val="left"/>
        <w:rPr>
          <w:kern w:val="0"/>
          <w:sz w:val="28"/>
          <w:szCs w:val="28"/>
          <w:lang w:eastAsia="uk-UA"/>
        </w:rPr>
      </w:pPr>
      <w:r w:rsidRPr="00C8734D">
        <w:rPr>
          <w:kern w:val="0"/>
          <w:sz w:val="28"/>
          <w:szCs w:val="28"/>
          <w:lang w:eastAsia="uk-UA"/>
        </w:rPr>
        <w:t>Результат выполнения программы</w:t>
      </w:r>
    </w:p>
    <w:p w14:paraId="64A8AED8" w14:textId="5713D72D" w:rsidR="00503E41" w:rsidRDefault="001D0556" w:rsidP="005B1E1C">
      <w:pPr>
        <w:spacing w:line="360" w:lineRule="auto"/>
        <w:ind w:firstLine="56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45B8B98">
          <v:shape id="_x0000_i1027" type="#_x0000_t75" style="width:198pt;height:238.5pt">
            <v:imagedata r:id="rId11" o:title="2"/>
          </v:shape>
        </w:pict>
      </w:r>
    </w:p>
    <w:p w14:paraId="73CE10D9" w14:textId="1D1CA96E" w:rsidR="00503E41" w:rsidRDefault="001D0556" w:rsidP="005B1E1C">
      <w:pPr>
        <w:spacing w:line="360" w:lineRule="auto"/>
        <w:ind w:firstLine="56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D4A0BDB">
          <v:shape id="_x0000_i1036" type="#_x0000_t75" style="width:314.25pt;height:269.25pt">
            <v:imagedata r:id="rId12" o:title="IMG_20190309_013147"/>
          </v:shape>
        </w:pict>
      </w:r>
    </w:p>
    <w:p w14:paraId="72EE6753" w14:textId="4FC0FB19" w:rsidR="00352E84" w:rsidRPr="00C8734D" w:rsidRDefault="00352E84" w:rsidP="00503E41">
      <w:pPr>
        <w:spacing w:line="360" w:lineRule="auto"/>
        <w:ind w:firstLine="0"/>
        <w:jc w:val="left"/>
        <w:rPr>
          <w:b/>
          <w:sz w:val="28"/>
          <w:szCs w:val="28"/>
        </w:rPr>
      </w:pPr>
    </w:p>
    <w:p w14:paraId="4ED55155" w14:textId="40CC8D36" w:rsidR="004C6DEE" w:rsidRPr="00C8734D" w:rsidRDefault="00C8734D" w:rsidP="005B1E1C">
      <w:pPr>
        <w:spacing w:line="360" w:lineRule="auto"/>
        <w:ind w:firstLine="567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Итог</w:t>
      </w:r>
      <w:r w:rsidR="006E2DE5" w:rsidRPr="00C8734D">
        <w:rPr>
          <w:b/>
          <w:sz w:val="28"/>
          <w:szCs w:val="28"/>
        </w:rPr>
        <w:t>:</w:t>
      </w:r>
      <w:r w:rsidR="00F106AB" w:rsidRPr="00C8734D">
        <w:rPr>
          <w:sz w:val="28"/>
          <w:szCs w:val="28"/>
        </w:rPr>
        <w:t xml:space="preserve"> </w:t>
      </w:r>
      <w:r>
        <w:rPr>
          <w:sz w:val="28"/>
          <w:szCs w:val="28"/>
        </w:rPr>
        <w:t>на этой лабораторной работе я изучил основные алгоритмы работы с деревьями, получил практические навыки</w:t>
      </w:r>
      <w:r w:rsidRPr="00C8734D">
        <w:rPr>
          <w:sz w:val="28"/>
          <w:szCs w:val="28"/>
        </w:rPr>
        <w:t xml:space="preserve"> разработки и использования этих структур и алгоритмов</w:t>
      </w:r>
      <w:r>
        <w:rPr>
          <w:sz w:val="28"/>
          <w:szCs w:val="28"/>
        </w:rPr>
        <w:t xml:space="preserve"> </w:t>
      </w:r>
      <w:r w:rsidRPr="00C8734D">
        <w:rPr>
          <w:sz w:val="28"/>
          <w:szCs w:val="28"/>
        </w:rPr>
        <w:t>для решения задач</w:t>
      </w:r>
      <w:r>
        <w:rPr>
          <w:sz w:val="30"/>
          <w:szCs w:val="30"/>
        </w:rPr>
        <w:t>; приобрел навыки</w:t>
      </w:r>
      <w:r w:rsidRPr="00C8734D">
        <w:rPr>
          <w:sz w:val="30"/>
          <w:szCs w:val="30"/>
        </w:rPr>
        <w:t xml:space="preserve"> обработки бинарного дерева поиска. </w:t>
      </w:r>
      <w:r w:rsidRPr="00C8734D">
        <w:rPr>
          <w:sz w:val="30"/>
          <w:szCs w:val="30"/>
        </w:rPr>
        <w:cr/>
      </w:r>
    </w:p>
    <w:sectPr w:rsidR="004C6DEE" w:rsidRPr="00C8734D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F4216" w14:textId="77777777" w:rsidR="00DE35D4" w:rsidRDefault="00DE35D4">
      <w:r>
        <w:separator/>
      </w:r>
    </w:p>
  </w:endnote>
  <w:endnote w:type="continuationSeparator" w:id="0">
    <w:p w14:paraId="08E82EAB" w14:textId="77777777" w:rsidR="00DE35D4" w:rsidRDefault="00D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19FE20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C8734D">
            <w:rPr>
              <w:sz w:val="40"/>
              <w:lang w:val="en-US"/>
            </w:rPr>
            <w:t>5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3886668" w:rsidR="0038659F" w:rsidRPr="00C8734D" w:rsidRDefault="00C8734D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C8734D">
            <w:rPr>
              <w:sz w:val="28"/>
              <w:szCs w:val="26"/>
            </w:rPr>
            <w:t>Деревья.</w:t>
          </w:r>
          <w:r w:rsidRPr="00C8734D">
            <w:rPr>
              <w:sz w:val="28"/>
            </w:rPr>
            <w:t xml:space="preserve"> </w:t>
          </w:r>
          <w:r w:rsidRPr="00C8734D">
            <w:rPr>
              <w:sz w:val="28"/>
              <w:szCs w:val="26"/>
            </w:rPr>
            <w:t>Бинарные деревья поиска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81EBE38" w:rsidR="0038659F" w:rsidRPr="001D0556" w:rsidRDefault="001D055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8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9319EA9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C8734D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1292A9D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0556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8605E" w14:textId="77777777" w:rsidR="00DE35D4" w:rsidRDefault="00DE35D4">
      <w:r>
        <w:separator/>
      </w:r>
    </w:p>
  </w:footnote>
  <w:footnote w:type="continuationSeparator" w:id="0">
    <w:p w14:paraId="5A8EA3EB" w14:textId="77777777" w:rsidR="00DE35D4" w:rsidRDefault="00D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32803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556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3E41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4840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8734D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35D4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2500</TotalTime>
  <Pages>8</Pages>
  <Words>901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2019-03-08T23:55:00Z</dcterms:modified>
</cp:coreProperties>
</file>