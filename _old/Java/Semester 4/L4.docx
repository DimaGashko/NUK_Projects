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2C8D01D9" w:rsidR="00A042CC" w:rsidRPr="00237FBB" w:rsidRDefault="0060250D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237FB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237FBB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DEC1E40" w:rsidR="00141DAA" w:rsidRPr="002312A6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237FBB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312A6" w:rsidRPr="002312A6">
        <w:rPr>
          <w:b/>
          <w:spacing w:val="-10"/>
          <w:sz w:val="28"/>
          <w:szCs w:val="28"/>
          <w:lang w:eastAsia="uk-UA"/>
        </w:rPr>
        <w:t>4</w:t>
      </w:r>
    </w:p>
    <w:p w14:paraId="4B0875E7" w14:textId="3869E63B" w:rsidR="00C5625B" w:rsidRPr="00237FBB" w:rsidRDefault="00BC4B93" w:rsidP="00C5625B">
      <w:pPr>
        <w:spacing w:after="480" w:line="276" w:lineRule="auto"/>
        <w:ind w:left="142" w:firstLine="0"/>
        <w:jc w:val="center"/>
        <w:rPr>
          <w:b/>
          <w:sz w:val="40"/>
          <w:lang w:val="uk-UA"/>
        </w:rPr>
      </w:pPr>
      <w:r w:rsidRPr="00BC4B93">
        <w:rPr>
          <w:sz w:val="32"/>
          <w:lang w:val="uk-UA"/>
        </w:rPr>
        <w:t xml:space="preserve">Створення бази даних та </w:t>
      </w:r>
      <w:proofErr w:type="spellStart"/>
      <w:r w:rsidRPr="00BC4B93">
        <w:rPr>
          <w:sz w:val="32"/>
          <w:lang w:val="uk-UA"/>
        </w:rPr>
        <w:t>sql</w:t>
      </w:r>
      <w:proofErr w:type="spellEnd"/>
      <w:r w:rsidRPr="00BC4B93">
        <w:rPr>
          <w:sz w:val="32"/>
          <w:lang w:val="uk-UA"/>
        </w:rPr>
        <w:t xml:space="preserve"> запитів для обробки даних</w:t>
      </w:r>
      <w:r w:rsidR="002312A6">
        <w:rPr>
          <w:sz w:val="32"/>
          <w:lang w:val="uk-UA"/>
        </w:rPr>
        <w:t>. Продовження</w:t>
      </w:r>
    </w:p>
    <w:p w14:paraId="2C4C9218" w14:textId="77777777" w:rsidR="00BC4B93" w:rsidRPr="00BC4B93" w:rsidRDefault="00237FBB" w:rsidP="00BC4B93">
      <w:pPr>
        <w:ind w:firstLine="0"/>
        <w:jc w:val="left"/>
        <w:rPr>
          <w:sz w:val="28"/>
          <w:szCs w:val="28"/>
          <w:lang w:val="uk-UA"/>
        </w:rPr>
      </w:pPr>
      <w:r w:rsidRPr="00237FBB"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uk-UA"/>
        </w:rPr>
        <w:t xml:space="preserve"> ро</w:t>
      </w:r>
      <w:r w:rsidRPr="00237FBB">
        <w:rPr>
          <w:b/>
          <w:sz w:val="28"/>
          <w:szCs w:val="28"/>
          <w:lang w:val="uk-UA"/>
        </w:rPr>
        <w:t>боти</w:t>
      </w:r>
      <w:r w:rsidR="000D4122" w:rsidRPr="00237FBB">
        <w:rPr>
          <w:b/>
          <w:sz w:val="28"/>
          <w:szCs w:val="28"/>
          <w:lang w:val="uk-UA"/>
        </w:rPr>
        <w:t>:</w:t>
      </w:r>
      <w:r w:rsidR="000D4122" w:rsidRPr="00237FBB">
        <w:rPr>
          <w:sz w:val="28"/>
          <w:szCs w:val="28"/>
          <w:lang w:val="uk-UA"/>
        </w:rPr>
        <w:t xml:space="preserve"> </w:t>
      </w:r>
      <w:r w:rsidR="00BC4B93" w:rsidRPr="00BC4B93">
        <w:rPr>
          <w:sz w:val="28"/>
          <w:szCs w:val="28"/>
          <w:lang w:val="uk-UA"/>
        </w:rPr>
        <w:t>отримати навички створення таблиці БД, ознайомитись з типами</w:t>
      </w:r>
    </w:p>
    <w:p w14:paraId="578EE0F7" w14:textId="108D73F2" w:rsidR="000D4122" w:rsidRPr="00237FBB" w:rsidRDefault="00BC4B93" w:rsidP="00BC4B93">
      <w:pPr>
        <w:ind w:firstLine="0"/>
        <w:jc w:val="left"/>
        <w:rPr>
          <w:sz w:val="28"/>
          <w:szCs w:val="28"/>
          <w:lang w:val="uk-UA"/>
        </w:rPr>
      </w:pPr>
      <w:r w:rsidRPr="00BC4B93">
        <w:rPr>
          <w:sz w:val="28"/>
          <w:szCs w:val="28"/>
          <w:lang w:val="uk-UA"/>
        </w:rPr>
        <w:t>даних, що можуть зберігатись в БД</w:t>
      </w:r>
    </w:p>
    <w:p w14:paraId="4738A618" w14:textId="77777777" w:rsidR="00237FBB" w:rsidRPr="00237FBB" w:rsidRDefault="00237FBB" w:rsidP="00237FBB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2FF605FF" w:rsidR="000D4122" w:rsidRPr="00237FBB" w:rsidRDefault="00237FBB" w:rsidP="000D4122">
      <w:pPr>
        <w:ind w:firstLine="567"/>
        <w:jc w:val="center"/>
        <w:rPr>
          <w:i/>
          <w:sz w:val="28"/>
          <w:lang w:val="uk-UA"/>
        </w:rPr>
      </w:pPr>
      <w:r w:rsidRPr="00237FBB">
        <w:rPr>
          <w:i/>
          <w:sz w:val="32"/>
          <w:szCs w:val="28"/>
          <w:lang w:val="uk-UA"/>
        </w:rPr>
        <w:t>Завдання</w:t>
      </w:r>
    </w:p>
    <w:p w14:paraId="1A585332" w14:textId="6201C341" w:rsidR="00757A8E" w:rsidRPr="00237FBB" w:rsidRDefault="002312A6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AC6CF3" wp14:editId="2CDB9101">
            <wp:extent cx="6263640" cy="19773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45060D6E" w:rsidR="000D4122" w:rsidRDefault="000D4122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143E09C8" w14:textId="3463872A" w:rsidR="00C9414F" w:rsidRDefault="00C9414F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Варіант 5:</w:t>
      </w:r>
    </w:p>
    <w:p w14:paraId="694531F8" w14:textId="77777777" w:rsidR="00BC4B93" w:rsidRDefault="00BC4B93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29260648" w14:textId="268213AA" w:rsidR="00BC4B93" w:rsidRDefault="00BC4B93" w:rsidP="00BC4B93">
      <w:pPr>
        <w:ind w:firstLine="0"/>
        <w:rPr>
          <w:color w:val="000000" w:themeColor="text1"/>
          <w:sz w:val="28"/>
          <w:szCs w:val="28"/>
          <w:lang w:val="uk-UA"/>
        </w:rPr>
      </w:pPr>
      <w:r w:rsidRPr="00BC4B93">
        <w:rPr>
          <w:color w:val="000000" w:themeColor="text1"/>
          <w:sz w:val="28"/>
          <w:szCs w:val="28"/>
          <w:lang w:val="en-US"/>
        </w:rPr>
        <w:t>Book</w:t>
      </w:r>
      <w:r w:rsidRPr="00BC4B93">
        <w:rPr>
          <w:color w:val="000000" w:themeColor="text1"/>
          <w:sz w:val="28"/>
          <w:szCs w:val="28"/>
          <w:lang w:val="uk-UA"/>
        </w:rPr>
        <w:t xml:space="preserve">: </w:t>
      </w:r>
      <w:r w:rsidRPr="00BC4B93">
        <w:rPr>
          <w:color w:val="000000" w:themeColor="text1"/>
          <w:sz w:val="28"/>
          <w:szCs w:val="28"/>
          <w:lang w:val="en-US"/>
        </w:rPr>
        <w:t>id</w:t>
      </w:r>
      <w:r w:rsidRPr="00BC4B93">
        <w:rPr>
          <w:color w:val="000000" w:themeColor="text1"/>
          <w:sz w:val="28"/>
          <w:szCs w:val="28"/>
          <w:lang w:val="uk-UA"/>
        </w:rPr>
        <w:t>, Назва, Автор, Видавництво, Рік видання, Кількість сторінок, Ціна.</w:t>
      </w:r>
    </w:p>
    <w:p w14:paraId="67391C66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  <w:lang w:val="uk-UA"/>
        </w:rPr>
      </w:pPr>
    </w:p>
    <w:p w14:paraId="32CBC782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proofErr w:type="spellStart"/>
      <w:r w:rsidRPr="00BC4B93">
        <w:rPr>
          <w:color w:val="000000" w:themeColor="text1"/>
          <w:sz w:val="28"/>
          <w:szCs w:val="28"/>
        </w:rPr>
        <w:t>Вивести</w:t>
      </w:r>
      <w:proofErr w:type="spellEnd"/>
      <w:r w:rsidRPr="00BC4B93">
        <w:rPr>
          <w:color w:val="000000" w:themeColor="text1"/>
          <w:sz w:val="28"/>
          <w:szCs w:val="28"/>
        </w:rPr>
        <w:t>:</w:t>
      </w:r>
    </w:p>
    <w:p w14:paraId="4EB1876A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a</w:t>
      </w:r>
      <w:r w:rsidRPr="00BC4B93">
        <w:rPr>
          <w:color w:val="000000" w:themeColor="text1"/>
          <w:sz w:val="28"/>
          <w:szCs w:val="28"/>
        </w:rPr>
        <w:t xml:space="preserve">) список книг </w:t>
      </w:r>
      <w:proofErr w:type="spellStart"/>
      <w:r w:rsidRPr="00BC4B93">
        <w:rPr>
          <w:color w:val="000000" w:themeColor="text1"/>
          <w:sz w:val="28"/>
          <w:szCs w:val="28"/>
        </w:rPr>
        <w:t>заданого</w:t>
      </w:r>
      <w:proofErr w:type="spellEnd"/>
      <w:r w:rsidRPr="00BC4B93">
        <w:rPr>
          <w:color w:val="000000" w:themeColor="text1"/>
          <w:sz w:val="28"/>
          <w:szCs w:val="28"/>
        </w:rPr>
        <w:t xml:space="preserve"> автора в порядку </w:t>
      </w:r>
      <w:proofErr w:type="spellStart"/>
      <w:r w:rsidRPr="00BC4B93">
        <w:rPr>
          <w:color w:val="000000" w:themeColor="text1"/>
          <w:sz w:val="28"/>
          <w:szCs w:val="28"/>
        </w:rPr>
        <w:t>зростання</w:t>
      </w:r>
      <w:proofErr w:type="spellEnd"/>
      <w:r w:rsidRPr="00BC4B93">
        <w:rPr>
          <w:color w:val="000000" w:themeColor="text1"/>
          <w:sz w:val="28"/>
          <w:szCs w:val="28"/>
        </w:rPr>
        <w:t xml:space="preserve"> року </w:t>
      </w:r>
      <w:proofErr w:type="spellStart"/>
      <w:r w:rsidRPr="00BC4B93">
        <w:rPr>
          <w:color w:val="000000" w:themeColor="text1"/>
          <w:sz w:val="28"/>
          <w:szCs w:val="28"/>
        </w:rPr>
        <w:t>видання</w:t>
      </w:r>
      <w:proofErr w:type="spellEnd"/>
      <w:r w:rsidRPr="00BC4B93">
        <w:rPr>
          <w:color w:val="000000" w:themeColor="text1"/>
          <w:sz w:val="28"/>
          <w:szCs w:val="28"/>
        </w:rPr>
        <w:t>;</w:t>
      </w:r>
    </w:p>
    <w:p w14:paraId="0BA4C866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b</w:t>
      </w:r>
      <w:r w:rsidRPr="00BC4B93">
        <w:rPr>
          <w:color w:val="000000" w:themeColor="text1"/>
          <w:sz w:val="28"/>
          <w:szCs w:val="28"/>
        </w:rPr>
        <w:t xml:space="preserve">) список книг, що </w:t>
      </w:r>
      <w:proofErr w:type="spellStart"/>
      <w:r w:rsidRPr="00BC4B93">
        <w:rPr>
          <w:color w:val="000000" w:themeColor="text1"/>
          <w:sz w:val="28"/>
          <w:szCs w:val="28"/>
        </w:rPr>
        <w:t>видані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заданим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видавництвом</w:t>
      </w:r>
      <w:proofErr w:type="spellEnd"/>
      <w:r w:rsidRPr="00BC4B93">
        <w:rPr>
          <w:color w:val="000000" w:themeColor="text1"/>
          <w:sz w:val="28"/>
          <w:szCs w:val="28"/>
        </w:rPr>
        <w:t xml:space="preserve">; </w:t>
      </w:r>
    </w:p>
    <w:p w14:paraId="4BA8B131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c</w:t>
      </w:r>
      <w:r w:rsidRPr="00BC4B93">
        <w:rPr>
          <w:color w:val="000000" w:themeColor="text1"/>
          <w:sz w:val="28"/>
          <w:szCs w:val="28"/>
        </w:rPr>
        <w:t xml:space="preserve">) список книг, що </w:t>
      </w:r>
      <w:proofErr w:type="spellStart"/>
      <w:r w:rsidRPr="00BC4B93">
        <w:rPr>
          <w:color w:val="000000" w:themeColor="text1"/>
          <w:sz w:val="28"/>
          <w:szCs w:val="28"/>
        </w:rPr>
        <w:t>випущені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після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заданого</w:t>
      </w:r>
      <w:proofErr w:type="spellEnd"/>
      <w:r w:rsidRPr="00BC4B93">
        <w:rPr>
          <w:color w:val="000000" w:themeColor="text1"/>
          <w:sz w:val="28"/>
          <w:szCs w:val="28"/>
        </w:rPr>
        <w:t xml:space="preserve"> року;</w:t>
      </w:r>
    </w:p>
    <w:p w14:paraId="21A29139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d</w:t>
      </w:r>
      <w:r w:rsidRPr="00BC4B93">
        <w:rPr>
          <w:color w:val="000000" w:themeColor="text1"/>
          <w:sz w:val="28"/>
          <w:szCs w:val="28"/>
        </w:rPr>
        <w:t xml:space="preserve">) список </w:t>
      </w:r>
      <w:proofErr w:type="spellStart"/>
      <w:r w:rsidRPr="00BC4B93">
        <w:rPr>
          <w:color w:val="000000" w:themeColor="text1"/>
          <w:sz w:val="28"/>
          <w:szCs w:val="28"/>
        </w:rPr>
        <w:t>авторів</w:t>
      </w:r>
      <w:proofErr w:type="spellEnd"/>
      <w:r w:rsidRPr="00BC4B93">
        <w:rPr>
          <w:color w:val="000000" w:themeColor="text1"/>
          <w:sz w:val="28"/>
          <w:szCs w:val="28"/>
        </w:rPr>
        <w:t xml:space="preserve"> в </w:t>
      </w:r>
      <w:proofErr w:type="spellStart"/>
      <w:r w:rsidRPr="00BC4B93">
        <w:rPr>
          <w:color w:val="000000" w:themeColor="text1"/>
          <w:sz w:val="28"/>
          <w:szCs w:val="28"/>
        </w:rPr>
        <w:t>алфавітному</w:t>
      </w:r>
      <w:proofErr w:type="spellEnd"/>
      <w:r w:rsidRPr="00BC4B93">
        <w:rPr>
          <w:color w:val="000000" w:themeColor="text1"/>
          <w:sz w:val="28"/>
          <w:szCs w:val="28"/>
        </w:rPr>
        <w:t xml:space="preserve"> порядку;</w:t>
      </w:r>
    </w:p>
    <w:p w14:paraId="74AA0B2D" w14:textId="77777777" w:rsidR="00BC4B93" w:rsidRPr="00BC4B93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e</w:t>
      </w:r>
      <w:r w:rsidRPr="00BC4B93">
        <w:rPr>
          <w:color w:val="000000" w:themeColor="text1"/>
          <w:sz w:val="28"/>
          <w:szCs w:val="28"/>
        </w:rPr>
        <w:t xml:space="preserve">) список </w:t>
      </w:r>
      <w:proofErr w:type="spellStart"/>
      <w:r w:rsidRPr="00BC4B93">
        <w:rPr>
          <w:color w:val="000000" w:themeColor="text1"/>
          <w:sz w:val="28"/>
          <w:szCs w:val="28"/>
        </w:rPr>
        <w:t>видавництв</w:t>
      </w:r>
      <w:proofErr w:type="spellEnd"/>
      <w:r w:rsidRPr="00BC4B93">
        <w:rPr>
          <w:color w:val="000000" w:themeColor="text1"/>
          <w:sz w:val="28"/>
          <w:szCs w:val="28"/>
        </w:rPr>
        <w:t xml:space="preserve">, книги </w:t>
      </w:r>
      <w:proofErr w:type="spellStart"/>
      <w:r w:rsidRPr="00BC4B93">
        <w:rPr>
          <w:color w:val="000000" w:themeColor="text1"/>
          <w:sz w:val="28"/>
          <w:szCs w:val="28"/>
        </w:rPr>
        <w:t>яких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зареєстровані</w:t>
      </w:r>
      <w:proofErr w:type="spellEnd"/>
      <w:r w:rsidRPr="00BC4B93">
        <w:rPr>
          <w:color w:val="000000" w:themeColor="text1"/>
          <w:sz w:val="28"/>
          <w:szCs w:val="28"/>
        </w:rPr>
        <w:t xml:space="preserve"> в </w:t>
      </w:r>
      <w:proofErr w:type="spellStart"/>
      <w:r w:rsidRPr="00BC4B93">
        <w:rPr>
          <w:color w:val="000000" w:themeColor="text1"/>
          <w:sz w:val="28"/>
          <w:szCs w:val="28"/>
        </w:rPr>
        <w:t>системі</w:t>
      </w:r>
      <w:proofErr w:type="spellEnd"/>
      <w:r w:rsidRPr="00BC4B93">
        <w:rPr>
          <w:color w:val="000000" w:themeColor="text1"/>
          <w:sz w:val="28"/>
          <w:szCs w:val="28"/>
        </w:rPr>
        <w:t xml:space="preserve"> без </w:t>
      </w:r>
      <w:proofErr w:type="spellStart"/>
      <w:r w:rsidRPr="00BC4B93">
        <w:rPr>
          <w:color w:val="000000" w:themeColor="text1"/>
          <w:sz w:val="28"/>
          <w:szCs w:val="28"/>
        </w:rPr>
        <w:t>повторів</w:t>
      </w:r>
      <w:proofErr w:type="spellEnd"/>
      <w:r w:rsidRPr="00BC4B93">
        <w:rPr>
          <w:color w:val="000000" w:themeColor="text1"/>
          <w:sz w:val="28"/>
          <w:szCs w:val="28"/>
        </w:rPr>
        <w:t>;</w:t>
      </w:r>
    </w:p>
    <w:p w14:paraId="6AEFF57A" w14:textId="15036560" w:rsidR="00C9414F" w:rsidRDefault="00BC4B93" w:rsidP="00BC4B93">
      <w:pPr>
        <w:ind w:firstLine="0"/>
        <w:rPr>
          <w:color w:val="000000" w:themeColor="text1"/>
          <w:sz w:val="28"/>
          <w:szCs w:val="28"/>
        </w:rPr>
      </w:pPr>
      <w:r w:rsidRPr="00BC4B93">
        <w:rPr>
          <w:color w:val="000000" w:themeColor="text1"/>
          <w:sz w:val="28"/>
          <w:szCs w:val="28"/>
          <w:lang w:val="en-US"/>
        </w:rPr>
        <w:t>f</w:t>
      </w:r>
      <w:r w:rsidRPr="00BC4B93">
        <w:rPr>
          <w:color w:val="000000" w:themeColor="text1"/>
          <w:sz w:val="28"/>
          <w:szCs w:val="28"/>
        </w:rPr>
        <w:t xml:space="preserve">) для кожного </w:t>
      </w:r>
      <w:proofErr w:type="spellStart"/>
      <w:r w:rsidRPr="00BC4B93">
        <w:rPr>
          <w:color w:val="000000" w:themeColor="text1"/>
          <w:sz w:val="28"/>
          <w:szCs w:val="28"/>
        </w:rPr>
        <w:t>видавництва</w:t>
      </w:r>
      <w:proofErr w:type="spellEnd"/>
      <w:r w:rsidRPr="00BC4B93">
        <w:rPr>
          <w:color w:val="000000" w:themeColor="text1"/>
          <w:sz w:val="28"/>
          <w:szCs w:val="28"/>
        </w:rPr>
        <w:t xml:space="preserve"> </w:t>
      </w:r>
      <w:proofErr w:type="spellStart"/>
      <w:r w:rsidRPr="00BC4B93">
        <w:rPr>
          <w:color w:val="000000" w:themeColor="text1"/>
          <w:sz w:val="28"/>
          <w:szCs w:val="28"/>
        </w:rPr>
        <w:t>визначити</w:t>
      </w:r>
      <w:proofErr w:type="spellEnd"/>
      <w:r w:rsidRPr="00BC4B93">
        <w:rPr>
          <w:color w:val="000000" w:themeColor="text1"/>
          <w:sz w:val="28"/>
          <w:szCs w:val="28"/>
        </w:rPr>
        <w:t xml:space="preserve"> список книг, </w:t>
      </w:r>
      <w:proofErr w:type="spellStart"/>
      <w:r w:rsidRPr="00BC4B93">
        <w:rPr>
          <w:color w:val="000000" w:themeColor="text1"/>
          <w:sz w:val="28"/>
          <w:szCs w:val="28"/>
        </w:rPr>
        <w:t>виданих</w:t>
      </w:r>
      <w:proofErr w:type="spellEnd"/>
      <w:r w:rsidRPr="00BC4B93">
        <w:rPr>
          <w:color w:val="000000" w:themeColor="text1"/>
          <w:sz w:val="28"/>
          <w:szCs w:val="28"/>
        </w:rPr>
        <w:t xml:space="preserve"> ним</w:t>
      </w:r>
    </w:p>
    <w:p w14:paraId="3E54D211" w14:textId="77777777" w:rsidR="00BC4B93" w:rsidRPr="00BC4B93" w:rsidRDefault="00BC4B93" w:rsidP="00BC4B93">
      <w:pPr>
        <w:ind w:firstLine="0"/>
        <w:rPr>
          <w:b/>
          <w:color w:val="000000" w:themeColor="text1"/>
          <w:sz w:val="28"/>
          <w:szCs w:val="28"/>
        </w:rPr>
      </w:pPr>
    </w:p>
    <w:p w14:paraId="01C63D75" w14:textId="3B4FD1DA" w:rsidR="007A0E7D" w:rsidRPr="00BC4B93" w:rsidRDefault="00BC4B93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41C3663F" w14:textId="3C08E8CF" w:rsidR="000D4122" w:rsidRPr="00237FBB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307B55AC" w:rsidR="007A0EE5" w:rsidRPr="00BC4B93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237FB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27163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програм</w:t>
      </w:r>
      <w:r w:rsidR="0027163C">
        <w:rPr>
          <w:b/>
          <w:color w:val="000000" w:themeColor="text1"/>
          <w:sz w:val="28"/>
          <w:szCs w:val="28"/>
          <w:shd w:val="clear" w:color="auto" w:fill="FFFFFF"/>
        </w:rPr>
        <w:t>и</w:t>
      </w:r>
    </w:p>
    <w:p w14:paraId="06926E4C" w14:textId="3A9DFFAC" w:rsidR="00BC4B93" w:rsidRDefault="00BC4B93" w:rsidP="00BC4B93">
      <w:pPr>
        <w:pStyle w:val="ListParagraph"/>
        <w:shd w:val="clear" w:color="auto" w:fill="FFFFFF"/>
        <w:spacing w:after="240"/>
        <w:ind w:left="502"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230DEE77" w14:textId="77777777" w:rsidR="002312A6" w:rsidRDefault="000219EE" w:rsidP="002312A6">
      <w:pPr>
        <w:pStyle w:val="ListParagraph"/>
        <w:shd w:val="clear" w:color="auto" w:fill="FFFFFF"/>
        <w:spacing w:after="240"/>
        <w:ind w:left="502" w:firstLine="0"/>
        <w:jc w:val="left"/>
        <w:rPr>
          <w:rFonts w:ascii="Courier New" w:hAnsi="Courier New" w:cs="Courier New"/>
          <w:b/>
          <w:bCs/>
          <w:i/>
          <w:color w:val="000080"/>
          <w:kern w:val="0"/>
          <w:sz w:val="18"/>
          <w:szCs w:val="18"/>
          <w:u w:val="single"/>
          <w:lang w:val="en-US"/>
        </w:rPr>
      </w:pPr>
      <w:r w:rsidRPr="000219EE">
        <w:rPr>
          <w:rFonts w:ascii="Courier New" w:hAnsi="Courier New" w:cs="Courier New"/>
          <w:b/>
          <w:bCs/>
          <w:i/>
          <w:color w:val="000080"/>
          <w:kern w:val="0"/>
          <w:sz w:val="18"/>
          <w:szCs w:val="18"/>
          <w:u w:val="single"/>
          <w:lang w:val="en-US"/>
        </w:rPr>
        <w:t>com.</w:t>
      </w:r>
      <w:r w:rsidR="002312A6">
        <w:rPr>
          <w:rFonts w:ascii="Courier New" w:hAnsi="Courier New" w:cs="Courier New"/>
          <w:b/>
          <w:bCs/>
          <w:i/>
          <w:color w:val="000080"/>
          <w:kern w:val="0"/>
          <w:sz w:val="18"/>
          <w:szCs w:val="18"/>
          <w:u w:val="single"/>
          <w:lang w:val="en-US"/>
        </w:rPr>
        <w:t>App</w:t>
      </w:r>
      <w:r w:rsidRPr="000219EE">
        <w:rPr>
          <w:rFonts w:ascii="Courier New" w:hAnsi="Courier New" w:cs="Courier New"/>
          <w:b/>
          <w:bCs/>
          <w:i/>
          <w:color w:val="000080"/>
          <w:kern w:val="0"/>
          <w:sz w:val="18"/>
          <w:szCs w:val="18"/>
          <w:u w:val="single"/>
          <w:lang w:val="en-US"/>
        </w:rPr>
        <w:t>.java</w:t>
      </w:r>
    </w:p>
    <w:p w14:paraId="47EA37FD" w14:textId="38D373CA" w:rsidR="002312A6" w:rsidRPr="002312A6" w:rsidRDefault="002312A6" w:rsidP="002312A6">
      <w:pPr>
        <w:shd w:val="clear" w:color="auto" w:fill="FFFFFF"/>
        <w:spacing w:after="240"/>
        <w:ind w:firstLine="0"/>
        <w:jc w:val="left"/>
        <w:rPr>
          <w:rFonts w:ascii="Courier New" w:hAnsi="Courier New" w:cs="Courier New"/>
          <w:b/>
          <w:bCs/>
          <w:i/>
          <w:color w:val="000080"/>
          <w:kern w:val="0"/>
          <w:sz w:val="18"/>
          <w:szCs w:val="18"/>
          <w:u w:val="single"/>
          <w:lang w:val="en-US"/>
        </w:rPr>
      </w:pP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class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App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Connection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static final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sqlSelectAll</w:t>
      </w:r>
      <w:proofErr w:type="spellEnd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"SELECT book.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, book.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, 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as author,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    publisher.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AS publisher,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book.publis_date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pages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price</w:t>
      </w:r>
      <w:proofErr w:type="spellEnd"/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"FROM book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"LEFT JOIN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book_author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ON book.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book_author.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book_id</w:t>
      </w:r>
      <w:proofErr w:type="spellEnd"/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"LEFT JOIN author ON 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book_author.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author_id</w:t>
      </w:r>
      <w:proofErr w:type="spellEnd"/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"LEFT JOIN publisher ON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book.publisher_id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= publisher.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int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15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static void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main(String[]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args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App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app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App();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app.run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connect();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runCli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runCli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cliPrintHelp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hr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while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true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String command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"Enter command: 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).trim().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toLowerCase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command.equals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"exit"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))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useCommand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(command);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hr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exitApp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useCommand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command)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switch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(command)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showall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cliShowAllBooks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"remove"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cliRemoveBook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"filter"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cliShowBooksByFilter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"limit"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cliSetLimit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case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"help"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cliPrintHelp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default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"Command not found. Try again: 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break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</w:t>
      </w:r>
      <w:proofErr w:type="gram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 }</w:t>
      </w:r>
      <w:proofErr w:type="gram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cliRemoveBook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bookId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"Enter the book id"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try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preparedSt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.prepareStatement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"DELETE FROM book WHERE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= ?"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preparedSt.setInt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bookId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preparedSt.executeUpdate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"Success"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SQLException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"Can't remove the book"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e.printStackTrace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cliShowAllBooks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try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preparedSt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.prepareStatement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sqlSelectAll</w:t>
      </w:r>
      <w:proofErr w:type="spellEnd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"LIMIT ?"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preparedSt.setInt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preparedSt.executeQuery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books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createBooksFromRs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(books);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SQLException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"Can't load books"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e.printStackTrace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cliShowBooksByFilter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printFiltersHelp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filter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"Select Filter:"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try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filter.equalsIgnoreCase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String author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"Author:"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.prepareStatement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sqlSelectAll</w:t>
      </w:r>
      <w:proofErr w:type="spellEnd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"WHERE 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LIKE ? ORDER BY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book.publis_date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LIMIT ?"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"%"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author 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"%"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2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prepareSt.executeQuery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filter.equalsIgnoreCase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"b"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.prepareStatement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sqlSelectAll</w:t>
      </w:r>
      <w:proofErr w:type="spellEnd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"WHERE publisher.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LIKE ? LIMIT ?"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String publisher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"Publisher:"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"%"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publisher 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"%"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2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prepareSt.executeQuery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filter.equalsIgnoreCase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.prepareStatement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sqlSelectAll</w:t>
      </w:r>
      <w:proofErr w:type="spellEnd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"WHERE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publis_date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&gt; ? LIMIT ?"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date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 Date:"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date.toString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2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prepareSt.executeQuery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filter.equalsIgnoreCase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"d"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.prepareStatement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"SELECT DISTINCT 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AS author FROM book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"LEFT JOIN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book_author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ON book.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book_author.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book_id</w:t>
      </w:r>
      <w:proofErr w:type="spellEnd"/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"LEFT JOIN author ON 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book_author.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author_id</w:t>
      </w:r>
      <w:proofErr w:type="spellEnd"/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"ORDER BY author.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LIMIT ?"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prepareSt.executeQuery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List&lt;String&gt; authors =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&lt;&gt;();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while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rs.next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authors.add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"author"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authors.forEach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::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filter.equalsIgnoreCase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.prepareStatement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"SELECT DISTINCT publisher.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AS publisher FROM book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"INNER JOIN publisher ON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book.publisher_id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= publisher.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\n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"LIMIT ?"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prepareSt.executeQuery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List&lt;String&gt; publishers =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&lt;&gt;();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while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rs.next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publishers.add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"publisher"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publishers.forEach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::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filter.equalsIgnoreCase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"f"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.prepareStatement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sqlSelectAll</w:t>
      </w:r>
      <w:proofErr w:type="spellEnd"/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"LIMIT ?"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prepareSt.setInt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prepareSt.executeQuery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books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createBooksFromRs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Map&lt;String, HashSet&lt;Book&gt;&gt; map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books.stream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    .collect(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Collectors.</w:t>
      </w:r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groupingBy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(Book::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getPublisher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Collectors.</w:t>
      </w:r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toCollection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(HashSet::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new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map.forEach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((publisher,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publishersBook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-&gt;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- 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 publisher);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publishersBook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});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"Can't find the filter"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SQLException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"Filter error"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e.printStackTrace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cliSetLimit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"Current limit: 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limitToShow</w:t>
      </w:r>
      <w:proofErr w:type="spellEnd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"Enter new limit: 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createNewBook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name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"Name:"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author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"Author:"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publisher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promptLine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"Publisher"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 Date:"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pages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"Pages:"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double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price = </w:t>
      </w:r>
      <w:proofErr w:type="spellStart"/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promptDouble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"Price:"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new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Book(</w:t>
      </w:r>
      <w:r w:rsidRPr="002312A6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0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name, author, publisher,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, pages, price);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&lt;Book&gt;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createBooksFromRs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ResultSet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throws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SQLException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HashMap&lt;Integer, Book&gt;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booksMap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HashMap&lt;&gt;();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while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rs.next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id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"id"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String author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"author"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booksMap.containsKey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(id))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booksMap.get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(id).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addAuthor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(author);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continue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String name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"name"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String publisher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"publisher"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publis_date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).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toLocalDate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pages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rs.getInt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"pages"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double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price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rs.getDouble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"price"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Book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Book(id, name, author, publisher,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, pages, price);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booksMap.put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book.getId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(), book);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new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&lt;&gt;(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booksMap.values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(Collection&lt;Book&gt; books)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books.isEmpty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"There are no users"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books.forEach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((item) -&gt;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\t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 item));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ResultSet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throws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SQLException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books 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createBooksFromRs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printBooks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(books);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exitApp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disconnect();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connect()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try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connection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DriverManager.</w:t>
      </w:r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getConnection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jdbc:mysql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://localhost:3306/java_sem4_lab4?serverTimezone=UTC"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,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db_user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qqqqqqqqww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br/>
        <w:t xml:space="preserve">           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SQLException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"Can't connect to DB"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e.printStackTrace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disconnect()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try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connection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.close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SQLException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e.printStackTrace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cliPrintHelp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"Commands:"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"&gt;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showAll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#Show all books"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remove #Remove the book by ID"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filter #Show books by filter"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limit #Set Limit to show"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help #Print Help"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exit #Exit"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printFiltersHelp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"Filters:"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a #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заданого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автора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в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порядку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зростання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року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видання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b #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що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видані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заданим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видавництвом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c #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що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випущені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після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заданої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дати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d #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авторів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в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алфавітному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порядку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e #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видавництв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книги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яких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зареєстровані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в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системі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без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повторів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2312A6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"&gt; f #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Для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кожного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видавництва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визначити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список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книг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виданих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ним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>}</w:t>
      </w:r>
    </w:p>
    <w:p w14:paraId="7F6D6E7A" w14:textId="26A9D2BB" w:rsidR="00704FD4" w:rsidRDefault="00704FD4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189C7F3D" w14:textId="5F93E518" w:rsidR="002312A6" w:rsidRPr="002312A6" w:rsidRDefault="002312A6" w:rsidP="002312A6">
      <w:pPr>
        <w:shd w:val="clear" w:color="auto" w:fill="FFFFFF"/>
        <w:ind w:firstLine="0"/>
        <w:jc w:val="left"/>
        <w:rPr>
          <w:rFonts w:ascii="Consolas" w:hAnsi="Consolas"/>
          <w:b/>
          <w:i/>
          <w:color w:val="000000"/>
          <w:kern w:val="0"/>
          <w:sz w:val="18"/>
          <w:u w:val="single"/>
          <w:lang w:val="en-US"/>
        </w:rPr>
      </w:pPr>
      <w:r w:rsidRPr="002312A6">
        <w:rPr>
          <w:rFonts w:ascii="Consolas" w:hAnsi="Consolas"/>
          <w:b/>
          <w:i/>
          <w:color w:val="000000"/>
          <w:kern w:val="0"/>
          <w:sz w:val="18"/>
          <w:u w:val="single"/>
          <w:lang w:val="en-US"/>
        </w:rPr>
        <w:t>com.Book.java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class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Book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implements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Comparable&lt;Book&gt;, Serializable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int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id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name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&lt;String&gt;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authors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&lt;&gt;();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publisher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int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pages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double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price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Book(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id, String name, String author, String publisher,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pages,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double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price)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setId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(id);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setName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(name);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addAuthor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(author);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setPublisher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(publisher);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setPages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(pages);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setPrice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(price);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t>@Override</w:t>
      </w:r>
      <w:r w:rsidRPr="002312A6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toString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"id="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id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name='"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name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'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\'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'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authors='"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authorsToString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 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'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\'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'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publisher='"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publisher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'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\'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'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</w:t>
      </w:r>
      <w:proofErr w:type="spellStart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="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pages="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pages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+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", price="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+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price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authorsToString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String.</w:t>
      </w:r>
      <w:r w:rsidRPr="002312A6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join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2312A6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", "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authors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List&lt;String&gt;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getAuthors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authors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addAuthor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author)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authors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.add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(author);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getPublisher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publisher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setPublisher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publisher)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publisher</w:t>
      </w:r>
      <w:proofErr w:type="spellEnd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 publisher;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2312A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publishDate</w:t>
      </w:r>
      <w:proofErr w:type="spellEnd"/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2312A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br/>
        <w:t>}</w:t>
      </w:r>
    </w:p>
    <w:p w14:paraId="54ECFE53" w14:textId="77777777" w:rsidR="002312A6" w:rsidRDefault="002312A6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5D4223DB" w14:textId="77777777" w:rsidR="00704FD4" w:rsidRPr="0027163C" w:rsidRDefault="00704FD4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405D5E89" w14:textId="2D5173C9" w:rsidR="004A6448" w:rsidRPr="00237FBB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4BE320AE" w14:textId="589A6511" w:rsidR="000D4122" w:rsidRPr="00237FBB" w:rsidRDefault="000D4122" w:rsidP="000D4122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237FBB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27163C">
        <w:rPr>
          <w:b/>
          <w:kern w:val="0"/>
          <w:sz w:val="28"/>
          <w:szCs w:val="28"/>
          <w:lang w:val="uk-UA" w:eastAsia="uk-UA"/>
        </w:rPr>
        <w:t>виконання роботи</w:t>
      </w:r>
    </w:p>
    <w:p w14:paraId="23C0D6BB" w14:textId="2BDA4319" w:rsidR="000D4122" w:rsidRDefault="000D4122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</w:p>
    <w:p w14:paraId="4AC17924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65AABE4" wp14:editId="2F80FB5B">
            <wp:extent cx="5331422" cy="2819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035" cy="2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41A0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0237AE60" wp14:editId="2D2943F6">
            <wp:extent cx="5238750" cy="20696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642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9860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2320F8DB" wp14:editId="42F7B4C9">
            <wp:extent cx="5329093" cy="704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153" cy="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8174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33DF6AF2" wp14:editId="1D169D48">
            <wp:extent cx="5495192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456" cy="17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0C3E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079CA50F" wp14:editId="1F74D205">
            <wp:extent cx="5457375" cy="140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208" cy="14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7CD8" w14:textId="77777777" w:rsidR="005806D5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FA9CBAD" wp14:editId="0FF79F17">
            <wp:extent cx="4079537" cy="58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70" cy="5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789" w14:textId="77777777" w:rsidR="005806D5" w:rsidRPr="0026243E" w:rsidRDefault="005806D5" w:rsidP="005806D5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299EF6C5" wp14:editId="526DACFF">
            <wp:extent cx="5524689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155" cy="22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1F34" w14:textId="77777777" w:rsidR="00F055CA" w:rsidRPr="00237FBB" w:rsidRDefault="00F055CA" w:rsidP="000D4122">
      <w:pPr>
        <w:spacing w:line="276" w:lineRule="auto"/>
        <w:rPr>
          <w:kern w:val="0"/>
          <w:sz w:val="28"/>
          <w:szCs w:val="28"/>
          <w:lang w:val="uk-UA" w:eastAsia="uk-UA"/>
        </w:rPr>
      </w:pPr>
      <w:bookmarkStart w:id="0" w:name="_GoBack"/>
      <w:bookmarkEnd w:id="0"/>
    </w:p>
    <w:p w14:paraId="5AA99099" w14:textId="7FD31544" w:rsidR="00BC4B93" w:rsidRPr="00237FBB" w:rsidRDefault="00642CA1" w:rsidP="002312A6">
      <w:pPr>
        <w:ind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="006E2DE5" w:rsidRPr="00237FBB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642CA1">
        <w:rPr>
          <w:sz w:val="28"/>
          <w:szCs w:val="28"/>
          <w:lang w:val="uk-UA"/>
        </w:rPr>
        <w:t xml:space="preserve">на цій лабораторній роботі я отримав навички </w:t>
      </w:r>
      <w:r w:rsidR="002312A6">
        <w:rPr>
          <w:sz w:val="28"/>
          <w:szCs w:val="28"/>
          <w:lang w:val="uk-UA"/>
        </w:rPr>
        <w:t>роботи зі зв’язаними таблицями БД</w:t>
      </w:r>
      <w:r w:rsidR="00BC4B93">
        <w:rPr>
          <w:sz w:val="28"/>
          <w:szCs w:val="28"/>
          <w:lang w:val="uk-UA"/>
        </w:rPr>
        <w:t>.</w:t>
      </w:r>
    </w:p>
    <w:p w14:paraId="4ED55155" w14:textId="64AE329E" w:rsidR="004C6DEE" w:rsidRPr="00237FBB" w:rsidRDefault="004C6DEE" w:rsidP="00BC4B93">
      <w:pPr>
        <w:ind w:firstLine="567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237FBB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5937C" w14:textId="77777777" w:rsidR="00162728" w:rsidRDefault="00162728">
      <w:r>
        <w:separator/>
      </w:r>
    </w:p>
  </w:endnote>
  <w:endnote w:type="continuationSeparator" w:id="0">
    <w:p w14:paraId="05A45957" w14:textId="77777777" w:rsidR="00162728" w:rsidRDefault="0016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7163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27163C" w:rsidRDefault="0027163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7163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7163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27163C" w:rsidRDefault="0027163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7163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3F7927C" w:rsidR="0027163C" w:rsidRPr="002312A6" w:rsidRDefault="00191930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2312A6">
            <w:rPr>
              <w:sz w:val="40"/>
              <w:lang w:val="en-US"/>
            </w:rPr>
            <w:t>4</w:t>
          </w:r>
        </w:p>
      </w:tc>
    </w:tr>
    <w:tr w:rsidR="0027163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7163C" w:rsidRPr="00757A8E" w:rsidRDefault="0027163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7163C" w:rsidRPr="00757A8E" w:rsidRDefault="0027163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B74FF78" w:rsidR="0027163C" w:rsidRPr="002312A6" w:rsidRDefault="00191930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191930">
            <w:rPr>
              <w:sz w:val="26"/>
              <w:szCs w:val="26"/>
              <w:lang w:val="uk-UA"/>
            </w:rPr>
            <w:t xml:space="preserve">Створення бази даних та </w:t>
          </w:r>
          <w:proofErr w:type="spellStart"/>
          <w:r w:rsidRPr="00191930">
            <w:rPr>
              <w:sz w:val="26"/>
              <w:szCs w:val="26"/>
              <w:lang w:val="uk-UA"/>
            </w:rPr>
            <w:t>sql</w:t>
          </w:r>
          <w:proofErr w:type="spellEnd"/>
          <w:r w:rsidRPr="00191930">
            <w:rPr>
              <w:sz w:val="26"/>
              <w:szCs w:val="26"/>
              <w:lang w:val="uk-UA"/>
            </w:rPr>
            <w:t xml:space="preserve"> запитів для обробки даних</w:t>
          </w:r>
          <w:r w:rsidR="002312A6" w:rsidRPr="002312A6">
            <w:rPr>
              <w:sz w:val="26"/>
              <w:szCs w:val="26"/>
            </w:rPr>
            <w:t xml:space="preserve">. </w:t>
          </w:r>
          <w:proofErr w:type="spellStart"/>
          <w:r w:rsidR="002312A6">
            <w:rPr>
              <w:sz w:val="26"/>
              <w:szCs w:val="26"/>
            </w:rPr>
            <w:t>Продовження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7163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27163C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277B3B" w:rsidR="0027163C" w:rsidRPr="00237FBB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>
            <w:rPr>
              <w:sz w:val="16"/>
            </w:rPr>
            <w:t>Смикодуб</w:t>
          </w:r>
          <w:proofErr w:type="spellEnd"/>
          <w:r>
            <w:rPr>
              <w:sz w:val="16"/>
            </w:rPr>
            <w:t xml:space="preserve"> Т. Г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7163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7163C" w:rsidRPr="00757A8E" w:rsidRDefault="0027163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7163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A333A07" w:rsidR="0027163C" w:rsidRPr="002312A6" w:rsidRDefault="00191930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2312A6"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27163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1E74804" w:rsidR="0027163C" w:rsidRPr="00BF7874" w:rsidRDefault="0027163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8707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7163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7163C" w:rsidRDefault="0027163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B93A" w14:textId="77777777" w:rsidR="00162728" w:rsidRDefault="00162728">
      <w:r>
        <w:separator/>
      </w:r>
    </w:p>
  </w:footnote>
  <w:footnote w:type="continuationSeparator" w:id="0">
    <w:p w14:paraId="7C9C4089" w14:textId="77777777" w:rsidR="00162728" w:rsidRDefault="00162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19EE"/>
    <w:rsid w:val="000354DE"/>
    <w:rsid w:val="000543FF"/>
    <w:rsid w:val="00056131"/>
    <w:rsid w:val="000566F1"/>
    <w:rsid w:val="00060A30"/>
    <w:rsid w:val="00061CCE"/>
    <w:rsid w:val="00081124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2728"/>
    <w:rsid w:val="00164F04"/>
    <w:rsid w:val="001708F0"/>
    <w:rsid w:val="00172540"/>
    <w:rsid w:val="001861A6"/>
    <w:rsid w:val="00187DCE"/>
    <w:rsid w:val="00190D80"/>
    <w:rsid w:val="00191930"/>
    <w:rsid w:val="00192B54"/>
    <w:rsid w:val="001A380E"/>
    <w:rsid w:val="001A5E13"/>
    <w:rsid w:val="001B5C33"/>
    <w:rsid w:val="001C3940"/>
    <w:rsid w:val="001D70C7"/>
    <w:rsid w:val="001F1FE8"/>
    <w:rsid w:val="001F372A"/>
    <w:rsid w:val="00204364"/>
    <w:rsid w:val="00205471"/>
    <w:rsid w:val="00211736"/>
    <w:rsid w:val="00215A06"/>
    <w:rsid w:val="0022002A"/>
    <w:rsid w:val="00220379"/>
    <w:rsid w:val="00226890"/>
    <w:rsid w:val="002312A6"/>
    <w:rsid w:val="00237FBB"/>
    <w:rsid w:val="00241BF6"/>
    <w:rsid w:val="00242472"/>
    <w:rsid w:val="00244DA5"/>
    <w:rsid w:val="0024722F"/>
    <w:rsid w:val="00257F31"/>
    <w:rsid w:val="0026243E"/>
    <w:rsid w:val="00263C00"/>
    <w:rsid w:val="00264D3F"/>
    <w:rsid w:val="00265F30"/>
    <w:rsid w:val="00266E70"/>
    <w:rsid w:val="002675A0"/>
    <w:rsid w:val="0027163C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4963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06D5"/>
    <w:rsid w:val="005849BE"/>
    <w:rsid w:val="0058707F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250D"/>
    <w:rsid w:val="00605EA9"/>
    <w:rsid w:val="00607F55"/>
    <w:rsid w:val="006164A6"/>
    <w:rsid w:val="0062079A"/>
    <w:rsid w:val="00621135"/>
    <w:rsid w:val="00622E4F"/>
    <w:rsid w:val="00642CA1"/>
    <w:rsid w:val="00645658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4FD4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550D1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4B93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9414F"/>
    <w:rsid w:val="00CA1FC0"/>
    <w:rsid w:val="00CC0129"/>
    <w:rsid w:val="00CC1692"/>
    <w:rsid w:val="00CC3BEC"/>
    <w:rsid w:val="00CC703A"/>
    <w:rsid w:val="00CD02B5"/>
    <w:rsid w:val="00CD6CC8"/>
    <w:rsid w:val="00CE37D6"/>
    <w:rsid w:val="00CF03FB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92D7E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2707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A7692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semiHidden/>
    <w:unhideWhenUsed/>
    <w:rsid w:val="0027163C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163C"/>
    <w:rPr>
      <w:kern w:val="24"/>
      <w:lang w:val="ru-RU" w:eastAsia="ru-RU"/>
    </w:rPr>
  </w:style>
  <w:style w:type="character" w:styleId="EndnoteReference">
    <w:name w:val="endnote reference"/>
    <w:basedOn w:val="DefaultParagraphFont"/>
    <w:semiHidden/>
    <w:unhideWhenUsed/>
    <w:rsid w:val="002716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85B5E-9AD7-4133-A34F-E33C887F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2588</TotalTime>
  <Pages>9</Pages>
  <Words>1835</Words>
  <Characters>10461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70</cp:revision>
  <cp:lastPrinted>2015-09-20T08:44:00Z</cp:lastPrinted>
  <dcterms:created xsi:type="dcterms:W3CDTF">2016-09-25T11:38:00Z</dcterms:created>
  <dcterms:modified xsi:type="dcterms:W3CDTF">2019-04-24T19:14:00Z</dcterms:modified>
</cp:coreProperties>
</file>