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085B3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29B4125E" w:rsidR="00141DAA" w:rsidRPr="002E5E1D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AA3646">
        <w:rPr>
          <w:b/>
          <w:spacing w:val="-10"/>
          <w:sz w:val="28"/>
          <w:szCs w:val="28"/>
          <w:lang w:eastAsia="uk-UA"/>
        </w:rPr>
        <w:t>5</w:t>
      </w:r>
    </w:p>
    <w:p w14:paraId="4B0875E7" w14:textId="0AF17394" w:rsidR="00C5625B" w:rsidRPr="00AA3646" w:rsidRDefault="00AA3646" w:rsidP="00405C55">
      <w:pPr>
        <w:spacing w:after="480" w:line="276" w:lineRule="auto"/>
        <w:ind w:left="142" w:firstLine="0"/>
        <w:jc w:val="center"/>
        <w:rPr>
          <w:b/>
          <w:sz w:val="28"/>
          <w:lang w:val="uk-UA"/>
        </w:rPr>
      </w:pPr>
      <w:r w:rsidRPr="00AA3646">
        <w:rPr>
          <w:b/>
          <w:sz w:val="28"/>
          <w:lang w:val="uk-UA"/>
        </w:rPr>
        <w:t>Введення-виведення(I/O). Файли. Виключення</w:t>
      </w:r>
    </w:p>
    <w:p w14:paraId="4108197A" w14:textId="77777777" w:rsidR="00AA3646" w:rsidRPr="00AA3646" w:rsidRDefault="00AA3646" w:rsidP="00AA3646">
      <w:pPr>
        <w:spacing w:line="276" w:lineRule="auto"/>
        <w:ind w:firstLine="27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b/>
          <w:spacing w:val="-10"/>
          <w:sz w:val="28"/>
          <w:szCs w:val="28"/>
          <w:lang w:val="uk-UA" w:eastAsia="uk-UA"/>
        </w:rPr>
        <w:t>Тема</w:t>
      </w:r>
      <w:r w:rsidRPr="00AA3646">
        <w:rPr>
          <w:spacing w:val="-10"/>
          <w:sz w:val="28"/>
          <w:szCs w:val="28"/>
          <w:lang w:val="uk-UA" w:eastAsia="uk-UA"/>
        </w:rPr>
        <w:t>: Розробка та реалізація програм із використанням класів для зберігання даних</w:t>
      </w:r>
    </w:p>
    <w:p w14:paraId="4F3C86C3" w14:textId="72DF673C" w:rsidR="00AA3646" w:rsidRPr="00AA3646" w:rsidRDefault="00AA3646" w:rsidP="00AA3646">
      <w:pPr>
        <w:spacing w:line="276" w:lineRule="auto"/>
        <w:ind w:firstLine="27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та файлового введення-виведення</w:t>
      </w:r>
    </w:p>
    <w:p w14:paraId="424813B5" w14:textId="77777777" w:rsidR="00AA3646" w:rsidRPr="00AA3646" w:rsidRDefault="00AA3646" w:rsidP="00AA3646">
      <w:pPr>
        <w:spacing w:line="276" w:lineRule="auto"/>
        <w:ind w:firstLine="27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b/>
          <w:spacing w:val="-10"/>
          <w:sz w:val="28"/>
          <w:szCs w:val="28"/>
          <w:lang w:val="uk-UA" w:eastAsia="uk-UA"/>
        </w:rPr>
        <w:t>Мета роботи</w:t>
      </w:r>
      <w:r w:rsidRPr="00AA3646">
        <w:rPr>
          <w:spacing w:val="-10"/>
          <w:sz w:val="28"/>
          <w:szCs w:val="28"/>
          <w:lang w:val="uk-UA" w:eastAsia="uk-UA"/>
        </w:rPr>
        <w:t>: отримати навички створення та реалізації програм, що реалізують</w:t>
      </w:r>
    </w:p>
    <w:p w14:paraId="27DBBC10" w14:textId="120DE3B1" w:rsidR="00AA3646" w:rsidRDefault="00AA3646" w:rsidP="00AA3646">
      <w:pPr>
        <w:spacing w:line="276" w:lineRule="auto"/>
        <w:ind w:firstLine="27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 xml:space="preserve">операції введення-виведення із файлами. </w:t>
      </w:r>
    </w:p>
    <w:p w14:paraId="39E4AF0E" w14:textId="77777777" w:rsidR="00AA3646" w:rsidRPr="00AA3646" w:rsidRDefault="00AA3646" w:rsidP="00AA3646">
      <w:pPr>
        <w:spacing w:line="276" w:lineRule="auto"/>
        <w:ind w:firstLine="360"/>
        <w:jc w:val="left"/>
        <w:rPr>
          <w:spacing w:val="-10"/>
          <w:sz w:val="28"/>
          <w:szCs w:val="28"/>
          <w:lang w:val="uk-UA" w:eastAsia="uk-UA"/>
        </w:rPr>
      </w:pPr>
    </w:p>
    <w:p w14:paraId="01C63D75" w14:textId="31B5D5E7" w:rsidR="007A0E7D" w:rsidRPr="00BF1CE2" w:rsidRDefault="0095495B" w:rsidP="00AA3646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BF1CE2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050AE701" w14:textId="77777777" w:rsidR="00AA3646" w:rsidRDefault="00AA3646" w:rsidP="00AA3646">
      <w:pPr>
        <w:spacing w:line="360" w:lineRule="auto"/>
        <w:ind w:left="142" w:firstLine="0"/>
        <w:jc w:val="center"/>
        <w:rPr>
          <w:spacing w:val="-10"/>
          <w:sz w:val="28"/>
          <w:szCs w:val="28"/>
          <w:lang w:val="uk-UA" w:eastAsia="uk-UA"/>
        </w:rPr>
      </w:pPr>
    </w:p>
    <w:p w14:paraId="3F92BC7B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1. На основі завдання з лабораторної роботи №3 (частина1), створити абстрактний</w:t>
      </w:r>
    </w:p>
    <w:p w14:paraId="7B55993D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клас, в якому визначити абстрактні поля, що характеризують об’єкт, наприклад,</w:t>
      </w:r>
    </w:p>
    <w:p w14:paraId="66BFA7ED" w14:textId="63168028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одиниці вимірювання, кількість в упаковці та інше.</w:t>
      </w:r>
    </w:p>
    <w:p w14:paraId="699438AC" w14:textId="6B7299CB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2. Визначити метод, що створює порожній масив об’єктів, з максимальною</w:t>
      </w:r>
    </w:p>
    <w:p w14:paraId="764F0CB3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кількістю 100 елементів.</w:t>
      </w:r>
    </w:p>
    <w:p w14:paraId="51A736A6" w14:textId="3FE5C0C8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2</w:t>
      </w:r>
      <w:r w:rsidRPr="00AA3646">
        <w:rPr>
          <w:spacing w:val="-10"/>
          <w:sz w:val="28"/>
          <w:szCs w:val="28"/>
          <w:lang w:val="uk-UA" w:eastAsia="uk-UA"/>
        </w:rPr>
        <w:t>. Реалізувати зберігання даних у текстовий файл та зчитування з текстового</w:t>
      </w:r>
    </w:p>
    <w:p w14:paraId="16E84F74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файлу. Враховувати можливість виникнення виключень, та обробляти їх, виводячи</w:t>
      </w:r>
    </w:p>
    <w:p w14:paraId="693CE41D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відповідні повідомлення для користувача.</w:t>
      </w:r>
    </w:p>
    <w:p w14:paraId="6008179B" w14:textId="6BB4B0BA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3.</w:t>
      </w:r>
      <w:r w:rsidRPr="00AA3646">
        <w:rPr>
          <w:spacing w:val="-10"/>
          <w:sz w:val="28"/>
          <w:szCs w:val="28"/>
          <w:lang w:val="uk-UA" w:eastAsia="uk-UA"/>
        </w:rPr>
        <w:t xml:space="preserve"> Створити інтерактивне меню, за допомогою якого надати можливість</w:t>
      </w:r>
    </w:p>
    <w:p w14:paraId="317E84CE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користувачеві виконувати додавання нових та вилучення існуючих даних, файлові</w:t>
      </w:r>
    </w:p>
    <w:p w14:paraId="23B557EE" w14:textId="77777777" w:rsid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операції введення-виведення та запити відповідно варіанту завдання.</w:t>
      </w:r>
    </w:p>
    <w:p w14:paraId="755EF728" w14:textId="77777777" w:rsid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p w14:paraId="041F8749" w14:textId="50AF6FC0" w:rsidR="00D56FD7" w:rsidRPr="00BF1CE2" w:rsidRDefault="00D56FD7" w:rsidP="00AA3646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BF1CE2">
        <w:rPr>
          <w:b/>
          <w:spacing w:val="-10"/>
          <w:sz w:val="28"/>
          <w:szCs w:val="28"/>
          <w:lang w:val="uk-UA" w:eastAsia="uk-UA"/>
        </w:rPr>
        <w:t>Короткі теоретичні відомості</w:t>
      </w:r>
    </w:p>
    <w:p w14:paraId="36531B8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Сохранение объектов в текстовом формате</w:t>
      </w:r>
    </w:p>
    <w:p w14:paraId="2D5450D4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Рассмотрим пример программы, сохраняющей массив записей типа 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Employee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 в</w:t>
      </w:r>
    </w:p>
    <w:p w14:paraId="16ADAABD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текстовом файле. Каждая запись сохраняется в отдельной строке. Поля экземпляра</w:t>
      </w:r>
    </w:p>
    <w:p w14:paraId="1F7BC058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отделяются друг от друга разделителем. В качестве разделителя в данном примере</w:t>
      </w:r>
    </w:p>
    <w:p w14:paraId="698EC5D6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используется знак вертикальной черты (|). Другим распространенным разделителем</w:t>
      </w:r>
    </w:p>
    <w:p w14:paraId="254882B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является знак двоеточия (:).</w:t>
      </w:r>
    </w:p>
    <w:p w14:paraId="69CBE732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Мы пока что не будем касаться того, что может произойти, если символ |</w:t>
      </w:r>
    </w:p>
    <w:p w14:paraId="4E7149E5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встретится непосредственно в одной из сохраняемых символьных строк. Ниже</w:t>
      </w:r>
    </w:p>
    <w:p w14:paraId="6B2CC323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lastRenderedPageBreak/>
        <w:t>приведен образец сохраняемых записей:</w:t>
      </w:r>
    </w:p>
    <w:p w14:paraId="2F46F39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Harry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 Hacker|35500|1989|10|1</w:t>
      </w:r>
    </w:p>
    <w:p w14:paraId="4FFC2559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Carl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 Cracker|75000|1987|12|15</w:t>
      </w:r>
    </w:p>
    <w:p w14:paraId="1731AF56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Tony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 Tester|38000|1990|3|15</w:t>
      </w:r>
    </w:p>
    <w:p w14:paraId="68202E36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Процесс записи происходит очень просто. Для этой цели применяется класс</w:t>
      </w:r>
    </w:p>
    <w:p w14:paraId="3599C1C2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PrintWriter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>, поскольку запись выполняется в текстовый файл. Все поля просто</w:t>
      </w:r>
    </w:p>
    <w:p w14:paraId="66AAF7C8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записываются в файл, завершаясь символом |, а если это последнее поле, то</w:t>
      </w:r>
    </w:p>
    <w:p w14:paraId="47F0985C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комбинацией символов \n. Весь процесс записи совершается в теле приведенного</w:t>
      </w:r>
    </w:p>
    <w:p w14:paraId="7411E00E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ниже метода 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</w:rPr>
        <w:t>writeData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), который описан в классе 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Employee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CCD62BC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public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void 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writeData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PrintWriter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out) throws 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IOException</w:t>
      </w:r>
      <w:proofErr w:type="spellEnd"/>
    </w:p>
    <w:p w14:paraId="1E51A4A2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14:paraId="3D25A8B4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GregorianCalendar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calendar = new 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GregorianCalendar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);</w:t>
      </w:r>
    </w:p>
    <w:p w14:paraId="68C5D0A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calendar.setTime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hireDay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);</w:t>
      </w:r>
    </w:p>
    <w:p w14:paraId="07E2EA58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out.println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name + "|"</w:t>
      </w:r>
    </w:p>
    <w:p w14:paraId="2744EA9E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+ </w:t>
      </w:r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salary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+ "|"</w:t>
      </w:r>
    </w:p>
    <w:p w14:paraId="19E96F2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+ 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calendar.get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Calendar.YEAR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 + "|"</w:t>
      </w:r>
    </w:p>
    <w:p w14:paraId="2B5A67D7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+ (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calendar.get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Calendar.MONTH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 + 1) + "|"</w:t>
      </w:r>
    </w:p>
    <w:p w14:paraId="464E64D1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+ 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calendar.get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Calendar.DAY_OF_MONTH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));</w:t>
      </w:r>
    </w:p>
    <w:p w14:paraId="492E0FF1" w14:textId="6C528793" w:rsidR="00BF1CE2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}</w:t>
      </w:r>
    </w:p>
    <w:p w14:paraId="4F6E6A89" w14:textId="09F524CE" w:rsidR="005437F8" w:rsidRPr="0042660E" w:rsidRDefault="0042660E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Файлы</w:t>
      </w:r>
    </w:p>
    <w:p w14:paraId="3A9BB1EE" w14:textId="5585ADA0" w:rsidR="0042660E" w:rsidRPr="0042660E" w:rsidRDefault="0042660E" w:rsidP="0042660E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Приведенный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выше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пример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целесообразно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применять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текстовыми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файлами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умеренной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длины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Если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же файл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крупный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или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двоичный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то для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обращения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 ним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можно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воспользоваться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потоками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ввода-вывода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или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чтения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и записи</w:t>
      </w:r>
    </w:p>
    <w:p w14:paraId="7D173A30" w14:textId="117BC789" w:rsidR="0042660E" w:rsidRPr="0042660E" w:rsidRDefault="0042660E" w:rsidP="0042660E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данных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как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показано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ниже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Их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методы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избавляют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от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необходимости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обращаться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непосредственно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классам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FilelnputStream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FileOutputStream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BufferedReader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или</w:t>
      </w:r>
      <w:proofErr w:type="spellEnd"/>
    </w:p>
    <w:p w14:paraId="2C844C08" w14:textId="7F2030AE" w:rsidR="000E52BE" w:rsidRPr="0042660E" w:rsidRDefault="0042660E" w:rsidP="0042660E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BufferedWriter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13FBE8F0" w14:textId="044AEB35" w:rsidR="007A0EE5" w:rsidRPr="002E5E1D" w:rsidRDefault="003F34F4" w:rsidP="002E5E1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</w:rPr>
      </w:pPr>
      <w:r w:rsidRPr="00085B35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02CDFBD5" w14:textId="77777777" w:rsidR="002E5E1D" w:rsidRPr="002E5E1D" w:rsidRDefault="002E5E1D" w:rsidP="002E5E1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</w:rPr>
      </w:pPr>
    </w:p>
    <w:p w14:paraId="2BC3BB5E" w14:textId="30CD13E0" w:rsidR="00645A49" w:rsidRDefault="003F34F4" w:rsidP="00645A49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680378A" w14:textId="624A7F6C" w:rsidR="005A424D" w:rsidRDefault="005A424D" w:rsidP="005A424D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CB0F45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= = = ELib.java = = = </w:t>
      </w:r>
    </w:p>
    <w:p w14:paraId="1B9AA25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ELib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extends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Application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1652E3A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IndexWindow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indexWindow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04F48E2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4FD699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@Override</w:t>
      </w:r>
    </w:p>
    <w:p w14:paraId="78C9C63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start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Stage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primaryStage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throws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6FC6E4F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indexWindow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IndexWindow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primaryStage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C4A59E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indexWindow.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B67D71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29B3AE4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D32A01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main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 </w:t>
      </w:r>
      <w:proofErr w:type="spellStart"/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args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4A35075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</w:t>
      </w:r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launch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args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F68A02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1BD4CD7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}</w:t>
      </w:r>
    </w:p>
    <w:p w14:paraId="4DDA107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1B56ED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= = =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IndexWindow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= = =</w:t>
      </w:r>
    </w:p>
    <w:p w14:paraId="686A9D0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IndexWindow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extends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BaseWindow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Index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 {</w:t>
      </w:r>
    </w:p>
    <w:p w14:paraId="5D17DF3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// Путь </w:t>
      </w:r>
      <w:proofErr w:type="gramStart"/>
      <w:r w:rsidRPr="00CC235D">
        <w:rPr>
          <w:rFonts w:ascii="Consolas" w:hAnsi="Consolas"/>
          <w:color w:val="008000"/>
          <w:kern w:val="0"/>
          <w:sz w:val="18"/>
          <w:szCs w:val="21"/>
        </w:rPr>
        <w:t>к файлу</w:t>
      </w:r>
      <w:proofErr w:type="gram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в котором хранятся книги</w:t>
      </w:r>
    </w:p>
    <w:p w14:paraId="77DB964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final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DB_TEXT_URL =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src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/com/labs/lab5/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ELib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configs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/books-db.txt"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E21E6D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final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DB_BIN_URL =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src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/com/labs/lab5/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ELib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configs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/books-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db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5A151B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8C8DF9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Хранилице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книг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-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содежит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все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книги</w:t>
      </w:r>
    </w:p>
    <w:p w14:paraId="1D36F60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IStorage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 storage;</w:t>
      </w:r>
    </w:p>
    <w:p w14:paraId="608957A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Alerts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Alerts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FF3F40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CE5E5B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IndexWindow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throws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}</w:t>
      </w:r>
    </w:p>
    <w:p w14:paraId="3AAAA5A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FA0C68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IndexWindow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Stage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window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throws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15ED66B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super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window);</w:t>
      </w:r>
    </w:p>
    <w:p w14:paraId="4F893D8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5F09A0A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F66281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protected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load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throws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5D1D2EB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loader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FXMLLoader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getResource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"../views/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index.fxml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4395B79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loader.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setControllerFactory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::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controllerFactory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1B1BE0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AD4E58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Parent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root =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loader.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load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475EF4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Scene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scene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Scene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root);</w:t>
      </w:r>
    </w:p>
    <w:p w14:paraId="4B68D65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controller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loader.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getController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FF3FB9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setScene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scene);</w:t>
      </w:r>
    </w:p>
    <w:p w14:paraId="1E07688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setTitle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ELib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 xml:space="preserve"> - your world of books"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D4113D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Image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icon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Image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getResource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"../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img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/icon.png"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toString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64A356C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getIcons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(icon);</w:t>
      </w:r>
    </w:p>
    <w:p w14:paraId="69440BA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setMinWidth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700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2808BF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setMinHeight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400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887663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setMaximized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true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D68344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71A95BE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937B94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Index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controllerFactory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Class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?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39CAFB0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initStorage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B0E3F5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CA1FFF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Index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index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Index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storage);</w:t>
      </w:r>
    </w:p>
    <w:p w14:paraId="5DE4B7F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index.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setOnExit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::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onExit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A732CE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</w:p>
    <w:p w14:paraId="1F8EFC3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index;</w:t>
      </w:r>
    </w:p>
    <w:p w14:paraId="4B6E1FA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5AC0E51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5218FA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initStorage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638FD90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(storage !=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085843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D2ECF7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try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47D9974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storage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BinaryStorage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&lt;&gt;(DB_BIN_URL,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Book.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18DDF4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//storage = new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TextStorage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&lt;</w:t>
      </w:r>
      <w:proofErr w:type="gramStart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&gt;(</w:t>
      </w:r>
      <w:proofErr w:type="gram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DB_TEXT_URL, Book::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toString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, Book::parse,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Book.class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);</w:t>
      </w:r>
    </w:p>
    <w:p w14:paraId="3ABB882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7620B9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catch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err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17638E9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err.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printStackTrace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1626F4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852EB2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401314A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70BFEF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624141B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}</w:t>
      </w:r>
    </w:p>
    <w:p w14:paraId="7C81F5B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0BC8C8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// = = = Index.java (main controller) = = =</w:t>
      </w:r>
    </w:p>
    <w:p w14:paraId="7C68EF0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Index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implements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Initializable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60A7291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fxFilterName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07E0959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fxFilterAuthor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DD7EF8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fxFilterPublisher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700D5C9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JFXSlider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fxFilterPriceFrom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BA7114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JFXSlider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fxFilterPriceTo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34EE8F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JFXSlider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fxFilterPagesFrom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54C6EE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JFXSlider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fxFilterPagesTo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048451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JFXDatePicker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fxFilterDateFrom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F8FC97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JFXDatePicker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fxFilterDateTo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A30BDF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TableView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7AF4572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fxBooksTableColumnName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0ABFD29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fxBooksTableColumnAuthor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7BFE2AC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fxBooksTableColumnPublisher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0BC7BF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Double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9ECCB3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Package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C3CA29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LocalDate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D36821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F29F3F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// Menu Events</w:t>
      </w:r>
    </w:p>
    <w:p w14:paraId="4781206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fxOnMenuAbout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onAbout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3FC3CDF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fxOnMenuAddBook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55C0E3A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fxOnMenuAppExit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onExit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63E9771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fxOnMenuEditBook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0E8ACB3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fxOnMenuHelp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onHelp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7DA3656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fxOnMenuRemoveBooks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onRemoveBook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007631D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fxOnMenuResetFilters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onResetFilters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516367C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D908F7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// Tools Events</w:t>
      </w:r>
    </w:p>
    <w:p w14:paraId="5DDB9AB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fxOnToolAdd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4CCA84C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fxOnToolEdit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1055295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fxOnToolRemove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onRemoveBook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2E1F3D3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F7CBF5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// Filters Events</w:t>
      </w:r>
    </w:p>
    <w:p w14:paraId="6FC68F8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2F7D1D2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fxOnResetFilters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onResetFilters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6DD4961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F8FF02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//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Хранилице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книг -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содежит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все книги</w:t>
      </w:r>
    </w:p>
    <w:p w14:paraId="1FFC56A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</w:t>
      </w:r>
      <w:proofErr w:type="spellStart"/>
      <w:r w:rsidRPr="00CC235D">
        <w:rPr>
          <w:rFonts w:ascii="Consolas" w:hAnsi="Consolas"/>
          <w:color w:val="0000FF"/>
          <w:kern w:val="0"/>
          <w:sz w:val="18"/>
          <w:szCs w:val="21"/>
        </w:rPr>
        <w:t>private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</w:rPr>
        <w:t>IStorage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</w:rPr>
        <w:t>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&gt;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</w:rPr>
        <w:t>storage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2E94A8F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18221DD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// Массив </w:t>
      </w:r>
      <w:proofErr w:type="gramStart"/>
      <w:r w:rsidRPr="00CC235D">
        <w:rPr>
          <w:rFonts w:ascii="Consolas" w:hAnsi="Consolas"/>
          <w:color w:val="008000"/>
          <w:kern w:val="0"/>
          <w:sz w:val="18"/>
          <w:szCs w:val="21"/>
        </w:rPr>
        <w:t>книг</w:t>
      </w:r>
      <w:proofErr w:type="gram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удовлетворяющих фильтр (привязан к содержимому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таблици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>)</w:t>
      </w:r>
    </w:p>
    <w:p w14:paraId="6FDE7C7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ObservableList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filteredBooks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FXCollections.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observableArrayList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455AD60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8D08AF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Фильтры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книг</w:t>
      </w:r>
    </w:p>
    <w:p w14:paraId="036F7B0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filters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BookFilters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66CF5A7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BCF47E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Другие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окна</w:t>
      </w:r>
    </w:p>
    <w:p w14:paraId="1A0712C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WindowCreateBook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C67772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WindowCreateBook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85271A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Alerts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Alerts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1DDFCC4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DAC456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// Граничные значение параметров книг</w:t>
      </w:r>
    </w:p>
    <w:p w14:paraId="44EFBEE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//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Привязываються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к минимальны/максимальным значения фильтров (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fxml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>-элементов)</w:t>
      </w:r>
    </w:p>
    <w:p w14:paraId="3C7AD9F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final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DoubleProperty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SimpleDoubleProperty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008A7D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final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DoubleProperty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SimpleDoubleProperty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100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71C4F3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final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IntegerProperty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SimpleIntegerProperty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417652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final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IntegerProperty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SimpleIntegerProperty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100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08FFB9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EB447D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// Книга что редактируется в данный момент (проверка на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null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обязательна)</w:t>
      </w:r>
    </w:p>
    <w:p w14:paraId="3535F25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editingBook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719E62D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441F81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Index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 }</w:t>
      </w:r>
    </w:p>
    <w:p w14:paraId="51D86B0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68F5E2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Index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IStorage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&gt;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storage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751C2A9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storage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storage;</w:t>
      </w:r>
    </w:p>
    <w:p w14:paraId="549A47F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3DC753E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EA8CD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@Override</w:t>
      </w:r>
    </w:p>
    <w:p w14:paraId="1B2A490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initialize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URL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location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ResourceBundle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resources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4041915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(storage ==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2E7104E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getAlertErr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"Can't load books"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0D6E7E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F8AEFF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onExit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024C44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7D8AA0B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4A43C2C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49323C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updateFilterLimits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BD075F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resetFilters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749609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50A4F2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78A5E2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initTable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24B151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45744CF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9BABD6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2C0138C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updateFilterLimits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5EB85F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updateFilters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77EB7C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updateFilteredBooks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35E55B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650A4AE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6E782F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updateFilters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0A970BE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setNameFilter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fxFilterName.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5FB15BA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setAuthorFilter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fxFilterAuthor.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3216570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setPublisherFilter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fxFilterPublisher.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1E16AD2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6FE38D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setPriceFromFilter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fxFilterPriceFrom.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41D7715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setPriceToFilter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fxFilterPriceTo.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0124CDC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BF7590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setPagesFromFilter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fxFilterPagesFrom.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5B20616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setPagesToFilter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fxFilterPagesTo.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0445806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95C2DB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setDateFromFilter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fxFilterDateFrom.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60536D3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setDateToFilter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fxFilterDateTo.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7B91FB2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2A5CB9A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24BBF7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updateFilteredBooks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6EFC489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filteredBooks.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clear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F7989F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filteredBooks.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addAll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storage.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getArrOfData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(book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-&gt;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check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(book)));</w:t>
      </w:r>
    </w:p>
    <w:p w14:paraId="54AEC31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4F7F149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945800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updateFilterLimits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5A4E707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books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storage.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getArrOfData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E3CE40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books.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 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1051B9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BFF4B8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double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Arrays.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stream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(books).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min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(Comparator.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comparingDouble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(Book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getPrice)).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getPrice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 - 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10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C01BA0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double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Arrays.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stream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(books).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max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(Comparator.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comparingDouble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(Book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getPrice)).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getPrice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 + 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10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0949C68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E510C4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int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Arrays.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stream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(books).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min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(Comparator.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comparingInt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(Book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getPages)).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getPages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 - 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10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651736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int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Arrays.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stream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(books).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max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(Comparator.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comparingInt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(Book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getPages)).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getPages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 + 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10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DC4643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45AE9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64755E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9B68B1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B025F2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509095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6B78AC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A547F3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6A02E6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_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A21EB3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6249216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2A933B6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/**</w:t>
      </w:r>
    </w:p>
    <w:p w14:paraId="6D5A566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Сбрасывает фильтры (значения полей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fxml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>)</w:t>
      </w:r>
    </w:p>
    <w:p w14:paraId="3DB1768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Первый вызов должен быть после первого вызова метода </w:t>
      </w:r>
      <w:proofErr w:type="spellStart"/>
      <w:proofErr w:type="gramStart"/>
      <w:r w:rsidRPr="00CC235D">
        <w:rPr>
          <w:rFonts w:ascii="Consolas" w:hAnsi="Consolas"/>
          <w:color w:val="008000"/>
          <w:kern w:val="0"/>
          <w:sz w:val="18"/>
          <w:szCs w:val="21"/>
        </w:rPr>
        <w:t>initBinds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>(</w:t>
      </w:r>
      <w:proofErr w:type="gramEnd"/>
      <w:r w:rsidRPr="00CC235D">
        <w:rPr>
          <w:rFonts w:ascii="Consolas" w:hAnsi="Consolas"/>
          <w:color w:val="008000"/>
          <w:kern w:val="0"/>
          <w:sz w:val="18"/>
          <w:szCs w:val="21"/>
        </w:rPr>
        <w:t>)</w:t>
      </w:r>
    </w:p>
    <w:p w14:paraId="5C1DBD7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7BFB3C1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resetFilters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703C92A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reset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ED3AE5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9D53CE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fxFilterName.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clear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48EC50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fxFilterAuthor.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clear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428BC0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fxFilterPublisher.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clear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9C37F9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C028C5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fxFilterPriceFrom.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48CDA55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fxFilterPriceTo.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144CD10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1FAB10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fxFilterPagesFrom.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69667D6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fxFilterPagesTo.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maxPages.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1BE6088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2E0EAC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fxFilterDateFrom.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99C54D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fxFilterDateTo.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D6FE04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37FBB64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E8D456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showWindowAddBook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1CAD027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initWindowAddBook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444A55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windowAddBook.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getController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setDateField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LocalDate.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now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4886C13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windowAddBook.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74AFE61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1B1B3BF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ED8B91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showWindowEditBook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5B40937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// Редактируется ли уже какая-то книга</w:t>
      </w:r>
    </w:p>
    <w:p w14:paraId="5765675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selected =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getSelectionModel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getSelectedItem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683A2FC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boolean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alreadyEditing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false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B4891F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A15211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editingBook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!=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&amp;&amp;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editingBook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 selected) {</w:t>
      </w:r>
    </w:p>
    <w:p w14:paraId="27A3B0E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alreadyEditing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true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DC621D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{</w:t>
      </w:r>
      <w:proofErr w:type="gramEnd"/>
    </w:p>
    <w:p w14:paraId="450D67C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editingBook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selected;</w:t>
      </w:r>
    </w:p>
    <w:p w14:paraId="2E54523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73E2853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editingBook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541D26C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getAlertInfo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"No selected books"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D66A40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5B039D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34A728F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initWindowEditBook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BDC943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(!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alreadyEditing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282E795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windowEditBook.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getController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setValuesBy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editingBook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9F2C2E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112BAA6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windowEditBook.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5335EC4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56B5D04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804435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initWindowAddBook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7698D4C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!=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0286EA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try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0A2AB14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windowAddBook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WindowCreateBook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"Add New Book"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2E0914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windowAddBook.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getController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setOnSaveHandler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addNewBook);</w:t>
      </w:r>
    </w:p>
    <w:p w14:paraId="1C31C3A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catch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err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3C2CCC3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getAlertErr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"Can't open the window"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DA34A4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1C662A2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166C5DF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65D4B8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initWindowEditBook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54277DD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!=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0A138E5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try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2B48E61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windowEditBook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WindowCreateBook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"Edit The Book"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6AFE09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windowEditBook.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getController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setOnSaveHandler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::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446D6D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catch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err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6CACF0D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getAlertErr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"Can't open the window"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1A02FD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System.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out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println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err.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toString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395711F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5C58C43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}</w:t>
      </w:r>
    </w:p>
    <w:p w14:paraId="546C2E2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/**</w:t>
      </w:r>
    </w:p>
    <w:p w14:paraId="55333C2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Добавляет новую книгу в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storage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из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windowAddBook</w:t>
      </w:r>
      <w:proofErr w:type="spellEnd"/>
    </w:p>
    <w:p w14:paraId="2998520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5390B66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addNewBook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71B28D0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windowAddBook.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getController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create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69D8DF7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4001D2B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getAlertErr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"Incorrect data"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0FE75D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5CFAFF5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try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24225E5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storage.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58ABA4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catch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err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4618FAE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getAlertErr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"Something's wrong. Can't save the book"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75D4F5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1B9D95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31D4519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windowAddBook.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getController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reset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394B36B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windowAddBook.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close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158000E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AAF444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getSelectionModel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select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0DB57F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scrollTo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9CBA34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7444E71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   /**</w:t>
      </w:r>
    </w:p>
    <w:p w14:paraId="12622B9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lastRenderedPageBreak/>
        <w:t xml:space="preserve">     *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Редактирует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текущюю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вибраную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книгу</w:t>
      </w:r>
    </w:p>
    <w:p w14:paraId="5B2EBEE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* (на деле заменяет текущую выбранную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книну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на книгу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созаную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пользователем в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windowEditBook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>)</w:t>
      </w:r>
    </w:p>
    <w:p w14:paraId="2B5DB01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Для правильной работы нужно убедиться, что за время, пока пользователь</w:t>
      </w:r>
    </w:p>
    <w:p w14:paraId="4438D02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Вводил данные книги выбранная книга в таблице не поменялась</w:t>
      </w:r>
    </w:p>
    <w:p w14:paraId="5296165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* (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Например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,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окно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windowEditBook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может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быть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APPLICATION_MODAL)</w:t>
      </w:r>
    </w:p>
    <w:p w14:paraId="62E343C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    */</w:t>
      </w:r>
    </w:p>
    <w:p w14:paraId="43ACB43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53896F6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int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selectedIndex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getSelectionModel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getSelectedIndex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5A84883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96A2A6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editingBook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68E9806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getAlertErr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"Something's wrong. Can't save the changes"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0EF676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B5EA38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58B5167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edited =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windowEditBook.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getController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create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362C911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6C673A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(edited ==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66506B4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getAlertErr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"Incorrect data"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63105F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1BEE04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62ADB2F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try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3CB7A50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storage.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replace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editingBook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, edited);</w:t>
      </w:r>
    </w:p>
    <w:p w14:paraId="6C426AE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catch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err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4B0B578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getAlertErr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"Something's wrong. Can't save the changes"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D2A114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21E61AA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windowEditBook.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getController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reset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1399392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windowEditBook.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getWindow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close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7833829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editingBook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B267FE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F0583A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getSelectionModel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select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selectedIndex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1997E0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0885C2B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removeSelectedBook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0E8CBCD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int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selectedIndex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getSelectionModel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getSelectedIndex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4834E7A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selected =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getSelectionModel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getSelectedItem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30A70AC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(selected ==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1355D88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getAlertInfo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"No selected books"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F60712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1E1FBA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257EF8C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"Are you really want to remove '"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+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selected.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getName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+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"'?"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31AA0F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res = 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getAlertConfirm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7F9EFAA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(!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getAnswer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(res)) {</w:t>
      </w:r>
    </w:p>
    <w:p w14:paraId="1103A6D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424B12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1EAD8C6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try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02EFED5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storage.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remove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selected);</w:t>
      </w:r>
    </w:p>
    <w:p w14:paraId="4971C72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catch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IOException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err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2CF0F54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getAlertErr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 xml:space="preserve">"Something's wrong. 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</w:rPr>
        <w:t>Can't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</w:rPr>
        <w:t xml:space="preserve"> 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</w:rPr>
        <w:t>remove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</w:rPr>
        <w:t xml:space="preserve"> 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</w:rPr>
        <w:t>the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</w:rPr>
        <w:t xml:space="preserve"> 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</w:rPr>
        <w:t>book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32FDE5A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}</w:t>
      </w:r>
    </w:p>
    <w:p w14:paraId="515F269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</w:rPr>
        <w:t>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4A58EF5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// Восстановить выделение книги в таблице (обязательно после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runFilter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>)</w:t>
      </w:r>
    </w:p>
    <w:p w14:paraId="50E286B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getSelectionModel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select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selectedIndex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D56F77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2C607A0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initTable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0C364AA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fxBooksTableColumnName.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setCellValueFactory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PropertyValueFactory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&lt;&gt;(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"name"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19DB39B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fxBooksTableColumnAuthor.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setCellValueFactory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PropertyValueFactory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&lt;&gt;(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"author"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0A42192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fxBooksTableColumnPublisher.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setCellValueFactory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PropertyValueFactory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&lt;&gt;(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"publisher"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24CB56F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setCellValueFactory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PropertyValueFactory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&lt;&gt;(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"price"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27D50AB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setCellValueFactory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PropertyValueFactory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&lt;&gt;(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"pages"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3309E4E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fxBooksTableColumnDate.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setCellValueFactory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PropertyValueFactory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&lt;&gt;(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"date"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1D9F4F8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fxBooksTable.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setItems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filteredBooks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3B9DCB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0C53F0B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0B46F08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showWindowAddBook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B86468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294CA0E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7BC695E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showWindowEditBook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C72087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0DBBFB7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7FAB31E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5A6B97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48270EB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onRemoveBook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1D6D14B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removeSelectedBook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CC0A93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0627882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onHelp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35A01C5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getAlertInfo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"Only You Can Help yourself!"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A6CD27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1BD3A97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onAbout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221888C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show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getAlertInfo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(), 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ELib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 xml:space="preserve"> - Your World Of Books!"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24418A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2971A64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onExit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0804470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onExitHandler.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call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724FC6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50F4E69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onResetFilters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5E3F3ED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resetFilters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B5BA8D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runFilter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668D99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3F6FF9A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}</w:t>
      </w:r>
    </w:p>
    <w:p w14:paraId="45CA45C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BE4AF2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= = =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CreateBook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= = =</w:t>
      </w:r>
    </w:p>
    <w:p w14:paraId="0F20314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CreateBook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implements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Initializable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6110316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fxName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5446C3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fxAuthor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CF7BF4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fxPublisher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7773314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936937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DC3FCE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JFXDatePicker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2C9ADA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E182FB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fxOnSave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onSave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10EC75D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@FXML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fxOnCancel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onCancel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 }</w:t>
      </w:r>
    </w:p>
    <w:p w14:paraId="5A70E56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81DCB1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HandlerFunction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onCancelHandler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A059C1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HandlerFunction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onSaveHandler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744294B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95039A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SimpleStringProperty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title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SimpleStringProperty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"Create New Book"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55C16BC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8517C0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Alerts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alerts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Alerts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690FE93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73BB2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800000"/>
          <w:kern w:val="0"/>
          <w:sz w:val="18"/>
          <w:szCs w:val="21"/>
          <w:lang w:val="en-US"/>
        </w:rPr>
        <w:t>@Override</w:t>
      </w:r>
    </w:p>
    <w:p w14:paraId="4CDE9F0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initialize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URL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location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ResourceBundle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resources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1387B8A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</w:rPr>
        <w:t>setValidators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58C44BE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7DA0468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}</w:t>
      </w:r>
    </w:p>
    <w:p w14:paraId="08BE03E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CA7A4F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/**</w:t>
      </w:r>
    </w:p>
    <w:p w14:paraId="46710DA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Создает и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возващает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книгу на основании введенных пользователем данных</w:t>
      </w:r>
    </w:p>
    <w:p w14:paraId="7A25527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</w:t>
      </w:r>
      <w:r w:rsidRPr="00CC235D">
        <w:rPr>
          <w:rFonts w:ascii="Consolas" w:hAnsi="Consolas"/>
          <w:color w:val="0000FF"/>
          <w:kern w:val="0"/>
          <w:sz w:val="18"/>
          <w:szCs w:val="21"/>
        </w:rPr>
        <w:t>@</w:t>
      </w:r>
      <w:proofErr w:type="spellStart"/>
      <w:r w:rsidRPr="00CC235D">
        <w:rPr>
          <w:rFonts w:ascii="Consolas" w:hAnsi="Consolas"/>
          <w:color w:val="0000FF"/>
          <w:kern w:val="0"/>
          <w:sz w:val="18"/>
          <w:szCs w:val="21"/>
        </w:rPr>
        <w:t>return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proofErr w:type="gramStart"/>
      <w:r w:rsidRPr="00CC235D">
        <w:rPr>
          <w:rFonts w:ascii="Consolas" w:hAnsi="Consolas"/>
          <w:color w:val="008000"/>
          <w:kern w:val="0"/>
          <w:sz w:val="18"/>
          <w:szCs w:val="21"/>
        </w:rPr>
        <w:t>книга</w:t>
      </w:r>
      <w:proofErr w:type="gram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созданная на основании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введенних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данных</w:t>
      </w:r>
    </w:p>
    <w:p w14:paraId="04D9DC8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34ECEDB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create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00698AA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isInvalid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 {</w:t>
      </w:r>
    </w:p>
    <w:p w14:paraId="6BF939C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32B677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</w:t>
      </w:r>
    </w:p>
    <w:p w14:paraId="432CD0A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name =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fxName.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94CF4F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author =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fxAuthor.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85DF22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String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publisher =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fxPublisher.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71FC73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double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price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Double.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parseDouble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392B5FC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int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pages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Integer.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parseInt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50062F5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LocalDate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date =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fxDate.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8539CA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AACE63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(name, author, publisher, date, pages, price);</w:t>
      </w:r>
    </w:p>
    <w:p w14:paraId="3609A7E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2B79FD9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0201583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/**</w:t>
      </w:r>
    </w:p>
    <w:p w14:paraId="08A1830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Устанавливает в поля формы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данних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переданной книги</w:t>
      </w:r>
    </w:p>
    <w:p w14:paraId="372C8FF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</w:t>
      </w:r>
      <w:r w:rsidRPr="00CC235D">
        <w:rPr>
          <w:rFonts w:ascii="Consolas" w:hAnsi="Consolas"/>
          <w:color w:val="0000FF"/>
          <w:kern w:val="0"/>
          <w:sz w:val="18"/>
          <w:szCs w:val="21"/>
        </w:rPr>
        <w:t>@</w:t>
      </w:r>
      <w:proofErr w:type="spellStart"/>
      <w:r w:rsidRPr="00CC235D">
        <w:rPr>
          <w:rFonts w:ascii="Consolas" w:hAnsi="Consolas"/>
          <w:color w:val="0000FF"/>
          <w:kern w:val="0"/>
          <w:sz w:val="18"/>
          <w:szCs w:val="21"/>
        </w:rPr>
        <w:t>param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proofErr w:type="spellStart"/>
      <w:r w:rsidRPr="00CC235D">
        <w:rPr>
          <w:rFonts w:ascii="Consolas" w:hAnsi="Consolas"/>
          <w:color w:val="001080"/>
          <w:kern w:val="0"/>
          <w:sz w:val="18"/>
          <w:szCs w:val="21"/>
        </w:rPr>
        <w:t>book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книга данные которой будут установлены в поля формы</w:t>
      </w:r>
    </w:p>
    <w:p w14:paraId="439BE13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</w:t>
      </w: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4E1B09F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setValuesBy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book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7E5B0C0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fxName.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getName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05E9F9B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fxAuthor.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getAuthor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7C1E5EF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fxPublisher.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getPublisher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342DF00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Double.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toString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()));</w:t>
      </w:r>
    </w:p>
    <w:p w14:paraId="615D8B9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Integer.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toString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()));</w:t>
      </w:r>
    </w:p>
    <w:p w14:paraId="5CC1EEC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fxDate.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book.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16F26C5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6D3203F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2CFF35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reset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6EB69F1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fxName.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clear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F0199A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fxAuthor.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clear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B6FADE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fxPublisher.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clear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66F267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clear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124BD1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clear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976E50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fxDate.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setValue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null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13C6CC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r w:rsidRPr="00CC235D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0625A2C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6CE169C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/**</w:t>
      </w:r>
    </w:p>
    <w:p w14:paraId="1EA3EE5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 </w:t>
      </w:r>
      <w:r w:rsidRPr="00CC235D">
        <w:rPr>
          <w:rFonts w:ascii="Consolas" w:hAnsi="Consolas"/>
          <w:color w:val="0000FF"/>
          <w:kern w:val="0"/>
          <w:sz w:val="18"/>
          <w:szCs w:val="21"/>
        </w:rPr>
        <w:t>@</w:t>
      </w:r>
      <w:proofErr w:type="spellStart"/>
      <w:r w:rsidRPr="00CC235D">
        <w:rPr>
          <w:rFonts w:ascii="Consolas" w:hAnsi="Consolas"/>
          <w:color w:val="0000FF"/>
          <w:kern w:val="0"/>
          <w:sz w:val="18"/>
          <w:szCs w:val="21"/>
        </w:rPr>
        <w:t>return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можно ли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ли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формировать новую книгу из введенный в форме данных</w:t>
      </w:r>
    </w:p>
    <w:p w14:paraId="11FA46C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    */</w:t>
      </w:r>
    </w:p>
    <w:p w14:paraId="4979563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</w:t>
      </w:r>
      <w:proofErr w:type="spellStart"/>
      <w:r w:rsidRPr="00CC235D">
        <w:rPr>
          <w:rFonts w:ascii="Consolas" w:hAnsi="Consolas"/>
          <w:color w:val="0000FF"/>
          <w:kern w:val="0"/>
          <w:sz w:val="18"/>
          <w:szCs w:val="21"/>
        </w:rPr>
        <w:t>public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</w:rPr>
        <w:t>boolean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</w:rPr>
        <w:t>isInvalid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</w:rPr>
        <w:t>) {</w:t>
      </w:r>
    </w:p>
    <w:p w14:paraId="4EEC8E3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6418837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// Все значения вычисляются до проверки, так как нужно что бы отработали все </w:t>
      </w:r>
      <w:proofErr w:type="spellStart"/>
      <w:proofErr w:type="gramStart"/>
      <w:r w:rsidRPr="00CC235D">
        <w:rPr>
          <w:rFonts w:ascii="Consolas" w:hAnsi="Consolas"/>
          <w:color w:val="008000"/>
          <w:kern w:val="0"/>
          <w:sz w:val="18"/>
          <w:szCs w:val="21"/>
        </w:rPr>
        <w:t>validate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>(</w:t>
      </w:r>
      <w:proofErr w:type="gramEnd"/>
      <w:r w:rsidRPr="00CC235D">
        <w:rPr>
          <w:rFonts w:ascii="Consolas" w:hAnsi="Consolas"/>
          <w:color w:val="008000"/>
          <w:kern w:val="0"/>
          <w:sz w:val="18"/>
          <w:szCs w:val="21"/>
        </w:rPr>
        <w:t>)</w:t>
      </w:r>
    </w:p>
    <w:p w14:paraId="1B790C0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name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fxName.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DCF5C8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author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fxAuthor.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671DAE2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publisher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fxPublisher.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78AE61A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price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54E56E4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pages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0C48A9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date =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fxDate.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F0477F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97A839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!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(name &amp;&amp; author &amp;&amp; publisher</w:t>
      </w:r>
    </w:p>
    <w:p w14:paraId="2C17F75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&amp;&amp; price &amp;&amp; pages &amp;&amp; date);</w:t>
      </w:r>
    </w:p>
    <w:p w14:paraId="2E778EF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3BB501A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A0C848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3D44553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var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required = 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RequiredFieldValidator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"Required field"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1858DE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BA17A8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fxName.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(required);</w:t>
      </w:r>
    </w:p>
    <w:p w14:paraId="7CE5B1C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fxAuthor.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(required);</w:t>
      </w:r>
    </w:p>
    <w:p w14:paraId="12E221E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fxPublisher.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(required);</w:t>
      </w:r>
    </w:p>
    <w:p w14:paraId="083B18C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(required);</w:t>
      </w:r>
    </w:p>
    <w:p w14:paraId="5E3126F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(required);</w:t>
      </w:r>
    </w:p>
    <w:p w14:paraId="1EB0817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fxDate.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(required);</w:t>
      </w:r>
    </w:p>
    <w:p w14:paraId="74635A6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8F95F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fxPrice.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DoubleValidator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"Not a number"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7978939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fxPages.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getValidators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new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IntegerValidator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"Not an integer"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21C2316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31ED8BC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118A2A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 {</w:t>
      </w:r>
    </w:p>
    <w:p w14:paraId="29245AC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fxName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2BA442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fxAuthor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ED6622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fxPublisher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181494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fxPrice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7E4855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fxPages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4DCAAC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08F9EE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60CF05B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11C020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node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2A85616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textProperty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addListener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((o,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oldVal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-&gt;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59F6E7D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focusedProperty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addListener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((o,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oldVal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-&gt;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702806C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// Обход ошибки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jfoenix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, при которой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валидатор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</w:rPr>
        <w:t xml:space="preserve"> не правильно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</w:rPr>
        <w:t>ратает</w:t>
      </w:r>
      <w:proofErr w:type="spellEnd"/>
    </w:p>
    <w:p w14:paraId="4A987A7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   </w:t>
      </w:r>
      <w:r w:rsidRPr="00CC235D">
        <w:rPr>
          <w:rFonts w:ascii="Consolas" w:hAnsi="Consolas"/>
          <w:color w:val="008000"/>
          <w:kern w:val="0"/>
          <w:sz w:val="18"/>
          <w:szCs w:val="21"/>
        </w:rPr>
        <w:t>// Когда текст в поле выравнен не по левому краю</w:t>
      </w:r>
    </w:p>
    <w:p w14:paraId="569E615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setAlignment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Pos.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TOP_LEFT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50874F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(!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07ACF1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setAlignment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Pos.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CENTER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26860A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});</w:t>
      </w:r>
    </w:p>
    <w:p w14:paraId="7950CDB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2BF001A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17B9EF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</w:t>
      </w:r>
      <w:proofErr w:type="gramStart"/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initValidators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JFXDatePicker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node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6E8E078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valueProperty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addListener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((o,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oldVal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-&gt;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());</w:t>
      </w:r>
    </w:p>
    <w:p w14:paraId="59C4914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focusedProperty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proofErr w:type="spellStart"/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addListener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((o,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oldVal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CC235D">
        <w:rPr>
          <w:rFonts w:ascii="Consolas" w:hAnsi="Consolas"/>
          <w:color w:val="0000FF"/>
          <w:kern w:val="0"/>
          <w:sz w:val="18"/>
          <w:szCs w:val="21"/>
          <w:lang w:val="en-US"/>
        </w:rPr>
        <w:t>-&gt;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6507122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(!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newVal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node.</w:t>
      </w:r>
      <w:r w:rsidRPr="00CC235D">
        <w:rPr>
          <w:rFonts w:ascii="Consolas" w:hAnsi="Consolas"/>
          <w:color w:val="795E26"/>
          <w:kern w:val="0"/>
          <w:sz w:val="18"/>
          <w:szCs w:val="21"/>
          <w:lang w:val="en-US"/>
        </w:rPr>
        <w:t>validate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5B508AE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     });</w:t>
      </w:r>
    </w:p>
    <w:p w14:paraId="3BEDC23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}</w:t>
      </w:r>
    </w:p>
    <w:p w14:paraId="2B40B35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}</w:t>
      </w:r>
    </w:p>
    <w:p w14:paraId="6C2BDD2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9CFF9E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= = = </w:t>
      </w:r>
      <w:proofErr w:type="spellStart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>index.fxml</w:t>
      </w:r>
      <w:proofErr w:type="spellEnd"/>
      <w:r w:rsidRPr="00CC235D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= = =</w:t>
      </w:r>
    </w:p>
    <w:p w14:paraId="6AB22F5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BorderPane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"wrapper"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stylesheets=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"@</w:t>
      </w:r>
      <w:proofErr w:type="gram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..</w:t>
      </w:r>
      <w:proofErr w:type="gram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/styles/index.css"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xmlns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"http://javafx.com/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javafx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/10.0.1"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xmlns</w:t>
      </w:r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"http://javafx.com/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fxml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/1"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controller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"com.labs.lab5.ELib.controllers.Index"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50CEE71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top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2C83FF9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BorderPane.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alignment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"CENTER"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5EF16AC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children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6E9AE24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6E6E92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&lt;!--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Menu --&gt;</w:t>
      </w:r>
    </w:p>
    <w:p w14:paraId="238A40E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MenuBar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"menu"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09E7997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menus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4F6ED4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"File"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5FFA8DF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items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2A254B9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fxMenuAddBook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fxOnMenuAddBook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"Add new book"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73D2D52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fxMenuResetFilters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fxOnMenuResetFilters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"Reset filters"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7A47EA1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SeparatorMenuItem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33EC8C1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fxMenuAppExit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fxOnMenuAppExit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"Exit"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14C6FB1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&lt;/items&gt;</w:t>
      </w:r>
    </w:p>
    <w:p w14:paraId="309B65B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&lt;/Menu&gt;</w:t>
      </w:r>
    </w:p>
    <w:p w14:paraId="549903F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"Edit"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0D397A8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items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711DC96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fxMenuEditBook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fxOnMenuEditBook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"Edit the book"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1EC38D9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fxMenuRemoveBooks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fxOnMenuRemoveBooks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"Remove the book"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4F1CB82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&lt;/items&gt;</w:t>
      </w:r>
    </w:p>
    <w:p w14:paraId="1BD143C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&lt;/Menu&gt;</w:t>
      </w:r>
    </w:p>
    <w:p w14:paraId="4622D99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"Help"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4201CEE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items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5A6AEFA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fxMenuHelp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fxOnMenuHelp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"Help"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53787F9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MenuItem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fxMenuAbout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mnemonicParsing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"false"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fxOnMenuAbout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"About"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50C34D8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&lt;/items&gt;</w:t>
      </w:r>
    </w:p>
    <w:p w14:paraId="6F81D1B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&lt;/Menu&gt;</w:t>
      </w:r>
    </w:p>
    <w:p w14:paraId="6257309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&lt;/menus&gt;</w:t>
      </w:r>
    </w:p>
    <w:p w14:paraId="45F1273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MenuBar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4F795E1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E1A6EC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&lt;!--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Toolbar --&gt;</w:t>
      </w:r>
    </w:p>
    <w:p w14:paraId="5719399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ToolBar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nodeOrientation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"RIGHT_TO_LEFT"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"toolbar"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7DC21EA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items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B1EE89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JFXButton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fxToolRemove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fxOnToolRemove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toolbar__tool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"Remove"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0BCE203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JFXButton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fxToolEdit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fxOnToolEdit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toolbar__tool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"Edit"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7DB656E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JFXButton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fxToolAdd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fxOnToolAdd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toolbar__tool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"Add"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57320C2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&lt;/items&gt;</w:t>
      </w:r>
    </w:p>
    <w:p w14:paraId="360A163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ToolBar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C02AC6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&lt;/children&gt;&lt;/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4D9C80E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&lt;/top&gt;</w:t>
      </w:r>
    </w:p>
    <w:p w14:paraId="080ABC9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center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EF1EB6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SplitPane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dividerPositions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"0.1"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prefHeight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"200.0"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prefWidth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"200.0"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BorderPane.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alignment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"CENTER"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41E0ECF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items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6CEFA70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ScrollPane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fitToHeight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fitToWidth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focusTraversable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nodeOrientation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"LEFT_TO_RIGHT"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"filters"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40E8B06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content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9C55EF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&lt;!--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Filters --&gt;</w:t>
      </w:r>
    </w:p>
    <w:p w14:paraId="63D96FB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spacing=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"15.0"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279EAF1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children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0DB004B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prefHeight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"200.0"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prefWidth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4B2720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      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children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CCDF05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filters__title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"Filters"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438A9D2A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&lt;/children&gt;</w:t>
      </w:r>
    </w:p>
    <w:p w14:paraId="37BC206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47333E6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3EE818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"Name:"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3FEB54F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fxFilterName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focusColor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"#757575"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onKeyTyped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promptText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"The name"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__field"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42280B9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margin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5512A4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&lt;Insets /&gt;</w:t>
      </w:r>
    </w:p>
    <w:p w14:paraId="65CF7C6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margin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63E50F8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6591952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D1383E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"Author:"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10B74DF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fxFilterAuthor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focusColor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"#757575"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onKeyTyped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promptText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"The author"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__field"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6336E6E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margin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4C45148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&lt;Insets /&gt;</w:t>
      </w:r>
    </w:p>
    <w:p w14:paraId="1130FBA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margin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F33C8A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20A5A05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0D04CBC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"Publisher:"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0C0A3E2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JFXTextField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fxFilterPublisher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focusColor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"#757575"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onKeyTyped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promptText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"The publisher"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__field"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000016A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E70962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603DE99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"Price:"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4237BBD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__subtitle"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"From:"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6F2E33D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JFXSlider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fxFilterPriceFrom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min=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"${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controller.minPrice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}"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max=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"${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controller.maxPrice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}"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majorTickUnit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onKeyReleased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onMouseClicked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showTickLabels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showTickMarks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value=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5A86DDC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__subtitle"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"To:"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02F6D0B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JFXSlider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fxFilterPriceTo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min=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"${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controller.minPrice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}"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max=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"${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controller.maxPrice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}"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majorTickUnit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onKeyReleased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onMouseClicked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showTickLabels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showTickMarks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value=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51B1E9E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16617B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&lt;!--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min=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"${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controller.minPrice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}"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max=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"${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controller.maxPrice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}"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--&gt;</w:t>
      </w:r>
    </w:p>
    <w:p w14:paraId="34A869B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BECB86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"Pages:"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036BD56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__subtitle"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"From:"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5AE5FBB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JFXSlider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fxFilterPagesFrom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min=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"${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controller.minPages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}"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max=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"${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controller.maxPages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}"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majorTickUnit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onKeyReleased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onMouseClicked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showTickLabels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showTickMarks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value=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43F7C4D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__subtitle"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"To:"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1347995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JFXSlider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fxFilterPagesTo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majorTickUnit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onKeyReleased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onMouseClicked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showTickLabels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showTickMarks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"true"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value=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3CD276A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711E823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A755B0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"Date:"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4331210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__subtitle"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"From:"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4ECD30C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JFXDatePicker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fxFilterDateFrom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defaultColor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rgba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(117,117,117,1)"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onKeyTyped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0D552A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 &lt;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margin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02D1B7E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Insets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bottom=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4287DDF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margin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715B6BE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JFXDatePicker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5B46801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filterGroup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__subtitle"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"To:"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3AACB4D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JFXDatePicker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fxFilterDateTo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defaultColor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rgba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(117,117,117,1)"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onKeyTyped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fxOnRunFilter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0EA1943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padding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67BEBC3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Insets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bottom=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1B48895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 &lt;/padding&gt;</w:t>
      </w:r>
    </w:p>
    <w:p w14:paraId="48C8A66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JFXDatePicker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54A42C7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94B68F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nodeOrientation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"RIGHT_TO_LEFT"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D059B8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      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children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7B2B4EF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JFXButton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fxResetFilters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buttonType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"RAISED"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onAction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"#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fxOnResetFilters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filters__reset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"Reset filters"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478084C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&lt;/children&gt;</w:t>
      </w:r>
    </w:p>
    <w:p w14:paraId="2872079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9999155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&lt;/children&gt;</w:t>
      </w:r>
    </w:p>
    <w:p w14:paraId="5369382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padding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069D0F7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Insets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bottom=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"15.0"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left=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"15.0"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right=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"15.0"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top=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"15.0"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5265DD2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&lt;/padding&gt;</w:t>
      </w:r>
    </w:p>
    <w:p w14:paraId="28E30EF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29C2111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&lt;/content&gt;</w:t>
      </w:r>
    </w:p>
    <w:p w14:paraId="151686C2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ScrollPane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1C3C8D6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AnchorPane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prefHeight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"200.0"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prefWidth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"200.0"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5A0A7D5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children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5F775E4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AnchorPane.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leftAnchor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0168A44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children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26742E5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&lt;</w:t>
      </w:r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Label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styleClass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books__title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"Books"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52235A1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</w:t>
      </w:r>
      <w:r w:rsidRPr="00CC235D">
        <w:rPr>
          <w:rFonts w:ascii="Consolas" w:hAnsi="Consolas"/>
          <w:color w:val="000000"/>
          <w:kern w:val="0"/>
          <w:sz w:val="18"/>
          <w:szCs w:val="21"/>
        </w:rPr>
        <w:t>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</w:rPr>
        <w:t>children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&gt;</w:t>
      </w:r>
    </w:p>
    <w:p w14:paraId="3143DB1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</w:rPr>
        <w:t>VBox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&gt;</w:t>
      </w:r>
    </w:p>
    <w:p w14:paraId="1338E27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TableView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fxBooksTable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AnchorPane.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bottomAnchor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AnchorPane.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leftAnchor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AnchorPane.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rightAnchor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AnchorPane.</w:t>
      </w:r>
      <w:r w:rsidRPr="00CC235D">
        <w:rPr>
          <w:rFonts w:ascii="Consolas" w:hAnsi="Consolas"/>
          <w:color w:val="001080"/>
          <w:kern w:val="0"/>
          <w:sz w:val="18"/>
          <w:szCs w:val="21"/>
          <w:lang w:val="en-US"/>
        </w:rPr>
        <w:t>topAnchor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"40.0"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0854B24C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&lt;</w:t>
      </w:r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columns</w:t>
      </w:r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3448B087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fxBooksTableColumnName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"Name"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"150"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63A8F73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fxBooksTableColumnAuthor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"Author"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"150"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6421FB4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fxBooksTableColumnPublisher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"Publisher"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"150"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06B2F439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fxBooksTableColumnPrice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"Price"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"90"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1A4FDF1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fxBooksTableColumnPages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"Pages"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"60"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052F1C0D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TableColumn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id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proofErr w:type="spellStart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fxBooksTableColumnDate</w:t>
      </w:r>
      <w:proofErr w:type="spellEnd"/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text=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"Date"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minWidth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"100"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/&gt;</w:t>
      </w:r>
    </w:p>
    <w:p w14:paraId="7B53E141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&lt;/columns&gt;</w:t>
      </w:r>
    </w:p>
    <w:p w14:paraId="5BF58634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&lt;</w:t>
      </w:r>
      <w:proofErr w:type="spellStart"/>
      <w:proofErr w:type="gram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columnResizePolicy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752A6203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    &lt;</w:t>
      </w:r>
      <w:proofErr w:type="spellStart"/>
      <w:r w:rsidRPr="00CC235D">
        <w:rPr>
          <w:rFonts w:ascii="Consolas" w:hAnsi="Consolas"/>
          <w:color w:val="267F99"/>
          <w:kern w:val="0"/>
          <w:sz w:val="18"/>
          <w:szCs w:val="21"/>
          <w:lang w:val="en-US"/>
        </w:rPr>
        <w:t>TableView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fx</w:t>
      </w:r>
      <w:proofErr w:type="gramStart"/>
      <w:r w:rsidRPr="00CC235D">
        <w:rPr>
          <w:rFonts w:ascii="Consolas" w:hAnsi="Consolas"/>
          <w:color w:val="AF00DB"/>
          <w:kern w:val="0"/>
          <w:sz w:val="18"/>
          <w:szCs w:val="21"/>
          <w:lang w:val="en-US"/>
        </w:rPr>
        <w:t>: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constant</w:t>
      </w:r>
      <w:proofErr w:type="spellEnd"/>
      <w:proofErr w:type="gram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=</w:t>
      </w:r>
      <w:r w:rsidRPr="00CC235D">
        <w:rPr>
          <w:rFonts w:ascii="Consolas" w:hAnsi="Consolas"/>
          <w:color w:val="A31515"/>
          <w:kern w:val="0"/>
          <w:sz w:val="18"/>
          <w:szCs w:val="21"/>
          <w:lang w:val="en-US"/>
        </w:rPr>
        <w:t>"CONSTRAINED_RESIZE_POLICY"</w:t>
      </w: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/&gt;</w:t>
      </w:r>
    </w:p>
    <w:p w14:paraId="75FF0738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columnResizePolicy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53C4F28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TableView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45999A6F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&lt;/children&gt;</w:t>
      </w:r>
    </w:p>
    <w:p w14:paraId="30C6694B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AnchorPane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>&gt;</w:t>
      </w:r>
    </w:p>
    <w:p w14:paraId="46C23B5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&lt;/items&gt;</w:t>
      </w:r>
    </w:p>
    <w:p w14:paraId="246B2AF6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CC235D">
        <w:rPr>
          <w:rFonts w:ascii="Consolas" w:hAnsi="Consolas"/>
          <w:color w:val="000000"/>
          <w:kern w:val="0"/>
          <w:sz w:val="18"/>
          <w:szCs w:val="21"/>
        </w:rPr>
        <w:t>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</w:rPr>
        <w:t>SplitPane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&gt;</w:t>
      </w:r>
    </w:p>
    <w:p w14:paraId="3E5BD53E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 xml:space="preserve">   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</w:rPr>
        <w:t>center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&gt;</w:t>
      </w:r>
    </w:p>
    <w:p w14:paraId="64107600" w14:textId="77777777" w:rsidR="00CC235D" w:rsidRPr="00CC235D" w:rsidRDefault="00CC235D" w:rsidP="00CC235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CC235D">
        <w:rPr>
          <w:rFonts w:ascii="Consolas" w:hAnsi="Consolas"/>
          <w:color w:val="000000"/>
          <w:kern w:val="0"/>
          <w:sz w:val="18"/>
          <w:szCs w:val="21"/>
        </w:rPr>
        <w:t>&lt;/</w:t>
      </w:r>
      <w:proofErr w:type="spellStart"/>
      <w:r w:rsidRPr="00CC235D">
        <w:rPr>
          <w:rFonts w:ascii="Consolas" w:hAnsi="Consolas"/>
          <w:color w:val="000000"/>
          <w:kern w:val="0"/>
          <w:sz w:val="18"/>
          <w:szCs w:val="21"/>
        </w:rPr>
        <w:t>BorderPane</w:t>
      </w:r>
      <w:proofErr w:type="spellEnd"/>
      <w:r w:rsidRPr="00CC235D">
        <w:rPr>
          <w:rFonts w:ascii="Consolas" w:hAnsi="Consolas"/>
          <w:color w:val="000000"/>
          <w:kern w:val="0"/>
          <w:sz w:val="18"/>
          <w:szCs w:val="21"/>
        </w:rPr>
        <w:t>&gt;</w:t>
      </w:r>
    </w:p>
    <w:p w14:paraId="668BCCF7" w14:textId="77777777" w:rsidR="00CC235D" w:rsidRPr="00CC235D" w:rsidRDefault="00CC235D" w:rsidP="00CC235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5F0734C3" w14:textId="607EE340" w:rsidR="00CC235D" w:rsidRPr="00CC235D" w:rsidRDefault="00CC235D" w:rsidP="005A424D">
      <w:pPr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</w:p>
    <w:p w14:paraId="7EE10289" w14:textId="77777777" w:rsidR="00CC235D" w:rsidRDefault="00CC235D" w:rsidP="005A424D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3DDA1FB5" w14:textId="77777777" w:rsidR="00CC235D" w:rsidRDefault="00CC235D" w:rsidP="005A424D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F31C22F" w14:textId="50A47464" w:rsidR="00724151" w:rsidRDefault="00724151" w:rsidP="009824C5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085B35">
        <w:rPr>
          <w:kern w:val="0"/>
          <w:sz w:val="28"/>
          <w:szCs w:val="28"/>
          <w:lang w:val="uk-UA" w:eastAsia="uk-UA"/>
        </w:rPr>
        <w:t>Результат виконання програми:</w:t>
      </w:r>
    </w:p>
    <w:p w14:paraId="50120076" w14:textId="048CDED8" w:rsidR="005A29BD" w:rsidRDefault="005A29BD" w:rsidP="005A29BD">
      <w:pPr>
        <w:spacing w:line="276" w:lineRule="auto"/>
        <w:rPr>
          <w:kern w:val="0"/>
          <w:sz w:val="28"/>
          <w:szCs w:val="28"/>
          <w:lang w:val="uk-UA" w:eastAsia="uk-UA"/>
        </w:rPr>
      </w:pPr>
    </w:p>
    <w:p w14:paraId="2B4DA6DD" w14:textId="415DB1DE" w:rsidR="005A29BD" w:rsidRDefault="005A29BD" w:rsidP="005A29BD">
      <w:pPr>
        <w:spacing w:line="276" w:lineRule="auto"/>
        <w:ind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454BBB4A" wp14:editId="4522A6F5">
            <wp:extent cx="6155473" cy="32942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983" cy="33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8DD" w14:textId="48DF03E7" w:rsidR="005A29BD" w:rsidRPr="005A29BD" w:rsidRDefault="00C471A3" w:rsidP="005A29BD">
      <w:pPr>
        <w:spacing w:line="276" w:lineRule="auto"/>
        <w:ind w:firstLine="0"/>
        <w:rPr>
          <w:kern w:val="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3245F4B" wp14:editId="05ED43EF">
            <wp:extent cx="6263640" cy="33426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32" w:rsidRPr="00B12B32">
        <w:rPr>
          <w:noProof/>
        </w:rPr>
        <w:t xml:space="preserve"> </w:t>
      </w:r>
      <w:bookmarkStart w:id="0" w:name="_GoBack"/>
      <w:r w:rsidR="00B12B32">
        <w:rPr>
          <w:noProof/>
        </w:rPr>
        <w:drawing>
          <wp:inline distT="0" distB="0" distL="0" distR="0" wp14:anchorId="147C406B" wp14:editId="149E2779">
            <wp:extent cx="2882321" cy="392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810" cy="39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45E3F4" w14:textId="70D6A5D1" w:rsidR="00ED74AD" w:rsidRDefault="00ED74AD" w:rsidP="002E5E1D">
      <w:pPr>
        <w:spacing w:line="360" w:lineRule="auto"/>
        <w:ind w:firstLine="0"/>
        <w:rPr>
          <w:b/>
          <w:sz w:val="28"/>
          <w:szCs w:val="28"/>
          <w:lang w:val="uk-UA"/>
        </w:rPr>
      </w:pPr>
    </w:p>
    <w:p w14:paraId="2D19671D" w14:textId="2F0DEBAE" w:rsidR="005A424D" w:rsidRPr="005A424D" w:rsidRDefault="006E2DE5" w:rsidP="005A29BD">
      <w:pPr>
        <w:spacing w:line="276" w:lineRule="auto"/>
        <w:ind w:firstLine="270"/>
        <w:jc w:val="left"/>
        <w:rPr>
          <w:sz w:val="28"/>
          <w:szCs w:val="28"/>
          <w:lang w:val="uk-UA"/>
        </w:rPr>
      </w:pPr>
      <w:r w:rsidRPr="00085B35">
        <w:rPr>
          <w:b/>
          <w:sz w:val="28"/>
          <w:szCs w:val="28"/>
          <w:lang w:val="uk-UA"/>
        </w:rPr>
        <w:t xml:space="preserve">Висновок: </w:t>
      </w:r>
      <w:r w:rsidR="005A29BD">
        <w:rPr>
          <w:sz w:val="28"/>
          <w:szCs w:val="28"/>
          <w:lang w:val="uk-UA"/>
        </w:rPr>
        <w:t xml:space="preserve">на цій лабораторній роботі я </w:t>
      </w:r>
      <w:r w:rsidR="005A29BD">
        <w:rPr>
          <w:spacing w:val="-10"/>
          <w:sz w:val="28"/>
          <w:szCs w:val="28"/>
          <w:lang w:val="uk-UA" w:eastAsia="uk-UA"/>
        </w:rPr>
        <w:t>отримав</w:t>
      </w:r>
      <w:r w:rsidR="00CC235D" w:rsidRPr="00AA3646">
        <w:rPr>
          <w:spacing w:val="-10"/>
          <w:sz w:val="28"/>
          <w:szCs w:val="28"/>
          <w:lang w:val="uk-UA" w:eastAsia="uk-UA"/>
        </w:rPr>
        <w:t xml:space="preserve"> навички створення та реалізації програм, що реалізують</w:t>
      </w:r>
      <w:r w:rsidR="005A29BD">
        <w:rPr>
          <w:spacing w:val="-10"/>
          <w:sz w:val="28"/>
          <w:szCs w:val="28"/>
          <w:lang w:val="uk-UA" w:eastAsia="uk-UA"/>
        </w:rPr>
        <w:t xml:space="preserve"> </w:t>
      </w:r>
      <w:r w:rsidR="00CC235D" w:rsidRPr="00AA3646">
        <w:rPr>
          <w:spacing w:val="-10"/>
          <w:sz w:val="28"/>
          <w:szCs w:val="28"/>
          <w:lang w:val="uk-UA" w:eastAsia="uk-UA"/>
        </w:rPr>
        <w:t>операції введення-виведення із файлами</w:t>
      </w:r>
      <w:r w:rsidR="002E5E1D">
        <w:rPr>
          <w:sz w:val="28"/>
          <w:szCs w:val="28"/>
          <w:lang w:val="uk-UA"/>
        </w:rPr>
        <w:t>.</w:t>
      </w:r>
    </w:p>
    <w:sectPr w:rsidR="005A424D" w:rsidRPr="005A424D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A6B3B" w14:textId="77777777" w:rsidR="00EB36BC" w:rsidRDefault="00EB36BC">
      <w:r>
        <w:separator/>
      </w:r>
    </w:p>
  </w:endnote>
  <w:endnote w:type="continuationSeparator" w:id="0">
    <w:p w14:paraId="2DF5715E" w14:textId="77777777" w:rsidR="00EB36BC" w:rsidRDefault="00EB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C471A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C471A3" w:rsidRDefault="00C471A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C471A3" w:rsidRDefault="00C471A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471A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C471A3" w:rsidRDefault="00C471A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C471A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C471A3" w:rsidRDefault="00C471A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C471A3" w:rsidRDefault="00C471A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C471A3" w:rsidRDefault="00C471A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C471A3" w:rsidRDefault="00C471A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C471A3" w:rsidRDefault="00C471A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C471A3" w:rsidRDefault="00C471A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C471A3" w:rsidRDefault="00C471A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C471A3" w:rsidRDefault="00C471A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C471A3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382DD85" w:rsidR="00C471A3" w:rsidRPr="008055F9" w:rsidRDefault="00C471A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5</w:t>
          </w:r>
        </w:p>
      </w:tc>
    </w:tr>
    <w:tr w:rsidR="00C471A3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C471A3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C471A3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C471A3" w:rsidRDefault="00C471A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C471A3" w:rsidRPr="0024722F" w:rsidRDefault="00C471A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8F92E31" w:rsidR="00C471A3" w:rsidRPr="008055F9" w:rsidRDefault="00C471A3" w:rsidP="00405C55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 w:rsidRPr="00AA3646">
            <w:rPr>
              <w:sz w:val="28"/>
              <w:lang w:val="uk-UA"/>
            </w:rPr>
            <w:t>Введення-виведення(I/O).</w:t>
          </w:r>
          <w:r>
            <w:rPr>
              <w:sz w:val="28"/>
              <w:lang w:val="uk-UA"/>
            </w:rPr>
            <w:t xml:space="preserve"> Файли. Виключення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C471A3" w:rsidRPr="00F57988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471A3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C471A3" w:rsidRPr="0024722F" w:rsidRDefault="00C471A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C471A3" w:rsidRPr="0024722F" w:rsidRDefault="00C471A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C471A3" w:rsidRPr="00B658D4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C471A3" w:rsidRPr="00BF7874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C471A3" w:rsidRPr="00ED4F3A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C471A3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C471A3" w:rsidRPr="00317655" w:rsidRDefault="00C471A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D6C39C4" w:rsidR="00C471A3" w:rsidRPr="00405C55" w:rsidRDefault="00C471A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>
            <w:rPr>
              <w:sz w:val="16"/>
            </w:rPr>
            <w:t>Смикодуб</w:t>
          </w:r>
          <w:proofErr w:type="spellEnd"/>
          <w:r>
            <w:rPr>
              <w:sz w:val="16"/>
            </w:rPr>
            <w:t xml:space="preserve"> Т.Г.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C471A3" w:rsidRPr="008055F9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C471A3" w:rsidRPr="008055F9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C471A3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C471A3" w:rsidRPr="0024722F" w:rsidRDefault="00C471A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C471A3" w:rsidRPr="0024722F" w:rsidRDefault="00C471A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C471A3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C471A3" w:rsidRDefault="00C471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C471A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9DE3E88" w:rsidR="00C471A3" w:rsidRPr="00475762" w:rsidRDefault="00C471A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C471A3" w:rsidRDefault="00C471A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C471A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687F04C5" w:rsidR="00C471A3" w:rsidRPr="00BF7874" w:rsidRDefault="00C471A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12B32">
            <w:rPr>
              <w:noProof/>
              <w:sz w:val="28"/>
              <w:szCs w:val="28"/>
              <w:lang w:val="uk-UA"/>
            </w:rPr>
            <w:t>14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C471A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C471A3" w:rsidRDefault="00C471A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C471A3" w:rsidRDefault="00C471A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C471A3" w:rsidRDefault="00C471A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C471A3" w:rsidRDefault="00C471A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C471A3" w:rsidRDefault="00C471A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C471A3" w:rsidRDefault="00C471A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C471A3" w:rsidRDefault="00C471A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C471A3" w:rsidRDefault="00C471A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EBD29" w14:textId="77777777" w:rsidR="00EB36BC" w:rsidRDefault="00EB36BC">
      <w:r>
        <w:separator/>
      </w:r>
    </w:p>
  </w:footnote>
  <w:footnote w:type="continuationSeparator" w:id="0">
    <w:p w14:paraId="58C10836" w14:textId="77777777" w:rsidR="00EB36BC" w:rsidRDefault="00EB3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DD2"/>
    <w:multiLevelType w:val="hybridMultilevel"/>
    <w:tmpl w:val="66BCA862"/>
    <w:lvl w:ilvl="0" w:tplc="F28C92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AD27DBA"/>
    <w:multiLevelType w:val="hybridMultilevel"/>
    <w:tmpl w:val="25B4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1"/>
  </w:num>
  <w:num w:numId="5">
    <w:abstractNumId w:val="19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6"/>
  </w:num>
  <w:num w:numId="16">
    <w:abstractNumId w:val="22"/>
  </w:num>
  <w:num w:numId="17">
    <w:abstractNumId w:val="2"/>
  </w:num>
  <w:num w:numId="18">
    <w:abstractNumId w:val="8"/>
  </w:num>
  <w:num w:numId="19">
    <w:abstractNumId w:val="14"/>
  </w:num>
  <w:num w:numId="20">
    <w:abstractNumId w:val="11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7"/>
  </w:num>
  <w:num w:numId="26">
    <w:abstractNumId w:val="6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2BE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1B91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9645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5E1D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05C55"/>
    <w:rsid w:val="00416207"/>
    <w:rsid w:val="0041752F"/>
    <w:rsid w:val="00417FA0"/>
    <w:rsid w:val="0042603C"/>
    <w:rsid w:val="0042660E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E0332"/>
    <w:rsid w:val="004F36C7"/>
    <w:rsid w:val="004F6838"/>
    <w:rsid w:val="004F73C4"/>
    <w:rsid w:val="005017A5"/>
    <w:rsid w:val="005072BD"/>
    <w:rsid w:val="005122DA"/>
    <w:rsid w:val="00527848"/>
    <w:rsid w:val="0053023F"/>
    <w:rsid w:val="005332E9"/>
    <w:rsid w:val="00534634"/>
    <w:rsid w:val="005437F8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29BD"/>
    <w:rsid w:val="005A3E81"/>
    <w:rsid w:val="005A424D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45A49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1CE8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6F4EBF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55F9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646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2B32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1CE2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41637"/>
    <w:rsid w:val="00C471A3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235D"/>
    <w:rsid w:val="00CC3BEC"/>
    <w:rsid w:val="00CC703A"/>
    <w:rsid w:val="00CD02B5"/>
    <w:rsid w:val="00CD6CC8"/>
    <w:rsid w:val="00CE37D6"/>
    <w:rsid w:val="00CF1726"/>
    <w:rsid w:val="00CF3A14"/>
    <w:rsid w:val="00CF5A27"/>
    <w:rsid w:val="00D007D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36BC"/>
    <w:rsid w:val="00EC7A3E"/>
    <w:rsid w:val="00ED4F3A"/>
    <w:rsid w:val="00ED74AD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67ABA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4F74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288AB5EC-4DF1-418A-8622-8017D9A1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1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2528</TotalTime>
  <Pages>1</Pages>
  <Words>4453</Words>
  <Characters>25384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subject/>
  <dc:creator>ВЦ</dc:creator>
  <cp:keywords/>
  <dc:description/>
  <cp:lastModifiedBy>Дмитрий Гашко</cp:lastModifiedBy>
  <cp:revision>5</cp:revision>
  <cp:lastPrinted>2015-09-20T08:44:00Z</cp:lastPrinted>
  <dcterms:created xsi:type="dcterms:W3CDTF">2016-09-25T11:38:00Z</dcterms:created>
  <dcterms:modified xsi:type="dcterms:W3CDTF">2018-12-14T08:28:00Z</dcterms:modified>
</cp:coreProperties>
</file>