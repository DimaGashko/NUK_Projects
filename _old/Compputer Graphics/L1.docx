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3B98C2" w14:textId="77777777" w:rsidR="00A042CC" w:rsidRPr="00757A8E" w:rsidRDefault="00A042CC" w:rsidP="00837CBB">
      <w:pPr>
        <w:pStyle w:val="Header"/>
        <w:tabs>
          <w:tab w:val="clear" w:pos="4153"/>
          <w:tab w:val="clear" w:pos="8306"/>
        </w:tabs>
        <w:ind w:left="142"/>
        <w:rPr>
          <w:rFonts w:ascii="Courier New" w:hAnsi="Courier New" w:cs="Courier New"/>
          <w:sz w:val="20"/>
          <w:lang w:val="uk-UA"/>
        </w:rPr>
      </w:pPr>
    </w:p>
    <w:p w14:paraId="616011A8" w14:textId="77777777" w:rsidR="00A042CC" w:rsidRPr="00757A8E" w:rsidRDefault="00A042CC" w:rsidP="00837CBB">
      <w:pPr>
        <w:pStyle w:val="Header"/>
        <w:tabs>
          <w:tab w:val="clear" w:pos="4153"/>
          <w:tab w:val="clear" w:pos="8306"/>
        </w:tabs>
        <w:ind w:left="142"/>
        <w:rPr>
          <w:rFonts w:ascii="Courier New" w:hAnsi="Courier New" w:cs="Courier New"/>
          <w:sz w:val="20"/>
          <w:lang w:val="uk-UA"/>
        </w:rPr>
      </w:pPr>
    </w:p>
    <w:p w14:paraId="3D92494D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3012DEB3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5EF636B1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269D10F3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729FFC49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7E9E7DB1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2148F533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06F36FC9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441425B8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53F7EA6B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68E8FE42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4D6F1FB0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3B1F8A7D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4410B84C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507B221C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1ED87898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719732B0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5080711D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6A804404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55BE4F87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00FDD479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24CCE50C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637BD4F3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20A56095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0376FE50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0706EFCC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302A2972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5C84C710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6CD5AA0B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5BE96427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23B40542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4C3A8DB1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7D5A9B89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180DC79D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63AF9ACA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62D21F88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321090AE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408B28BF" w14:textId="77777777" w:rsidR="00A042CC" w:rsidRPr="00757A8E" w:rsidRDefault="00A042CC" w:rsidP="00837CBB">
      <w:pPr>
        <w:pStyle w:val="Header"/>
        <w:tabs>
          <w:tab w:val="clear" w:pos="4153"/>
          <w:tab w:val="clear" w:pos="8306"/>
        </w:tabs>
        <w:ind w:left="142"/>
        <w:rPr>
          <w:rFonts w:ascii="Courier New" w:hAnsi="Courier New" w:cs="Courier New"/>
          <w:sz w:val="20"/>
          <w:lang w:val="uk-UA"/>
        </w:rPr>
      </w:pPr>
    </w:p>
    <w:p w14:paraId="35A6F071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6062FCB6" w14:textId="77777777" w:rsidR="00A042CC" w:rsidRPr="00757A8E" w:rsidRDefault="00A042CC" w:rsidP="00837CBB">
      <w:pPr>
        <w:spacing w:line="360" w:lineRule="auto"/>
        <w:ind w:left="142" w:firstLine="709"/>
        <w:rPr>
          <w:rFonts w:ascii="Courier New" w:hAnsi="Courier New" w:cs="Courier New"/>
          <w:sz w:val="20"/>
          <w:lang w:val="uk-UA"/>
        </w:rPr>
      </w:pPr>
    </w:p>
    <w:p w14:paraId="269E0316" w14:textId="77777777" w:rsidR="00A042CC" w:rsidRPr="00757A8E" w:rsidRDefault="00A042CC" w:rsidP="00837CBB">
      <w:pPr>
        <w:spacing w:line="360" w:lineRule="auto"/>
        <w:ind w:left="142" w:firstLine="709"/>
        <w:rPr>
          <w:rFonts w:ascii="Courier New" w:hAnsi="Courier New" w:cs="Courier New"/>
          <w:sz w:val="20"/>
          <w:lang w:val="uk-UA"/>
        </w:rPr>
        <w:sectPr w:rsidR="00A042CC" w:rsidRPr="00757A8E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1906" w:h="16838"/>
          <w:pgMar w:top="624" w:right="624" w:bottom="851" w:left="1418" w:header="720" w:footer="125" w:gutter="0"/>
          <w:pgBorders>
            <w:top w:val="single" w:sz="8" w:space="12" w:color="auto"/>
            <w:left w:val="single" w:sz="8" w:space="14" w:color="auto"/>
            <w:right w:val="single" w:sz="8" w:space="9" w:color="auto"/>
          </w:pgBorders>
          <w:pgNumType w:start="1"/>
          <w:cols w:space="720"/>
          <w:titlePg/>
        </w:sectPr>
      </w:pPr>
    </w:p>
    <w:p w14:paraId="16E9193E" w14:textId="77777777" w:rsidR="00141DAA" w:rsidRPr="00757A8E" w:rsidRDefault="00141DAA" w:rsidP="00837CBB">
      <w:pPr>
        <w:spacing w:line="360" w:lineRule="auto"/>
        <w:ind w:left="142" w:firstLine="709"/>
        <w:jc w:val="left"/>
        <w:rPr>
          <w:b/>
          <w:sz w:val="28"/>
          <w:szCs w:val="28"/>
          <w:lang w:val="uk-UA"/>
        </w:rPr>
      </w:pPr>
    </w:p>
    <w:p w14:paraId="077A267C" w14:textId="508AB816" w:rsidR="00141DAA" w:rsidRPr="00757A8E" w:rsidRDefault="00141DAA" w:rsidP="00C5625B">
      <w:pPr>
        <w:spacing w:after="480" w:line="276" w:lineRule="auto"/>
        <w:ind w:left="142" w:firstLine="0"/>
        <w:jc w:val="center"/>
        <w:rPr>
          <w:b/>
          <w:spacing w:val="-10"/>
          <w:sz w:val="28"/>
          <w:szCs w:val="28"/>
          <w:lang w:val="uk-UA" w:eastAsia="uk-UA"/>
        </w:rPr>
      </w:pPr>
      <w:r w:rsidRPr="00757A8E">
        <w:rPr>
          <w:b/>
          <w:spacing w:val="-10"/>
          <w:sz w:val="28"/>
          <w:szCs w:val="28"/>
          <w:lang w:val="uk-UA" w:eastAsia="uk-UA"/>
        </w:rPr>
        <w:t>Лабораторна робота №</w:t>
      </w:r>
      <w:r w:rsidR="00AC21DC">
        <w:rPr>
          <w:b/>
          <w:spacing w:val="-10"/>
          <w:sz w:val="28"/>
          <w:szCs w:val="28"/>
          <w:lang w:val="uk-UA" w:eastAsia="uk-UA"/>
        </w:rPr>
        <w:t>1</w:t>
      </w:r>
    </w:p>
    <w:p w14:paraId="2A225206" w14:textId="2E5016A8" w:rsidR="0038659F" w:rsidRDefault="00757A8E" w:rsidP="0089447B">
      <w:pPr>
        <w:spacing w:after="480" w:line="276" w:lineRule="auto"/>
        <w:ind w:left="810" w:firstLine="180"/>
        <w:jc w:val="left"/>
        <w:rPr>
          <w:b/>
          <w:color w:val="000000" w:themeColor="text1"/>
          <w:lang w:val="uk-UA"/>
        </w:rPr>
      </w:pPr>
      <w:r w:rsidRPr="00757A8E">
        <w:rPr>
          <w:b/>
          <w:sz w:val="28"/>
          <w:lang w:val="uk-UA"/>
        </w:rPr>
        <w:t>П</w:t>
      </w:r>
      <w:r w:rsidR="00AC21DC">
        <w:rPr>
          <w:b/>
          <w:sz w:val="28"/>
          <w:lang w:val="uk-UA"/>
        </w:rPr>
        <w:t>обудова графіків функцій</w:t>
      </w:r>
      <w:r w:rsidR="00AC21DC">
        <w:rPr>
          <w:noProof/>
        </w:rPr>
        <w:drawing>
          <wp:inline distT="0" distB="0" distL="0" distR="0" wp14:anchorId="3330A91A" wp14:editId="64568F64">
            <wp:extent cx="4810125" cy="13588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37815" cy="1366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EB78D" w14:textId="53AE9C57" w:rsidR="00AC21DC" w:rsidRDefault="00AC21DC" w:rsidP="0038659F">
      <w:pPr>
        <w:ind w:left="851" w:firstLine="0"/>
        <w:rPr>
          <w:b/>
          <w:color w:val="000000" w:themeColor="text1"/>
          <w:lang w:val="uk-UA"/>
        </w:rPr>
      </w:pPr>
      <w:r>
        <w:rPr>
          <w:noProof/>
        </w:rPr>
        <w:drawing>
          <wp:inline distT="0" distB="0" distL="0" distR="0" wp14:anchorId="6CB0A94B" wp14:editId="711681A3">
            <wp:extent cx="4895850" cy="38719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74760" cy="39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B04CC" w14:textId="06C7C3E4" w:rsidR="0038659F" w:rsidRDefault="0038659F" w:rsidP="0038659F">
      <w:pPr>
        <w:rPr>
          <w:b/>
          <w:color w:val="000000" w:themeColor="text1"/>
          <w:lang w:val="uk-UA"/>
        </w:rPr>
      </w:pPr>
    </w:p>
    <w:p w14:paraId="1A9ED972" w14:textId="77777777" w:rsidR="0038659F" w:rsidRDefault="0038659F" w:rsidP="0038659F">
      <w:pPr>
        <w:jc w:val="center"/>
        <w:rPr>
          <w:caps/>
          <w:lang w:val="uk-UA"/>
        </w:rPr>
      </w:pPr>
      <w:r>
        <w:rPr>
          <w:caps/>
          <w:lang w:val="uk-UA"/>
        </w:rPr>
        <w:t>Короткі теоретичні відомості</w:t>
      </w:r>
    </w:p>
    <w:p w14:paraId="5B08B80A" w14:textId="28A4DA10" w:rsidR="0038659F" w:rsidRDefault="0038659F" w:rsidP="0038659F">
      <w:pPr>
        <w:jc w:val="center"/>
        <w:rPr>
          <w:caps/>
          <w:lang w:val="uk-UA"/>
        </w:rPr>
      </w:pPr>
    </w:p>
    <w:p w14:paraId="574E7206" w14:textId="0F6BDC9A" w:rsidR="0022124E" w:rsidRDefault="0022124E" w:rsidP="0022124E">
      <w:pPr>
        <w:ind w:firstLine="0"/>
        <w:jc w:val="left"/>
        <w:rPr>
          <w:caps/>
          <w:lang w:val="uk-UA"/>
        </w:rPr>
      </w:pPr>
      <w:r>
        <w:rPr>
          <w:noProof/>
        </w:rPr>
        <w:drawing>
          <wp:inline distT="0" distB="0" distL="0" distR="0" wp14:anchorId="0DF314E5" wp14:editId="70FB2DD1">
            <wp:extent cx="5457825" cy="1402358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74753" cy="1432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AACFA" w14:textId="7F666DFB" w:rsidR="0022124E" w:rsidRDefault="0022124E" w:rsidP="0022124E">
      <w:pPr>
        <w:ind w:firstLine="0"/>
        <w:rPr>
          <w:caps/>
          <w:lang w:val="uk-UA"/>
        </w:rPr>
      </w:pPr>
      <w:r>
        <w:rPr>
          <w:noProof/>
        </w:rPr>
        <w:lastRenderedPageBreak/>
        <w:drawing>
          <wp:inline distT="0" distB="0" distL="0" distR="0" wp14:anchorId="1796206F" wp14:editId="1C03380D">
            <wp:extent cx="5753100" cy="418106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82362" cy="4202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2C7BD" w14:textId="77777777" w:rsidR="0038659F" w:rsidRDefault="0038659F" w:rsidP="0038659F">
      <w:pPr>
        <w:rPr>
          <w:b/>
          <w:color w:val="000000" w:themeColor="text1"/>
          <w:lang w:val="uk-UA"/>
        </w:rPr>
      </w:pPr>
    </w:p>
    <w:p w14:paraId="01C63D75" w14:textId="2262E074" w:rsidR="007A0E7D" w:rsidRPr="00757A8E" w:rsidRDefault="00757A8E" w:rsidP="00432953">
      <w:pPr>
        <w:spacing w:line="276" w:lineRule="auto"/>
        <w:ind w:left="142" w:firstLine="0"/>
        <w:jc w:val="center"/>
        <w:rPr>
          <w:b/>
          <w:spacing w:val="-10"/>
          <w:sz w:val="28"/>
          <w:szCs w:val="28"/>
          <w:lang w:val="uk-UA" w:eastAsia="uk-UA"/>
        </w:rPr>
      </w:pPr>
      <w:r>
        <w:rPr>
          <w:b/>
          <w:spacing w:val="-10"/>
          <w:sz w:val="28"/>
          <w:szCs w:val="28"/>
          <w:lang w:val="uk-UA" w:eastAsia="uk-UA"/>
        </w:rPr>
        <w:t>Рішення</w:t>
      </w:r>
    </w:p>
    <w:p w14:paraId="166A2E85" w14:textId="1E41909F" w:rsidR="002305E3" w:rsidRPr="002305E3" w:rsidRDefault="002305E3" w:rsidP="002305E3">
      <w:pPr>
        <w:pStyle w:val="ListParagraph"/>
        <w:numPr>
          <w:ilvl w:val="0"/>
          <w:numId w:val="25"/>
        </w:numPr>
        <w:spacing w:line="276" w:lineRule="auto"/>
        <w:jc w:val="left"/>
        <w:rPr>
          <w:color w:val="000000" w:themeColor="text1"/>
          <w:sz w:val="28"/>
          <w:szCs w:val="28"/>
          <w:shd w:val="clear" w:color="auto" w:fill="FFFFFF"/>
          <w:lang w:val="en-US"/>
        </w:rPr>
      </w:pPr>
      <w:proofErr w:type="spellStart"/>
      <w:r>
        <w:rPr>
          <w:color w:val="000000" w:themeColor="text1"/>
          <w:sz w:val="28"/>
          <w:szCs w:val="28"/>
          <w:shd w:val="clear" w:color="auto" w:fill="FFFFFF"/>
        </w:rPr>
        <w:t>Описання</w:t>
      </w:r>
      <w:proofErr w:type="spellEnd"/>
    </w:p>
    <w:p w14:paraId="016202D2" w14:textId="7971949E" w:rsidR="002305E3" w:rsidRPr="002305E3" w:rsidRDefault="002305E3" w:rsidP="002305E3">
      <w:pPr>
        <w:pStyle w:val="ListParagraph"/>
        <w:spacing w:line="276" w:lineRule="auto"/>
        <w:ind w:left="502" w:firstLine="0"/>
        <w:jc w:val="left"/>
        <w:rPr>
          <w:lang w:val="en-US"/>
        </w:rPr>
      </w:pPr>
    </w:p>
    <w:p w14:paraId="4E3138A6" w14:textId="2CCE4BDA" w:rsidR="002305E3" w:rsidRPr="002305E3" w:rsidRDefault="002305E3" w:rsidP="002305E3">
      <w:pPr>
        <w:spacing w:line="276" w:lineRule="auto"/>
        <w:ind w:firstLine="630"/>
        <w:jc w:val="left"/>
        <w:rPr>
          <w:sz w:val="28"/>
          <w:szCs w:val="28"/>
          <w:lang w:val="uk-UA"/>
        </w:rPr>
      </w:pPr>
      <w:proofErr w:type="spellStart"/>
      <w:r w:rsidRPr="002305E3">
        <w:rPr>
          <w:sz w:val="28"/>
          <w:szCs w:val="28"/>
        </w:rPr>
        <w:t>Побудова</w:t>
      </w:r>
      <w:proofErr w:type="spellEnd"/>
      <w:r w:rsidRPr="002305E3">
        <w:rPr>
          <w:sz w:val="28"/>
          <w:szCs w:val="28"/>
        </w:rPr>
        <w:t xml:space="preserve"> </w:t>
      </w:r>
      <w:proofErr w:type="spellStart"/>
      <w:r w:rsidRPr="002305E3">
        <w:rPr>
          <w:sz w:val="28"/>
          <w:szCs w:val="28"/>
        </w:rPr>
        <w:t>гра</w:t>
      </w:r>
      <w:r w:rsidRPr="002305E3">
        <w:rPr>
          <w:sz w:val="28"/>
          <w:szCs w:val="28"/>
          <w:lang w:val="uk-UA"/>
        </w:rPr>
        <w:t>фіка</w:t>
      </w:r>
      <w:proofErr w:type="spellEnd"/>
      <w:r w:rsidRPr="002305E3">
        <w:rPr>
          <w:sz w:val="28"/>
          <w:szCs w:val="28"/>
          <w:lang w:val="uk-UA"/>
        </w:rPr>
        <w:t xml:space="preserve"> функцій була реалізована за допомогою таких мов програмування та технологій:</w:t>
      </w:r>
    </w:p>
    <w:p w14:paraId="4265154D" w14:textId="5AEAEF9F" w:rsidR="002305E3" w:rsidRPr="00442A54" w:rsidRDefault="002305E3" w:rsidP="00442A54">
      <w:pPr>
        <w:pStyle w:val="ListParagraph"/>
        <w:numPr>
          <w:ilvl w:val="1"/>
          <w:numId w:val="30"/>
        </w:numPr>
        <w:shd w:val="clear" w:color="auto" w:fill="FFFFFF"/>
        <w:spacing w:before="100" w:beforeAutospacing="1" w:after="100" w:afterAutospacing="1"/>
        <w:ind w:left="810"/>
        <w:jc w:val="left"/>
        <w:rPr>
          <w:color w:val="24292E"/>
          <w:kern w:val="0"/>
          <w:sz w:val="28"/>
          <w:szCs w:val="28"/>
          <w:lang w:val="en-US" w:eastAsia="en-US"/>
        </w:rPr>
      </w:pPr>
      <w:r w:rsidRPr="00442A54">
        <w:rPr>
          <w:color w:val="24292E"/>
          <w:kern w:val="0"/>
          <w:sz w:val="28"/>
          <w:szCs w:val="28"/>
          <w:lang w:val="en-US" w:eastAsia="en-US"/>
        </w:rPr>
        <w:t xml:space="preserve">TypeScript, Pug, </w:t>
      </w:r>
      <w:proofErr w:type="spellStart"/>
      <w:r w:rsidRPr="00442A54">
        <w:rPr>
          <w:color w:val="24292E"/>
          <w:kern w:val="0"/>
          <w:sz w:val="28"/>
          <w:szCs w:val="28"/>
          <w:lang w:val="en-US" w:eastAsia="en-US"/>
        </w:rPr>
        <w:t>Scss</w:t>
      </w:r>
      <w:proofErr w:type="spellEnd"/>
    </w:p>
    <w:p w14:paraId="3AEF1200" w14:textId="1C0E20DC" w:rsidR="002305E3" w:rsidRPr="00442A54" w:rsidRDefault="002305E3" w:rsidP="00442A54">
      <w:pPr>
        <w:pStyle w:val="ListParagraph"/>
        <w:numPr>
          <w:ilvl w:val="1"/>
          <w:numId w:val="30"/>
        </w:numPr>
        <w:shd w:val="clear" w:color="auto" w:fill="FFFFFF"/>
        <w:spacing w:before="60" w:after="100" w:afterAutospacing="1"/>
        <w:ind w:left="810"/>
        <w:jc w:val="left"/>
        <w:rPr>
          <w:color w:val="24292E"/>
          <w:kern w:val="0"/>
          <w:sz w:val="28"/>
          <w:szCs w:val="28"/>
          <w:lang w:val="en-US" w:eastAsia="en-US"/>
        </w:rPr>
      </w:pPr>
      <w:r w:rsidRPr="00442A54">
        <w:rPr>
          <w:color w:val="24292E"/>
          <w:kern w:val="0"/>
          <w:sz w:val="28"/>
          <w:szCs w:val="28"/>
          <w:lang w:val="en-US" w:eastAsia="en-US"/>
        </w:rPr>
        <w:t>Canvas 2d</w:t>
      </w:r>
    </w:p>
    <w:p w14:paraId="00925A7A" w14:textId="4B60F89F" w:rsidR="002305E3" w:rsidRPr="00442A54" w:rsidRDefault="002305E3" w:rsidP="00442A54">
      <w:pPr>
        <w:pStyle w:val="ListParagraph"/>
        <w:numPr>
          <w:ilvl w:val="1"/>
          <w:numId w:val="30"/>
        </w:numPr>
        <w:shd w:val="clear" w:color="auto" w:fill="FFFFFF"/>
        <w:spacing w:before="60" w:after="100" w:afterAutospacing="1"/>
        <w:ind w:left="810"/>
        <w:jc w:val="left"/>
        <w:rPr>
          <w:color w:val="24292E"/>
          <w:kern w:val="0"/>
          <w:sz w:val="28"/>
          <w:szCs w:val="28"/>
          <w:lang w:val="en-US" w:eastAsia="en-US"/>
        </w:rPr>
      </w:pPr>
      <w:proofErr w:type="spellStart"/>
      <w:r w:rsidRPr="00442A54">
        <w:rPr>
          <w:color w:val="24292E"/>
          <w:kern w:val="0"/>
          <w:sz w:val="28"/>
          <w:szCs w:val="28"/>
          <w:lang w:val="en-US" w:eastAsia="en-US"/>
        </w:rPr>
        <w:t>Parsel</w:t>
      </w:r>
      <w:proofErr w:type="spellEnd"/>
    </w:p>
    <w:p w14:paraId="1396307B" w14:textId="24A8A3EF" w:rsidR="002305E3" w:rsidRDefault="00442A54" w:rsidP="002305E3">
      <w:pPr>
        <w:shd w:val="clear" w:color="auto" w:fill="FFFFFF"/>
        <w:spacing w:before="60" w:after="100" w:afterAutospacing="1"/>
        <w:ind w:left="360" w:firstLine="0"/>
        <w:jc w:val="left"/>
        <w:rPr>
          <w:color w:val="24292E"/>
          <w:kern w:val="0"/>
          <w:sz w:val="28"/>
          <w:szCs w:val="28"/>
          <w:lang w:val="uk-UA" w:eastAsia="en-US"/>
        </w:rPr>
      </w:pPr>
      <w:r>
        <w:rPr>
          <w:color w:val="24292E"/>
          <w:kern w:val="0"/>
          <w:sz w:val="28"/>
          <w:szCs w:val="28"/>
          <w:lang w:val="uk-UA" w:eastAsia="en-US"/>
        </w:rPr>
        <w:t>Рішення</w:t>
      </w:r>
      <w:r w:rsidR="002305E3">
        <w:rPr>
          <w:color w:val="24292E"/>
          <w:kern w:val="0"/>
          <w:sz w:val="28"/>
          <w:szCs w:val="28"/>
          <w:lang w:val="uk-UA" w:eastAsia="en-US"/>
        </w:rPr>
        <w:t xml:space="preserve"> підтримує такі можливості:</w:t>
      </w:r>
    </w:p>
    <w:p w14:paraId="4A482A54" w14:textId="2C5C02F8" w:rsidR="002305E3" w:rsidRDefault="002305E3" w:rsidP="00442A54">
      <w:pPr>
        <w:pStyle w:val="ListParagraph"/>
        <w:numPr>
          <w:ilvl w:val="1"/>
          <w:numId w:val="30"/>
        </w:numPr>
        <w:shd w:val="clear" w:color="auto" w:fill="FFFFFF"/>
        <w:spacing w:before="60" w:after="100" w:afterAutospacing="1"/>
        <w:ind w:left="810"/>
        <w:jc w:val="left"/>
        <w:rPr>
          <w:color w:val="24292E"/>
          <w:kern w:val="0"/>
          <w:sz w:val="28"/>
          <w:szCs w:val="28"/>
          <w:lang w:val="uk-UA" w:eastAsia="en-US"/>
        </w:rPr>
      </w:pPr>
      <w:r>
        <w:rPr>
          <w:color w:val="24292E"/>
          <w:kern w:val="0"/>
          <w:sz w:val="28"/>
          <w:szCs w:val="28"/>
          <w:lang w:val="uk-UA" w:eastAsia="en-US"/>
        </w:rPr>
        <w:t>Побудова графіка за введеною користувачем функцією</w:t>
      </w:r>
    </w:p>
    <w:p w14:paraId="60EABA7C" w14:textId="4132A828" w:rsidR="0018150D" w:rsidRDefault="0018150D" w:rsidP="00442A54">
      <w:pPr>
        <w:pStyle w:val="ListParagraph"/>
        <w:numPr>
          <w:ilvl w:val="1"/>
          <w:numId w:val="30"/>
        </w:numPr>
        <w:shd w:val="clear" w:color="auto" w:fill="FFFFFF"/>
        <w:spacing w:before="60" w:after="100" w:afterAutospacing="1"/>
        <w:ind w:left="810"/>
        <w:jc w:val="left"/>
        <w:rPr>
          <w:color w:val="24292E"/>
          <w:kern w:val="0"/>
          <w:sz w:val="28"/>
          <w:szCs w:val="28"/>
          <w:lang w:val="uk-UA" w:eastAsia="en-US"/>
        </w:rPr>
      </w:pPr>
      <w:r>
        <w:rPr>
          <w:color w:val="24292E"/>
          <w:kern w:val="0"/>
          <w:sz w:val="28"/>
          <w:szCs w:val="28"/>
          <w:lang w:val="en-US" w:eastAsia="en-US"/>
        </w:rPr>
        <w:t>Drag</w:t>
      </w:r>
      <w:r w:rsidRPr="0018150D">
        <w:rPr>
          <w:color w:val="24292E"/>
          <w:kern w:val="0"/>
          <w:sz w:val="28"/>
          <w:szCs w:val="28"/>
          <w:lang w:val="uk-UA" w:eastAsia="en-US"/>
        </w:rPr>
        <w:t xml:space="preserve"> &amp; </w:t>
      </w:r>
      <w:r>
        <w:rPr>
          <w:color w:val="24292E"/>
          <w:kern w:val="0"/>
          <w:sz w:val="28"/>
          <w:szCs w:val="28"/>
          <w:lang w:val="en-US" w:eastAsia="en-US"/>
        </w:rPr>
        <w:t>Drop</w:t>
      </w:r>
      <w:r w:rsidRPr="0018150D">
        <w:rPr>
          <w:color w:val="24292E"/>
          <w:kern w:val="0"/>
          <w:sz w:val="28"/>
          <w:szCs w:val="28"/>
          <w:lang w:val="uk-UA" w:eastAsia="en-US"/>
        </w:rPr>
        <w:t xml:space="preserve"> (</w:t>
      </w:r>
      <w:r>
        <w:rPr>
          <w:color w:val="24292E"/>
          <w:kern w:val="0"/>
          <w:sz w:val="28"/>
          <w:szCs w:val="28"/>
          <w:lang w:val="uk-UA" w:eastAsia="en-US"/>
        </w:rPr>
        <w:t>також підтримуються сенсорні дисплеї)</w:t>
      </w:r>
    </w:p>
    <w:p w14:paraId="260A53D9" w14:textId="4997B80E" w:rsidR="00442A54" w:rsidRDefault="00442A54" w:rsidP="00442A54">
      <w:pPr>
        <w:pStyle w:val="ListParagraph"/>
        <w:numPr>
          <w:ilvl w:val="1"/>
          <w:numId w:val="30"/>
        </w:numPr>
        <w:shd w:val="clear" w:color="auto" w:fill="FFFFFF"/>
        <w:spacing w:before="60" w:after="100" w:afterAutospacing="1"/>
        <w:ind w:left="810"/>
        <w:jc w:val="left"/>
        <w:rPr>
          <w:color w:val="24292E"/>
          <w:kern w:val="0"/>
          <w:sz w:val="28"/>
          <w:szCs w:val="28"/>
          <w:lang w:val="uk-UA" w:eastAsia="en-US"/>
        </w:rPr>
      </w:pPr>
      <w:r>
        <w:rPr>
          <w:color w:val="24292E"/>
          <w:kern w:val="0"/>
          <w:sz w:val="28"/>
          <w:szCs w:val="28"/>
          <w:lang w:val="uk-UA" w:eastAsia="en-US"/>
        </w:rPr>
        <w:t>Масштабування</w:t>
      </w:r>
    </w:p>
    <w:p w14:paraId="7BE41345" w14:textId="0DD27201" w:rsidR="00442A54" w:rsidRDefault="00442A54" w:rsidP="00442A54">
      <w:pPr>
        <w:pStyle w:val="ListParagraph"/>
        <w:numPr>
          <w:ilvl w:val="1"/>
          <w:numId w:val="30"/>
        </w:numPr>
        <w:shd w:val="clear" w:color="auto" w:fill="FFFFFF"/>
        <w:spacing w:before="60" w:after="100" w:afterAutospacing="1"/>
        <w:ind w:left="810"/>
        <w:jc w:val="left"/>
        <w:rPr>
          <w:color w:val="24292E"/>
          <w:kern w:val="0"/>
          <w:sz w:val="28"/>
          <w:szCs w:val="28"/>
          <w:lang w:val="uk-UA" w:eastAsia="en-US"/>
        </w:rPr>
      </w:pPr>
      <w:r>
        <w:rPr>
          <w:color w:val="24292E"/>
          <w:kern w:val="0"/>
          <w:sz w:val="28"/>
          <w:szCs w:val="28"/>
          <w:lang w:val="uk-UA" w:eastAsia="en-US"/>
        </w:rPr>
        <w:t>Рішення працює у будь-якому сучасному браузері на будь-якому пристрої</w:t>
      </w:r>
    </w:p>
    <w:p w14:paraId="5D6C4244" w14:textId="32E3669F" w:rsidR="00442A54" w:rsidRDefault="00442A54" w:rsidP="00442A54">
      <w:pPr>
        <w:pStyle w:val="ListParagraph"/>
        <w:numPr>
          <w:ilvl w:val="1"/>
          <w:numId w:val="30"/>
        </w:numPr>
        <w:shd w:val="clear" w:color="auto" w:fill="FFFFFF"/>
        <w:spacing w:before="60" w:after="100" w:afterAutospacing="1"/>
        <w:ind w:left="810"/>
        <w:jc w:val="left"/>
        <w:rPr>
          <w:color w:val="24292E"/>
          <w:kern w:val="0"/>
          <w:sz w:val="28"/>
          <w:szCs w:val="28"/>
          <w:lang w:val="uk-UA" w:eastAsia="en-US"/>
        </w:rPr>
      </w:pPr>
      <w:r>
        <w:rPr>
          <w:color w:val="24292E"/>
          <w:kern w:val="0"/>
          <w:sz w:val="28"/>
          <w:szCs w:val="28"/>
          <w:lang w:val="uk-UA" w:eastAsia="en-US"/>
        </w:rPr>
        <w:t>Часткова підтримка перервних функцій</w:t>
      </w:r>
    </w:p>
    <w:p w14:paraId="58E4B8C8" w14:textId="63065A78" w:rsidR="00442A54" w:rsidRPr="00442A54" w:rsidRDefault="00442A54" w:rsidP="00442A54">
      <w:pPr>
        <w:pStyle w:val="ListParagraph"/>
        <w:numPr>
          <w:ilvl w:val="1"/>
          <w:numId w:val="30"/>
        </w:numPr>
        <w:shd w:val="clear" w:color="auto" w:fill="FFFFFF"/>
        <w:spacing w:before="60" w:after="100" w:afterAutospacing="1"/>
        <w:ind w:left="810"/>
        <w:jc w:val="left"/>
        <w:rPr>
          <w:color w:val="24292E"/>
          <w:kern w:val="0"/>
          <w:sz w:val="28"/>
          <w:szCs w:val="28"/>
          <w:lang w:val="uk-UA" w:eastAsia="en-US"/>
        </w:rPr>
      </w:pPr>
      <w:r>
        <w:rPr>
          <w:color w:val="24292E"/>
          <w:kern w:val="0"/>
          <w:sz w:val="28"/>
          <w:szCs w:val="28"/>
          <w:lang w:val="uk-UA" w:eastAsia="en-US"/>
        </w:rPr>
        <w:t xml:space="preserve">Можливість використовувати у зміну </w:t>
      </w:r>
      <w:r>
        <w:rPr>
          <w:color w:val="24292E"/>
          <w:kern w:val="0"/>
          <w:sz w:val="28"/>
          <w:szCs w:val="28"/>
          <w:lang w:val="en-US" w:eastAsia="en-US"/>
        </w:rPr>
        <w:t>t</w:t>
      </w:r>
      <w:r>
        <w:rPr>
          <w:color w:val="24292E"/>
          <w:kern w:val="0"/>
          <w:sz w:val="28"/>
          <w:szCs w:val="28"/>
          <w:lang w:eastAsia="en-US"/>
        </w:rPr>
        <w:t xml:space="preserve"> (час) при </w:t>
      </w:r>
      <w:r>
        <w:rPr>
          <w:color w:val="24292E"/>
          <w:kern w:val="0"/>
          <w:sz w:val="28"/>
          <w:szCs w:val="28"/>
          <w:lang w:val="uk-UA" w:eastAsia="en-US"/>
        </w:rPr>
        <w:t>вказування функції</w:t>
      </w:r>
    </w:p>
    <w:p w14:paraId="6DAF54F5" w14:textId="7E52E2E2" w:rsidR="002305E3" w:rsidRPr="002305E3" w:rsidRDefault="00442A54" w:rsidP="002305E3">
      <w:pPr>
        <w:spacing w:line="276" w:lineRule="auto"/>
        <w:ind w:left="360" w:firstLine="0"/>
        <w:jc w:val="left"/>
        <w:rPr>
          <w:rFonts w:ascii="Segoe UI" w:hAnsi="Segoe UI" w:cs="Segoe UI"/>
          <w:sz w:val="28"/>
          <w:szCs w:val="28"/>
          <w:shd w:val="clear" w:color="auto" w:fill="FFFFFF"/>
        </w:rPr>
      </w:pPr>
      <w:r>
        <w:rPr>
          <w:sz w:val="28"/>
          <w:szCs w:val="28"/>
          <w:lang w:val="uk-UA"/>
        </w:rPr>
        <w:t>Посилання на р</w:t>
      </w:r>
      <w:r w:rsidR="002305E3" w:rsidRPr="002305E3">
        <w:rPr>
          <w:sz w:val="28"/>
          <w:szCs w:val="28"/>
          <w:lang w:val="uk-UA"/>
        </w:rPr>
        <w:t xml:space="preserve">ішення: </w:t>
      </w:r>
      <w:hyperlink r:id="rId17" w:history="1">
        <w:r w:rsidR="002305E3" w:rsidRPr="002305E3">
          <w:rPr>
            <w:rStyle w:val="Hyperlink"/>
            <w:rFonts w:ascii="Segoe UI" w:hAnsi="Segoe UI" w:cs="Segoe UI"/>
            <w:sz w:val="28"/>
            <w:szCs w:val="28"/>
            <w:shd w:val="clear" w:color="auto" w:fill="FFFFFF"/>
            <w:lang w:val="en-US"/>
          </w:rPr>
          <w:t>https</w:t>
        </w:r>
        <w:r w:rsidR="002305E3" w:rsidRPr="002305E3">
          <w:rPr>
            <w:rStyle w:val="Hyperlink"/>
            <w:rFonts w:ascii="Segoe UI" w:hAnsi="Segoe UI" w:cs="Segoe UI"/>
            <w:sz w:val="28"/>
            <w:szCs w:val="28"/>
            <w:shd w:val="clear" w:color="auto" w:fill="FFFFFF"/>
          </w:rPr>
          <w:t>://</w:t>
        </w:r>
        <w:proofErr w:type="spellStart"/>
        <w:r w:rsidR="002305E3" w:rsidRPr="002305E3">
          <w:rPr>
            <w:rStyle w:val="Hyperlink"/>
            <w:rFonts w:ascii="Segoe UI" w:hAnsi="Segoe UI" w:cs="Segoe UI"/>
            <w:sz w:val="28"/>
            <w:szCs w:val="28"/>
            <w:shd w:val="clear" w:color="auto" w:fill="FFFFFF"/>
            <w:lang w:val="en-US"/>
          </w:rPr>
          <w:t>js</w:t>
        </w:r>
        <w:proofErr w:type="spellEnd"/>
        <w:r w:rsidR="002305E3" w:rsidRPr="002305E3">
          <w:rPr>
            <w:rStyle w:val="Hyperlink"/>
            <w:rFonts w:ascii="Segoe UI" w:hAnsi="Segoe UI" w:cs="Segoe UI"/>
            <w:sz w:val="28"/>
            <w:szCs w:val="28"/>
            <w:shd w:val="clear" w:color="auto" w:fill="FFFFFF"/>
          </w:rPr>
          <w:t>-</w:t>
        </w:r>
        <w:r w:rsidR="002305E3" w:rsidRPr="002305E3">
          <w:rPr>
            <w:rStyle w:val="Hyperlink"/>
            <w:rFonts w:ascii="Segoe UI" w:hAnsi="Segoe UI" w:cs="Segoe UI"/>
            <w:sz w:val="28"/>
            <w:szCs w:val="28"/>
            <w:shd w:val="clear" w:color="auto" w:fill="FFFFFF"/>
            <w:lang w:val="en-US"/>
          </w:rPr>
          <w:t>coder</w:t>
        </w:r>
        <w:r w:rsidR="002305E3" w:rsidRPr="002305E3">
          <w:rPr>
            <w:rStyle w:val="Hyperlink"/>
            <w:rFonts w:ascii="Segoe UI" w:hAnsi="Segoe UI" w:cs="Segoe UI"/>
            <w:sz w:val="28"/>
            <w:szCs w:val="28"/>
            <w:shd w:val="clear" w:color="auto" w:fill="FFFFFF"/>
          </w:rPr>
          <w:t>.</w:t>
        </w:r>
        <w:proofErr w:type="spellStart"/>
        <w:r w:rsidR="002305E3" w:rsidRPr="002305E3">
          <w:rPr>
            <w:rStyle w:val="Hyperlink"/>
            <w:rFonts w:ascii="Segoe UI" w:hAnsi="Segoe UI" w:cs="Segoe UI"/>
            <w:sz w:val="28"/>
            <w:szCs w:val="28"/>
            <w:shd w:val="clear" w:color="auto" w:fill="FFFFFF"/>
            <w:lang w:val="en-US"/>
          </w:rPr>
          <w:t>tk</w:t>
        </w:r>
        <w:proofErr w:type="spellEnd"/>
        <w:r w:rsidR="002305E3" w:rsidRPr="002305E3">
          <w:rPr>
            <w:rStyle w:val="Hyperlink"/>
            <w:rFonts w:ascii="Segoe UI" w:hAnsi="Segoe UI" w:cs="Segoe UI"/>
            <w:sz w:val="28"/>
            <w:szCs w:val="28"/>
            <w:shd w:val="clear" w:color="auto" w:fill="FFFFFF"/>
          </w:rPr>
          <w:t>/</w:t>
        </w:r>
        <w:r w:rsidR="002305E3" w:rsidRPr="002305E3">
          <w:rPr>
            <w:rStyle w:val="Hyperlink"/>
            <w:rFonts w:ascii="Segoe UI" w:hAnsi="Segoe UI" w:cs="Segoe UI"/>
            <w:sz w:val="28"/>
            <w:szCs w:val="28"/>
            <w:shd w:val="clear" w:color="auto" w:fill="FFFFFF"/>
            <w:lang w:val="en-US"/>
          </w:rPr>
          <w:t>computer</w:t>
        </w:r>
        <w:r w:rsidR="002305E3" w:rsidRPr="002305E3">
          <w:rPr>
            <w:rStyle w:val="Hyperlink"/>
            <w:rFonts w:ascii="Segoe UI" w:hAnsi="Segoe UI" w:cs="Segoe UI"/>
            <w:sz w:val="28"/>
            <w:szCs w:val="28"/>
            <w:shd w:val="clear" w:color="auto" w:fill="FFFFFF"/>
          </w:rPr>
          <w:t>-</w:t>
        </w:r>
        <w:r w:rsidR="002305E3" w:rsidRPr="002305E3">
          <w:rPr>
            <w:rStyle w:val="Hyperlink"/>
            <w:rFonts w:ascii="Segoe UI" w:hAnsi="Segoe UI" w:cs="Segoe UI"/>
            <w:sz w:val="28"/>
            <w:szCs w:val="28"/>
            <w:shd w:val="clear" w:color="auto" w:fill="FFFFFF"/>
            <w:lang w:val="en-US"/>
          </w:rPr>
          <w:t>graphics</w:t>
        </w:r>
        <w:r w:rsidR="002305E3" w:rsidRPr="002305E3">
          <w:rPr>
            <w:rStyle w:val="Hyperlink"/>
            <w:rFonts w:ascii="Segoe UI" w:hAnsi="Segoe UI" w:cs="Segoe UI"/>
            <w:sz w:val="28"/>
            <w:szCs w:val="28"/>
            <w:shd w:val="clear" w:color="auto" w:fill="FFFFFF"/>
          </w:rPr>
          <w:t>/</w:t>
        </w:r>
        <w:r w:rsidR="002305E3" w:rsidRPr="002305E3">
          <w:rPr>
            <w:rStyle w:val="Hyperlink"/>
            <w:rFonts w:ascii="Segoe UI" w:hAnsi="Segoe UI" w:cs="Segoe UI"/>
            <w:sz w:val="28"/>
            <w:szCs w:val="28"/>
            <w:shd w:val="clear" w:color="auto" w:fill="FFFFFF"/>
            <w:lang w:val="en-US"/>
          </w:rPr>
          <w:t>chart</w:t>
        </w:r>
        <w:r w:rsidR="002305E3" w:rsidRPr="002305E3">
          <w:rPr>
            <w:rStyle w:val="Hyperlink"/>
            <w:rFonts w:ascii="Segoe UI" w:hAnsi="Segoe UI" w:cs="Segoe UI"/>
            <w:sz w:val="28"/>
            <w:szCs w:val="28"/>
            <w:shd w:val="clear" w:color="auto" w:fill="FFFFFF"/>
          </w:rPr>
          <w:t>/</w:t>
        </w:r>
      </w:hyperlink>
    </w:p>
    <w:p w14:paraId="52004537" w14:textId="6F6C272B" w:rsidR="002305E3" w:rsidRPr="0018150D" w:rsidRDefault="002305E3" w:rsidP="002305E3">
      <w:pPr>
        <w:spacing w:line="276" w:lineRule="auto"/>
        <w:ind w:left="360" w:firstLine="0"/>
        <w:jc w:val="left"/>
        <w:rPr>
          <w:sz w:val="28"/>
          <w:szCs w:val="28"/>
          <w:lang w:val="en-US"/>
        </w:rPr>
      </w:pPr>
      <w:proofErr w:type="spellStart"/>
      <w:r w:rsidRPr="002305E3">
        <w:rPr>
          <w:sz w:val="28"/>
          <w:szCs w:val="28"/>
          <w:lang w:val="en-US"/>
        </w:rPr>
        <w:t>Github</w:t>
      </w:r>
      <w:proofErr w:type="spellEnd"/>
      <w:r w:rsidRPr="002305E3">
        <w:rPr>
          <w:sz w:val="28"/>
          <w:szCs w:val="28"/>
          <w:lang w:val="en-US"/>
        </w:rPr>
        <w:t xml:space="preserve">: </w:t>
      </w:r>
      <w:r w:rsidR="00F369B2">
        <w:fldChar w:fldCharType="begin"/>
      </w:r>
      <w:r w:rsidR="00F369B2" w:rsidRPr="00122C30">
        <w:rPr>
          <w:lang w:val="en-US"/>
        </w:rPr>
        <w:instrText xml:space="preserve"> HYPERLINK "https://github.com/DimaGashko/computer-graphics/tree/master/chart" </w:instrText>
      </w:r>
      <w:r w:rsidR="00F369B2">
        <w:fldChar w:fldCharType="separate"/>
      </w:r>
      <w:r w:rsidRPr="002305E3">
        <w:rPr>
          <w:rStyle w:val="Hyperlink"/>
          <w:sz w:val="28"/>
          <w:szCs w:val="28"/>
          <w:lang w:val="en-US"/>
        </w:rPr>
        <w:t>https://github.com/DimaGashko/computer-graphics/tree/master/chart</w:t>
      </w:r>
      <w:r w:rsidR="00F369B2">
        <w:rPr>
          <w:rStyle w:val="Hyperlink"/>
          <w:sz w:val="28"/>
          <w:szCs w:val="28"/>
          <w:lang w:val="en-US"/>
        </w:rPr>
        <w:fldChar w:fldCharType="end"/>
      </w:r>
    </w:p>
    <w:p w14:paraId="7CCA49D8" w14:textId="77777777" w:rsidR="002305E3" w:rsidRPr="002305E3" w:rsidRDefault="002305E3" w:rsidP="002305E3">
      <w:pPr>
        <w:pStyle w:val="ListParagraph"/>
        <w:spacing w:line="276" w:lineRule="auto"/>
        <w:ind w:left="502" w:firstLine="0"/>
        <w:jc w:val="left"/>
        <w:rPr>
          <w:color w:val="000000" w:themeColor="text1"/>
          <w:sz w:val="28"/>
          <w:szCs w:val="28"/>
          <w:shd w:val="clear" w:color="auto" w:fill="FFFFFF"/>
          <w:lang w:val="en-US"/>
        </w:rPr>
      </w:pPr>
    </w:p>
    <w:p w14:paraId="64B5B04B" w14:textId="25C61C36" w:rsidR="002B7197" w:rsidRPr="00FC3A83" w:rsidRDefault="003F34F4" w:rsidP="009824C5">
      <w:pPr>
        <w:pStyle w:val="ListParagraph"/>
        <w:numPr>
          <w:ilvl w:val="0"/>
          <w:numId w:val="25"/>
        </w:numPr>
        <w:ind w:left="426"/>
        <w:jc w:val="left"/>
        <w:rPr>
          <w:bCs/>
          <w:color w:val="000000" w:themeColor="text1"/>
          <w:sz w:val="28"/>
          <w:szCs w:val="28"/>
          <w:shd w:val="clear" w:color="auto" w:fill="FFFFFF"/>
          <w:lang w:val="uk-UA"/>
        </w:rPr>
      </w:pPr>
      <w:r w:rsidRPr="00FC3A83">
        <w:rPr>
          <w:bCs/>
          <w:color w:val="000000" w:themeColor="text1"/>
          <w:sz w:val="28"/>
          <w:szCs w:val="28"/>
          <w:shd w:val="clear" w:color="auto" w:fill="FFFFFF"/>
          <w:lang w:val="uk-UA"/>
        </w:rPr>
        <w:lastRenderedPageBreak/>
        <w:t xml:space="preserve">Текст </w:t>
      </w:r>
      <w:r w:rsidR="00AC21DC" w:rsidRPr="00FC3A83">
        <w:rPr>
          <w:bCs/>
          <w:color w:val="000000" w:themeColor="text1"/>
          <w:sz w:val="28"/>
          <w:szCs w:val="28"/>
          <w:shd w:val="clear" w:color="auto" w:fill="FFFFFF"/>
          <w:lang w:val="uk-UA"/>
        </w:rPr>
        <w:t>програми</w:t>
      </w:r>
    </w:p>
    <w:p w14:paraId="50B2B778" w14:textId="3A3E1556" w:rsidR="00AC21DC" w:rsidRPr="002305E3" w:rsidRDefault="00AC21DC" w:rsidP="00871E9F">
      <w:pPr>
        <w:shd w:val="clear" w:color="auto" w:fill="FFFFFF"/>
        <w:ind w:firstLine="0"/>
        <w:jc w:val="left"/>
        <w:rPr>
          <w:rFonts w:ascii="Consolas" w:hAnsi="Consolas"/>
          <w:color w:val="008000"/>
          <w:kern w:val="0"/>
          <w:sz w:val="20"/>
          <w:lang w:val="en-US"/>
        </w:rPr>
      </w:pPr>
    </w:p>
    <w:p w14:paraId="7AC55DC7" w14:textId="09CAC2DF" w:rsidR="0022124E" w:rsidRPr="0022124E" w:rsidRDefault="0022124E" w:rsidP="00871E9F">
      <w:pPr>
        <w:shd w:val="clear" w:color="auto" w:fill="FFFFFF"/>
        <w:ind w:firstLine="0"/>
        <w:jc w:val="left"/>
        <w:rPr>
          <w:rFonts w:ascii="Consolas" w:hAnsi="Consolas"/>
          <w:b/>
          <w:bCs/>
          <w:color w:val="008000"/>
          <w:kern w:val="0"/>
          <w:sz w:val="20"/>
          <w:lang w:val="en-US"/>
        </w:rPr>
      </w:pPr>
      <w:proofErr w:type="spellStart"/>
      <w:r w:rsidRPr="0022124E">
        <w:rPr>
          <w:rFonts w:ascii="Consolas" w:hAnsi="Consolas"/>
          <w:b/>
          <w:bCs/>
          <w:color w:val="008000"/>
          <w:kern w:val="0"/>
          <w:sz w:val="20"/>
          <w:lang w:val="en-US"/>
        </w:rPr>
        <w:t>Index.ts</w:t>
      </w:r>
      <w:proofErr w:type="spellEnd"/>
    </w:p>
    <w:p w14:paraId="76D063FE" w14:textId="77777777" w:rsid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</w:p>
    <w:p w14:paraId="71975AC8" w14:textId="71C3924C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const </w:t>
      </w:r>
      <w:proofErr w:type="spell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tmp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= {</w:t>
      </w:r>
    </w:p>
    <w:p w14:paraId="56828F22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</w:t>
      </w:r>
      <w:proofErr w:type="spell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func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: '(0.1 + 0.3 * x * x * x) / (5 + </w:t>
      </w:r>
      <w:proofErr w:type="spell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Math.sqrt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(0.15 + x * x * x * x))',</w:t>
      </w:r>
    </w:p>
    <w:p w14:paraId="69B9FB84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};</w:t>
      </w:r>
    </w:p>
    <w:p w14:paraId="1EF2F3F0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</w:p>
    <w:p w14:paraId="6984F0C3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const app = new App(</w:t>
      </w:r>
      <w:proofErr w:type="spellStart"/>
      <w:proofErr w:type="gram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document.querySelector</w:t>
      </w:r>
      <w:proofErr w:type="spellEnd"/>
      <w:proofErr w:type="gram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('.app'), </w:t>
      </w:r>
      <w:proofErr w:type="spell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createFunc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(</w:t>
      </w:r>
      <w:proofErr w:type="spell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tmp.func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));</w:t>
      </w:r>
    </w:p>
    <w:p w14:paraId="2C1559FC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</w:p>
    <w:p w14:paraId="4A29D6AA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const </w:t>
      </w:r>
      <w:proofErr w:type="spell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gui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= new </w:t>
      </w:r>
      <w:proofErr w:type="spellStart"/>
      <w:proofErr w:type="gram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dat.GUI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(</w:t>
      </w:r>
      <w:proofErr w:type="gram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);</w:t>
      </w:r>
    </w:p>
    <w:p w14:paraId="421D017D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</w:p>
    <w:p w14:paraId="6DCEE80E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const </w:t>
      </w:r>
      <w:proofErr w:type="spell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guiFunc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= </w:t>
      </w:r>
      <w:proofErr w:type="spellStart"/>
      <w:proofErr w:type="gram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gui.add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(</w:t>
      </w:r>
      <w:proofErr w:type="spellStart"/>
      <w:proofErr w:type="gram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tmp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, '</w:t>
      </w:r>
      <w:proofErr w:type="spell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func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');</w:t>
      </w:r>
    </w:p>
    <w:p w14:paraId="10B52596" w14:textId="77777777" w:rsid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</w:p>
    <w:p w14:paraId="32F6AE11" w14:textId="3399072D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function </w:t>
      </w:r>
      <w:proofErr w:type="spell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createFunc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(str) { </w:t>
      </w:r>
    </w:p>
    <w:p w14:paraId="3C809A4B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return </w:t>
      </w:r>
      <w:proofErr w:type="gram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&lt;(</w:t>
      </w:r>
      <w:proofErr w:type="gram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x, y?: number) =&gt; number&gt;new Function('x, t', `</w:t>
      </w:r>
    </w:p>
    <w:p w14:paraId="2CABFA1A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try {</w:t>
      </w:r>
    </w:p>
    <w:p w14:paraId="5CA67C87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    return ${str};</w:t>
      </w:r>
    </w:p>
    <w:p w14:paraId="7A043303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} catch {</w:t>
      </w:r>
    </w:p>
    <w:p w14:paraId="0E25F07B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    return 0;</w:t>
      </w:r>
    </w:p>
    <w:p w14:paraId="608751DC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}</w:t>
      </w:r>
    </w:p>
    <w:p w14:paraId="425C4115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`);</w:t>
      </w:r>
    </w:p>
    <w:p w14:paraId="6839AC80" w14:textId="72BB0556" w:rsid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}</w:t>
      </w:r>
    </w:p>
    <w:p w14:paraId="0BC8BC3E" w14:textId="2EEA3DB6" w:rsid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</w:p>
    <w:p w14:paraId="6B4E48E1" w14:textId="62BA38DC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/>
          <w:bCs/>
          <w:color w:val="000000"/>
          <w:kern w:val="0"/>
          <w:sz w:val="20"/>
          <w:lang w:val="en-US" w:eastAsia="en-US"/>
        </w:rPr>
      </w:pPr>
      <w:proofErr w:type="spellStart"/>
      <w:r w:rsidRPr="0022124E">
        <w:rPr>
          <w:rFonts w:ascii="Courier New" w:hAnsi="Courier New" w:cs="Courier New"/>
          <w:b/>
          <w:bCs/>
          <w:color w:val="000000"/>
          <w:kern w:val="0"/>
          <w:sz w:val="20"/>
          <w:lang w:val="en-US" w:eastAsia="en-US"/>
        </w:rPr>
        <w:t>App.ts</w:t>
      </w:r>
      <w:proofErr w:type="spellEnd"/>
    </w:p>
    <w:p w14:paraId="34241876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</w:p>
    <w:p w14:paraId="67CB3338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export default class App {</w:t>
      </w:r>
    </w:p>
    <w:p w14:paraId="7978C8B4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private </w:t>
      </w:r>
      <w:proofErr w:type="spell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ctx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: CanvasRenderingContext2D = null;</w:t>
      </w:r>
    </w:p>
    <w:p w14:paraId="29B887AB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private $: </w:t>
      </w:r>
      <w:proofErr w:type="spell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IAppElements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= {};</w:t>
      </w:r>
    </w:p>
    <w:p w14:paraId="273982B7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</w:p>
    <w:p w14:paraId="645866EB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private _</w:t>
      </w:r>
      <w:proofErr w:type="spell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animationFrameId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= 0;</w:t>
      </w:r>
    </w:p>
    <w:p w14:paraId="2E71274E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</w:p>
    <w:p w14:paraId="45FD9E52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private _size = new </w:t>
      </w:r>
      <w:proofErr w:type="gram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Vector(</w:t>
      </w:r>
      <w:proofErr w:type="gram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0, 0);</w:t>
      </w:r>
    </w:p>
    <w:p w14:paraId="2DAF9877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private _</w:t>
      </w:r>
      <w:proofErr w:type="spell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coords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= new </w:t>
      </w:r>
      <w:proofErr w:type="gram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Vector(</w:t>
      </w:r>
      <w:proofErr w:type="gram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0, 0);</w:t>
      </w:r>
    </w:p>
    <w:p w14:paraId="4478DD8E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private _zoom = new </w:t>
      </w:r>
      <w:proofErr w:type="gram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Vector(</w:t>
      </w:r>
      <w:proofErr w:type="gram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55, 55);</w:t>
      </w:r>
    </w:p>
    <w:p w14:paraId="6BD85FA2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</w:p>
    <w:p w14:paraId="66D9BBE4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private _</w:t>
      </w:r>
      <w:proofErr w:type="spell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pointsInterval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= 1;</w:t>
      </w:r>
    </w:p>
    <w:p w14:paraId="4A0A055A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</w:p>
    <w:p w14:paraId="7D7C1A45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</w:t>
      </w:r>
      <w:proofErr w:type="gram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constructor(</w:t>
      </w:r>
      <w:proofErr w:type="gram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private root: </w:t>
      </w:r>
      <w:proofErr w:type="spell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HTMLElement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, private </w:t>
      </w:r>
      <w:proofErr w:type="spell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func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: </w:t>
      </w:r>
      <w:proofErr w:type="spell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IFunc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) {</w:t>
      </w:r>
    </w:p>
    <w:p w14:paraId="1D08BB56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</w:t>
      </w:r>
      <w:proofErr w:type="spellStart"/>
      <w:proofErr w:type="gram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this.init</w:t>
      </w:r>
      <w:proofErr w:type="spellEnd"/>
      <w:proofErr w:type="gram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();</w:t>
      </w:r>
    </w:p>
    <w:p w14:paraId="730785DD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</w:t>
      </w:r>
      <w:proofErr w:type="spellStart"/>
      <w:proofErr w:type="gram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this.initEvents</w:t>
      </w:r>
      <w:proofErr w:type="spellEnd"/>
      <w:proofErr w:type="gram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();</w:t>
      </w:r>
    </w:p>
    <w:p w14:paraId="02A77543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}</w:t>
      </w:r>
    </w:p>
    <w:p w14:paraId="6D4A361F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</w:p>
    <w:p w14:paraId="530B389A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private </w:t>
      </w:r>
      <w:proofErr w:type="spellStart"/>
      <w:proofErr w:type="gram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init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(</w:t>
      </w:r>
      <w:proofErr w:type="gram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) {</w:t>
      </w:r>
    </w:p>
    <w:p w14:paraId="708747BB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</w:t>
      </w:r>
      <w:proofErr w:type="spellStart"/>
      <w:proofErr w:type="gram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this.getElements</w:t>
      </w:r>
      <w:proofErr w:type="spellEnd"/>
      <w:proofErr w:type="gram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();</w:t>
      </w:r>
    </w:p>
    <w:p w14:paraId="10D7BE55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</w:t>
      </w:r>
      <w:proofErr w:type="spellStart"/>
      <w:proofErr w:type="gram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this.resize</w:t>
      </w:r>
      <w:proofErr w:type="spellEnd"/>
      <w:proofErr w:type="gram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();</w:t>
      </w:r>
    </w:p>
    <w:p w14:paraId="3FAD7DD9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</w:p>
    <w:p w14:paraId="7DC1C5CB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</w:t>
      </w:r>
      <w:proofErr w:type="spellStart"/>
      <w:proofErr w:type="gram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this.start</w:t>
      </w:r>
      <w:proofErr w:type="spellEnd"/>
      <w:proofErr w:type="gram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();</w:t>
      </w:r>
    </w:p>
    <w:p w14:paraId="0DCE0665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}</w:t>
      </w:r>
    </w:p>
    <w:p w14:paraId="33D7F7BB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</w:p>
    <w:p w14:paraId="7F478CC2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private </w:t>
      </w:r>
      <w:proofErr w:type="spellStart"/>
      <w:proofErr w:type="gram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initEvents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(</w:t>
      </w:r>
      <w:proofErr w:type="gram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) {</w:t>
      </w:r>
    </w:p>
    <w:p w14:paraId="76EFE7C8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const hammer = new Hammer(</w:t>
      </w:r>
      <w:proofErr w:type="spell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this.</w:t>
      </w:r>
      <w:proofErr w:type="gram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$.canvas</w:t>
      </w:r>
      <w:proofErr w:type="spellEnd"/>
      <w:proofErr w:type="gram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);</w:t>
      </w:r>
    </w:p>
    <w:p w14:paraId="6C9BE6DA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</w:t>
      </w:r>
      <w:proofErr w:type="spell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hammer.get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('pinch'</w:t>
      </w:r>
      <w:proofErr w:type="gram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).set</w:t>
      </w:r>
      <w:proofErr w:type="gram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({ enable: true });</w:t>
      </w:r>
    </w:p>
    <w:p w14:paraId="33F43B7F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</w:p>
    <w:p w14:paraId="3B9B4C2E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let </w:t>
      </w:r>
      <w:proofErr w:type="spell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startCoords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;</w:t>
      </w:r>
    </w:p>
    <w:p w14:paraId="4FC660C5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</w:p>
    <w:p w14:paraId="087B3A2A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</w:t>
      </w:r>
      <w:proofErr w:type="spellStart"/>
      <w:proofErr w:type="gram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hammer.on</w:t>
      </w:r>
      <w:proofErr w:type="spellEnd"/>
      <w:proofErr w:type="gram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('pan </w:t>
      </w:r>
      <w:proofErr w:type="spell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panstart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', ({ </w:t>
      </w:r>
      <w:proofErr w:type="spell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deltaX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, </w:t>
      </w:r>
      <w:proofErr w:type="spell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deltaY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, type }) =&gt; {</w:t>
      </w:r>
    </w:p>
    <w:p w14:paraId="7A731381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    if (type === '</w:t>
      </w:r>
      <w:proofErr w:type="spell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panstart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') {</w:t>
      </w:r>
    </w:p>
    <w:p w14:paraId="2BC0292F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        </w:t>
      </w:r>
      <w:proofErr w:type="spell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startCoords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= </w:t>
      </w:r>
      <w:proofErr w:type="gram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this._</w:t>
      </w:r>
      <w:proofErr w:type="spellStart"/>
      <w:proofErr w:type="gram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coords.copy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();</w:t>
      </w:r>
    </w:p>
    <w:p w14:paraId="05F8CA84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    }</w:t>
      </w:r>
    </w:p>
    <w:p w14:paraId="347DE6A5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</w:p>
    <w:p w14:paraId="5D0626B9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    const delta = new </w:t>
      </w:r>
      <w:proofErr w:type="gram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Vector(</w:t>
      </w:r>
      <w:proofErr w:type="gram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-</w:t>
      </w:r>
      <w:proofErr w:type="spell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deltaX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, </w:t>
      </w:r>
      <w:proofErr w:type="spell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deltaY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).div(</w:t>
      </w:r>
      <w:proofErr w:type="spell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this._zoom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);</w:t>
      </w:r>
    </w:p>
    <w:p w14:paraId="50087ECB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lastRenderedPageBreak/>
        <w:t xml:space="preserve">            </w:t>
      </w:r>
      <w:proofErr w:type="gram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this._</w:t>
      </w:r>
      <w:proofErr w:type="spellStart"/>
      <w:proofErr w:type="gram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coords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= </w:t>
      </w:r>
      <w:proofErr w:type="spell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startCoords.copy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().add(delta);</w:t>
      </w:r>
    </w:p>
    <w:p w14:paraId="70F507B0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});</w:t>
      </w:r>
    </w:p>
    <w:p w14:paraId="0334D1E5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</w:p>
    <w:p w14:paraId="1C64E17C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this.</w:t>
      </w:r>
      <w:proofErr w:type="gram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$.</w:t>
      </w:r>
      <w:proofErr w:type="spell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canvas</w:t>
      </w:r>
      <w:proofErr w:type="gram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.addEventListener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('</w:t>
      </w:r>
      <w:proofErr w:type="spell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mousewheel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', (e: </w:t>
      </w:r>
      <w:proofErr w:type="spell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MouseWheelEvent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) =&gt; {</w:t>
      </w:r>
    </w:p>
    <w:p w14:paraId="652B1ABA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    const zoom = </w:t>
      </w:r>
      <w:proofErr w:type="gram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this._</w:t>
      </w:r>
      <w:proofErr w:type="spellStart"/>
      <w:proofErr w:type="gram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zoom.copy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();</w:t>
      </w:r>
    </w:p>
    <w:p w14:paraId="41AD49C1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</w:p>
    <w:p w14:paraId="2FF35871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    </w:t>
      </w:r>
      <w:proofErr w:type="spellStart"/>
      <w:proofErr w:type="gram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zoom.y</w:t>
      </w:r>
      <w:proofErr w:type="spellEnd"/>
      <w:proofErr w:type="gram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-= </w:t>
      </w:r>
      <w:proofErr w:type="spell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e.deltaY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/ 50;</w:t>
      </w:r>
    </w:p>
    <w:p w14:paraId="2594AD09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</w:p>
    <w:p w14:paraId="53BEFEC5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    if (</w:t>
      </w:r>
      <w:proofErr w:type="spellStart"/>
      <w:proofErr w:type="gram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e.shiftKey</w:t>
      </w:r>
      <w:proofErr w:type="spellEnd"/>
      <w:proofErr w:type="gram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) {</w:t>
      </w:r>
    </w:p>
    <w:p w14:paraId="6140B6DD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        </w:t>
      </w:r>
      <w:proofErr w:type="spell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zoom.x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-= </w:t>
      </w:r>
      <w:proofErr w:type="spellStart"/>
      <w:proofErr w:type="gram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e.deltaX</w:t>
      </w:r>
      <w:proofErr w:type="spellEnd"/>
      <w:proofErr w:type="gram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/ 50;</w:t>
      </w:r>
    </w:p>
    <w:p w14:paraId="0AB41A53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    } else {</w:t>
      </w:r>
    </w:p>
    <w:p w14:paraId="3A62940E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        </w:t>
      </w:r>
      <w:proofErr w:type="spell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zoom.x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-= </w:t>
      </w:r>
      <w:proofErr w:type="spellStart"/>
      <w:proofErr w:type="gram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e.deltaY</w:t>
      </w:r>
      <w:proofErr w:type="spellEnd"/>
      <w:proofErr w:type="gram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/ 50;</w:t>
      </w:r>
    </w:p>
    <w:p w14:paraId="72D6B5E0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    }</w:t>
      </w:r>
    </w:p>
    <w:p w14:paraId="320C3595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</w:p>
    <w:p w14:paraId="19705B7D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    </w:t>
      </w:r>
      <w:proofErr w:type="spellStart"/>
      <w:proofErr w:type="gram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this.setZoom</w:t>
      </w:r>
      <w:proofErr w:type="spellEnd"/>
      <w:proofErr w:type="gram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(zoom);</w:t>
      </w:r>
    </w:p>
    <w:p w14:paraId="06729365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});</w:t>
      </w:r>
    </w:p>
    <w:p w14:paraId="748D3A04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</w:p>
    <w:p w14:paraId="68F7B1B9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</w:t>
      </w:r>
      <w:proofErr w:type="spellStart"/>
      <w:proofErr w:type="gram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window.addEventListener</w:t>
      </w:r>
      <w:proofErr w:type="spellEnd"/>
      <w:proofErr w:type="gram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('resize', throttle(100, () =&gt; {</w:t>
      </w:r>
    </w:p>
    <w:p w14:paraId="0169F33B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    </w:t>
      </w:r>
      <w:proofErr w:type="spellStart"/>
      <w:proofErr w:type="gram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this.resize</w:t>
      </w:r>
      <w:proofErr w:type="spellEnd"/>
      <w:proofErr w:type="gram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();</w:t>
      </w:r>
    </w:p>
    <w:p w14:paraId="58A4DCEC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}));</w:t>
      </w:r>
    </w:p>
    <w:p w14:paraId="47BC364E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</w:p>
    <w:p w14:paraId="1A7C3B36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</w:t>
      </w:r>
      <w:proofErr w:type="spellStart"/>
      <w:proofErr w:type="gram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window.addEventListener</w:t>
      </w:r>
      <w:proofErr w:type="spellEnd"/>
      <w:proofErr w:type="gram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('load', () =&gt; {</w:t>
      </w:r>
    </w:p>
    <w:p w14:paraId="2AF8372C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    </w:t>
      </w:r>
      <w:proofErr w:type="spellStart"/>
      <w:proofErr w:type="gram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this.resize</w:t>
      </w:r>
      <w:proofErr w:type="spellEnd"/>
      <w:proofErr w:type="gram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();</w:t>
      </w:r>
    </w:p>
    <w:p w14:paraId="0F696170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});</w:t>
      </w:r>
    </w:p>
    <w:p w14:paraId="58CBBFFB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}</w:t>
      </w:r>
    </w:p>
    <w:p w14:paraId="1B90E62A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</w:p>
    <w:p w14:paraId="20DA94E7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public </w:t>
      </w:r>
      <w:proofErr w:type="spell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setZoom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(zoom) {</w:t>
      </w:r>
    </w:p>
    <w:p w14:paraId="7C8F2BDE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</w:t>
      </w:r>
      <w:proofErr w:type="spell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zoom.x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= </w:t>
      </w:r>
      <w:proofErr w:type="spellStart"/>
      <w:proofErr w:type="gram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Math.min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(</w:t>
      </w:r>
      <w:proofErr w:type="spellStart"/>
      <w:proofErr w:type="gram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Math.max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(</w:t>
      </w:r>
      <w:proofErr w:type="spell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zoom.x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, 0.01), 1e10);</w:t>
      </w:r>
    </w:p>
    <w:p w14:paraId="1B92EE91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</w:t>
      </w:r>
      <w:proofErr w:type="spellStart"/>
      <w:proofErr w:type="gram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zoom.y</w:t>
      </w:r>
      <w:proofErr w:type="spellEnd"/>
      <w:proofErr w:type="gram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= </w:t>
      </w:r>
      <w:proofErr w:type="spell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Math.min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(</w:t>
      </w:r>
      <w:proofErr w:type="spell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Math.max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(</w:t>
      </w:r>
      <w:proofErr w:type="spell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zoom.y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, 0.01), 1e10);</w:t>
      </w:r>
    </w:p>
    <w:p w14:paraId="6ED70185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</w:p>
    <w:p w14:paraId="49624B25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</w:t>
      </w:r>
      <w:proofErr w:type="spellStart"/>
      <w:proofErr w:type="gram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this._</w:t>
      </w:r>
      <w:proofErr w:type="gram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zoom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= zoom;</w:t>
      </w:r>
    </w:p>
    <w:p w14:paraId="5AE99FC9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}</w:t>
      </w:r>
    </w:p>
    <w:p w14:paraId="4FA3B796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</w:p>
    <w:p w14:paraId="56C6DFF7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</w:t>
      </w:r>
      <w:proofErr w:type="gram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start(</w:t>
      </w:r>
      <w:proofErr w:type="gram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) {</w:t>
      </w:r>
    </w:p>
    <w:p w14:paraId="268AE4D8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if (</w:t>
      </w:r>
      <w:proofErr w:type="gram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this._</w:t>
      </w:r>
      <w:proofErr w:type="spellStart"/>
      <w:proofErr w:type="gram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animationFrameId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) return;</w:t>
      </w:r>
    </w:p>
    <w:p w14:paraId="3979EB57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const app = this;</w:t>
      </w:r>
    </w:p>
    <w:p w14:paraId="15463D47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</w:p>
    <w:p w14:paraId="42A98A02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</w:t>
      </w:r>
      <w:proofErr w:type="gram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this._</w:t>
      </w:r>
      <w:proofErr w:type="spellStart"/>
      <w:proofErr w:type="gram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animationFrameId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= </w:t>
      </w:r>
      <w:proofErr w:type="spell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requestAnimationFrame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(function </w:t>
      </w:r>
      <w:proofErr w:type="spell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tik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() {</w:t>
      </w:r>
    </w:p>
    <w:p w14:paraId="7D2057EC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    </w:t>
      </w:r>
      <w:proofErr w:type="spellStart"/>
      <w:proofErr w:type="gram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app.clearCanvas</w:t>
      </w:r>
      <w:proofErr w:type="spellEnd"/>
      <w:proofErr w:type="gram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();</w:t>
      </w:r>
    </w:p>
    <w:p w14:paraId="5CD9F9D6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    </w:t>
      </w:r>
      <w:proofErr w:type="spellStart"/>
      <w:proofErr w:type="gram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app.tik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(</w:t>
      </w:r>
      <w:proofErr w:type="gram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);</w:t>
      </w:r>
    </w:p>
    <w:p w14:paraId="31525F62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    </w:t>
      </w:r>
      <w:proofErr w:type="spell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requestAnimationFrame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(</w:t>
      </w:r>
      <w:proofErr w:type="spell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tik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);</w:t>
      </w:r>
    </w:p>
    <w:p w14:paraId="402207DF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});</w:t>
      </w:r>
    </w:p>
    <w:p w14:paraId="7494C49C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}</w:t>
      </w:r>
    </w:p>
    <w:p w14:paraId="0A478345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</w:p>
    <w:p w14:paraId="7483A56F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</w:t>
      </w:r>
      <w:proofErr w:type="gram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stop(</w:t>
      </w:r>
      <w:proofErr w:type="gram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) {</w:t>
      </w:r>
    </w:p>
    <w:p w14:paraId="796E9C71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</w:t>
      </w:r>
      <w:proofErr w:type="spell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cancelAnimationFrame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(</w:t>
      </w:r>
      <w:proofErr w:type="gram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this._</w:t>
      </w:r>
      <w:proofErr w:type="spellStart"/>
      <w:proofErr w:type="gram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animationFrameId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);</w:t>
      </w:r>
    </w:p>
    <w:p w14:paraId="2374847A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</w:t>
      </w:r>
      <w:proofErr w:type="gram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this._</w:t>
      </w:r>
      <w:proofErr w:type="spellStart"/>
      <w:proofErr w:type="gram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animationFrameId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= 0;</w:t>
      </w:r>
    </w:p>
    <w:p w14:paraId="480B05AD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}</w:t>
      </w:r>
    </w:p>
    <w:p w14:paraId="69E59104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</w:p>
    <w:p w14:paraId="26F9381F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private </w:t>
      </w:r>
      <w:proofErr w:type="spellStart"/>
      <w:proofErr w:type="gram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tik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(</w:t>
      </w:r>
      <w:proofErr w:type="gram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) {</w:t>
      </w:r>
    </w:p>
    <w:p w14:paraId="41EAC5CB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</w:t>
      </w:r>
      <w:proofErr w:type="spellStart"/>
      <w:proofErr w:type="gram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this.drawAllGrids</w:t>
      </w:r>
      <w:proofErr w:type="spellEnd"/>
      <w:proofErr w:type="gram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();</w:t>
      </w:r>
    </w:p>
    <w:p w14:paraId="66B2CFFD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</w:t>
      </w:r>
      <w:proofErr w:type="spellStart"/>
      <w:proofErr w:type="gram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this.renderFunc</w:t>
      </w:r>
      <w:proofErr w:type="spellEnd"/>
      <w:proofErr w:type="gram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();</w:t>
      </w:r>
    </w:p>
    <w:p w14:paraId="74E2158B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}</w:t>
      </w:r>
    </w:p>
    <w:p w14:paraId="20616045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</w:p>
    <w:p w14:paraId="52B70AC3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private </w:t>
      </w:r>
      <w:proofErr w:type="spellStart"/>
      <w:proofErr w:type="gram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renderFunc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(</w:t>
      </w:r>
      <w:proofErr w:type="gram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) {</w:t>
      </w:r>
    </w:p>
    <w:p w14:paraId="5324B08F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const </w:t>
      </w:r>
      <w:proofErr w:type="spell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ctx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= </w:t>
      </w:r>
      <w:proofErr w:type="spell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this.ctx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;</w:t>
      </w:r>
    </w:p>
    <w:p w14:paraId="41962FFF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</w:t>
      </w:r>
      <w:proofErr w:type="spellStart"/>
      <w:proofErr w:type="gram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ctx.save</w:t>
      </w:r>
      <w:proofErr w:type="spellEnd"/>
      <w:proofErr w:type="gram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();</w:t>
      </w:r>
    </w:p>
    <w:p w14:paraId="39BC1F81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</w:p>
    <w:p w14:paraId="011177DA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</w:t>
      </w:r>
      <w:proofErr w:type="spellStart"/>
      <w:proofErr w:type="gram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ctx.strokeStyle</w:t>
      </w:r>
      <w:proofErr w:type="spellEnd"/>
      <w:proofErr w:type="gram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= 'red';</w:t>
      </w:r>
    </w:p>
    <w:p w14:paraId="162F8D76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</w:t>
      </w:r>
      <w:proofErr w:type="spellStart"/>
      <w:proofErr w:type="gram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ctx.lineWidth</w:t>
      </w:r>
      <w:proofErr w:type="spellEnd"/>
      <w:proofErr w:type="gram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= 1;</w:t>
      </w:r>
    </w:p>
    <w:p w14:paraId="3952A23D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</w:p>
    <w:p w14:paraId="3226D03F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</w:t>
      </w:r>
      <w:proofErr w:type="spellStart"/>
      <w:proofErr w:type="gram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ctx.beginPath</w:t>
      </w:r>
      <w:proofErr w:type="spellEnd"/>
      <w:proofErr w:type="gram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();</w:t>
      </w:r>
    </w:p>
    <w:p w14:paraId="160FC706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</w:p>
    <w:p w14:paraId="7652E540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lastRenderedPageBreak/>
        <w:t xml:space="preserve">        </w:t>
      </w:r>
      <w:proofErr w:type="spellStart"/>
      <w:proofErr w:type="gram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this.getPoints</w:t>
      </w:r>
      <w:proofErr w:type="spellEnd"/>
      <w:proofErr w:type="gram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().</w:t>
      </w:r>
      <w:proofErr w:type="spell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forEach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((point, </w:t>
      </w:r>
      <w:proofErr w:type="spell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i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, points) =&gt; {</w:t>
      </w:r>
    </w:p>
    <w:p w14:paraId="6531D1AB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    if (</w:t>
      </w:r>
      <w:proofErr w:type="spellStart"/>
      <w:proofErr w:type="gram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i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!</w:t>
      </w:r>
      <w:proofErr w:type="gram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= 0) {</w:t>
      </w:r>
    </w:p>
    <w:p w14:paraId="43456C0E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        const </w:t>
      </w:r>
      <w:proofErr w:type="spell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prev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= </w:t>
      </w:r>
      <w:proofErr w:type="gram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points[</w:t>
      </w:r>
      <w:proofErr w:type="spellStart"/>
      <w:proofErr w:type="gram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i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- 1];</w:t>
      </w:r>
    </w:p>
    <w:p w14:paraId="594F343E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</w:p>
    <w:p w14:paraId="4E942296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        if (</w:t>
      </w:r>
      <w:proofErr w:type="spellStart"/>
      <w:proofErr w:type="gram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Math.abs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(</w:t>
      </w:r>
      <w:proofErr w:type="spellStart"/>
      <w:proofErr w:type="gram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point.y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- </w:t>
      </w:r>
      <w:proofErr w:type="spell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prev.y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) &gt; this._</w:t>
      </w:r>
      <w:proofErr w:type="spell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pointsInterval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* 5) {</w:t>
      </w:r>
    </w:p>
    <w:p w14:paraId="23FFBC32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            </w:t>
      </w:r>
      <w:proofErr w:type="spellStart"/>
      <w:proofErr w:type="gram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ctx.stroke</w:t>
      </w:r>
      <w:proofErr w:type="spellEnd"/>
      <w:proofErr w:type="gram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();</w:t>
      </w:r>
    </w:p>
    <w:p w14:paraId="24E38CA1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            </w:t>
      </w:r>
      <w:proofErr w:type="spellStart"/>
      <w:proofErr w:type="gram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ctx.beginPath</w:t>
      </w:r>
      <w:proofErr w:type="spellEnd"/>
      <w:proofErr w:type="gram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();</w:t>
      </w:r>
    </w:p>
    <w:p w14:paraId="4896B462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        }</w:t>
      </w:r>
    </w:p>
    <w:p w14:paraId="589300C5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    }</w:t>
      </w:r>
    </w:p>
    <w:p w14:paraId="1A91785C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</w:p>
    <w:p w14:paraId="59C31F63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    const type = (</w:t>
      </w:r>
      <w:proofErr w:type="spell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i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=== 0</w:t>
      </w:r>
      <w:proofErr w:type="gram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) ?</w:t>
      </w:r>
      <w:proofErr w:type="gram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'</w:t>
      </w:r>
      <w:proofErr w:type="spell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moveTo</w:t>
      </w:r>
      <w:proofErr w:type="spellEnd"/>
      <w:proofErr w:type="gram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' :</w:t>
      </w:r>
      <w:proofErr w:type="gram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'</w:t>
      </w:r>
      <w:proofErr w:type="spell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lineTo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';</w:t>
      </w:r>
    </w:p>
    <w:p w14:paraId="2D97FB1F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    </w:t>
      </w:r>
      <w:proofErr w:type="spell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ctx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[type</w:t>
      </w:r>
      <w:proofErr w:type="gram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](</w:t>
      </w:r>
      <w:proofErr w:type="spellStart"/>
      <w:proofErr w:type="gram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point.x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, </w:t>
      </w:r>
      <w:proofErr w:type="spell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point.y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);</w:t>
      </w:r>
    </w:p>
    <w:p w14:paraId="3A89AC27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});</w:t>
      </w:r>
    </w:p>
    <w:p w14:paraId="4E9E307B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</w:p>
    <w:p w14:paraId="25B6B022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</w:t>
      </w:r>
      <w:proofErr w:type="spellStart"/>
      <w:proofErr w:type="gram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ctx.stroke</w:t>
      </w:r>
      <w:proofErr w:type="spellEnd"/>
      <w:proofErr w:type="gram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();</w:t>
      </w:r>
    </w:p>
    <w:p w14:paraId="6C8FCCD5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</w:t>
      </w:r>
      <w:proofErr w:type="spellStart"/>
      <w:proofErr w:type="gram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ctx.restore</w:t>
      </w:r>
      <w:proofErr w:type="spellEnd"/>
      <w:proofErr w:type="gram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();</w:t>
      </w:r>
    </w:p>
    <w:p w14:paraId="63B20854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}</w:t>
      </w:r>
    </w:p>
    <w:p w14:paraId="3FF66F95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</w:p>
    <w:p w14:paraId="6C2384A3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private </w:t>
      </w:r>
      <w:proofErr w:type="spellStart"/>
      <w:proofErr w:type="gram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getPoints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(</w:t>
      </w:r>
      <w:proofErr w:type="gram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) {</w:t>
      </w:r>
    </w:p>
    <w:p w14:paraId="29A4556E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const interval = </w:t>
      </w:r>
      <w:proofErr w:type="gram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this._</w:t>
      </w:r>
      <w:proofErr w:type="spellStart"/>
      <w:proofErr w:type="gram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pointsInterval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;</w:t>
      </w:r>
    </w:p>
    <w:p w14:paraId="206E2C50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const steps = </w:t>
      </w:r>
      <w:proofErr w:type="spell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Math.ceil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(</w:t>
      </w:r>
      <w:proofErr w:type="gram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this._</w:t>
      </w:r>
      <w:proofErr w:type="spellStart"/>
      <w:proofErr w:type="gram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size.x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/ interval) + 1;</w:t>
      </w:r>
    </w:p>
    <w:p w14:paraId="3DA6BA40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</w:p>
    <w:p w14:paraId="40440423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const </w:t>
      </w:r>
      <w:proofErr w:type="spell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xs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= new Array(steps</w:t>
      </w:r>
      <w:proofErr w:type="gram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).fill</w:t>
      </w:r>
      <w:proofErr w:type="gram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(0).map((_, </w:t>
      </w:r>
      <w:proofErr w:type="spell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i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) =&gt; </w:t>
      </w:r>
      <w:proofErr w:type="spell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i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* interval);</w:t>
      </w:r>
    </w:p>
    <w:p w14:paraId="0C5F9938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const </w:t>
      </w:r>
      <w:proofErr w:type="spell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ys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= </w:t>
      </w:r>
      <w:proofErr w:type="spellStart"/>
      <w:proofErr w:type="gram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xs.map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(</w:t>
      </w:r>
      <w:proofErr w:type="gram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x =&gt; </w:t>
      </w:r>
      <w:proofErr w:type="spell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this.xToWorld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(x))</w:t>
      </w:r>
    </w:p>
    <w:p w14:paraId="4A85BF67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    </w:t>
      </w:r>
      <w:proofErr w:type="gram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.map</w:t>
      </w:r>
      <w:proofErr w:type="gram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(x =&gt; </w:t>
      </w:r>
      <w:proofErr w:type="spell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this.func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(x))</w:t>
      </w:r>
    </w:p>
    <w:p w14:paraId="080CA5E4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    </w:t>
      </w:r>
      <w:proofErr w:type="gram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.map</w:t>
      </w:r>
      <w:proofErr w:type="gram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(y =&gt; </w:t>
      </w:r>
      <w:proofErr w:type="spell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this.yToView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(y));</w:t>
      </w:r>
    </w:p>
    <w:p w14:paraId="6844DCA4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</w:p>
    <w:p w14:paraId="34D15DFD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return </w:t>
      </w:r>
      <w:proofErr w:type="spellStart"/>
      <w:proofErr w:type="gram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xs.map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(</w:t>
      </w:r>
      <w:proofErr w:type="gram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(x, </w:t>
      </w:r>
      <w:proofErr w:type="spell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i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) =&gt; new Vector(x, </w:t>
      </w:r>
      <w:proofErr w:type="spell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ys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[</w:t>
      </w:r>
      <w:proofErr w:type="spell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i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]));</w:t>
      </w:r>
    </w:p>
    <w:p w14:paraId="5F0F87A7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}</w:t>
      </w:r>
    </w:p>
    <w:p w14:paraId="71D3FC37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/**</w:t>
      </w:r>
    </w:p>
    <w:p w14:paraId="6C7FAF0E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* Convert viewport </w:t>
      </w:r>
      <w:proofErr w:type="spell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coords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to world </w:t>
      </w:r>
      <w:proofErr w:type="spell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coords</w:t>
      </w:r>
      <w:proofErr w:type="spellEnd"/>
    </w:p>
    <w:p w14:paraId="796BADA2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* @param </w:t>
      </w:r>
      <w:proofErr w:type="spell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coords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</w:t>
      </w:r>
      <w:proofErr w:type="spell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viport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coordinates</w:t>
      </w:r>
    </w:p>
    <w:p w14:paraId="32F1224E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*/</w:t>
      </w:r>
    </w:p>
    <w:p w14:paraId="67BDC6F3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private </w:t>
      </w:r>
      <w:proofErr w:type="spellStart"/>
      <w:proofErr w:type="gram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toWorld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(</w:t>
      </w:r>
      <w:proofErr w:type="spellStart"/>
      <w:proofErr w:type="gram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coords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: Vector) {</w:t>
      </w:r>
    </w:p>
    <w:p w14:paraId="76865674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return </w:t>
      </w:r>
      <w:proofErr w:type="spellStart"/>
      <w:proofErr w:type="gram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coords.copy</w:t>
      </w:r>
      <w:proofErr w:type="spellEnd"/>
      <w:proofErr w:type="gram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()</w:t>
      </w:r>
    </w:p>
    <w:p w14:paraId="1AAF9BDA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    </w:t>
      </w:r>
      <w:proofErr w:type="gram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.sub</w:t>
      </w:r>
      <w:proofErr w:type="gram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(this._</w:t>
      </w:r>
      <w:proofErr w:type="spell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size.copy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().div(new Vector(2, 2)))</w:t>
      </w:r>
    </w:p>
    <w:p w14:paraId="5DFAA979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    </w:t>
      </w:r>
      <w:proofErr w:type="gram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.</w:t>
      </w:r>
      <w:proofErr w:type="spell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mul</w:t>
      </w:r>
      <w:proofErr w:type="spellEnd"/>
      <w:proofErr w:type="gram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(new Vector(1, -1))</w:t>
      </w:r>
    </w:p>
    <w:p w14:paraId="74447865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    </w:t>
      </w:r>
      <w:proofErr w:type="gram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.div</w:t>
      </w:r>
      <w:proofErr w:type="gram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(</w:t>
      </w:r>
      <w:proofErr w:type="spell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this._zoom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)</w:t>
      </w:r>
    </w:p>
    <w:p w14:paraId="01CBBB0C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    </w:t>
      </w:r>
      <w:proofErr w:type="gram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.add</w:t>
      </w:r>
      <w:proofErr w:type="gram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(this._</w:t>
      </w:r>
      <w:proofErr w:type="spell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coords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);</w:t>
      </w:r>
    </w:p>
    <w:p w14:paraId="7FD374AD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}</w:t>
      </w:r>
    </w:p>
    <w:p w14:paraId="6E300F54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</w:p>
    <w:p w14:paraId="44C8EB72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/**</w:t>
      </w:r>
    </w:p>
    <w:p w14:paraId="6AFD5DD6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* Convert world </w:t>
      </w:r>
      <w:proofErr w:type="spell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coords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to viewport </w:t>
      </w:r>
      <w:proofErr w:type="spell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coords</w:t>
      </w:r>
      <w:proofErr w:type="spellEnd"/>
    </w:p>
    <w:p w14:paraId="1505CA63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* @param </w:t>
      </w:r>
      <w:proofErr w:type="spell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coords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world coordinates</w:t>
      </w:r>
    </w:p>
    <w:p w14:paraId="1A320452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*/</w:t>
      </w:r>
    </w:p>
    <w:p w14:paraId="0BDC74CA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private </w:t>
      </w:r>
      <w:proofErr w:type="spellStart"/>
      <w:proofErr w:type="gram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toView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(</w:t>
      </w:r>
      <w:proofErr w:type="spellStart"/>
      <w:proofErr w:type="gram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coords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: Vector) {</w:t>
      </w:r>
    </w:p>
    <w:p w14:paraId="2379294C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return </w:t>
      </w:r>
      <w:proofErr w:type="spellStart"/>
      <w:proofErr w:type="gram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coords.copy</w:t>
      </w:r>
      <w:proofErr w:type="spellEnd"/>
      <w:proofErr w:type="gram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()</w:t>
      </w:r>
    </w:p>
    <w:p w14:paraId="7A32201F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    </w:t>
      </w:r>
      <w:proofErr w:type="gram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.sub</w:t>
      </w:r>
      <w:proofErr w:type="gram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(this._</w:t>
      </w:r>
      <w:proofErr w:type="spell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coords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)</w:t>
      </w:r>
    </w:p>
    <w:p w14:paraId="70074B75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    </w:t>
      </w:r>
      <w:proofErr w:type="gram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.</w:t>
      </w:r>
      <w:proofErr w:type="spell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mul</w:t>
      </w:r>
      <w:proofErr w:type="spellEnd"/>
      <w:proofErr w:type="gram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(</w:t>
      </w:r>
      <w:proofErr w:type="spell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this._zoom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)</w:t>
      </w:r>
    </w:p>
    <w:p w14:paraId="62E6ADA1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    </w:t>
      </w:r>
      <w:proofErr w:type="gram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.</w:t>
      </w:r>
      <w:proofErr w:type="spell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mul</w:t>
      </w:r>
      <w:proofErr w:type="spellEnd"/>
      <w:proofErr w:type="gram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(new Vector(1, -1))</w:t>
      </w:r>
    </w:p>
    <w:p w14:paraId="469FE982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    </w:t>
      </w:r>
      <w:proofErr w:type="gram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.add</w:t>
      </w:r>
      <w:proofErr w:type="gram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(this._</w:t>
      </w:r>
      <w:proofErr w:type="spell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size.copy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().div(new Vector(2, 2)));</w:t>
      </w:r>
    </w:p>
    <w:p w14:paraId="7FCDE8E7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}</w:t>
      </w:r>
    </w:p>
    <w:p w14:paraId="196CED77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</w:p>
    <w:p w14:paraId="02DEB857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private </w:t>
      </w:r>
      <w:proofErr w:type="spellStart"/>
      <w:proofErr w:type="gram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xToWorld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(</w:t>
      </w:r>
      <w:proofErr w:type="gram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x: number) { return </w:t>
      </w:r>
      <w:proofErr w:type="spell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this.toWorld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(new Vector(x, 0)).x; }</w:t>
      </w:r>
    </w:p>
    <w:p w14:paraId="3552875F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private </w:t>
      </w:r>
      <w:proofErr w:type="spellStart"/>
      <w:proofErr w:type="gram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yToWorld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(</w:t>
      </w:r>
      <w:proofErr w:type="gram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y: number) { return </w:t>
      </w:r>
      <w:proofErr w:type="spell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this.toWorld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(new Vector(0, y)).y; }</w:t>
      </w:r>
    </w:p>
    <w:p w14:paraId="3A200FF8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private </w:t>
      </w:r>
      <w:proofErr w:type="spellStart"/>
      <w:proofErr w:type="gram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xToView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(</w:t>
      </w:r>
      <w:proofErr w:type="gram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x: number) { return </w:t>
      </w:r>
      <w:proofErr w:type="spell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this.toView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(new Vector(x, 0)).x; }</w:t>
      </w:r>
    </w:p>
    <w:p w14:paraId="7B11805F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private </w:t>
      </w:r>
      <w:proofErr w:type="spellStart"/>
      <w:proofErr w:type="gram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yToView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(</w:t>
      </w:r>
      <w:proofErr w:type="gram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y: number) { return </w:t>
      </w:r>
      <w:proofErr w:type="spell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this.toView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(new Vector(0, y)).y; }</w:t>
      </w:r>
    </w:p>
    <w:p w14:paraId="6976B033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</w:p>
    <w:p w14:paraId="09527FC1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private </w:t>
      </w:r>
      <w:proofErr w:type="spellStart"/>
      <w:proofErr w:type="gram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drawAllGrids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(</w:t>
      </w:r>
      <w:proofErr w:type="gram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) {</w:t>
      </w:r>
    </w:p>
    <w:p w14:paraId="3CFBBFD1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const </w:t>
      </w:r>
      <w:proofErr w:type="spell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ctx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= </w:t>
      </w:r>
      <w:proofErr w:type="spell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this.ctx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;</w:t>
      </w:r>
    </w:p>
    <w:p w14:paraId="20FA9151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const z = </w:t>
      </w:r>
      <w:proofErr w:type="spellStart"/>
      <w:proofErr w:type="gram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Math.min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(</w:t>
      </w:r>
      <w:proofErr w:type="gram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this._</w:t>
      </w:r>
      <w:proofErr w:type="spell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zoom.x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, this._</w:t>
      </w:r>
      <w:proofErr w:type="spell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zoom.y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);</w:t>
      </w:r>
    </w:p>
    <w:p w14:paraId="47A5827A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</w:p>
    <w:p w14:paraId="338B690C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</w:t>
      </w:r>
      <w:proofErr w:type="spellStart"/>
      <w:proofErr w:type="gram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ctx.save</w:t>
      </w:r>
      <w:proofErr w:type="spellEnd"/>
      <w:proofErr w:type="gram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();</w:t>
      </w:r>
    </w:p>
    <w:p w14:paraId="0649CC53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lastRenderedPageBreak/>
        <w:t xml:space="preserve">        </w:t>
      </w:r>
      <w:proofErr w:type="spellStart"/>
      <w:proofErr w:type="gram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ctx.strokeStyle</w:t>
      </w:r>
      <w:proofErr w:type="spellEnd"/>
      <w:proofErr w:type="gram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= '</w:t>
      </w:r>
      <w:proofErr w:type="spell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rgba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(255,255,255,.2)';</w:t>
      </w:r>
    </w:p>
    <w:p w14:paraId="58305342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</w:p>
    <w:p w14:paraId="50F6F347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if (z &gt;= 9) {</w:t>
      </w:r>
    </w:p>
    <w:p w14:paraId="2CDFBEA4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    </w:t>
      </w:r>
      <w:proofErr w:type="spellStart"/>
      <w:proofErr w:type="gram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ctx.lineWidth</w:t>
      </w:r>
      <w:proofErr w:type="spellEnd"/>
      <w:proofErr w:type="gram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= 1;</w:t>
      </w:r>
    </w:p>
    <w:p w14:paraId="1EA156DF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    </w:t>
      </w:r>
      <w:proofErr w:type="spellStart"/>
      <w:proofErr w:type="gram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this.drawGrid</w:t>
      </w:r>
      <w:proofErr w:type="spellEnd"/>
      <w:proofErr w:type="gram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(new Vector(1, 1));</w:t>
      </w:r>
    </w:p>
    <w:p w14:paraId="2E8E72D1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}</w:t>
      </w:r>
    </w:p>
    <w:p w14:paraId="29D7928B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</w:p>
    <w:p w14:paraId="4E1DB76F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if (z &gt;= 3) {</w:t>
      </w:r>
    </w:p>
    <w:p w14:paraId="65130E77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    </w:t>
      </w:r>
      <w:proofErr w:type="spellStart"/>
      <w:proofErr w:type="gram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ctx.lineWidth</w:t>
      </w:r>
      <w:proofErr w:type="spellEnd"/>
      <w:proofErr w:type="gram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= 1;</w:t>
      </w:r>
    </w:p>
    <w:p w14:paraId="271ECFB6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    </w:t>
      </w:r>
      <w:proofErr w:type="spellStart"/>
      <w:proofErr w:type="gram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this.drawGrid</w:t>
      </w:r>
      <w:proofErr w:type="spellEnd"/>
      <w:proofErr w:type="gram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(new Vector(10, 10));</w:t>
      </w:r>
    </w:p>
    <w:p w14:paraId="641342D8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}</w:t>
      </w:r>
    </w:p>
    <w:p w14:paraId="51F84E7B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</w:p>
    <w:p w14:paraId="3DE7A1BF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if (z &gt;= 0.4) {</w:t>
      </w:r>
    </w:p>
    <w:p w14:paraId="7A34E6CA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    </w:t>
      </w:r>
      <w:proofErr w:type="spellStart"/>
      <w:proofErr w:type="gram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ctx.lineWidth</w:t>
      </w:r>
      <w:proofErr w:type="spellEnd"/>
      <w:proofErr w:type="gram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= 2;</w:t>
      </w:r>
    </w:p>
    <w:p w14:paraId="5A86BB62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    </w:t>
      </w:r>
      <w:proofErr w:type="spellStart"/>
      <w:proofErr w:type="gram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this.drawGrid</w:t>
      </w:r>
      <w:proofErr w:type="spellEnd"/>
      <w:proofErr w:type="gram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(new Vector(50, 50));</w:t>
      </w:r>
    </w:p>
    <w:p w14:paraId="7DCF7CEF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} else if (z &gt;= 0.08) {</w:t>
      </w:r>
    </w:p>
    <w:p w14:paraId="1BF8D0F7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    </w:t>
      </w:r>
      <w:proofErr w:type="spellStart"/>
      <w:proofErr w:type="gram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ctx.lineWidth</w:t>
      </w:r>
      <w:proofErr w:type="spellEnd"/>
      <w:proofErr w:type="gram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= 1;</w:t>
      </w:r>
    </w:p>
    <w:p w14:paraId="33755C30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    </w:t>
      </w:r>
      <w:proofErr w:type="spellStart"/>
      <w:proofErr w:type="gram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this.drawGrid</w:t>
      </w:r>
      <w:proofErr w:type="spellEnd"/>
      <w:proofErr w:type="gram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(new Vector(500, 500));</w:t>
      </w:r>
    </w:p>
    <w:p w14:paraId="385E69B7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}</w:t>
      </w:r>
    </w:p>
    <w:p w14:paraId="190A67E0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</w:p>
    <w:p w14:paraId="3F3FC069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</w:t>
      </w:r>
      <w:proofErr w:type="spellStart"/>
      <w:proofErr w:type="gram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ctx.lineWidth</w:t>
      </w:r>
      <w:proofErr w:type="spellEnd"/>
      <w:proofErr w:type="gram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= (z &gt;= 0.4) ? </w:t>
      </w:r>
      <w:proofErr w:type="gram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3 :</w:t>
      </w:r>
      <w:proofErr w:type="gram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1;</w:t>
      </w:r>
    </w:p>
    <w:p w14:paraId="0BC5534A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</w:t>
      </w:r>
      <w:proofErr w:type="spellStart"/>
      <w:proofErr w:type="gram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this.drawGrid</w:t>
      </w:r>
      <w:proofErr w:type="spellEnd"/>
      <w:proofErr w:type="gram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(new Vector(10000, 10000));</w:t>
      </w:r>
    </w:p>
    <w:p w14:paraId="2C18FAE0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</w:p>
    <w:p w14:paraId="555D37AB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</w:t>
      </w:r>
      <w:proofErr w:type="spellStart"/>
      <w:proofErr w:type="gram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ctx.restore</w:t>
      </w:r>
      <w:proofErr w:type="spellEnd"/>
      <w:proofErr w:type="gram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();</w:t>
      </w:r>
    </w:p>
    <w:p w14:paraId="742D8238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}</w:t>
      </w:r>
    </w:p>
    <w:p w14:paraId="10E99C27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</w:p>
    <w:p w14:paraId="6D1836BE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private </w:t>
      </w:r>
      <w:proofErr w:type="spellStart"/>
      <w:proofErr w:type="gram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drawGrid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(</w:t>
      </w:r>
      <w:proofErr w:type="gram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interval: Vector) {</w:t>
      </w:r>
    </w:p>
    <w:p w14:paraId="54F9082A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const </w:t>
      </w:r>
      <w:proofErr w:type="spell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ctx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= </w:t>
      </w:r>
      <w:proofErr w:type="spell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this.ctx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;</w:t>
      </w:r>
    </w:p>
    <w:p w14:paraId="70BB17E2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const z = </w:t>
      </w:r>
      <w:proofErr w:type="gram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this._</w:t>
      </w:r>
      <w:proofErr w:type="spellStart"/>
      <w:proofErr w:type="gram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zoom.copy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();</w:t>
      </w:r>
    </w:p>
    <w:p w14:paraId="54903721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</w:p>
    <w:p w14:paraId="3B9FDAE9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const step = </w:t>
      </w:r>
      <w:proofErr w:type="spellStart"/>
      <w:proofErr w:type="gram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interval.copy</w:t>
      </w:r>
      <w:proofErr w:type="spellEnd"/>
      <w:proofErr w:type="gram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().</w:t>
      </w:r>
      <w:proofErr w:type="spell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mul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(z);</w:t>
      </w:r>
    </w:p>
    <w:p w14:paraId="7E9DE206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const </w:t>
      </w:r>
      <w:proofErr w:type="spell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numberOfSteps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= </w:t>
      </w:r>
      <w:proofErr w:type="gram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this._</w:t>
      </w:r>
      <w:proofErr w:type="spellStart"/>
      <w:proofErr w:type="gram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size.copy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().div(step);</w:t>
      </w:r>
    </w:p>
    <w:p w14:paraId="09F50807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const g0 = </w:t>
      </w:r>
      <w:proofErr w:type="spellStart"/>
      <w:proofErr w:type="gram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this.toWorld</w:t>
      </w:r>
      <w:proofErr w:type="spellEnd"/>
      <w:proofErr w:type="gram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(new Vector(-1, -1));</w:t>
      </w:r>
    </w:p>
    <w:p w14:paraId="1841B429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const </w:t>
      </w:r>
      <w:proofErr w:type="spell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worldStart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= g</w:t>
      </w:r>
      <w:proofErr w:type="gram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0.copy</w:t>
      </w:r>
      <w:proofErr w:type="gram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().sub(g0.mod(interval));</w:t>
      </w:r>
    </w:p>
    <w:p w14:paraId="2BA9448A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const start = </w:t>
      </w:r>
      <w:proofErr w:type="spellStart"/>
      <w:proofErr w:type="gram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this.toView</w:t>
      </w:r>
      <w:proofErr w:type="spellEnd"/>
      <w:proofErr w:type="gram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(</w:t>
      </w:r>
      <w:proofErr w:type="spell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worldStart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);</w:t>
      </w:r>
    </w:p>
    <w:p w14:paraId="17B72C17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</w:p>
    <w:p w14:paraId="69232C8B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for (let </w:t>
      </w:r>
      <w:proofErr w:type="spell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i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= 0; </w:t>
      </w:r>
      <w:proofErr w:type="spell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i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&lt; </w:t>
      </w:r>
      <w:proofErr w:type="spell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numberOfSteps.x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; </w:t>
      </w:r>
      <w:proofErr w:type="spell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i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++) {</w:t>
      </w:r>
    </w:p>
    <w:p w14:paraId="0570C790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    const x = </w:t>
      </w:r>
      <w:proofErr w:type="spell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Math.round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(</w:t>
      </w:r>
      <w:proofErr w:type="spell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start.x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+ </w:t>
      </w:r>
      <w:proofErr w:type="spell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step.x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* </w:t>
      </w:r>
      <w:proofErr w:type="spell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i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);</w:t>
      </w:r>
    </w:p>
    <w:p w14:paraId="52A4847A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</w:p>
    <w:p w14:paraId="0C7B19C2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    </w:t>
      </w:r>
      <w:proofErr w:type="spellStart"/>
      <w:proofErr w:type="gram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ctx.beginPath</w:t>
      </w:r>
      <w:proofErr w:type="spellEnd"/>
      <w:proofErr w:type="gram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();</w:t>
      </w:r>
    </w:p>
    <w:p w14:paraId="6997EE5B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    </w:t>
      </w:r>
      <w:proofErr w:type="spellStart"/>
      <w:proofErr w:type="gram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ctx.moveTo</w:t>
      </w:r>
      <w:proofErr w:type="spellEnd"/>
      <w:proofErr w:type="gram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(x, 0);</w:t>
      </w:r>
    </w:p>
    <w:p w14:paraId="04A012D2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    </w:t>
      </w:r>
      <w:proofErr w:type="spellStart"/>
      <w:proofErr w:type="gram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ctx.lineTo</w:t>
      </w:r>
      <w:proofErr w:type="spellEnd"/>
      <w:proofErr w:type="gram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(x, this._</w:t>
      </w:r>
      <w:proofErr w:type="spell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size.y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);</w:t>
      </w:r>
    </w:p>
    <w:p w14:paraId="0BFEBC23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    </w:t>
      </w:r>
      <w:proofErr w:type="spellStart"/>
      <w:proofErr w:type="gram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ctx.stroke</w:t>
      </w:r>
      <w:proofErr w:type="spellEnd"/>
      <w:proofErr w:type="gram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();</w:t>
      </w:r>
    </w:p>
    <w:p w14:paraId="468446E2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}</w:t>
      </w:r>
    </w:p>
    <w:p w14:paraId="5BA02078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</w:p>
    <w:p w14:paraId="290A89AA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for (let </w:t>
      </w:r>
      <w:proofErr w:type="spell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i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= 0; </w:t>
      </w:r>
      <w:proofErr w:type="spell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i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&lt; </w:t>
      </w:r>
      <w:proofErr w:type="spell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numberOfSteps.y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; </w:t>
      </w:r>
      <w:proofErr w:type="spell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i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++) {</w:t>
      </w:r>
    </w:p>
    <w:p w14:paraId="14501215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    const y = </w:t>
      </w:r>
      <w:proofErr w:type="spell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Math.round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(</w:t>
      </w:r>
      <w:proofErr w:type="spellStart"/>
      <w:proofErr w:type="gram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start.y</w:t>
      </w:r>
      <w:proofErr w:type="spellEnd"/>
      <w:proofErr w:type="gram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+ </w:t>
      </w:r>
      <w:proofErr w:type="spell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step.y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* </w:t>
      </w:r>
      <w:proofErr w:type="spell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i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);</w:t>
      </w:r>
    </w:p>
    <w:p w14:paraId="5ED26281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</w:p>
    <w:p w14:paraId="4819D584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    </w:t>
      </w:r>
      <w:proofErr w:type="spellStart"/>
      <w:proofErr w:type="gram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ctx.beginPath</w:t>
      </w:r>
      <w:proofErr w:type="spellEnd"/>
      <w:proofErr w:type="gram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();</w:t>
      </w:r>
    </w:p>
    <w:p w14:paraId="2220FCF3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    </w:t>
      </w:r>
      <w:proofErr w:type="spellStart"/>
      <w:proofErr w:type="gram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ctx.moveTo</w:t>
      </w:r>
      <w:proofErr w:type="spellEnd"/>
      <w:proofErr w:type="gram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(0, y);</w:t>
      </w:r>
    </w:p>
    <w:p w14:paraId="6694C181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    </w:t>
      </w:r>
      <w:proofErr w:type="spellStart"/>
      <w:proofErr w:type="gram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ctx.lineTo</w:t>
      </w:r>
      <w:proofErr w:type="spellEnd"/>
      <w:proofErr w:type="gram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(this._</w:t>
      </w:r>
      <w:proofErr w:type="spell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size.x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, y);</w:t>
      </w:r>
    </w:p>
    <w:p w14:paraId="73D059C9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    </w:t>
      </w:r>
      <w:proofErr w:type="spellStart"/>
      <w:proofErr w:type="gram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ctx.stroke</w:t>
      </w:r>
      <w:proofErr w:type="spellEnd"/>
      <w:proofErr w:type="gram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();</w:t>
      </w:r>
    </w:p>
    <w:p w14:paraId="1B1171C0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}</w:t>
      </w:r>
    </w:p>
    <w:p w14:paraId="0745A4CD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}</w:t>
      </w:r>
    </w:p>
    <w:p w14:paraId="15CFFBFB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</w:p>
    <w:p w14:paraId="670285CD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private </w:t>
      </w:r>
      <w:proofErr w:type="gram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resize(</w:t>
      </w:r>
      <w:proofErr w:type="gram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) {</w:t>
      </w:r>
    </w:p>
    <w:p w14:paraId="66D3FD76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</w:t>
      </w:r>
      <w:proofErr w:type="spellStart"/>
      <w:proofErr w:type="gram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this.updateMetrics</w:t>
      </w:r>
      <w:proofErr w:type="spellEnd"/>
      <w:proofErr w:type="gram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();</w:t>
      </w:r>
    </w:p>
    <w:p w14:paraId="6DAF7899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</w:t>
      </w:r>
      <w:proofErr w:type="spellStart"/>
      <w:proofErr w:type="gram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this.updateCanvasSize</w:t>
      </w:r>
      <w:proofErr w:type="spellEnd"/>
      <w:proofErr w:type="gram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();</w:t>
      </w:r>
    </w:p>
    <w:p w14:paraId="7FB27286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}</w:t>
      </w:r>
    </w:p>
    <w:p w14:paraId="7BE08313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</w:p>
    <w:p w14:paraId="6F116E9B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private </w:t>
      </w:r>
      <w:proofErr w:type="spellStart"/>
      <w:proofErr w:type="gram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updateMetrics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(</w:t>
      </w:r>
      <w:proofErr w:type="gram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) {</w:t>
      </w:r>
    </w:p>
    <w:p w14:paraId="0ACD1025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</w:t>
      </w:r>
      <w:proofErr w:type="gram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this._</w:t>
      </w:r>
      <w:proofErr w:type="spellStart"/>
      <w:proofErr w:type="gram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size.x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= </w:t>
      </w:r>
      <w:proofErr w:type="spell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this.root.offsetWidth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;</w:t>
      </w:r>
    </w:p>
    <w:p w14:paraId="77F11B34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</w:t>
      </w:r>
      <w:proofErr w:type="gram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this._</w:t>
      </w:r>
      <w:proofErr w:type="spellStart"/>
      <w:proofErr w:type="gram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size.y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= </w:t>
      </w:r>
      <w:proofErr w:type="spell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this.root.offsetHeight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;</w:t>
      </w:r>
    </w:p>
    <w:p w14:paraId="77AD89D5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lastRenderedPageBreak/>
        <w:t xml:space="preserve">    }</w:t>
      </w:r>
    </w:p>
    <w:p w14:paraId="578D989A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</w:p>
    <w:p w14:paraId="6E243F42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private </w:t>
      </w:r>
      <w:proofErr w:type="spellStart"/>
      <w:proofErr w:type="gram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updateCanvasSize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(</w:t>
      </w:r>
      <w:proofErr w:type="gram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) {</w:t>
      </w:r>
    </w:p>
    <w:p w14:paraId="7F9BB5B8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this.</w:t>
      </w:r>
      <w:proofErr w:type="gram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$.</w:t>
      </w:r>
      <w:proofErr w:type="spell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canvas</w:t>
      </w:r>
      <w:proofErr w:type="gram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.width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= this._</w:t>
      </w:r>
      <w:proofErr w:type="spell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size.x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;</w:t>
      </w:r>
    </w:p>
    <w:p w14:paraId="13973FAB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this.</w:t>
      </w:r>
      <w:proofErr w:type="gram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$.</w:t>
      </w:r>
      <w:proofErr w:type="spell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canvas</w:t>
      </w:r>
      <w:proofErr w:type="gram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.height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= this._</w:t>
      </w:r>
      <w:proofErr w:type="spell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size.y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;</w:t>
      </w:r>
    </w:p>
    <w:p w14:paraId="2C724549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}</w:t>
      </w:r>
    </w:p>
    <w:p w14:paraId="36D8C3E8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</w:p>
    <w:p w14:paraId="34E07293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private </w:t>
      </w:r>
      <w:proofErr w:type="spellStart"/>
      <w:proofErr w:type="gram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clearCanvas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(</w:t>
      </w:r>
      <w:proofErr w:type="gram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) {</w:t>
      </w:r>
    </w:p>
    <w:p w14:paraId="21983C55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</w:t>
      </w:r>
      <w:proofErr w:type="spellStart"/>
      <w:proofErr w:type="gram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this.ctx.clearRect</w:t>
      </w:r>
      <w:proofErr w:type="spellEnd"/>
      <w:proofErr w:type="gram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(0, 0, this._</w:t>
      </w:r>
      <w:proofErr w:type="spell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size.x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, this._</w:t>
      </w:r>
      <w:proofErr w:type="spell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size.y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);</w:t>
      </w:r>
    </w:p>
    <w:p w14:paraId="684F54EE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}</w:t>
      </w:r>
    </w:p>
    <w:p w14:paraId="467A1650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</w:p>
    <w:p w14:paraId="54B6CB76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private </w:t>
      </w:r>
      <w:proofErr w:type="spellStart"/>
      <w:proofErr w:type="gram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getElements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(</w:t>
      </w:r>
      <w:proofErr w:type="gram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) {</w:t>
      </w:r>
    </w:p>
    <w:p w14:paraId="03A843E4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</w:t>
      </w:r>
      <w:proofErr w:type="spell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this.</w:t>
      </w:r>
      <w:proofErr w:type="gram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$.canvas</w:t>
      </w:r>
      <w:proofErr w:type="spellEnd"/>
      <w:proofErr w:type="gram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= </w:t>
      </w:r>
      <w:proofErr w:type="spell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this.root.querySelector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('.</w:t>
      </w:r>
      <w:proofErr w:type="spell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app__canvas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');</w:t>
      </w:r>
    </w:p>
    <w:p w14:paraId="69412305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</w:t>
      </w:r>
      <w:proofErr w:type="spell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this.ctx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= this.</w:t>
      </w:r>
      <w:proofErr w:type="gram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$.</w:t>
      </w:r>
      <w:proofErr w:type="spell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canvas</w:t>
      </w:r>
      <w:proofErr w:type="gram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.getContext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('2d');</w:t>
      </w:r>
    </w:p>
    <w:p w14:paraId="02E96291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}</w:t>
      </w:r>
    </w:p>
    <w:p w14:paraId="4E770FCB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</w:p>
    <w:p w14:paraId="48A5C4A7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public </w:t>
      </w:r>
      <w:proofErr w:type="spellStart"/>
      <w:proofErr w:type="gram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setFunc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(</w:t>
      </w:r>
      <w:proofErr w:type="spellStart"/>
      <w:proofErr w:type="gram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func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: </w:t>
      </w:r>
      <w:proofErr w:type="spell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IFunc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) {</w:t>
      </w:r>
    </w:p>
    <w:p w14:paraId="1A760659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</w:t>
      </w:r>
      <w:proofErr w:type="spellStart"/>
      <w:proofErr w:type="gram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this.func</w:t>
      </w:r>
      <w:proofErr w:type="spellEnd"/>
      <w:proofErr w:type="gram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= </w:t>
      </w:r>
      <w:proofErr w:type="spell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func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;</w:t>
      </w:r>
    </w:p>
    <w:p w14:paraId="3CDE4957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}</w:t>
      </w:r>
    </w:p>
    <w:p w14:paraId="36B0739C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</w:p>
    <w:p w14:paraId="2A4FFBD1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set </w:t>
      </w:r>
      <w:proofErr w:type="spellStart"/>
      <w:proofErr w:type="gram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coords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(</w:t>
      </w:r>
      <w:proofErr w:type="spellStart"/>
      <w:proofErr w:type="gram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coords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: Vector) {</w:t>
      </w:r>
    </w:p>
    <w:p w14:paraId="597C5A17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    </w:t>
      </w:r>
      <w:proofErr w:type="gram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this._</w:t>
      </w:r>
      <w:proofErr w:type="spellStart"/>
      <w:proofErr w:type="gram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coords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= </w:t>
      </w:r>
      <w:proofErr w:type="spellStart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coords.copy</w:t>
      </w:r>
      <w:proofErr w:type="spellEnd"/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();</w:t>
      </w:r>
    </w:p>
    <w:p w14:paraId="1299040B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 xml:space="preserve">    }</w:t>
      </w:r>
    </w:p>
    <w:p w14:paraId="133CCBC0" w14:textId="77777777" w:rsidR="0022124E" w:rsidRPr="0022124E" w:rsidRDefault="0022124E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 w:rsidRPr="0022124E"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}</w:t>
      </w:r>
    </w:p>
    <w:p w14:paraId="14A1531F" w14:textId="77777777" w:rsidR="0022124E" w:rsidRPr="0022124E" w:rsidRDefault="0022124E" w:rsidP="00AB48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ind w:firstLine="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</w:p>
    <w:p w14:paraId="702B610C" w14:textId="77777777" w:rsidR="00442A54" w:rsidRDefault="00442A54">
      <w:pPr>
        <w:ind w:firstLine="0"/>
        <w:jc w:val="left"/>
        <w:rPr>
          <w:kern w:val="0"/>
          <w:sz w:val="28"/>
          <w:szCs w:val="28"/>
          <w:lang w:val="uk-UA" w:eastAsia="uk-UA"/>
        </w:rPr>
      </w:pPr>
      <w:r>
        <w:rPr>
          <w:kern w:val="0"/>
          <w:sz w:val="28"/>
          <w:szCs w:val="28"/>
          <w:lang w:val="uk-UA" w:eastAsia="uk-UA"/>
        </w:rPr>
        <w:br w:type="page"/>
      </w:r>
    </w:p>
    <w:p w14:paraId="7F31C22F" w14:textId="4CD706C4" w:rsidR="00724151" w:rsidRPr="009107B6" w:rsidRDefault="00AC21DC" w:rsidP="009107B6">
      <w:pPr>
        <w:spacing w:line="276" w:lineRule="auto"/>
        <w:ind w:firstLine="0"/>
        <w:rPr>
          <w:kern w:val="0"/>
          <w:sz w:val="28"/>
          <w:szCs w:val="28"/>
          <w:lang w:val="uk-UA" w:eastAsia="uk-UA"/>
        </w:rPr>
      </w:pPr>
      <w:r>
        <w:rPr>
          <w:kern w:val="0"/>
          <w:sz w:val="28"/>
          <w:szCs w:val="28"/>
          <w:lang w:val="uk-UA" w:eastAsia="uk-UA"/>
        </w:rPr>
        <w:lastRenderedPageBreak/>
        <w:t>2</w:t>
      </w:r>
      <w:r w:rsidR="009107B6" w:rsidRPr="00FC3A83">
        <w:rPr>
          <w:kern w:val="0"/>
          <w:sz w:val="28"/>
          <w:szCs w:val="28"/>
          <w:lang w:eastAsia="uk-UA"/>
        </w:rPr>
        <w:t xml:space="preserve">. </w:t>
      </w:r>
      <w:r w:rsidR="00724151" w:rsidRPr="009107B6">
        <w:rPr>
          <w:kern w:val="0"/>
          <w:sz w:val="28"/>
          <w:szCs w:val="28"/>
          <w:lang w:val="uk-UA" w:eastAsia="uk-UA"/>
        </w:rPr>
        <w:t>Результат виконан</w:t>
      </w:r>
      <w:r>
        <w:rPr>
          <w:kern w:val="0"/>
          <w:sz w:val="28"/>
          <w:szCs w:val="28"/>
          <w:lang w:val="uk-UA" w:eastAsia="uk-UA"/>
        </w:rPr>
        <w:t>ня програми</w:t>
      </w:r>
    </w:p>
    <w:p w14:paraId="49F9A155" w14:textId="5181EB18" w:rsidR="003D6D04" w:rsidRPr="00C15A57" w:rsidRDefault="00316BD9" w:rsidP="00316BD9">
      <w:pPr>
        <w:ind w:left="142" w:firstLine="38"/>
        <w:jc w:val="center"/>
        <w:rPr>
          <w:sz w:val="28"/>
          <w:szCs w:val="28"/>
        </w:rPr>
      </w:pPr>
      <w:r>
        <w:rPr>
          <w:noProof/>
          <w:lang w:val="uk-UA"/>
        </w:rPr>
        <w:drawing>
          <wp:inline distT="0" distB="0" distL="0" distR="0" wp14:anchorId="0024DD2D" wp14:editId="534298EF">
            <wp:extent cx="6263640" cy="3722011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3640" cy="3722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AAE96A" w14:textId="4997C240" w:rsidR="009107B6" w:rsidRPr="009107B6" w:rsidRDefault="009107B6" w:rsidP="009107B6">
      <w:pPr>
        <w:spacing w:line="360" w:lineRule="auto"/>
        <w:ind w:left="142" w:firstLine="38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</w:t>
      </w:r>
    </w:p>
    <w:p w14:paraId="50EA40A8" w14:textId="0A5CDFB6" w:rsidR="003D6D04" w:rsidRDefault="006E2DE5" w:rsidP="003D6D04">
      <w:pPr>
        <w:ind w:firstLine="567"/>
        <w:rPr>
          <w:lang w:val="uk-UA"/>
        </w:rPr>
      </w:pPr>
      <w:r w:rsidRPr="00757A8E">
        <w:rPr>
          <w:b/>
          <w:sz w:val="28"/>
          <w:szCs w:val="28"/>
          <w:lang w:val="uk-UA"/>
        </w:rPr>
        <w:t xml:space="preserve">Висновок: </w:t>
      </w:r>
      <w:r w:rsidRPr="00757A8E">
        <w:rPr>
          <w:sz w:val="28"/>
          <w:szCs w:val="28"/>
          <w:lang w:val="uk-UA"/>
        </w:rPr>
        <w:t>на цій</w:t>
      </w:r>
      <w:r w:rsidR="00F129A5" w:rsidRPr="00757A8E">
        <w:rPr>
          <w:sz w:val="28"/>
          <w:szCs w:val="28"/>
          <w:lang w:val="uk-UA"/>
        </w:rPr>
        <w:t xml:space="preserve"> лабораторній роботі оволодів</w:t>
      </w:r>
      <w:r w:rsidR="00F129A5" w:rsidRPr="00FC3A83">
        <w:rPr>
          <w:sz w:val="28"/>
          <w:szCs w:val="28"/>
          <w:lang w:val="uk-UA"/>
        </w:rPr>
        <w:t xml:space="preserve"> </w:t>
      </w:r>
      <w:r w:rsidR="00FC3A83">
        <w:rPr>
          <w:sz w:val="28"/>
          <w:szCs w:val="28"/>
          <w:lang w:val="uk-UA"/>
        </w:rPr>
        <w:t xml:space="preserve">навичками побудови </w:t>
      </w:r>
      <w:r w:rsidR="005F08EA">
        <w:rPr>
          <w:sz w:val="28"/>
          <w:szCs w:val="28"/>
          <w:lang w:val="uk-UA"/>
        </w:rPr>
        <w:t>графіків функцій.</w:t>
      </w:r>
    </w:p>
    <w:p w14:paraId="4ED55155" w14:textId="671BD814" w:rsidR="004C6DEE" w:rsidRPr="00757A8E" w:rsidRDefault="004C6DEE" w:rsidP="008A6105">
      <w:pPr>
        <w:spacing w:after="480" w:line="276" w:lineRule="auto"/>
        <w:ind w:left="142" w:firstLine="0"/>
        <w:jc w:val="left"/>
        <w:rPr>
          <w:spacing w:val="-10"/>
          <w:sz w:val="28"/>
          <w:szCs w:val="28"/>
          <w:lang w:val="uk-UA" w:eastAsia="uk-UA"/>
        </w:rPr>
      </w:pPr>
    </w:p>
    <w:sectPr w:rsidR="004C6DEE" w:rsidRPr="00757A8E">
      <w:footerReference w:type="default" r:id="rId19"/>
      <w:pgSz w:w="11906" w:h="16838"/>
      <w:pgMar w:top="624" w:right="624" w:bottom="1372" w:left="1418" w:header="720" w:footer="238" w:gutter="0"/>
      <w:pgBorders>
        <w:top w:val="single" w:sz="8" w:space="12" w:color="auto"/>
        <w:left w:val="single" w:sz="8" w:space="14" w:color="auto"/>
        <w:right w:val="single" w:sz="8" w:space="9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960E65" w14:textId="77777777" w:rsidR="00F369B2" w:rsidRDefault="00F369B2">
      <w:r>
        <w:separator/>
      </w:r>
    </w:p>
  </w:endnote>
  <w:endnote w:type="continuationSeparator" w:id="0">
    <w:p w14:paraId="55F83553" w14:textId="77777777" w:rsidR="00F369B2" w:rsidRDefault="00F369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211E34" w14:textId="77777777" w:rsidR="00122C30" w:rsidRDefault="00122C3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40"/>
      <w:gridCol w:w="511"/>
      <w:gridCol w:w="1134"/>
      <w:gridCol w:w="878"/>
      <w:gridCol w:w="474"/>
      <w:gridCol w:w="6586"/>
      <w:gridCol w:w="424"/>
    </w:tblGrid>
    <w:tr w:rsidR="0038659F" w14:paraId="47CF0F41" w14:textId="77777777">
      <w:trPr>
        <w:cantSplit/>
        <w:trHeight w:val="305"/>
      </w:trPr>
      <w:tc>
        <w:tcPr>
          <w:tcW w:w="340" w:type="dxa"/>
        </w:tcPr>
        <w:p w14:paraId="336D6450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511" w:type="dxa"/>
        </w:tcPr>
        <w:p w14:paraId="06AE3266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1134" w:type="dxa"/>
        </w:tcPr>
        <w:p w14:paraId="63D024A8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878" w:type="dxa"/>
        </w:tcPr>
        <w:p w14:paraId="431B2450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474" w:type="dxa"/>
        </w:tcPr>
        <w:p w14:paraId="034CDE64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6586" w:type="dxa"/>
          <w:vMerge w:val="restart"/>
          <w:vAlign w:val="center"/>
        </w:tcPr>
        <w:p w14:paraId="36FC6730" w14:textId="77777777" w:rsidR="0038659F" w:rsidRDefault="0038659F">
          <w:pPr>
            <w:pStyle w:val="Footer"/>
            <w:ind w:right="-1474" w:firstLine="0"/>
            <w:jc w:val="center"/>
            <w:rPr>
              <w:sz w:val="36"/>
            </w:rPr>
          </w:pPr>
          <w:r>
            <w:rPr>
              <w:sz w:val="36"/>
            </w:rPr>
            <w:t>7.092301.521</w:t>
          </w:r>
        </w:p>
      </w:tc>
      <w:tc>
        <w:tcPr>
          <w:tcW w:w="424" w:type="dxa"/>
          <w:vAlign w:val="center"/>
        </w:tcPr>
        <w:p w14:paraId="0C0F7383" w14:textId="77777777" w:rsidR="0038659F" w:rsidRDefault="0038659F">
          <w:pPr>
            <w:pStyle w:val="Footer"/>
            <w:ind w:right="-1474" w:hanging="108"/>
            <w:rPr>
              <w:sz w:val="16"/>
            </w:rPr>
          </w:pPr>
          <w:r>
            <w:rPr>
              <w:sz w:val="16"/>
            </w:rPr>
            <w:t xml:space="preserve"> Лист</w:t>
          </w:r>
        </w:p>
      </w:tc>
    </w:tr>
    <w:tr w:rsidR="0038659F" w14:paraId="72A1C97F" w14:textId="77777777">
      <w:trPr>
        <w:cantSplit/>
        <w:trHeight w:val="305"/>
      </w:trPr>
      <w:tc>
        <w:tcPr>
          <w:tcW w:w="340" w:type="dxa"/>
        </w:tcPr>
        <w:p w14:paraId="6D88FFF6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511" w:type="dxa"/>
        </w:tcPr>
        <w:p w14:paraId="3BD067EB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1134" w:type="dxa"/>
        </w:tcPr>
        <w:p w14:paraId="452F7D69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878" w:type="dxa"/>
        </w:tcPr>
        <w:p w14:paraId="49EAF338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474" w:type="dxa"/>
        </w:tcPr>
        <w:p w14:paraId="55818F86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6586" w:type="dxa"/>
          <w:vMerge/>
        </w:tcPr>
        <w:p w14:paraId="666BDBE6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424" w:type="dxa"/>
          <w:vMerge w:val="restart"/>
          <w:vAlign w:val="center"/>
        </w:tcPr>
        <w:p w14:paraId="52DFE6B0" w14:textId="77777777" w:rsidR="0038659F" w:rsidRDefault="0038659F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napToGrid w:val="0"/>
              <w:sz w:val="16"/>
            </w:rPr>
            <w:fldChar w:fldCharType="begin"/>
          </w:r>
          <w:r>
            <w:rPr>
              <w:snapToGrid w:val="0"/>
              <w:sz w:val="16"/>
            </w:rPr>
            <w:instrText xml:space="preserve"> PAGE </w:instrText>
          </w:r>
          <w:r>
            <w:rPr>
              <w:snapToGrid w:val="0"/>
              <w:sz w:val="16"/>
            </w:rPr>
            <w:fldChar w:fldCharType="separate"/>
          </w:r>
          <w:r>
            <w:rPr>
              <w:noProof/>
              <w:snapToGrid w:val="0"/>
              <w:sz w:val="16"/>
            </w:rPr>
            <w:t>2</w:t>
          </w:r>
          <w:r>
            <w:rPr>
              <w:snapToGrid w:val="0"/>
              <w:sz w:val="16"/>
            </w:rPr>
            <w:fldChar w:fldCharType="end"/>
          </w:r>
        </w:p>
      </w:tc>
    </w:tr>
    <w:tr w:rsidR="0038659F" w14:paraId="3EF5B615" w14:textId="77777777">
      <w:trPr>
        <w:cantSplit/>
        <w:trHeight w:val="305"/>
      </w:trPr>
      <w:tc>
        <w:tcPr>
          <w:tcW w:w="340" w:type="dxa"/>
          <w:vAlign w:val="center"/>
        </w:tcPr>
        <w:p w14:paraId="43BC0BFE" w14:textId="77777777" w:rsidR="0038659F" w:rsidRDefault="0038659F">
          <w:pPr>
            <w:pStyle w:val="Footer"/>
            <w:ind w:right="-1474" w:hanging="77"/>
            <w:jc w:val="left"/>
            <w:rPr>
              <w:sz w:val="16"/>
            </w:rPr>
          </w:pPr>
          <w:proofErr w:type="spellStart"/>
          <w:r>
            <w:rPr>
              <w:sz w:val="16"/>
            </w:rPr>
            <w:t>Изм</w:t>
          </w:r>
          <w:proofErr w:type="spellEnd"/>
        </w:p>
      </w:tc>
      <w:tc>
        <w:tcPr>
          <w:tcW w:w="511" w:type="dxa"/>
          <w:vAlign w:val="center"/>
        </w:tcPr>
        <w:p w14:paraId="2024D6AF" w14:textId="77777777" w:rsidR="0038659F" w:rsidRDefault="0038659F">
          <w:pPr>
            <w:pStyle w:val="Footer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134" w:type="dxa"/>
          <w:vAlign w:val="center"/>
        </w:tcPr>
        <w:p w14:paraId="404CAF05" w14:textId="77777777" w:rsidR="0038659F" w:rsidRDefault="0038659F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 xml:space="preserve">№ </w:t>
          </w:r>
          <w:proofErr w:type="spellStart"/>
          <w:r>
            <w:rPr>
              <w:sz w:val="16"/>
            </w:rPr>
            <w:t>докум</w:t>
          </w:r>
          <w:proofErr w:type="spellEnd"/>
        </w:p>
      </w:tc>
      <w:tc>
        <w:tcPr>
          <w:tcW w:w="878" w:type="dxa"/>
          <w:vAlign w:val="center"/>
        </w:tcPr>
        <w:p w14:paraId="58E33C8A" w14:textId="77777777" w:rsidR="0038659F" w:rsidRDefault="0038659F">
          <w:pPr>
            <w:pStyle w:val="Footer"/>
            <w:ind w:right="-1474" w:hanging="44"/>
            <w:jc w:val="left"/>
            <w:rPr>
              <w:sz w:val="16"/>
            </w:rPr>
          </w:pPr>
          <w:r>
            <w:rPr>
              <w:sz w:val="16"/>
            </w:rPr>
            <w:t>Подпись</w:t>
          </w:r>
        </w:p>
      </w:tc>
      <w:tc>
        <w:tcPr>
          <w:tcW w:w="474" w:type="dxa"/>
          <w:vAlign w:val="center"/>
        </w:tcPr>
        <w:p w14:paraId="20965F4A" w14:textId="77777777" w:rsidR="0038659F" w:rsidRDefault="0038659F">
          <w:pPr>
            <w:pStyle w:val="Footer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586" w:type="dxa"/>
          <w:vMerge/>
          <w:vAlign w:val="center"/>
        </w:tcPr>
        <w:p w14:paraId="43D2559A" w14:textId="77777777" w:rsidR="0038659F" w:rsidRDefault="0038659F">
          <w:pPr>
            <w:pStyle w:val="Footer"/>
            <w:ind w:right="-1474" w:firstLine="0"/>
            <w:jc w:val="left"/>
          </w:pPr>
        </w:p>
      </w:tc>
      <w:tc>
        <w:tcPr>
          <w:tcW w:w="424" w:type="dxa"/>
          <w:vMerge/>
          <w:vAlign w:val="center"/>
        </w:tcPr>
        <w:p w14:paraId="772AC5DD" w14:textId="77777777" w:rsidR="0038659F" w:rsidRDefault="0038659F">
          <w:pPr>
            <w:pStyle w:val="Footer"/>
            <w:ind w:right="-1474" w:firstLine="0"/>
            <w:jc w:val="left"/>
          </w:pPr>
        </w:p>
      </w:tc>
    </w:tr>
  </w:tbl>
  <w:p w14:paraId="735714C6" w14:textId="77777777" w:rsidR="0038659F" w:rsidRDefault="0038659F">
    <w:pPr>
      <w:pStyle w:val="Footer"/>
      <w:ind w:right="-1474" w:firstLine="0"/>
    </w:pPr>
    <w:r>
      <w:rPr>
        <w:snapToGrid w:val="0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349" w:type="dxa"/>
      <w:tblInd w:w="-172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Look w:val="0000" w:firstRow="0" w:lastRow="0" w:firstColumn="0" w:lastColumn="0" w:noHBand="0" w:noVBand="0"/>
    </w:tblPr>
    <w:tblGrid>
      <w:gridCol w:w="422"/>
      <w:gridCol w:w="543"/>
      <w:gridCol w:w="1301"/>
      <w:gridCol w:w="852"/>
      <w:gridCol w:w="567"/>
      <w:gridCol w:w="3827"/>
      <w:gridCol w:w="284"/>
      <w:gridCol w:w="284"/>
      <w:gridCol w:w="284"/>
      <w:gridCol w:w="964"/>
      <w:gridCol w:w="1021"/>
    </w:tblGrid>
    <w:tr w:rsidR="0038659F" w:rsidRPr="00757A8E" w14:paraId="73E12FA2" w14:textId="77777777">
      <w:trPr>
        <w:cantSplit/>
        <w:trHeight w:val="271"/>
      </w:trPr>
      <w:tc>
        <w:tcPr>
          <w:tcW w:w="422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129C4CEE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43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113FF73E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1301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5DFCC283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852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44BF163F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71C555FC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6664" w:type="dxa"/>
          <w:gridSpan w:val="6"/>
          <w:vMerge w:val="restart"/>
          <w:tcBorders>
            <w:left w:val="nil"/>
          </w:tcBorders>
          <w:vAlign w:val="center"/>
        </w:tcPr>
        <w:p w14:paraId="3A80A25A" w14:textId="0BAB7187" w:rsidR="0038659F" w:rsidRPr="00757A8E" w:rsidRDefault="0038659F" w:rsidP="008A6105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40"/>
              <w:lang w:val="uk-UA"/>
            </w:rPr>
          </w:pPr>
          <w:r w:rsidRPr="00757A8E">
            <w:rPr>
              <w:sz w:val="40"/>
              <w:lang w:val="uk-UA"/>
            </w:rPr>
            <w:t>121.</w:t>
          </w:r>
          <w:r w:rsidR="00AC21DC">
            <w:rPr>
              <w:sz w:val="40"/>
              <w:lang w:val="en-US"/>
            </w:rPr>
            <w:t>3</w:t>
          </w:r>
          <w:r w:rsidRPr="00757A8E">
            <w:rPr>
              <w:sz w:val="40"/>
              <w:lang w:val="uk-UA"/>
            </w:rPr>
            <w:t>151.05.01</w:t>
          </w:r>
        </w:p>
      </w:tc>
    </w:tr>
    <w:tr w:rsidR="0038659F" w:rsidRPr="00757A8E" w14:paraId="1AF3DA75" w14:textId="77777777">
      <w:trPr>
        <w:cantSplit/>
        <w:trHeight w:val="271"/>
      </w:trPr>
      <w:tc>
        <w:tcPr>
          <w:tcW w:w="422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20ED4AFF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43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4A62D6E7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1301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4CDB3395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852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1056C8E7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6C65FD5D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6664" w:type="dxa"/>
          <w:gridSpan w:val="6"/>
          <w:vMerge/>
          <w:tcBorders>
            <w:left w:val="nil"/>
          </w:tcBorders>
        </w:tcPr>
        <w:p w14:paraId="1FB5C283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</w:tr>
    <w:tr w:rsidR="0038659F" w:rsidRPr="00757A8E" w14:paraId="1FA5151D" w14:textId="77777777">
      <w:trPr>
        <w:cantSplit/>
        <w:trHeight w:val="271"/>
      </w:trPr>
      <w:tc>
        <w:tcPr>
          <w:tcW w:w="422" w:type="dxa"/>
          <w:tcBorders>
            <w:top w:val="nil"/>
            <w:bottom w:val="nil"/>
          </w:tcBorders>
          <w:vAlign w:val="center"/>
        </w:tcPr>
        <w:p w14:paraId="18107D31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94"/>
            <w:jc w:val="center"/>
            <w:rPr>
              <w:sz w:val="16"/>
              <w:lang w:val="uk-UA"/>
            </w:rPr>
          </w:pPr>
          <w:proofErr w:type="spellStart"/>
          <w:r w:rsidRPr="00757A8E">
            <w:rPr>
              <w:sz w:val="16"/>
              <w:lang w:val="uk-UA"/>
            </w:rPr>
            <w:t>Зм</w:t>
          </w:r>
          <w:proofErr w:type="spellEnd"/>
        </w:p>
      </w:tc>
      <w:tc>
        <w:tcPr>
          <w:tcW w:w="543" w:type="dxa"/>
          <w:tcBorders>
            <w:top w:val="nil"/>
            <w:bottom w:val="nil"/>
          </w:tcBorders>
          <w:vAlign w:val="center"/>
        </w:tcPr>
        <w:p w14:paraId="4B9F8D9A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38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Лист</w:t>
          </w:r>
        </w:p>
      </w:tc>
      <w:tc>
        <w:tcPr>
          <w:tcW w:w="1301" w:type="dxa"/>
          <w:tcBorders>
            <w:top w:val="nil"/>
            <w:bottom w:val="nil"/>
          </w:tcBorders>
          <w:vAlign w:val="center"/>
        </w:tcPr>
        <w:p w14:paraId="43082DC1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 xml:space="preserve">№ </w:t>
          </w:r>
          <w:proofErr w:type="spellStart"/>
          <w:r w:rsidRPr="00757A8E">
            <w:rPr>
              <w:sz w:val="16"/>
              <w:lang w:val="uk-UA"/>
            </w:rPr>
            <w:t>докум</w:t>
          </w:r>
          <w:proofErr w:type="spellEnd"/>
          <w:r w:rsidRPr="00757A8E">
            <w:rPr>
              <w:sz w:val="16"/>
              <w:lang w:val="uk-UA"/>
            </w:rPr>
            <w:t>.</w:t>
          </w:r>
        </w:p>
      </w:tc>
      <w:tc>
        <w:tcPr>
          <w:tcW w:w="852" w:type="dxa"/>
          <w:tcBorders>
            <w:top w:val="nil"/>
            <w:bottom w:val="nil"/>
          </w:tcBorders>
          <w:vAlign w:val="center"/>
        </w:tcPr>
        <w:p w14:paraId="2BD012AA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66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Підпис</w:t>
          </w:r>
        </w:p>
      </w:tc>
      <w:tc>
        <w:tcPr>
          <w:tcW w:w="567" w:type="dxa"/>
          <w:tcBorders>
            <w:top w:val="nil"/>
            <w:bottom w:val="nil"/>
          </w:tcBorders>
          <w:vAlign w:val="center"/>
        </w:tcPr>
        <w:p w14:paraId="6868DD85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Дата</w:t>
          </w:r>
        </w:p>
      </w:tc>
      <w:tc>
        <w:tcPr>
          <w:tcW w:w="6664" w:type="dxa"/>
          <w:gridSpan w:val="6"/>
          <w:vMerge/>
          <w:tcBorders>
            <w:bottom w:val="nil"/>
          </w:tcBorders>
        </w:tcPr>
        <w:p w14:paraId="1A072863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</w:tr>
    <w:tr w:rsidR="0038659F" w:rsidRPr="00757A8E" w14:paraId="7EC01425" w14:textId="77777777">
      <w:trPr>
        <w:cantSplit/>
        <w:trHeight w:val="243"/>
      </w:trPr>
      <w:tc>
        <w:tcPr>
          <w:tcW w:w="965" w:type="dxa"/>
          <w:gridSpan w:val="2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1B27C763" w14:textId="77777777" w:rsidR="0038659F" w:rsidRPr="00757A8E" w:rsidRDefault="0038659F" w:rsidP="00795744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 xml:space="preserve">  </w:t>
          </w:r>
        </w:p>
      </w:tc>
      <w:tc>
        <w:tcPr>
          <w:tcW w:w="1301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6018F03D" w14:textId="77777777" w:rsidR="0038659F" w:rsidRPr="00757A8E" w:rsidRDefault="0038659F" w:rsidP="006164A6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szCs w:val="16"/>
              <w:lang w:val="uk-UA"/>
            </w:rPr>
          </w:pPr>
        </w:p>
      </w:tc>
      <w:tc>
        <w:tcPr>
          <w:tcW w:w="852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37C534BE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23853C09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3827" w:type="dxa"/>
          <w:vMerge w:val="restart"/>
          <w:tcBorders>
            <w:left w:val="nil"/>
            <w:right w:val="single" w:sz="8" w:space="0" w:color="auto"/>
          </w:tcBorders>
          <w:vAlign w:val="center"/>
        </w:tcPr>
        <w:p w14:paraId="495CE509" w14:textId="1FF3E761" w:rsidR="00AC21DC" w:rsidRPr="00757A8E" w:rsidRDefault="00AC21DC" w:rsidP="00AC21DC">
          <w:pPr>
            <w:spacing w:line="276" w:lineRule="auto"/>
            <w:ind w:left="142" w:firstLine="0"/>
            <w:jc w:val="center"/>
            <w:rPr>
              <w:sz w:val="28"/>
              <w:lang w:val="uk-UA"/>
            </w:rPr>
          </w:pPr>
          <w:r>
            <w:rPr>
              <w:sz w:val="28"/>
              <w:lang w:val="uk-UA"/>
            </w:rPr>
            <w:t>Побудова графіків функцій</w:t>
          </w:r>
        </w:p>
      </w:tc>
      <w:tc>
        <w:tcPr>
          <w:tcW w:w="852" w:type="dxa"/>
          <w:gridSpan w:val="3"/>
          <w:tcBorders>
            <w:left w:val="nil"/>
            <w:right w:val="single" w:sz="8" w:space="0" w:color="auto"/>
          </w:tcBorders>
          <w:vAlign w:val="center"/>
        </w:tcPr>
        <w:p w14:paraId="0BCB53DA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 xml:space="preserve">Літ </w:t>
          </w:r>
        </w:p>
      </w:tc>
      <w:tc>
        <w:tcPr>
          <w:tcW w:w="964" w:type="dxa"/>
          <w:tcBorders>
            <w:left w:val="nil"/>
            <w:right w:val="single" w:sz="8" w:space="0" w:color="auto"/>
          </w:tcBorders>
          <w:vAlign w:val="center"/>
        </w:tcPr>
        <w:p w14:paraId="125C93E9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 xml:space="preserve">Аркуш </w:t>
          </w:r>
        </w:p>
      </w:tc>
      <w:tc>
        <w:tcPr>
          <w:tcW w:w="1021" w:type="dxa"/>
          <w:tcBorders>
            <w:left w:val="nil"/>
            <w:right w:val="single" w:sz="8" w:space="0" w:color="auto"/>
          </w:tcBorders>
          <w:vAlign w:val="center"/>
        </w:tcPr>
        <w:p w14:paraId="04A31097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Аркушів</w:t>
          </w:r>
        </w:p>
      </w:tc>
    </w:tr>
    <w:tr w:rsidR="0038659F" w:rsidRPr="00757A8E" w14:paraId="35AB68E7" w14:textId="77777777">
      <w:trPr>
        <w:cantSplit/>
        <w:trHeight w:val="227"/>
      </w:trPr>
      <w:tc>
        <w:tcPr>
          <w:tcW w:w="965" w:type="dxa"/>
          <w:gridSpan w:val="2"/>
          <w:tcBorders>
            <w:top w:val="nil"/>
            <w:bottom w:val="single" w:sz="4" w:space="0" w:color="auto"/>
          </w:tcBorders>
          <w:vAlign w:val="center"/>
        </w:tcPr>
        <w:p w14:paraId="29D1BE7D" w14:textId="77777777" w:rsidR="0038659F" w:rsidRPr="00757A8E" w:rsidRDefault="0038659F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 xml:space="preserve">  Студент</w:t>
          </w:r>
        </w:p>
      </w:tc>
      <w:tc>
        <w:tcPr>
          <w:tcW w:w="1301" w:type="dxa"/>
          <w:tcBorders>
            <w:top w:val="nil"/>
            <w:bottom w:val="single" w:sz="4" w:space="0" w:color="auto"/>
          </w:tcBorders>
          <w:vAlign w:val="center"/>
        </w:tcPr>
        <w:p w14:paraId="6E857C60" w14:textId="77777777" w:rsidR="0038659F" w:rsidRPr="00757A8E" w:rsidRDefault="0038659F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szCs w:val="16"/>
              <w:lang w:val="uk-UA"/>
            </w:rPr>
          </w:pPr>
          <w:r w:rsidRPr="00757A8E">
            <w:rPr>
              <w:sz w:val="16"/>
              <w:szCs w:val="16"/>
              <w:lang w:val="uk-UA"/>
            </w:rPr>
            <w:t>Гашко Д.А.</w:t>
          </w:r>
        </w:p>
      </w:tc>
      <w:tc>
        <w:tcPr>
          <w:tcW w:w="852" w:type="dxa"/>
          <w:tcBorders>
            <w:top w:val="nil"/>
            <w:bottom w:val="single" w:sz="4" w:space="0" w:color="auto"/>
          </w:tcBorders>
          <w:vAlign w:val="center"/>
        </w:tcPr>
        <w:p w14:paraId="12016D35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nil"/>
            <w:bottom w:val="single" w:sz="4" w:space="0" w:color="auto"/>
          </w:tcBorders>
          <w:vAlign w:val="center"/>
        </w:tcPr>
        <w:p w14:paraId="5BC74752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0707F00E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569105B4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left="-84" w:firstLine="0"/>
            <w:jc w:val="center"/>
            <w:rPr>
              <w:sz w:val="16"/>
              <w:lang w:val="uk-UA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1494A236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251FA099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964" w:type="dxa"/>
          <w:tcBorders>
            <w:right w:val="single" w:sz="8" w:space="0" w:color="auto"/>
          </w:tcBorders>
          <w:vAlign w:val="center"/>
        </w:tcPr>
        <w:p w14:paraId="4960E326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1</w:t>
          </w:r>
        </w:p>
      </w:tc>
      <w:tc>
        <w:tcPr>
          <w:tcW w:w="1021" w:type="dxa"/>
          <w:tcBorders>
            <w:right w:val="single" w:sz="8" w:space="0" w:color="auto"/>
          </w:tcBorders>
          <w:vAlign w:val="center"/>
        </w:tcPr>
        <w:p w14:paraId="24F71348" w14:textId="42CCE4BD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</w:tr>
    <w:tr w:rsidR="0038659F" w:rsidRPr="00757A8E" w14:paraId="410552D3" w14:textId="77777777">
      <w:trPr>
        <w:cantSplit/>
        <w:trHeight w:hRule="exact" w:val="271"/>
      </w:trPr>
      <w:tc>
        <w:tcPr>
          <w:tcW w:w="965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BE44528" w14:textId="77777777" w:rsidR="0038659F" w:rsidRPr="00757A8E" w:rsidRDefault="0038659F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  <w:bookmarkStart w:id="0" w:name="_GoBack" w:colFirst="1" w:colLast="1"/>
          <w:r w:rsidRPr="00757A8E">
            <w:rPr>
              <w:sz w:val="16"/>
              <w:lang w:val="uk-UA"/>
            </w:rPr>
            <w:t>Викладач</w:t>
          </w:r>
        </w:p>
      </w:tc>
      <w:tc>
        <w:tcPr>
          <w:tcW w:w="130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4F3DBDD6" w14:textId="2634EEB2" w:rsidR="0038659F" w:rsidRPr="00757A8E" w:rsidRDefault="00122C30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Морозова А.С.</w:t>
          </w:r>
        </w:p>
      </w:tc>
      <w:tc>
        <w:tcPr>
          <w:tcW w:w="852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EA89E53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75CE98FC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11CFFCA7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  <w:tc>
        <w:tcPr>
          <w:tcW w:w="2837" w:type="dxa"/>
          <w:gridSpan w:val="5"/>
          <w:vMerge w:val="restart"/>
          <w:tcBorders>
            <w:right w:val="single" w:sz="8" w:space="0" w:color="auto"/>
          </w:tcBorders>
          <w:vAlign w:val="center"/>
        </w:tcPr>
        <w:p w14:paraId="731C44F1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32"/>
              <w:lang w:val="uk-UA"/>
            </w:rPr>
          </w:pPr>
          <w:r w:rsidRPr="00757A8E">
            <w:rPr>
              <w:sz w:val="32"/>
              <w:lang w:val="uk-UA"/>
            </w:rPr>
            <w:t>НУК</w:t>
          </w:r>
        </w:p>
        <w:p w14:paraId="1E8DCD2F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32"/>
              <w:lang w:val="uk-UA"/>
            </w:rPr>
          </w:pPr>
          <w:r w:rsidRPr="00757A8E">
            <w:rPr>
              <w:sz w:val="20"/>
              <w:lang w:val="uk-UA"/>
            </w:rPr>
            <w:t>ім. адмірала Макарова</w:t>
          </w:r>
        </w:p>
      </w:tc>
    </w:tr>
    <w:bookmarkEnd w:id="0"/>
    <w:tr w:rsidR="0038659F" w:rsidRPr="00757A8E" w14:paraId="614C1EFB" w14:textId="77777777">
      <w:trPr>
        <w:cantSplit/>
        <w:trHeight w:val="271"/>
      </w:trPr>
      <w:tc>
        <w:tcPr>
          <w:tcW w:w="965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4473ED3" w14:textId="77777777" w:rsidR="0038659F" w:rsidRPr="00757A8E" w:rsidRDefault="0038659F" w:rsidP="00BF291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lang w:val="uk-UA"/>
            </w:rPr>
          </w:pPr>
        </w:p>
      </w:tc>
      <w:tc>
        <w:tcPr>
          <w:tcW w:w="130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3C41D3C8" w14:textId="77777777" w:rsidR="0038659F" w:rsidRPr="00757A8E" w:rsidRDefault="0038659F" w:rsidP="00BF291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lang w:val="uk-UA"/>
            </w:rPr>
          </w:pPr>
        </w:p>
      </w:tc>
      <w:tc>
        <w:tcPr>
          <w:tcW w:w="852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44668329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2BC29E21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6439107B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  <w:tc>
        <w:tcPr>
          <w:tcW w:w="2837" w:type="dxa"/>
          <w:gridSpan w:val="5"/>
          <w:vMerge/>
          <w:tcBorders>
            <w:right w:val="single" w:sz="8" w:space="0" w:color="auto"/>
          </w:tcBorders>
        </w:tcPr>
        <w:p w14:paraId="7C3A3D3C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</w:tr>
    <w:tr w:rsidR="0038659F" w:rsidRPr="00757A8E" w14:paraId="673DD3BA" w14:textId="77777777">
      <w:trPr>
        <w:cantSplit/>
        <w:trHeight w:val="271"/>
      </w:trPr>
      <w:tc>
        <w:tcPr>
          <w:tcW w:w="965" w:type="dxa"/>
          <w:gridSpan w:val="2"/>
          <w:tcBorders>
            <w:top w:val="single" w:sz="4" w:space="0" w:color="auto"/>
          </w:tcBorders>
        </w:tcPr>
        <w:p w14:paraId="404D6A83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1301" w:type="dxa"/>
          <w:tcBorders>
            <w:top w:val="single" w:sz="4" w:space="0" w:color="auto"/>
          </w:tcBorders>
        </w:tcPr>
        <w:p w14:paraId="74FBE992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852" w:type="dxa"/>
          <w:tcBorders>
            <w:top w:val="single" w:sz="4" w:space="0" w:color="auto"/>
          </w:tcBorders>
        </w:tcPr>
        <w:p w14:paraId="7F3C78E7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4" w:space="0" w:color="auto"/>
          </w:tcBorders>
        </w:tcPr>
        <w:p w14:paraId="4DF7214A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1CC4F8F7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  <w:tc>
        <w:tcPr>
          <w:tcW w:w="2837" w:type="dxa"/>
          <w:gridSpan w:val="5"/>
          <w:vMerge/>
          <w:tcBorders>
            <w:right w:val="single" w:sz="8" w:space="0" w:color="auto"/>
          </w:tcBorders>
        </w:tcPr>
        <w:p w14:paraId="4B8FD07B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</w:tr>
  </w:tbl>
  <w:p w14:paraId="49F066A1" w14:textId="77777777" w:rsidR="0038659F" w:rsidRPr="00757A8E" w:rsidRDefault="0038659F">
    <w:pPr>
      <w:pStyle w:val="Footer"/>
      <w:rPr>
        <w:lang w:val="uk-UA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97"/>
      <w:gridCol w:w="567"/>
      <w:gridCol w:w="1304"/>
      <w:gridCol w:w="851"/>
      <w:gridCol w:w="567"/>
      <w:gridCol w:w="6090"/>
      <w:gridCol w:w="567"/>
    </w:tblGrid>
    <w:tr w:rsidR="0038659F" w14:paraId="2217BC3C" w14:textId="77777777">
      <w:trPr>
        <w:cantSplit/>
        <w:trHeight w:val="305"/>
      </w:trPr>
      <w:tc>
        <w:tcPr>
          <w:tcW w:w="39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7E226F17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0A0CC0C4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1304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264BD8FA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851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46CFA405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26D42C4F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6090" w:type="dxa"/>
          <w:vMerge w:val="restart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14:paraId="34B49A08" w14:textId="3EC152F3" w:rsidR="0038659F" w:rsidRPr="00475762" w:rsidRDefault="0038659F" w:rsidP="00F12CE4">
          <w:pPr>
            <w:pStyle w:val="Footer"/>
            <w:ind w:right="-114" w:firstLine="0"/>
            <w:jc w:val="center"/>
            <w:rPr>
              <w:sz w:val="40"/>
              <w:szCs w:val="40"/>
              <w:lang w:val="uk-UA"/>
            </w:rPr>
          </w:pPr>
          <w:r>
            <w:rPr>
              <w:sz w:val="40"/>
            </w:rPr>
            <w:t>121.</w:t>
          </w:r>
          <w:r w:rsidR="00E2014A">
            <w:rPr>
              <w:sz w:val="40"/>
              <w:lang w:val="en-US"/>
            </w:rPr>
            <w:t>3</w:t>
          </w:r>
          <w:r>
            <w:rPr>
              <w:sz w:val="40"/>
            </w:rPr>
            <w:t>151.05.01</w:t>
          </w:r>
        </w:p>
      </w:tc>
      <w:tc>
        <w:tcPr>
          <w:tcW w:w="567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14:paraId="0F85FBC0" w14:textId="77777777" w:rsidR="0038659F" w:rsidRDefault="0038659F">
          <w:pPr>
            <w:pStyle w:val="Footer"/>
            <w:ind w:right="-1474" w:hanging="108"/>
            <w:rPr>
              <w:sz w:val="16"/>
            </w:rPr>
          </w:pPr>
          <w:r>
            <w:rPr>
              <w:sz w:val="16"/>
            </w:rPr>
            <w:t xml:space="preserve">  </w:t>
          </w:r>
          <w:proofErr w:type="spellStart"/>
          <w:r>
            <w:rPr>
              <w:sz w:val="16"/>
            </w:rPr>
            <w:t>Арк</w:t>
          </w:r>
          <w:proofErr w:type="spellEnd"/>
          <w:r>
            <w:rPr>
              <w:sz w:val="16"/>
            </w:rPr>
            <w:t>.</w:t>
          </w:r>
        </w:p>
      </w:tc>
    </w:tr>
    <w:tr w:rsidR="0038659F" w14:paraId="2E3096D0" w14:textId="77777777">
      <w:trPr>
        <w:cantSplit/>
        <w:trHeight w:val="305"/>
      </w:trPr>
      <w:tc>
        <w:tcPr>
          <w:tcW w:w="39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039D0837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3A50E538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1304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4C767ADF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851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78549B91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60E112B8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6090" w:type="dxa"/>
          <w:vMerge/>
          <w:tcBorders>
            <w:left w:val="nil"/>
            <w:bottom w:val="single" w:sz="8" w:space="0" w:color="auto"/>
            <w:right w:val="nil"/>
          </w:tcBorders>
        </w:tcPr>
        <w:p w14:paraId="3597FF3A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567" w:type="dxa"/>
          <w:vMerge w:val="restart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23271A81" w14:textId="371DD42C" w:rsidR="0038659F" w:rsidRPr="00BF7874" w:rsidRDefault="0038659F" w:rsidP="003512B0">
          <w:pPr>
            <w:pStyle w:val="Footer"/>
            <w:ind w:right="-1474" w:firstLine="0"/>
            <w:jc w:val="left"/>
            <w:rPr>
              <w:sz w:val="28"/>
              <w:szCs w:val="28"/>
              <w:lang w:val="uk-UA"/>
            </w:rPr>
          </w:pPr>
          <w:r w:rsidRPr="00BF7874">
            <w:rPr>
              <w:sz w:val="28"/>
              <w:szCs w:val="28"/>
              <w:lang w:val="uk-UA"/>
            </w:rPr>
            <w:fldChar w:fldCharType="begin"/>
          </w:r>
          <w:r w:rsidRPr="00BF7874">
            <w:rPr>
              <w:sz w:val="28"/>
              <w:szCs w:val="28"/>
              <w:lang w:val="uk-UA"/>
            </w:rPr>
            <w:instrText>PAGE   \* MERGEFORMAT</w:instrText>
          </w:r>
          <w:r w:rsidRPr="00BF7874">
            <w:rPr>
              <w:sz w:val="28"/>
              <w:szCs w:val="28"/>
              <w:lang w:val="uk-UA"/>
            </w:rPr>
            <w:fldChar w:fldCharType="separate"/>
          </w:r>
          <w:r w:rsidR="001D70C7">
            <w:rPr>
              <w:noProof/>
              <w:sz w:val="28"/>
              <w:szCs w:val="28"/>
              <w:lang w:val="uk-UA"/>
            </w:rPr>
            <w:t>2</w:t>
          </w:r>
          <w:r w:rsidRPr="00BF7874">
            <w:rPr>
              <w:sz w:val="28"/>
              <w:szCs w:val="28"/>
              <w:lang w:val="uk-UA"/>
            </w:rPr>
            <w:fldChar w:fldCharType="end"/>
          </w:r>
        </w:p>
      </w:tc>
    </w:tr>
    <w:tr w:rsidR="0038659F" w14:paraId="20374843" w14:textId="77777777">
      <w:trPr>
        <w:cantSplit/>
        <w:trHeight w:val="305"/>
      </w:trPr>
      <w:tc>
        <w:tcPr>
          <w:tcW w:w="39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19167C23" w14:textId="77777777" w:rsidR="0038659F" w:rsidRDefault="0038659F">
          <w:pPr>
            <w:pStyle w:val="Footer"/>
            <w:ind w:right="-1474" w:hanging="77"/>
            <w:jc w:val="left"/>
            <w:rPr>
              <w:sz w:val="16"/>
            </w:rPr>
          </w:pPr>
          <w:r>
            <w:rPr>
              <w:sz w:val="16"/>
              <w:lang w:val="uk-UA"/>
            </w:rPr>
            <w:t>З</w:t>
          </w:r>
          <w:r>
            <w:rPr>
              <w:sz w:val="16"/>
            </w:rPr>
            <w:t>м</w:t>
          </w:r>
        </w:p>
      </w:tc>
      <w:tc>
        <w:tcPr>
          <w:tcW w:w="56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0EA504A3" w14:textId="77777777" w:rsidR="0038659F" w:rsidRDefault="0038659F">
          <w:pPr>
            <w:pStyle w:val="Footer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304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6BAFA459" w14:textId="77777777" w:rsidR="0038659F" w:rsidRDefault="0038659F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>№ докум.</w:t>
          </w:r>
        </w:p>
      </w:tc>
      <w:tc>
        <w:tcPr>
          <w:tcW w:w="851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4C40E0F1" w14:textId="77777777" w:rsidR="0038659F" w:rsidRDefault="0038659F">
          <w:pPr>
            <w:pStyle w:val="Footer"/>
            <w:ind w:right="-1474" w:hanging="44"/>
            <w:jc w:val="left"/>
            <w:rPr>
              <w:sz w:val="16"/>
              <w:lang w:val="uk-UA"/>
            </w:rPr>
          </w:pPr>
          <w:r>
            <w:rPr>
              <w:sz w:val="16"/>
            </w:rPr>
            <w:t>П</w:t>
          </w:r>
          <w:r>
            <w:rPr>
              <w:sz w:val="16"/>
              <w:lang w:val="uk-UA"/>
            </w:rPr>
            <w:t>і</w:t>
          </w:r>
          <w:proofErr w:type="spellStart"/>
          <w:r>
            <w:rPr>
              <w:sz w:val="16"/>
            </w:rPr>
            <w:t>дпис</w:t>
          </w:r>
          <w:proofErr w:type="spellEnd"/>
        </w:p>
      </w:tc>
      <w:tc>
        <w:tcPr>
          <w:tcW w:w="56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70026C11" w14:textId="77777777" w:rsidR="0038659F" w:rsidRDefault="0038659F">
          <w:pPr>
            <w:pStyle w:val="Footer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090" w:type="dxa"/>
          <w:vMerge/>
          <w:tcBorders>
            <w:left w:val="nil"/>
            <w:bottom w:val="single" w:sz="8" w:space="0" w:color="auto"/>
            <w:right w:val="nil"/>
          </w:tcBorders>
          <w:vAlign w:val="center"/>
        </w:tcPr>
        <w:p w14:paraId="27F8C54F" w14:textId="77777777" w:rsidR="0038659F" w:rsidRDefault="0038659F">
          <w:pPr>
            <w:pStyle w:val="Footer"/>
            <w:ind w:right="-1474" w:firstLine="0"/>
            <w:jc w:val="left"/>
          </w:pPr>
        </w:p>
      </w:tc>
      <w:tc>
        <w:tcPr>
          <w:tcW w:w="567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0DB6285E" w14:textId="77777777" w:rsidR="0038659F" w:rsidRDefault="0038659F">
          <w:pPr>
            <w:pStyle w:val="Footer"/>
            <w:ind w:right="-1474" w:firstLine="0"/>
            <w:jc w:val="left"/>
          </w:pPr>
        </w:p>
      </w:tc>
    </w:tr>
  </w:tbl>
  <w:p w14:paraId="03DBE8F7" w14:textId="77777777" w:rsidR="0038659F" w:rsidRDefault="0038659F">
    <w:pPr>
      <w:pStyle w:val="Footer"/>
      <w:ind w:right="-1474" w:firstLine="0"/>
    </w:pPr>
    <w:r>
      <w:rPr>
        <w:snapToGrid w:val="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81780A" w14:textId="77777777" w:rsidR="00F369B2" w:rsidRDefault="00F369B2">
      <w:r>
        <w:separator/>
      </w:r>
    </w:p>
  </w:footnote>
  <w:footnote w:type="continuationSeparator" w:id="0">
    <w:p w14:paraId="1F1848A6" w14:textId="77777777" w:rsidR="00F369B2" w:rsidRDefault="00F369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5658CE" w14:textId="77777777" w:rsidR="00122C30" w:rsidRDefault="00122C3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6A7B98" w14:textId="77777777" w:rsidR="00122C30" w:rsidRDefault="00122C3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2C36D1" w14:textId="77777777" w:rsidR="00122C30" w:rsidRDefault="00122C3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EA3814"/>
    <w:multiLevelType w:val="hybridMultilevel"/>
    <w:tmpl w:val="2AFC589A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145B85"/>
    <w:multiLevelType w:val="hybridMultilevel"/>
    <w:tmpl w:val="8C30836C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C937C7"/>
    <w:multiLevelType w:val="hybridMultilevel"/>
    <w:tmpl w:val="C0502E7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366677"/>
    <w:multiLevelType w:val="multilevel"/>
    <w:tmpl w:val="B72A6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A26F56"/>
    <w:multiLevelType w:val="hybridMultilevel"/>
    <w:tmpl w:val="CD5835AA"/>
    <w:lvl w:ilvl="0" w:tplc="10CCE49C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AFB0B9D"/>
    <w:multiLevelType w:val="hybridMultilevel"/>
    <w:tmpl w:val="819A55AC"/>
    <w:lvl w:ilvl="0" w:tplc="10CCE49C">
      <w:start w:val="4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DEA372A"/>
    <w:multiLevelType w:val="hybridMultilevel"/>
    <w:tmpl w:val="209C5208"/>
    <w:lvl w:ilvl="0" w:tplc="91C0FEE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3A1744DA"/>
    <w:multiLevelType w:val="multilevel"/>
    <w:tmpl w:val="C944C244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2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82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8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4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4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02" w:hanging="2160"/>
      </w:pPr>
      <w:rPr>
        <w:rFonts w:hint="default"/>
      </w:rPr>
    </w:lvl>
  </w:abstractNum>
  <w:abstractNum w:abstractNumId="8" w15:restartNumberingAfterBreak="0">
    <w:nsid w:val="3AE3466D"/>
    <w:multiLevelType w:val="hybridMultilevel"/>
    <w:tmpl w:val="23DAD5E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18024E"/>
    <w:multiLevelType w:val="singleLevel"/>
    <w:tmpl w:val="FA16E35A"/>
    <w:lvl w:ilvl="0">
      <w:start w:val="1"/>
      <w:numFmt w:val="decimal"/>
      <w:pStyle w:val="Heading2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3DBD47E5"/>
    <w:multiLevelType w:val="hybridMultilevel"/>
    <w:tmpl w:val="314EEB32"/>
    <w:lvl w:ilvl="0" w:tplc="10CCE49C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3206268"/>
    <w:multiLevelType w:val="hybridMultilevel"/>
    <w:tmpl w:val="32044F44"/>
    <w:lvl w:ilvl="0" w:tplc="5CF0E358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4681DC3"/>
    <w:multiLevelType w:val="multilevel"/>
    <w:tmpl w:val="0274748E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364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00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1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65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154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56" w:hanging="2520"/>
      </w:pPr>
      <w:rPr>
        <w:rFonts w:hint="default"/>
      </w:rPr>
    </w:lvl>
  </w:abstractNum>
  <w:abstractNum w:abstractNumId="13" w15:restartNumberingAfterBreak="0">
    <w:nsid w:val="4F4A1A87"/>
    <w:multiLevelType w:val="hybridMultilevel"/>
    <w:tmpl w:val="97BED708"/>
    <w:lvl w:ilvl="0" w:tplc="FFE45A78">
      <w:start w:val="1"/>
      <w:numFmt w:val="decimal"/>
      <w:lvlText w:val="%1"/>
      <w:lvlJc w:val="left"/>
      <w:pPr>
        <w:tabs>
          <w:tab w:val="num" w:pos="1099"/>
        </w:tabs>
        <w:ind w:left="1099" w:hanging="39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4" w15:restartNumberingAfterBreak="0">
    <w:nsid w:val="4FF64F5C"/>
    <w:multiLevelType w:val="multilevel"/>
    <w:tmpl w:val="8042CDA6"/>
    <w:lvl w:ilvl="0">
      <w:start w:val="1"/>
      <w:numFmt w:val="decimal"/>
      <w:lvlText w:val="(%1)"/>
      <w:lvlJc w:val="left"/>
      <w:pPr>
        <w:tabs>
          <w:tab w:val="num" w:pos="1099"/>
        </w:tabs>
        <w:ind w:left="1099" w:hanging="39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5" w15:restartNumberingAfterBreak="0">
    <w:nsid w:val="526D6AAB"/>
    <w:multiLevelType w:val="hybridMultilevel"/>
    <w:tmpl w:val="312CF13A"/>
    <w:lvl w:ilvl="0" w:tplc="66900D84">
      <w:start w:val="1"/>
      <w:numFmt w:val="decimal"/>
      <w:lvlText w:val="%1."/>
      <w:lvlJc w:val="left"/>
      <w:pPr>
        <w:ind w:left="108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33721DD"/>
    <w:multiLevelType w:val="hybridMultilevel"/>
    <w:tmpl w:val="9D80DC08"/>
    <w:lvl w:ilvl="0" w:tplc="1F3818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55543F31"/>
    <w:multiLevelType w:val="multilevel"/>
    <w:tmpl w:val="FD98471A"/>
    <w:lvl w:ilvl="0">
      <w:start w:val="3"/>
      <w:numFmt w:val="decimal"/>
      <w:lvlText w:val="%1."/>
      <w:lvlJc w:val="left"/>
      <w:pPr>
        <w:tabs>
          <w:tab w:val="num" w:pos="2062"/>
        </w:tabs>
        <w:ind w:left="2062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tabs>
          <w:tab w:val="num" w:pos="3341"/>
        </w:tabs>
        <w:ind w:left="334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4260"/>
        </w:tabs>
        <w:ind w:left="4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5539"/>
        </w:tabs>
        <w:ind w:left="553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6458"/>
        </w:tabs>
        <w:ind w:left="645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7737"/>
        </w:tabs>
        <w:ind w:left="773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9016"/>
        </w:tabs>
        <w:ind w:left="901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9935"/>
        </w:tabs>
        <w:ind w:left="993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1214"/>
        </w:tabs>
        <w:ind w:left="11214" w:hanging="2160"/>
      </w:pPr>
      <w:rPr>
        <w:rFonts w:hint="default"/>
      </w:rPr>
    </w:lvl>
  </w:abstractNum>
  <w:abstractNum w:abstractNumId="18" w15:restartNumberingAfterBreak="0">
    <w:nsid w:val="59316D14"/>
    <w:multiLevelType w:val="hybridMultilevel"/>
    <w:tmpl w:val="DDA8F88C"/>
    <w:lvl w:ilvl="0" w:tplc="7CEA89DE">
      <w:start w:val="1"/>
      <w:numFmt w:val="lowerLetter"/>
      <w:lvlText w:val="%1)"/>
      <w:lvlJc w:val="left"/>
      <w:pPr>
        <w:tabs>
          <w:tab w:val="num" w:pos="1531"/>
        </w:tabs>
        <w:ind w:left="1531" w:hanging="454"/>
      </w:pPr>
      <w:rPr>
        <w:rFonts w:hint="default"/>
      </w:rPr>
    </w:lvl>
    <w:lvl w:ilvl="1" w:tplc="9B8AA036">
      <w:start w:val="1"/>
      <w:numFmt w:val="decimal"/>
      <w:lvlText w:val="%2)"/>
      <w:lvlJc w:val="left"/>
      <w:pPr>
        <w:tabs>
          <w:tab w:val="num" w:pos="1950"/>
        </w:tabs>
        <w:ind w:left="195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670"/>
        </w:tabs>
        <w:ind w:left="267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90"/>
        </w:tabs>
        <w:ind w:left="339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10"/>
        </w:tabs>
        <w:ind w:left="411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30"/>
        </w:tabs>
        <w:ind w:left="483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50"/>
        </w:tabs>
        <w:ind w:left="555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70"/>
        </w:tabs>
        <w:ind w:left="627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90"/>
        </w:tabs>
        <w:ind w:left="6990" w:hanging="180"/>
      </w:pPr>
    </w:lvl>
  </w:abstractNum>
  <w:abstractNum w:abstractNumId="19" w15:restartNumberingAfterBreak="0">
    <w:nsid w:val="5F2E2168"/>
    <w:multiLevelType w:val="hybridMultilevel"/>
    <w:tmpl w:val="5AE6A4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21B69BE"/>
    <w:multiLevelType w:val="multilevel"/>
    <w:tmpl w:val="E3DE714C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1" w15:restartNumberingAfterBreak="0">
    <w:nsid w:val="62453C5D"/>
    <w:multiLevelType w:val="hybridMultilevel"/>
    <w:tmpl w:val="4748E81A"/>
    <w:lvl w:ilvl="0" w:tplc="0384366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2" w15:restartNumberingAfterBreak="0">
    <w:nsid w:val="652A4165"/>
    <w:multiLevelType w:val="hybridMultilevel"/>
    <w:tmpl w:val="E9ECA6E4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23" w15:restartNumberingAfterBreak="0">
    <w:nsid w:val="66EB0DF0"/>
    <w:multiLevelType w:val="hybridMultilevel"/>
    <w:tmpl w:val="C0502E7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F93314"/>
    <w:multiLevelType w:val="hybridMultilevel"/>
    <w:tmpl w:val="BCDE488A"/>
    <w:lvl w:ilvl="0" w:tplc="C83E89E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5" w15:restartNumberingAfterBreak="0">
    <w:nsid w:val="69983F2A"/>
    <w:multiLevelType w:val="hybridMultilevel"/>
    <w:tmpl w:val="C76C1334"/>
    <w:lvl w:ilvl="0" w:tplc="FF6EAD02">
      <w:start w:val="12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BF27A21"/>
    <w:multiLevelType w:val="hybridMultilevel"/>
    <w:tmpl w:val="E8EC5032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C0B30C2"/>
    <w:multiLevelType w:val="hybridMultilevel"/>
    <w:tmpl w:val="4B24F1A2"/>
    <w:lvl w:ilvl="0" w:tplc="90DE0FDC">
      <w:start w:val="1"/>
      <w:numFmt w:val="decimal"/>
      <w:lvlText w:val="%1."/>
      <w:lvlJc w:val="left"/>
      <w:pPr>
        <w:tabs>
          <w:tab w:val="num" w:pos="927"/>
        </w:tabs>
        <w:ind w:left="510" w:firstLine="57"/>
      </w:pPr>
      <w:rPr>
        <w:rFonts w:ascii="Times New Roman" w:hAnsi="Times New Roman" w:hint="default"/>
        <w:color w:val="auto"/>
        <w:sz w:val="28"/>
      </w:rPr>
    </w:lvl>
    <w:lvl w:ilvl="1" w:tplc="BDFA9CD8">
      <w:start w:val="1"/>
      <w:numFmt w:val="bullet"/>
      <w:lvlText w:val="-"/>
      <w:lvlJc w:val="left"/>
      <w:pPr>
        <w:tabs>
          <w:tab w:val="num" w:pos="1647"/>
        </w:tabs>
        <w:ind w:left="1344" w:hanging="57"/>
      </w:pPr>
      <w:rPr>
        <w:rFonts w:ascii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8" w15:restartNumberingAfterBreak="0">
    <w:nsid w:val="6F0562B9"/>
    <w:multiLevelType w:val="hybridMultilevel"/>
    <w:tmpl w:val="BC3AA87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9"/>
  </w:num>
  <w:num w:numId="3">
    <w:abstractNumId w:val="16"/>
  </w:num>
  <w:num w:numId="4">
    <w:abstractNumId w:val="22"/>
  </w:num>
  <w:num w:numId="5">
    <w:abstractNumId w:val="20"/>
  </w:num>
  <w:num w:numId="6">
    <w:abstractNumId w:val="26"/>
  </w:num>
  <w:num w:numId="7">
    <w:abstractNumId w:val="1"/>
  </w:num>
  <w:num w:numId="8">
    <w:abstractNumId w:val="4"/>
  </w:num>
  <w:num w:numId="9">
    <w:abstractNumId w:val="0"/>
  </w:num>
  <w:num w:numId="10">
    <w:abstractNumId w:val="10"/>
  </w:num>
  <w:num w:numId="11">
    <w:abstractNumId w:val="5"/>
  </w:num>
  <w:num w:numId="12">
    <w:abstractNumId w:val="13"/>
  </w:num>
  <w:num w:numId="13">
    <w:abstractNumId w:val="14"/>
  </w:num>
  <w:num w:numId="14">
    <w:abstractNumId w:val="17"/>
  </w:num>
  <w:num w:numId="15">
    <w:abstractNumId w:val="28"/>
  </w:num>
  <w:num w:numId="16">
    <w:abstractNumId w:val="23"/>
  </w:num>
  <w:num w:numId="17">
    <w:abstractNumId w:val="2"/>
  </w:num>
  <w:num w:numId="18">
    <w:abstractNumId w:val="8"/>
  </w:num>
  <w:num w:numId="19">
    <w:abstractNumId w:val="15"/>
  </w:num>
  <w:num w:numId="20">
    <w:abstractNumId w:val="11"/>
  </w:num>
  <w:num w:numId="21">
    <w:abstractNumId w:val="25"/>
  </w:num>
  <w:num w:numId="22">
    <w:abstractNumId w:val="19"/>
  </w:num>
  <w:num w:numId="23">
    <w:abstractNumId w:val="21"/>
  </w:num>
  <w:num w:numId="24">
    <w:abstractNumId w:val="24"/>
  </w:num>
  <w:num w:numId="25">
    <w:abstractNumId w:val="7"/>
  </w:num>
  <w:num w:numId="26">
    <w:abstractNumId w:val="6"/>
  </w:num>
  <w:num w:numId="27">
    <w:abstractNumId w:val="27"/>
  </w:num>
  <w:num w:numId="28">
    <w:abstractNumId w:val="18"/>
  </w:num>
  <w:num w:numId="29">
    <w:abstractNumId w:val="12"/>
  </w:num>
  <w:num w:numId="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Footer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rawingGridVerticalSpacing w:val="57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658D4"/>
    <w:rsid w:val="00001B8C"/>
    <w:rsid w:val="00002055"/>
    <w:rsid w:val="00002BE4"/>
    <w:rsid w:val="0001036B"/>
    <w:rsid w:val="000354DE"/>
    <w:rsid w:val="000543FF"/>
    <w:rsid w:val="00056131"/>
    <w:rsid w:val="000566F1"/>
    <w:rsid w:val="00060A30"/>
    <w:rsid w:val="00061CCE"/>
    <w:rsid w:val="00082ABC"/>
    <w:rsid w:val="00083D60"/>
    <w:rsid w:val="00084B6B"/>
    <w:rsid w:val="000852DC"/>
    <w:rsid w:val="00085B35"/>
    <w:rsid w:val="0008733C"/>
    <w:rsid w:val="00093B1D"/>
    <w:rsid w:val="00096764"/>
    <w:rsid w:val="000A266F"/>
    <w:rsid w:val="000B01D1"/>
    <w:rsid w:val="000B2716"/>
    <w:rsid w:val="000B27E6"/>
    <w:rsid w:val="000B4897"/>
    <w:rsid w:val="000B629E"/>
    <w:rsid w:val="000B788B"/>
    <w:rsid w:val="000C01C2"/>
    <w:rsid w:val="000D17F9"/>
    <w:rsid w:val="000D740D"/>
    <w:rsid w:val="000E16B9"/>
    <w:rsid w:val="000E7627"/>
    <w:rsid w:val="000F37F6"/>
    <w:rsid w:val="00105B17"/>
    <w:rsid w:val="00117BB3"/>
    <w:rsid w:val="00122C30"/>
    <w:rsid w:val="001241B1"/>
    <w:rsid w:val="0012445C"/>
    <w:rsid w:val="00135E2D"/>
    <w:rsid w:val="0013611E"/>
    <w:rsid w:val="0014148D"/>
    <w:rsid w:val="00141DAA"/>
    <w:rsid w:val="00147853"/>
    <w:rsid w:val="00150E4A"/>
    <w:rsid w:val="00164F04"/>
    <w:rsid w:val="001708F0"/>
    <w:rsid w:val="00172540"/>
    <w:rsid w:val="0018150D"/>
    <w:rsid w:val="001861A6"/>
    <w:rsid w:val="00187DCE"/>
    <w:rsid w:val="00190D80"/>
    <w:rsid w:val="00192B54"/>
    <w:rsid w:val="001A380E"/>
    <w:rsid w:val="001A5E13"/>
    <w:rsid w:val="001B5C33"/>
    <w:rsid w:val="001C3940"/>
    <w:rsid w:val="001D70C7"/>
    <w:rsid w:val="001F372A"/>
    <w:rsid w:val="00204364"/>
    <w:rsid w:val="00205471"/>
    <w:rsid w:val="00211736"/>
    <w:rsid w:val="00215A06"/>
    <w:rsid w:val="0022002A"/>
    <w:rsid w:val="00220379"/>
    <w:rsid w:val="0022124E"/>
    <w:rsid w:val="00226890"/>
    <w:rsid w:val="002305E3"/>
    <w:rsid w:val="00241BF6"/>
    <w:rsid w:val="00242472"/>
    <w:rsid w:val="00244DA5"/>
    <w:rsid w:val="0024722F"/>
    <w:rsid w:val="00257F31"/>
    <w:rsid w:val="00263C00"/>
    <w:rsid w:val="00264D3F"/>
    <w:rsid w:val="00265F30"/>
    <w:rsid w:val="00266E70"/>
    <w:rsid w:val="002675A0"/>
    <w:rsid w:val="00273EAA"/>
    <w:rsid w:val="00284DD3"/>
    <w:rsid w:val="002878E3"/>
    <w:rsid w:val="002906CB"/>
    <w:rsid w:val="002A05DB"/>
    <w:rsid w:val="002B17E1"/>
    <w:rsid w:val="002B7197"/>
    <w:rsid w:val="002B7E0B"/>
    <w:rsid w:val="002C0C34"/>
    <w:rsid w:val="002C0EA8"/>
    <w:rsid w:val="002C4899"/>
    <w:rsid w:val="002C7E65"/>
    <w:rsid w:val="002D14DC"/>
    <w:rsid w:val="002D4BEF"/>
    <w:rsid w:val="002D6C8A"/>
    <w:rsid w:val="002D77E0"/>
    <w:rsid w:val="002F2C3B"/>
    <w:rsid w:val="002F3166"/>
    <w:rsid w:val="002F64B4"/>
    <w:rsid w:val="002F7FF9"/>
    <w:rsid w:val="00303741"/>
    <w:rsid w:val="00305903"/>
    <w:rsid w:val="0031326C"/>
    <w:rsid w:val="00316BD9"/>
    <w:rsid w:val="00317655"/>
    <w:rsid w:val="00327575"/>
    <w:rsid w:val="00346C44"/>
    <w:rsid w:val="003475FA"/>
    <w:rsid w:val="003512B0"/>
    <w:rsid w:val="00371F47"/>
    <w:rsid w:val="0038020F"/>
    <w:rsid w:val="0038659F"/>
    <w:rsid w:val="003A055B"/>
    <w:rsid w:val="003A4097"/>
    <w:rsid w:val="003B3F27"/>
    <w:rsid w:val="003C28EC"/>
    <w:rsid w:val="003C2BDB"/>
    <w:rsid w:val="003C613D"/>
    <w:rsid w:val="003D6D04"/>
    <w:rsid w:val="003F1451"/>
    <w:rsid w:val="003F34F4"/>
    <w:rsid w:val="003F46EA"/>
    <w:rsid w:val="003F7E68"/>
    <w:rsid w:val="00400B4E"/>
    <w:rsid w:val="00416207"/>
    <w:rsid w:val="0041752F"/>
    <w:rsid w:val="00417FA0"/>
    <w:rsid w:val="0042603C"/>
    <w:rsid w:val="004313D4"/>
    <w:rsid w:val="004325BF"/>
    <w:rsid w:val="00432953"/>
    <w:rsid w:val="00435B6A"/>
    <w:rsid w:val="00442A54"/>
    <w:rsid w:val="004469F5"/>
    <w:rsid w:val="00447229"/>
    <w:rsid w:val="00447E32"/>
    <w:rsid w:val="004532A1"/>
    <w:rsid w:val="004546A9"/>
    <w:rsid w:val="0045601D"/>
    <w:rsid w:val="004613AC"/>
    <w:rsid w:val="004622E3"/>
    <w:rsid w:val="004700A7"/>
    <w:rsid w:val="00475762"/>
    <w:rsid w:val="00476301"/>
    <w:rsid w:val="0048295B"/>
    <w:rsid w:val="00482E00"/>
    <w:rsid w:val="00493E7C"/>
    <w:rsid w:val="00497085"/>
    <w:rsid w:val="004C60DE"/>
    <w:rsid w:val="004C6DEE"/>
    <w:rsid w:val="004D5EDF"/>
    <w:rsid w:val="004D7236"/>
    <w:rsid w:val="004F36C7"/>
    <w:rsid w:val="004F6838"/>
    <w:rsid w:val="004F73C4"/>
    <w:rsid w:val="005072BD"/>
    <w:rsid w:val="005122DA"/>
    <w:rsid w:val="00527848"/>
    <w:rsid w:val="0053023F"/>
    <w:rsid w:val="005332E9"/>
    <w:rsid w:val="00534634"/>
    <w:rsid w:val="00571672"/>
    <w:rsid w:val="00571932"/>
    <w:rsid w:val="00574A1E"/>
    <w:rsid w:val="005750DA"/>
    <w:rsid w:val="00577CD0"/>
    <w:rsid w:val="005849BE"/>
    <w:rsid w:val="005908F5"/>
    <w:rsid w:val="005949A0"/>
    <w:rsid w:val="00597FF6"/>
    <w:rsid w:val="005A3E81"/>
    <w:rsid w:val="005B00C4"/>
    <w:rsid w:val="005B3E4F"/>
    <w:rsid w:val="005C3985"/>
    <w:rsid w:val="005C4FDE"/>
    <w:rsid w:val="005C730B"/>
    <w:rsid w:val="005D1F62"/>
    <w:rsid w:val="005D484F"/>
    <w:rsid w:val="005E3FE0"/>
    <w:rsid w:val="005E504C"/>
    <w:rsid w:val="005F08EA"/>
    <w:rsid w:val="005F2C28"/>
    <w:rsid w:val="00605EA9"/>
    <w:rsid w:val="00607F55"/>
    <w:rsid w:val="006164A6"/>
    <w:rsid w:val="0062079A"/>
    <w:rsid w:val="00621135"/>
    <w:rsid w:val="00622E4F"/>
    <w:rsid w:val="00653F61"/>
    <w:rsid w:val="00654B09"/>
    <w:rsid w:val="00656CA3"/>
    <w:rsid w:val="00660F79"/>
    <w:rsid w:val="006625E4"/>
    <w:rsid w:val="006703DF"/>
    <w:rsid w:val="0068217E"/>
    <w:rsid w:val="00684B1D"/>
    <w:rsid w:val="0069292A"/>
    <w:rsid w:val="006A06EB"/>
    <w:rsid w:val="006B17C0"/>
    <w:rsid w:val="006B3737"/>
    <w:rsid w:val="006C5421"/>
    <w:rsid w:val="006D1DA2"/>
    <w:rsid w:val="006D4E42"/>
    <w:rsid w:val="006E2DD8"/>
    <w:rsid w:val="006E2DE5"/>
    <w:rsid w:val="006E6FDA"/>
    <w:rsid w:val="006F11AD"/>
    <w:rsid w:val="006F186B"/>
    <w:rsid w:val="00703AAF"/>
    <w:rsid w:val="00705159"/>
    <w:rsid w:val="007226B2"/>
    <w:rsid w:val="00724151"/>
    <w:rsid w:val="00725BD7"/>
    <w:rsid w:val="00731DAD"/>
    <w:rsid w:val="007327B2"/>
    <w:rsid w:val="0073437B"/>
    <w:rsid w:val="00750EF5"/>
    <w:rsid w:val="00752649"/>
    <w:rsid w:val="007555EE"/>
    <w:rsid w:val="00757A8E"/>
    <w:rsid w:val="00761D47"/>
    <w:rsid w:val="00770ED9"/>
    <w:rsid w:val="00771908"/>
    <w:rsid w:val="00773E7A"/>
    <w:rsid w:val="00774AA1"/>
    <w:rsid w:val="007774F9"/>
    <w:rsid w:val="007938BD"/>
    <w:rsid w:val="00794872"/>
    <w:rsid w:val="00795744"/>
    <w:rsid w:val="00796FCB"/>
    <w:rsid w:val="007A06F7"/>
    <w:rsid w:val="007A0BE1"/>
    <w:rsid w:val="007A0E7D"/>
    <w:rsid w:val="007A0EE5"/>
    <w:rsid w:val="007A3178"/>
    <w:rsid w:val="007D280D"/>
    <w:rsid w:val="007D443D"/>
    <w:rsid w:val="007E4D76"/>
    <w:rsid w:val="00801C87"/>
    <w:rsid w:val="00815F49"/>
    <w:rsid w:val="00823267"/>
    <w:rsid w:val="00837CBB"/>
    <w:rsid w:val="00846732"/>
    <w:rsid w:val="00851272"/>
    <w:rsid w:val="00852172"/>
    <w:rsid w:val="00871E9F"/>
    <w:rsid w:val="00877610"/>
    <w:rsid w:val="00882AF9"/>
    <w:rsid w:val="0088602E"/>
    <w:rsid w:val="00893987"/>
    <w:rsid w:val="0089447B"/>
    <w:rsid w:val="008A2DE9"/>
    <w:rsid w:val="008A3496"/>
    <w:rsid w:val="008A5A04"/>
    <w:rsid w:val="008A6105"/>
    <w:rsid w:val="008B45EF"/>
    <w:rsid w:val="008C2ED4"/>
    <w:rsid w:val="008C4053"/>
    <w:rsid w:val="008C4BFA"/>
    <w:rsid w:val="008C7756"/>
    <w:rsid w:val="008D5C36"/>
    <w:rsid w:val="008E2544"/>
    <w:rsid w:val="008E3CB0"/>
    <w:rsid w:val="008E4705"/>
    <w:rsid w:val="00905D8F"/>
    <w:rsid w:val="009077C4"/>
    <w:rsid w:val="009107B6"/>
    <w:rsid w:val="00911702"/>
    <w:rsid w:val="00916798"/>
    <w:rsid w:val="009218A3"/>
    <w:rsid w:val="00932593"/>
    <w:rsid w:val="00932BB4"/>
    <w:rsid w:val="009368C9"/>
    <w:rsid w:val="00942410"/>
    <w:rsid w:val="009425F0"/>
    <w:rsid w:val="00952964"/>
    <w:rsid w:val="00953E1A"/>
    <w:rsid w:val="0095495B"/>
    <w:rsid w:val="00965BD6"/>
    <w:rsid w:val="00981BE8"/>
    <w:rsid w:val="009824C5"/>
    <w:rsid w:val="0098669D"/>
    <w:rsid w:val="00990482"/>
    <w:rsid w:val="00992F6D"/>
    <w:rsid w:val="009A6E8B"/>
    <w:rsid w:val="009D7994"/>
    <w:rsid w:val="009E19CB"/>
    <w:rsid w:val="009E3A2D"/>
    <w:rsid w:val="009E66C2"/>
    <w:rsid w:val="009E7918"/>
    <w:rsid w:val="009F1FF0"/>
    <w:rsid w:val="00A042CC"/>
    <w:rsid w:val="00A079A2"/>
    <w:rsid w:val="00A24F6D"/>
    <w:rsid w:val="00A340DD"/>
    <w:rsid w:val="00A3721E"/>
    <w:rsid w:val="00A45BE8"/>
    <w:rsid w:val="00A473CD"/>
    <w:rsid w:val="00A47C9E"/>
    <w:rsid w:val="00A6283B"/>
    <w:rsid w:val="00A6712D"/>
    <w:rsid w:val="00A672DF"/>
    <w:rsid w:val="00A70FAC"/>
    <w:rsid w:val="00A730E3"/>
    <w:rsid w:val="00A731A8"/>
    <w:rsid w:val="00A8324C"/>
    <w:rsid w:val="00A84C8B"/>
    <w:rsid w:val="00A904BF"/>
    <w:rsid w:val="00A95475"/>
    <w:rsid w:val="00A9559F"/>
    <w:rsid w:val="00A95616"/>
    <w:rsid w:val="00A978CE"/>
    <w:rsid w:val="00AA4D88"/>
    <w:rsid w:val="00AB00FB"/>
    <w:rsid w:val="00AB460A"/>
    <w:rsid w:val="00AB4884"/>
    <w:rsid w:val="00AC1072"/>
    <w:rsid w:val="00AC1D01"/>
    <w:rsid w:val="00AC21DC"/>
    <w:rsid w:val="00AC5720"/>
    <w:rsid w:val="00AC66FC"/>
    <w:rsid w:val="00AD6C31"/>
    <w:rsid w:val="00AE20C6"/>
    <w:rsid w:val="00AF35D2"/>
    <w:rsid w:val="00B02E3D"/>
    <w:rsid w:val="00B072BB"/>
    <w:rsid w:val="00B072D4"/>
    <w:rsid w:val="00B116D3"/>
    <w:rsid w:val="00B13E71"/>
    <w:rsid w:val="00B47294"/>
    <w:rsid w:val="00B57BA7"/>
    <w:rsid w:val="00B6262A"/>
    <w:rsid w:val="00B658D4"/>
    <w:rsid w:val="00B65BB3"/>
    <w:rsid w:val="00B7121B"/>
    <w:rsid w:val="00B84A68"/>
    <w:rsid w:val="00B85DC8"/>
    <w:rsid w:val="00B8632C"/>
    <w:rsid w:val="00B87557"/>
    <w:rsid w:val="00B940DB"/>
    <w:rsid w:val="00B967DC"/>
    <w:rsid w:val="00BA2313"/>
    <w:rsid w:val="00BB68C1"/>
    <w:rsid w:val="00BC6219"/>
    <w:rsid w:val="00BD6C19"/>
    <w:rsid w:val="00BD7674"/>
    <w:rsid w:val="00BE0189"/>
    <w:rsid w:val="00BF0448"/>
    <w:rsid w:val="00BF291D"/>
    <w:rsid w:val="00BF7874"/>
    <w:rsid w:val="00C117AC"/>
    <w:rsid w:val="00C15A57"/>
    <w:rsid w:val="00C16261"/>
    <w:rsid w:val="00C16F84"/>
    <w:rsid w:val="00C21C83"/>
    <w:rsid w:val="00C2362A"/>
    <w:rsid w:val="00C26095"/>
    <w:rsid w:val="00C31C4F"/>
    <w:rsid w:val="00C40B70"/>
    <w:rsid w:val="00C53064"/>
    <w:rsid w:val="00C5625B"/>
    <w:rsid w:val="00C57CF7"/>
    <w:rsid w:val="00C65090"/>
    <w:rsid w:val="00C67F6C"/>
    <w:rsid w:val="00C72032"/>
    <w:rsid w:val="00C72659"/>
    <w:rsid w:val="00C763DC"/>
    <w:rsid w:val="00C919F3"/>
    <w:rsid w:val="00CA1FC0"/>
    <w:rsid w:val="00CC0129"/>
    <w:rsid w:val="00CC1692"/>
    <w:rsid w:val="00CC3BEC"/>
    <w:rsid w:val="00CC703A"/>
    <w:rsid w:val="00CD02B5"/>
    <w:rsid w:val="00CD6CC8"/>
    <w:rsid w:val="00CE37D6"/>
    <w:rsid w:val="00CF1726"/>
    <w:rsid w:val="00CF3A14"/>
    <w:rsid w:val="00CF5A27"/>
    <w:rsid w:val="00D02A8A"/>
    <w:rsid w:val="00D03024"/>
    <w:rsid w:val="00D030EC"/>
    <w:rsid w:val="00D07F3E"/>
    <w:rsid w:val="00D13417"/>
    <w:rsid w:val="00D20B1F"/>
    <w:rsid w:val="00D23A87"/>
    <w:rsid w:val="00D344F5"/>
    <w:rsid w:val="00D37BFB"/>
    <w:rsid w:val="00D44131"/>
    <w:rsid w:val="00D4704A"/>
    <w:rsid w:val="00D50BAC"/>
    <w:rsid w:val="00D55C72"/>
    <w:rsid w:val="00D56FD7"/>
    <w:rsid w:val="00D5790F"/>
    <w:rsid w:val="00D64DCB"/>
    <w:rsid w:val="00D661A6"/>
    <w:rsid w:val="00D669DB"/>
    <w:rsid w:val="00D72577"/>
    <w:rsid w:val="00D75170"/>
    <w:rsid w:val="00D757BF"/>
    <w:rsid w:val="00D81F2A"/>
    <w:rsid w:val="00D9181A"/>
    <w:rsid w:val="00DA1BA1"/>
    <w:rsid w:val="00DE57C0"/>
    <w:rsid w:val="00DE57FB"/>
    <w:rsid w:val="00DF300A"/>
    <w:rsid w:val="00DF4D40"/>
    <w:rsid w:val="00DF76D9"/>
    <w:rsid w:val="00E0025E"/>
    <w:rsid w:val="00E00DD6"/>
    <w:rsid w:val="00E07516"/>
    <w:rsid w:val="00E122ED"/>
    <w:rsid w:val="00E12E63"/>
    <w:rsid w:val="00E14A87"/>
    <w:rsid w:val="00E1616E"/>
    <w:rsid w:val="00E2014A"/>
    <w:rsid w:val="00E40782"/>
    <w:rsid w:val="00E6030B"/>
    <w:rsid w:val="00E64BD8"/>
    <w:rsid w:val="00E72B8E"/>
    <w:rsid w:val="00E826CE"/>
    <w:rsid w:val="00E8558A"/>
    <w:rsid w:val="00E8669E"/>
    <w:rsid w:val="00E91FE2"/>
    <w:rsid w:val="00E9663A"/>
    <w:rsid w:val="00E96963"/>
    <w:rsid w:val="00EA0EDA"/>
    <w:rsid w:val="00EA591A"/>
    <w:rsid w:val="00EA7507"/>
    <w:rsid w:val="00EB07AF"/>
    <w:rsid w:val="00EC7A3E"/>
    <w:rsid w:val="00ED4F3A"/>
    <w:rsid w:val="00EE3F06"/>
    <w:rsid w:val="00EE7CF7"/>
    <w:rsid w:val="00EF1726"/>
    <w:rsid w:val="00EF58CA"/>
    <w:rsid w:val="00EF6DF8"/>
    <w:rsid w:val="00F022CB"/>
    <w:rsid w:val="00F0405E"/>
    <w:rsid w:val="00F05871"/>
    <w:rsid w:val="00F061E5"/>
    <w:rsid w:val="00F129A5"/>
    <w:rsid w:val="00F12CE4"/>
    <w:rsid w:val="00F13E68"/>
    <w:rsid w:val="00F16CB9"/>
    <w:rsid w:val="00F238A0"/>
    <w:rsid w:val="00F34AA2"/>
    <w:rsid w:val="00F369B2"/>
    <w:rsid w:val="00F42930"/>
    <w:rsid w:val="00F55C81"/>
    <w:rsid w:val="00F57988"/>
    <w:rsid w:val="00F640D5"/>
    <w:rsid w:val="00F64A54"/>
    <w:rsid w:val="00F72A19"/>
    <w:rsid w:val="00F90778"/>
    <w:rsid w:val="00FA63E0"/>
    <w:rsid w:val="00FB0CD6"/>
    <w:rsid w:val="00FB33B6"/>
    <w:rsid w:val="00FB44E7"/>
    <w:rsid w:val="00FB464B"/>
    <w:rsid w:val="00FB6815"/>
    <w:rsid w:val="00FC3A83"/>
    <w:rsid w:val="00FE00C5"/>
    <w:rsid w:val="00FF352A"/>
    <w:rsid w:val="00FF4289"/>
    <w:rsid w:val="00FF5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8EDDB21"/>
  <w15:docId w15:val="{4FAD3071-CCB6-4B4B-A0A8-672FDC5EC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pPr>
      <w:ind w:firstLine="720"/>
      <w:jc w:val="both"/>
    </w:pPr>
    <w:rPr>
      <w:kern w:val="24"/>
      <w:sz w:val="24"/>
      <w:lang w:val="ru-RU" w:eastAsia="ru-RU"/>
    </w:rPr>
  </w:style>
  <w:style w:type="paragraph" w:styleId="Heading1">
    <w:name w:val="heading 1"/>
    <w:next w:val="Normal"/>
    <w:qFormat/>
    <w:pPr>
      <w:keepNext/>
      <w:spacing w:before="240" w:after="60"/>
      <w:jc w:val="center"/>
      <w:outlineLvl w:val="0"/>
    </w:pPr>
    <w:rPr>
      <w:caps/>
      <w:noProof/>
      <w:kern w:val="28"/>
      <w:sz w:val="28"/>
      <w:lang w:val="ru-RU" w:eastAsia="ru-RU"/>
    </w:rPr>
  </w:style>
  <w:style w:type="paragraph" w:styleId="Heading2">
    <w:name w:val="heading 2"/>
    <w:next w:val="Normal"/>
    <w:qFormat/>
    <w:pPr>
      <w:keepNext/>
      <w:numPr>
        <w:numId w:val="2"/>
      </w:numPr>
      <w:spacing w:before="240" w:after="60"/>
      <w:jc w:val="center"/>
      <w:outlineLvl w:val="1"/>
    </w:pPr>
    <w:rPr>
      <w:caps/>
      <w:noProof/>
      <w:sz w:val="24"/>
      <w:lang w:val="ru-RU" w:eastAsia="ru-RU"/>
    </w:rPr>
  </w:style>
  <w:style w:type="paragraph" w:styleId="Heading3">
    <w:name w:val="heading 3"/>
    <w:next w:val="Normal"/>
    <w:qFormat/>
    <w:pPr>
      <w:keepNext/>
      <w:spacing w:before="240" w:after="60"/>
      <w:outlineLvl w:val="2"/>
    </w:pPr>
    <w:rPr>
      <w:rFonts w:ascii="Arial" w:hAnsi="Arial"/>
      <w:b/>
      <w:noProof/>
      <w:lang w:val="ru-RU" w:eastAsia="ru-RU"/>
    </w:rPr>
  </w:style>
  <w:style w:type="paragraph" w:styleId="Heading4">
    <w:name w:val="heading 4"/>
    <w:basedOn w:val="Normal"/>
    <w:next w:val="Normal"/>
    <w:qFormat/>
    <w:pPr>
      <w:keepNext/>
      <w:ind w:firstLine="0"/>
      <w:jc w:val="left"/>
      <w:outlineLvl w:val="3"/>
    </w:pPr>
    <w:rPr>
      <w:b/>
      <w:sz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pPr>
      <w:ind w:firstLine="0"/>
    </w:pPr>
    <w:rPr>
      <w:kern w:val="0"/>
      <w:sz w:val="28"/>
    </w:rPr>
  </w:style>
  <w:style w:type="paragraph" w:styleId="BodyTextIndent">
    <w:name w:val="Body Text Indent"/>
    <w:basedOn w:val="Normal"/>
    <w:pPr>
      <w:ind w:firstLine="567"/>
    </w:pPr>
    <w:rPr>
      <w:kern w:val="0"/>
      <w:sz w:val="28"/>
    </w:rPr>
  </w:style>
  <w:style w:type="paragraph" w:styleId="BodyTextIndent2">
    <w:name w:val="Body Text Indent 2"/>
    <w:basedOn w:val="Normal"/>
    <w:pPr>
      <w:ind w:firstLine="426"/>
    </w:pPr>
    <w:rPr>
      <w:kern w:val="0"/>
      <w:sz w:val="28"/>
    </w:rPr>
  </w:style>
  <w:style w:type="paragraph" w:styleId="BodyTextIndent3">
    <w:name w:val="Body Text Indent 3"/>
    <w:basedOn w:val="Normal"/>
    <w:pPr>
      <w:spacing w:line="360" w:lineRule="auto"/>
      <w:ind w:firstLine="709"/>
    </w:pPr>
    <w:rPr>
      <w:sz w:val="28"/>
    </w:rPr>
  </w:style>
  <w:style w:type="paragraph" w:styleId="Title">
    <w:name w:val="Title"/>
    <w:basedOn w:val="Normal"/>
    <w:qFormat/>
    <w:pPr>
      <w:ind w:firstLine="0"/>
      <w:jc w:val="center"/>
    </w:pPr>
    <w:rPr>
      <w:b/>
      <w:bCs/>
      <w:kern w:val="0"/>
      <w:sz w:val="28"/>
      <w:szCs w:val="24"/>
    </w:rPr>
  </w:style>
  <w:style w:type="character" w:customStyle="1" w:styleId="shorttext1">
    <w:name w:val="short_text1"/>
    <w:rsid w:val="00A84C8B"/>
    <w:rPr>
      <w:sz w:val="29"/>
      <w:szCs w:val="29"/>
    </w:rPr>
  </w:style>
  <w:style w:type="character" w:customStyle="1" w:styleId="longtext1">
    <w:name w:val="long_text1"/>
    <w:rsid w:val="00A84C8B"/>
    <w:rPr>
      <w:sz w:val="20"/>
      <w:szCs w:val="20"/>
    </w:rPr>
  </w:style>
  <w:style w:type="character" w:customStyle="1" w:styleId="mediumtext1">
    <w:name w:val="medium_text1"/>
    <w:rsid w:val="000B2716"/>
    <w:rPr>
      <w:sz w:val="24"/>
      <w:szCs w:val="24"/>
    </w:rPr>
  </w:style>
  <w:style w:type="table" w:styleId="TableGrid">
    <w:name w:val="Table Grid"/>
    <w:basedOn w:val="TableNormal"/>
    <w:rsid w:val="00FF352A"/>
    <w:pPr>
      <w:ind w:firstLine="7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qFormat/>
    <w:rsid w:val="00EA591A"/>
    <w:rPr>
      <w:b/>
      <w:bCs/>
    </w:rPr>
  </w:style>
  <w:style w:type="paragraph" w:styleId="FootnoteText">
    <w:name w:val="footnote text"/>
    <w:basedOn w:val="Normal"/>
    <w:semiHidden/>
    <w:rsid w:val="00FE00C5"/>
    <w:rPr>
      <w:sz w:val="20"/>
    </w:rPr>
  </w:style>
  <w:style w:type="character" w:styleId="FootnoteReference">
    <w:name w:val="footnote reference"/>
    <w:semiHidden/>
    <w:rsid w:val="00FE00C5"/>
    <w:rPr>
      <w:vertAlign w:val="superscript"/>
    </w:rPr>
  </w:style>
  <w:style w:type="paragraph" w:styleId="NormalWeb">
    <w:name w:val="Normal (Web)"/>
    <w:basedOn w:val="Normal"/>
    <w:rsid w:val="00CF1726"/>
    <w:pPr>
      <w:spacing w:before="100" w:beforeAutospacing="1" w:after="100" w:afterAutospacing="1"/>
      <w:ind w:firstLine="0"/>
      <w:jc w:val="left"/>
    </w:pPr>
    <w:rPr>
      <w:kern w:val="0"/>
      <w:szCs w:val="24"/>
      <w:lang w:val="uk-UA" w:eastAsia="uk-UA"/>
    </w:rPr>
  </w:style>
  <w:style w:type="character" w:styleId="Emphasis">
    <w:name w:val="Emphasis"/>
    <w:qFormat/>
    <w:rsid w:val="0068217E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rsid w:val="00CC01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kern w:val="0"/>
      <w:sz w:val="20"/>
      <w:lang w:val="uk-UA" w:eastAsia="uk-UA"/>
    </w:rPr>
  </w:style>
  <w:style w:type="paragraph" w:customStyle="1" w:styleId="Default">
    <w:name w:val="Default"/>
    <w:rsid w:val="00795744"/>
    <w:pPr>
      <w:autoSpaceDE w:val="0"/>
      <w:autoSpaceDN w:val="0"/>
      <w:adjustRightInd w:val="0"/>
    </w:pPr>
    <w:rPr>
      <w:color w:val="000000"/>
      <w:sz w:val="24"/>
      <w:szCs w:val="24"/>
      <w:lang w:val="ru-RU" w:eastAsia="ru-RU"/>
    </w:rPr>
  </w:style>
  <w:style w:type="character" w:customStyle="1" w:styleId="apple-converted-space">
    <w:name w:val="apple-converted-space"/>
    <w:rsid w:val="0095495B"/>
  </w:style>
  <w:style w:type="character" w:styleId="PlaceholderText">
    <w:name w:val="Placeholder Text"/>
    <w:basedOn w:val="DefaultParagraphFont"/>
    <w:uiPriority w:val="99"/>
    <w:semiHidden/>
    <w:rsid w:val="00D03024"/>
    <w:rPr>
      <w:color w:val="808080"/>
    </w:rPr>
  </w:style>
  <w:style w:type="paragraph" w:styleId="BalloonText">
    <w:name w:val="Balloon Text"/>
    <w:basedOn w:val="Normal"/>
    <w:link w:val="BalloonTextChar"/>
    <w:rsid w:val="00D0302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03024"/>
    <w:rPr>
      <w:rFonts w:ascii="Tahoma" w:hAnsi="Tahoma" w:cs="Tahoma"/>
      <w:kern w:val="24"/>
      <w:sz w:val="16"/>
      <w:szCs w:val="16"/>
      <w:lang w:val="ru-RU" w:eastAsia="ru-RU"/>
    </w:rPr>
  </w:style>
  <w:style w:type="paragraph" w:styleId="ListParagraph">
    <w:name w:val="List Paragraph"/>
    <w:basedOn w:val="Normal"/>
    <w:uiPriority w:val="34"/>
    <w:qFormat/>
    <w:rsid w:val="00C67F6C"/>
    <w:pPr>
      <w:ind w:left="720"/>
      <w:contextualSpacing/>
    </w:p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A2313"/>
    <w:rPr>
      <w:rFonts w:ascii="Courier New" w:hAnsi="Courier New" w:cs="Courier New"/>
    </w:rPr>
  </w:style>
  <w:style w:type="character" w:styleId="Hyperlink">
    <w:name w:val="Hyperlink"/>
    <w:basedOn w:val="DefaultParagraphFont"/>
    <w:uiPriority w:val="99"/>
    <w:unhideWhenUsed/>
    <w:rsid w:val="002305E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05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8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9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5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38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6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08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9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54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2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54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9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75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4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45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11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07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639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112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8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89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58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084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300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62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19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21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97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47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0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5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24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39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03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251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382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2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4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14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1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59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7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55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8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09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8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1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06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6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08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11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8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03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94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64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06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748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763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46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3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71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9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1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21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12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8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3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73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7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47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0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4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1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79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20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4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png"/><Relationship Id="rId18" Type="http://schemas.openxmlformats.org/officeDocument/2006/relationships/image" Target="media/image5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hyperlink" Target="https://js-coder.tk/computer-graphics/chart/" TargetMode="Externa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10" Type="http://schemas.openxmlformats.org/officeDocument/2006/relationships/footer" Target="footer2.xml"/><Relationship Id="rId19" Type="http://schemas.openxmlformats.org/officeDocument/2006/relationships/footer" Target="footer4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Sasha\Ramki\&#1088;&#1072;&#1084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рам.dot</Template>
  <TotalTime>2451</TotalTime>
  <Pages>9</Pages>
  <Words>1199</Words>
  <Characters>6838</Characters>
  <Application>Microsoft Office Word</Application>
  <DocSecurity>0</DocSecurity>
  <Lines>56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vt:lpstr>
      <vt:lpstr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vt:lpstr>
    </vt:vector>
  </TitlesOfParts>
  <Company>Кваритра 99</Company>
  <LinksUpToDate>false</LinksUpToDate>
  <CharactersWithSpaces>8021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dc:title>
  <dc:creator>ВЦ</dc:creator>
  <cp:lastModifiedBy>Дмитрий Гашко</cp:lastModifiedBy>
  <cp:revision>65</cp:revision>
  <cp:lastPrinted>2015-09-20T08:44:00Z</cp:lastPrinted>
  <dcterms:created xsi:type="dcterms:W3CDTF">2016-09-25T11:38:00Z</dcterms:created>
  <dcterms:modified xsi:type="dcterms:W3CDTF">2019-10-27T11:56:00Z</dcterms:modified>
</cp:coreProperties>
</file>