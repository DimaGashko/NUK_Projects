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56CEB7B" w:rsidR="00141DAA" w:rsidRPr="00D02922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D02922" w:rsidRPr="00D02922">
        <w:rPr>
          <w:b/>
          <w:spacing w:val="-10"/>
          <w:sz w:val="28"/>
          <w:szCs w:val="28"/>
          <w:lang w:eastAsia="uk-UA"/>
        </w:rPr>
        <w:t>1</w:t>
      </w:r>
    </w:p>
    <w:p w14:paraId="5D962AA7" w14:textId="727E2831" w:rsidR="001876ED" w:rsidRPr="00D02922" w:rsidRDefault="00D02922" w:rsidP="00D02FDC">
      <w:pPr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Обчислення машинного </w:t>
      </w:r>
      <w:proofErr w:type="spellStart"/>
      <w:r>
        <w:rPr>
          <w:b/>
          <w:sz w:val="28"/>
          <w:szCs w:val="28"/>
          <w:lang w:val="uk-UA"/>
        </w:rPr>
        <w:t>епсілону</w:t>
      </w:r>
      <w:proofErr w:type="spellEnd"/>
    </w:p>
    <w:p w14:paraId="4C922BF4" w14:textId="77777777" w:rsidR="00A94768" w:rsidRDefault="00A94768" w:rsidP="00D02FDC">
      <w:pPr>
        <w:ind w:firstLine="0"/>
        <w:jc w:val="center"/>
        <w:rPr>
          <w:b/>
          <w:sz w:val="28"/>
          <w:szCs w:val="28"/>
          <w:lang w:val="uk-UA"/>
        </w:rPr>
      </w:pPr>
    </w:p>
    <w:p w14:paraId="5F42BD8D" w14:textId="77777777" w:rsidR="00D02922" w:rsidRPr="00C452D6" w:rsidRDefault="00D02922" w:rsidP="00D02922">
      <w:pPr>
        <w:spacing w:line="360" w:lineRule="auto"/>
        <w:ind w:firstLine="851"/>
        <w:rPr>
          <w:sz w:val="28"/>
          <w:szCs w:val="28"/>
          <w:lang w:val="uk-UA"/>
        </w:rPr>
      </w:pPr>
      <w:r w:rsidRPr="00C452D6">
        <w:rPr>
          <w:b/>
          <w:sz w:val="28"/>
          <w:szCs w:val="28"/>
          <w:lang w:val="uk-UA"/>
        </w:rPr>
        <w:t>Мета роботи</w:t>
      </w:r>
      <w:r w:rsidRPr="00C452D6">
        <w:rPr>
          <w:sz w:val="28"/>
          <w:szCs w:val="28"/>
          <w:lang w:val="uk-UA"/>
        </w:rPr>
        <w:t xml:space="preserve">: </w:t>
      </w:r>
      <w:r w:rsidRPr="00C452D6">
        <w:rPr>
          <w:bCs/>
          <w:sz w:val="28"/>
          <w:szCs w:val="28"/>
          <w:lang w:val="uk-UA"/>
        </w:rPr>
        <w:t>набуття теоретичних знань та практичних навичок аналізу розрахунків на ЕОМ.</w:t>
      </w:r>
    </w:p>
    <w:p w14:paraId="1E6EA5DD" w14:textId="77777777" w:rsidR="00D02922" w:rsidRPr="00C452D6" w:rsidRDefault="00D02922" w:rsidP="00D02922">
      <w:pPr>
        <w:pStyle w:val="40"/>
        <w:shd w:val="clear" w:color="auto" w:fill="auto"/>
        <w:spacing w:before="0" w:line="360" w:lineRule="auto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452D6">
        <w:rPr>
          <w:rFonts w:ascii="Times New Roman" w:hAnsi="Times New Roman"/>
          <w:sz w:val="28"/>
          <w:szCs w:val="28"/>
        </w:rPr>
        <w:t>Завдання</w:t>
      </w:r>
    </w:p>
    <w:p w14:paraId="15DDC862" w14:textId="77777777" w:rsidR="00D02922" w:rsidRPr="00C452D6" w:rsidRDefault="00D02922" w:rsidP="00D02922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Виконати обчислення маши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н</w:t>
      </w:r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ного </w:t>
      </w:r>
      <w:proofErr w:type="spellStart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епсілону</w:t>
      </w:r>
      <w:proofErr w:type="spellEnd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для типу даних </w:t>
      </w:r>
      <w:proofErr w:type="spellStart"/>
      <w:r w:rsidRPr="00C452D6">
        <w:rPr>
          <w:rFonts w:ascii="Times New Roman" w:hAnsi="Times New Roman"/>
          <w:kern w:val="36"/>
          <w:sz w:val="28"/>
          <w:szCs w:val="28"/>
        </w:rPr>
        <w:t>double</w:t>
      </w:r>
      <w:proofErr w:type="spellEnd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, </w:t>
      </w:r>
      <w:proofErr w:type="spellStart"/>
      <w:r w:rsidRPr="00C452D6">
        <w:rPr>
          <w:rFonts w:ascii="Times New Roman" w:hAnsi="Times New Roman"/>
          <w:kern w:val="36"/>
          <w:sz w:val="28"/>
          <w:szCs w:val="28"/>
        </w:rPr>
        <w:t>float</w:t>
      </w:r>
      <w:proofErr w:type="spellEnd"/>
      <w:r w:rsidRPr="00C452D6">
        <w:rPr>
          <w:rFonts w:ascii="Times New Roman" w:hAnsi="Times New Roman"/>
          <w:kern w:val="36"/>
          <w:sz w:val="28"/>
          <w:szCs w:val="28"/>
        </w:rPr>
        <w:t xml:space="preserve">. </w:t>
      </w:r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Вказати час витрачений на розрахунок та кількість ітерацій.</w:t>
      </w:r>
    </w:p>
    <w:p w14:paraId="785D1ACF" w14:textId="77777777" w:rsidR="00D02922" w:rsidRPr="00C452D6" w:rsidRDefault="00D02922" w:rsidP="00D02922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C452D6">
        <w:rPr>
          <w:rFonts w:ascii="Times New Roman" w:hAnsi="Times New Roman"/>
          <w:kern w:val="36"/>
          <w:sz w:val="28"/>
          <w:szCs w:val="28"/>
        </w:rPr>
        <w:t>Короткі теоретичні відомості</w:t>
      </w:r>
    </w:p>
    <w:p w14:paraId="26DA74C8" w14:textId="77777777" w:rsidR="00D02922" w:rsidRDefault="00D02922" w:rsidP="00D02922">
      <w:pPr>
        <w:pStyle w:val="40"/>
        <w:shd w:val="clear" w:color="auto" w:fill="auto"/>
        <w:spacing w:before="0" w:line="360" w:lineRule="auto"/>
        <w:ind w:firstLine="720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Машинний нуль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–</w:t>
      </w:r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числове значення з таким негативним порядком, яке сприймається машиною як нуль.</w:t>
      </w:r>
    </w:p>
    <w:p w14:paraId="25BEE09E" w14:textId="77777777" w:rsidR="00D02922" w:rsidRDefault="00D02922" w:rsidP="00D02922">
      <w:pPr>
        <w:pStyle w:val="40"/>
        <w:shd w:val="clear" w:color="auto" w:fill="auto"/>
        <w:spacing w:before="0" w:line="360" w:lineRule="auto"/>
        <w:ind w:firstLine="720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Машинний епсилон (</w:t>
      </w:r>
      <w:proofErr w:type="spellStart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англ</w:t>
      </w:r>
      <w:proofErr w:type="spellEnd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. </w:t>
      </w:r>
      <w:proofErr w:type="spellStart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Machine</w:t>
      </w:r>
      <w:proofErr w:type="spellEnd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</w:t>
      </w:r>
      <w:proofErr w:type="spellStart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epsilon</w:t>
      </w:r>
      <w:proofErr w:type="spellEnd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) 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– </w:t>
      </w:r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числове значення, менше якого неможливо ставити відносну точність для будь-якого алгоритму, що повертає речові числа. Абсолютне значення «машинного епсилон» залежить від розрядності сітки застосовується ЕОМ, типу (розрядності) використовуваних при розрахунках чисел, і від прийнятої в конкретному трансляторі структури подання дійсних чисел (кількості біт, що відводяться на </w:t>
      </w:r>
      <w:proofErr w:type="spellStart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мантиссу</w:t>
      </w:r>
      <w:proofErr w:type="spellEnd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і на порядок). Формально машинний епсилон зазвичай визначають як мінімальне з чисел ε, для якого 1 + ε&gt; 1 при машинних розрахунках з числами даного типу. Альтернативне визначення - максимальне ε, для якого справедливо рівність 1 + ε = 1.</w:t>
      </w:r>
    </w:p>
    <w:p w14:paraId="26BBDD93" w14:textId="77777777" w:rsidR="00D02922" w:rsidRPr="00C452D6" w:rsidRDefault="00D02922" w:rsidP="00D02922">
      <w:pPr>
        <w:pStyle w:val="40"/>
        <w:shd w:val="clear" w:color="auto" w:fill="auto"/>
        <w:spacing w:before="0" w:line="360" w:lineRule="auto"/>
        <w:ind w:firstLine="720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Практична важливість машинного епсилон пов'язана з тим, що два (відмінних від нуля) числа є однаковими з точки зору машинної арифметики, якщо їх відносна різниця по модулю менше (при визначенні першого типу) або не перевищує (при визначенні другого типу) машинного епсилон.</w:t>
      </w:r>
    </w:p>
    <w:p w14:paraId="2C7C9150" w14:textId="77777777" w:rsidR="00DC35B1" w:rsidRDefault="00DC35B1">
      <w:pPr>
        <w:ind w:firstLine="0"/>
        <w:jc w:val="left"/>
        <w:rPr>
          <w:rFonts w:eastAsia="Bookman Old Style" w:cs="Bookman Old Style"/>
          <w:b/>
          <w:bCs/>
          <w:kern w:val="36"/>
          <w:sz w:val="28"/>
          <w:szCs w:val="28"/>
          <w:lang w:val="uk-UA" w:eastAsia="uk-UA"/>
        </w:rPr>
      </w:pPr>
      <w:r>
        <w:rPr>
          <w:kern w:val="36"/>
          <w:sz w:val="28"/>
          <w:szCs w:val="28"/>
        </w:rPr>
        <w:br w:type="page"/>
      </w:r>
    </w:p>
    <w:p w14:paraId="10301185" w14:textId="61163859" w:rsidR="00D02922" w:rsidRDefault="00D02922" w:rsidP="00D02922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C452D6">
        <w:rPr>
          <w:rFonts w:ascii="Times New Roman" w:hAnsi="Times New Roman"/>
          <w:kern w:val="36"/>
          <w:sz w:val="28"/>
          <w:szCs w:val="28"/>
        </w:rPr>
        <w:lastRenderedPageBreak/>
        <w:t>Хід роботи</w:t>
      </w:r>
    </w:p>
    <w:p w14:paraId="1F1CC8E0" w14:textId="77777777" w:rsidR="00D02922" w:rsidRDefault="00D02922" w:rsidP="00D02922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ab/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Алгоритм знаходження машинного </w:t>
      </w:r>
      <w:proofErr w:type="spellStart"/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епсілону</w:t>
      </w:r>
      <w:proofErr w:type="spellEnd"/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можна представити за допомогою наступної блок-схеми:</w:t>
      </w:r>
    </w:p>
    <w:p w14:paraId="2E52FDA3" w14:textId="10F2E61D" w:rsidR="00D02922" w:rsidRPr="00C452D6" w:rsidRDefault="00DC35B1" w:rsidP="00D02922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kern w:val="36"/>
          <w:sz w:val="28"/>
          <w:szCs w:val="28"/>
          <w:lang w:val="en-US"/>
        </w:rPr>
      </w:pPr>
      <w:r>
        <w:object w:dxaOrig="3345" w:dyaOrig="5895" w14:anchorId="0C8978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294.75pt" o:ole="">
            <v:imagedata r:id="rId9" o:title=""/>
          </v:shape>
          <o:OLEObject Type="Embed" ProgID="Visio.Drawing.15" ShapeID="_x0000_i1025" DrawAspect="Content" ObjectID="_1671859038" r:id="rId10"/>
        </w:object>
      </w:r>
    </w:p>
    <w:p w14:paraId="40D91BE6" w14:textId="40848AB7" w:rsidR="00D02922" w:rsidRDefault="00D02922" w:rsidP="00D0292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Використовуючи мову програмування </w:t>
      </w:r>
      <w:proofErr w:type="spellStart"/>
      <w:r>
        <w:rPr>
          <w:sz w:val="28"/>
          <w:szCs w:val="28"/>
          <w:lang w:val="en-US"/>
        </w:rPr>
        <w:t>GoLang</w:t>
      </w:r>
      <w:proofErr w:type="spellEnd"/>
      <w:r w:rsidRPr="0065302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напише програму, що реалізує даний алгоритм:</w:t>
      </w:r>
    </w:p>
    <w:p w14:paraId="0C8F356C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package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main</w:t>
      </w:r>
      <w:proofErr w:type="spellEnd"/>
    </w:p>
    <w:p w14:paraId="6D0119BE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5E457FFD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import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"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"</w:t>
      </w:r>
    </w:p>
    <w:p w14:paraId="2B4BF16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1B78530F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func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main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() {</w:t>
      </w:r>
    </w:p>
    <w:p w14:paraId="72173618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fmt.Println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("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Calculating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Float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Epsilon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:")</w:t>
      </w:r>
    </w:p>
    <w:p w14:paraId="7F833A2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:=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calcFloatEps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()</w:t>
      </w:r>
    </w:p>
    <w:p w14:paraId="685A67FE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6F547148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fmt.Println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("\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nCalculating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Double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Epsilon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:")</w:t>
      </w:r>
    </w:p>
    <w:p w14:paraId="158ADA95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dEps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:=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calcDoubleEps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()</w:t>
      </w:r>
    </w:p>
    <w:p w14:paraId="0AF050B0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40541926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fmt.Println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("\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nResults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:")</w:t>
      </w:r>
    </w:p>
    <w:p w14:paraId="75559CE5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fmt.Printf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("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Float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Epsilon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: %v\n",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)</w:t>
      </w:r>
    </w:p>
    <w:p w14:paraId="7070F21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fmt.Printf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("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Double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Epsilon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: %v\n",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dEps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)</w:t>
      </w:r>
    </w:p>
    <w:p w14:paraId="3803D0E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>}</w:t>
      </w:r>
    </w:p>
    <w:p w14:paraId="05719CC3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7297A7D3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func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calcFloatEps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() float32 {</w:t>
      </w:r>
    </w:p>
    <w:p w14:paraId="3F0E325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:= float32(1)</w:t>
      </w:r>
    </w:p>
    <w:p w14:paraId="1EAD90EB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039D3708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for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; eps+1 &gt; 1;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/= 2 {</w:t>
      </w:r>
    </w:p>
    <w:p w14:paraId="4154CF1A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fmt.Printf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("1 + %v = %v\n",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, eps+1)</w:t>
      </w:r>
    </w:p>
    <w:p w14:paraId="6D99DDD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lastRenderedPageBreak/>
        <w:tab/>
        <w:t>}</w:t>
      </w:r>
    </w:p>
    <w:p w14:paraId="42DFEF7F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23F3C11E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fmt.Printf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("1 + %v = %v\n",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, eps+1)</w:t>
      </w:r>
    </w:p>
    <w:p w14:paraId="5944578A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2DDF397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return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* 2</w:t>
      </w:r>
    </w:p>
    <w:p w14:paraId="67ABD55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>}</w:t>
      </w:r>
    </w:p>
    <w:p w14:paraId="4623EE9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6B846F4A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func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calcDoubleEps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() float64 {</w:t>
      </w:r>
    </w:p>
    <w:p w14:paraId="52AE6DAE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:= float64(1)</w:t>
      </w:r>
    </w:p>
    <w:p w14:paraId="08B29989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46B8D0C5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for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; eps+1 &gt; 1;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/= 2 {</w:t>
      </w:r>
    </w:p>
    <w:p w14:paraId="3B2DF1A7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fmt.Printf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("1 + %v = %v\n",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, eps+1)</w:t>
      </w:r>
    </w:p>
    <w:p w14:paraId="6C9C7692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  <w:t>}</w:t>
      </w:r>
    </w:p>
    <w:p w14:paraId="497DB640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76C58EC9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fmt.Printf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("1 + %v = %v\n",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, eps+1)</w:t>
      </w:r>
    </w:p>
    <w:p w14:paraId="1403B78C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6DA5398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return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* 2</w:t>
      </w:r>
    </w:p>
    <w:p w14:paraId="5E8D3114" w14:textId="77777777" w:rsid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>}</w:t>
      </w:r>
    </w:p>
    <w:p w14:paraId="5359083F" w14:textId="77777777" w:rsid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4B54CD00" w14:textId="77777777" w:rsidR="00D02922" w:rsidRDefault="00D02922" w:rsidP="00D0292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14:paraId="0AAE3746" w14:textId="77777777" w:rsidR="00D02922" w:rsidRDefault="00D02922" w:rsidP="00D02922">
      <w:pPr>
        <w:ind w:firstLine="0"/>
        <w:jc w:val="left"/>
        <w:rPr>
          <w:sz w:val="28"/>
          <w:szCs w:val="28"/>
          <w:lang w:val="uk-UA"/>
        </w:rPr>
      </w:pPr>
    </w:p>
    <w:p w14:paraId="6F765CDF" w14:textId="77777777" w:rsidR="00D02922" w:rsidRDefault="00D02922" w:rsidP="00D02922">
      <w:pPr>
        <w:ind w:firstLine="0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1AF439" wp14:editId="6717FA75">
            <wp:extent cx="4953000" cy="3933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30CD" w14:textId="77777777" w:rsidR="00D02922" w:rsidRDefault="00D0292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3A9B4A9" w14:textId="2E5A3A9B" w:rsidR="00D02922" w:rsidRDefault="00D02922" w:rsidP="00D02922">
      <w:pPr>
        <w:ind w:firstLine="0"/>
        <w:jc w:val="left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5A5724A" wp14:editId="571E3495">
            <wp:extent cx="3943350" cy="8496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 w:type="page"/>
      </w:r>
    </w:p>
    <w:p w14:paraId="547097EA" w14:textId="0D9A69DF" w:rsidR="00D02922" w:rsidRDefault="00D02922" w:rsidP="00D0292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Також, спробуємо знайти </w:t>
      </w:r>
      <w:proofErr w:type="spellStart"/>
      <w:r>
        <w:rPr>
          <w:sz w:val="28"/>
          <w:szCs w:val="28"/>
          <w:lang w:val="uk-UA"/>
        </w:rPr>
        <w:t>епсілон</w:t>
      </w:r>
      <w:proofErr w:type="spellEnd"/>
      <w:r>
        <w:rPr>
          <w:sz w:val="28"/>
          <w:szCs w:val="28"/>
          <w:lang w:val="uk-UA"/>
        </w:rPr>
        <w:t xml:space="preserve"> у мові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uk-UA"/>
        </w:rPr>
        <w:t>, яка має лише один числовий тип даних –</w:t>
      </w:r>
      <w:r w:rsidRPr="00D029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  <w:lang w:val="uk-UA"/>
        </w:rPr>
        <w:t xml:space="preserve"> (за винятком 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  <w:r w:rsidRPr="00D029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інших спеціалізованих можливостей мови)</w:t>
      </w:r>
      <w:r w:rsidR="004B7760">
        <w:rPr>
          <w:sz w:val="28"/>
          <w:szCs w:val="28"/>
          <w:lang w:val="uk-UA"/>
        </w:rPr>
        <w:t>:</w:t>
      </w:r>
    </w:p>
    <w:p w14:paraId="77DC57CA" w14:textId="46F50393" w:rsidR="004B7760" w:rsidRDefault="004B7760" w:rsidP="00D02922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3242E1" wp14:editId="2C3C6D4F">
            <wp:extent cx="5105400" cy="6505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ED74" w14:textId="29F8490F" w:rsidR="004B7760" w:rsidRDefault="004B7760" w:rsidP="00D02922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EF39025" wp14:editId="30ED85ED">
            <wp:extent cx="3819525" cy="4676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9346" w14:textId="26D2E833" w:rsidR="004B7760" w:rsidRPr="004B7760" w:rsidRDefault="004B7760" w:rsidP="00D0292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Можна бачити, що тип 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  <w:lang w:val="uk-UA"/>
        </w:rPr>
        <w:t xml:space="preserve"> у мові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uk-UA"/>
        </w:rPr>
        <w:t xml:space="preserve"> </w:t>
      </w:r>
      <w:r w:rsidRPr="004B77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має таку ж точність як </w:t>
      </w:r>
      <w:r>
        <w:rPr>
          <w:sz w:val="28"/>
          <w:szCs w:val="28"/>
          <w:lang w:val="en-US"/>
        </w:rPr>
        <w:t>float</w:t>
      </w:r>
      <w:r w:rsidRPr="004B7760">
        <w:rPr>
          <w:sz w:val="28"/>
          <w:szCs w:val="28"/>
          <w:lang w:val="uk-UA"/>
        </w:rPr>
        <w:t xml:space="preserve">64 </w:t>
      </w:r>
      <w:r>
        <w:rPr>
          <w:sz w:val="28"/>
          <w:szCs w:val="28"/>
          <w:lang w:val="uk-UA"/>
        </w:rPr>
        <w:t xml:space="preserve">у мові </w:t>
      </w:r>
      <w:proofErr w:type="spellStart"/>
      <w:r>
        <w:rPr>
          <w:sz w:val="28"/>
          <w:szCs w:val="28"/>
          <w:lang w:val="en-US"/>
        </w:rPr>
        <w:t>GoLang</w:t>
      </w:r>
      <w:proofErr w:type="spellEnd"/>
      <w:r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uk-UA"/>
        </w:rPr>
        <w:t>).</w:t>
      </w:r>
    </w:p>
    <w:p w14:paraId="2D5B25B2" w14:textId="77777777" w:rsidR="00D02922" w:rsidRDefault="00D02922" w:rsidP="00D02922">
      <w:pPr>
        <w:spacing w:line="360" w:lineRule="auto"/>
        <w:rPr>
          <w:sz w:val="28"/>
          <w:szCs w:val="28"/>
          <w:lang w:val="uk-UA"/>
        </w:rPr>
      </w:pPr>
    </w:p>
    <w:p w14:paraId="31951F99" w14:textId="3653051F" w:rsidR="004B7760" w:rsidRPr="004B7760" w:rsidRDefault="006E2DE5" w:rsidP="004B7760">
      <w:pPr>
        <w:spacing w:line="360" w:lineRule="auto"/>
        <w:rPr>
          <w:bCs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Висновок:</w:t>
      </w:r>
      <w:r w:rsidR="004B7760" w:rsidRPr="00C452D6">
        <w:rPr>
          <w:b/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4B7760" w:rsidRPr="00C452D6">
        <w:rPr>
          <w:color w:val="000000"/>
          <w:sz w:val="28"/>
          <w:szCs w:val="19"/>
          <w:highlight w:val="white"/>
          <w:lang w:val="uk-UA" w:eastAsia="uk-UA"/>
        </w:rPr>
        <w:t>виконавши лабораторну роботу, я</w:t>
      </w:r>
      <w:r w:rsidR="004B7760" w:rsidRPr="00C452D6">
        <w:rPr>
          <w:color w:val="000000"/>
          <w:sz w:val="28"/>
          <w:szCs w:val="19"/>
          <w:lang w:val="uk-UA" w:eastAsia="uk-UA"/>
        </w:rPr>
        <w:t xml:space="preserve"> </w:t>
      </w:r>
      <w:r w:rsidR="004B7760" w:rsidRPr="00C452D6">
        <w:rPr>
          <w:bCs/>
          <w:sz w:val="28"/>
          <w:szCs w:val="28"/>
          <w:lang w:val="uk-UA"/>
        </w:rPr>
        <w:t xml:space="preserve">набув теоретичних знань та практичних навичок аналізу </w:t>
      </w:r>
      <w:r w:rsidR="004B7760">
        <w:rPr>
          <w:bCs/>
          <w:sz w:val="28"/>
          <w:szCs w:val="28"/>
          <w:lang w:val="uk-UA"/>
        </w:rPr>
        <w:t xml:space="preserve">розрахунків на ЕОМ. За результатами обчислень можна бачити, що тип даних </w:t>
      </w:r>
      <w:r w:rsidR="004B7760">
        <w:rPr>
          <w:bCs/>
          <w:sz w:val="28"/>
          <w:szCs w:val="28"/>
          <w:lang w:val="en-US"/>
        </w:rPr>
        <w:t>double</w:t>
      </w:r>
      <w:r w:rsidR="004B7760">
        <w:rPr>
          <w:bCs/>
          <w:sz w:val="28"/>
          <w:szCs w:val="28"/>
          <w:lang w:val="uk-UA"/>
        </w:rPr>
        <w:t xml:space="preserve"> (</w:t>
      </w:r>
      <w:r w:rsidR="004B7760">
        <w:rPr>
          <w:bCs/>
          <w:sz w:val="28"/>
          <w:szCs w:val="28"/>
          <w:lang w:val="en-US"/>
        </w:rPr>
        <w:t>float</w:t>
      </w:r>
      <w:r w:rsidR="004B7760" w:rsidRPr="004B7760">
        <w:rPr>
          <w:bCs/>
          <w:sz w:val="28"/>
          <w:szCs w:val="28"/>
          <w:lang w:val="uk-UA"/>
        </w:rPr>
        <w:t xml:space="preserve">64 </w:t>
      </w:r>
      <w:r w:rsidR="004B7760">
        <w:rPr>
          <w:bCs/>
          <w:sz w:val="28"/>
          <w:szCs w:val="28"/>
          <w:lang w:val="uk-UA"/>
        </w:rPr>
        <w:t xml:space="preserve">у мові </w:t>
      </w:r>
      <w:proofErr w:type="spellStart"/>
      <w:r w:rsidR="004B7760">
        <w:rPr>
          <w:bCs/>
          <w:sz w:val="28"/>
          <w:szCs w:val="28"/>
          <w:lang w:val="en-US"/>
        </w:rPr>
        <w:t>GoLang</w:t>
      </w:r>
      <w:proofErr w:type="spellEnd"/>
      <w:r w:rsidR="004B7760">
        <w:rPr>
          <w:bCs/>
          <w:sz w:val="28"/>
          <w:szCs w:val="28"/>
          <w:lang w:val="uk-UA"/>
        </w:rPr>
        <w:t>)</w:t>
      </w:r>
      <w:r w:rsidR="004B7760" w:rsidRPr="004B7760">
        <w:rPr>
          <w:bCs/>
          <w:sz w:val="28"/>
          <w:szCs w:val="28"/>
          <w:lang w:val="uk-UA"/>
        </w:rPr>
        <w:t xml:space="preserve"> </w:t>
      </w:r>
      <w:r w:rsidR="004B7760">
        <w:rPr>
          <w:bCs/>
          <w:sz w:val="28"/>
          <w:szCs w:val="28"/>
          <w:lang w:val="uk-UA"/>
        </w:rPr>
        <w:t xml:space="preserve">має більшу точність обчислень, ніж </w:t>
      </w:r>
      <w:r w:rsidR="004B7760">
        <w:rPr>
          <w:bCs/>
          <w:sz w:val="28"/>
          <w:szCs w:val="28"/>
          <w:lang w:val="en-US"/>
        </w:rPr>
        <w:t>float</w:t>
      </w:r>
      <w:r w:rsidR="004B7760">
        <w:rPr>
          <w:bCs/>
          <w:sz w:val="28"/>
          <w:szCs w:val="28"/>
          <w:lang w:val="uk-UA"/>
        </w:rPr>
        <w:t xml:space="preserve">, що зрозуміло, адже для чисел типу </w:t>
      </w:r>
      <w:r w:rsidR="004B7760">
        <w:rPr>
          <w:bCs/>
          <w:sz w:val="28"/>
          <w:szCs w:val="28"/>
          <w:lang w:val="en-US"/>
        </w:rPr>
        <w:t>double</w:t>
      </w:r>
      <w:r w:rsidR="004B7760" w:rsidRPr="004B7760">
        <w:rPr>
          <w:bCs/>
          <w:sz w:val="28"/>
          <w:szCs w:val="28"/>
          <w:lang w:val="uk-UA"/>
        </w:rPr>
        <w:t xml:space="preserve"> </w:t>
      </w:r>
      <w:r w:rsidR="004B7760">
        <w:rPr>
          <w:bCs/>
          <w:sz w:val="28"/>
          <w:szCs w:val="28"/>
          <w:lang w:val="uk-UA"/>
        </w:rPr>
        <w:t xml:space="preserve">у оперативній пам’яті виділяється у два рази більше байтів – 4 для </w:t>
      </w:r>
      <w:r w:rsidR="004B7760">
        <w:rPr>
          <w:bCs/>
          <w:sz w:val="28"/>
          <w:szCs w:val="28"/>
          <w:lang w:val="en-US"/>
        </w:rPr>
        <w:t>float</w:t>
      </w:r>
      <w:r w:rsidR="004B7760">
        <w:rPr>
          <w:bCs/>
          <w:sz w:val="28"/>
          <w:szCs w:val="28"/>
          <w:lang w:val="uk-UA"/>
        </w:rPr>
        <w:t xml:space="preserve">, та 8 для </w:t>
      </w:r>
      <w:r w:rsidR="004B7760">
        <w:rPr>
          <w:bCs/>
          <w:sz w:val="28"/>
          <w:szCs w:val="28"/>
          <w:lang w:val="en-US"/>
        </w:rPr>
        <w:t>double</w:t>
      </w:r>
      <w:r w:rsidR="004B7760">
        <w:rPr>
          <w:bCs/>
          <w:sz w:val="28"/>
          <w:szCs w:val="28"/>
          <w:lang w:val="uk-UA"/>
        </w:rPr>
        <w:t>.</w:t>
      </w:r>
      <w:r w:rsidR="004B7760" w:rsidRPr="004B7760">
        <w:rPr>
          <w:bCs/>
          <w:sz w:val="28"/>
          <w:szCs w:val="28"/>
          <w:lang w:val="uk-UA"/>
        </w:rPr>
        <w:t xml:space="preserve"> </w:t>
      </w:r>
    </w:p>
    <w:sectPr w:rsidR="004B7760" w:rsidRPr="004B7760">
      <w:footerReference w:type="defaul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59A17" w14:textId="77777777" w:rsidR="001A45E3" w:rsidRDefault="001A45E3">
      <w:r>
        <w:separator/>
      </w:r>
    </w:p>
  </w:endnote>
  <w:endnote w:type="continuationSeparator" w:id="0">
    <w:p w14:paraId="572D153F" w14:textId="77777777" w:rsidR="001A45E3" w:rsidRDefault="001A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1A45E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1A45E3" w:rsidRDefault="001A45E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1A45E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1A45E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1A45E3" w:rsidRDefault="001A45E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475"/>
      <w:gridCol w:w="678"/>
      <w:gridCol w:w="567"/>
      <w:gridCol w:w="3827"/>
      <w:gridCol w:w="284"/>
      <w:gridCol w:w="284"/>
      <w:gridCol w:w="284"/>
      <w:gridCol w:w="964"/>
      <w:gridCol w:w="1021"/>
    </w:tblGrid>
    <w:tr w:rsidR="001A45E3" w:rsidRPr="00757A8E" w14:paraId="73E12FA2" w14:textId="77777777" w:rsidTr="00D02922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CAABAAE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05D3765" w:rsidR="001A45E3" w:rsidRPr="00015DF8" w:rsidRDefault="001A45E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</w:t>
          </w:r>
          <w:r w:rsidR="00D02922">
            <w:rPr>
              <w:sz w:val="40"/>
              <w:lang w:val="en-US"/>
            </w:rPr>
            <w:t>6</w:t>
          </w:r>
          <w:r w:rsidRPr="00757A8E">
            <w:rPr>
              <w:sz w:val="40"/>
              <w:lang w:val="uk-UA"/>
            </w:rPr>
            <w:t>.0</w:t>
          </w:r>
          <w:r w:rsidR="00B303CC">
            <w:rPr>
              <w:sz w:val="40"/>
              <w:lang w:val="en-US"/>
            </w:rPr>
            <w:t>1</w:t>
          </w:r>
        </w:p>
      </w:tc>
    </w:tr>
    <w:tr w:rsidR="001A45E3" w:rsidRPr="00757A8E" w14:paraId="1AF3DA75" w14:textId="77777777" w:rsidTr="00D02922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1FA5151D" w14:textId="77777777" w:rsidTr="00D0292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475" w:type="dxa"/>
          <w:tcBorders>
            <w:top w:val="nil"/>
            <w:bottom w:val="nil"/>
          </w:tcBorders>
          <w:vAlign w:val="center"/>
        </w:tcPr>
        <w:p w14:paraId="43082DC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678" w:type="dxa"/>
          <w:tcBorders>
            <w:top w:val="nil"/>
            <w:bottom w:val="nil"/>
          </w:tcBorders>
          <w:vAlign w:val="center"/>
        </w:tcPr>
        <w:p w14:paraId="2BD012A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7EC01425" w14:textId="77777777" w:rsidTr="00D02922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1A45E3" w:rsidRPr="00757A8E" w:rsidRDefault="001A45E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1A45E3" w:rsidRPr="00757A8E" w:rsidRDefault="001A45E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D096A9B" w:rsidR="001A45E3" w:rsidRPr="00015DF8" w:rsidRDefault="00D02922" w:rsidP="00D02FDC">
          <w:pPr>
            <w:ind w:hanging="89"/>
            <w:jc w:val="center"/>
            <w:rPr>
              <w:b/>
              <w:szCs w:val="24"/>
            </w:rPr>
          </w:pPr>
          <w:r>
            <w:rPr>
              <w:bCs/>
              <w:sz w:val="28"/>
              <w:szCs w:val="28"/>
              <w:lang w:val="uk-UA"/>
            </w:rPr>
            <w:t xml:space="preserve">Обчислення машинного </w:t>
          </w:r>
          <w:proofErr w:type="spellStart"/>
          <w:r>
            <w:rPr>
              <w:bCs/>
              <w:sz w:val="28"/>
              <w:szCs w:val="28"/>
              <w:lang w:val="uk-UA"/>
            </w:rPr>
            <w:t>епсілону</w:t>
          </w:r>
          <w:proofErr w:type="spellEnd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1A45E3" w:rsidRPr="00757A8E" w14:paraId="35AB68E7" w14:textId="77777777" w:rsidTr="00D0292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475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678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3B2AC81" w:rsidR="001A45E3" w:rsidRPr="00975DC2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</w:p>
      </w:tc>
    </w:tr>
    <w:tr w:rsidR="001A45E3" w:rsidRPr="00757A8E" w14:paraId="410552D3" w14:textId="77777777" w:rsidTr="00D0292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A27EAD" w:rsidR="001A45E3" w:rsidRPr="00757A8E" w:rsidRDefault="00D0292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Приходько К.С.</w:t>
          </w: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1A45E3" w:rsidRPr="00757A8E" w14:paraId="614C1EFB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673DD3BA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</w:tcBorders>
        </w:tcPr>
        <w:p w14:paraId="74FBE99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</w:tcBorders>
        </w:tcPr>
        <w:p w14:paraId="7F3C7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1A45E3" w:rsidRPr="00757A8E" w:rsidRDefault="001A45E3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1A45E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E40C668" w:rsidR="001A45E3" w:rsidRPr="00CE45A4" w:rsidRDefault="001A45E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</w:t>
          </w:r>
          <w:r w:rsidR="00D02922">
            <w:rPr>
              <w:sz w:val="40"/>
              <w:lang w:val="en-US"/>
            </w:rPr>
            <w:t>6</w:t>
          </w:r>
          <w:r>
            <w:rPr>
              <w:sz w:val="40"/>
            </w:rPr>
            <w:t>.0</w:t>
          </w:r>
          <w:r w:rsidR="00B303CC">
            <w:rPr>
              <w:sz w:val="40"/>
              <w:lang w:val="en-US"/>
            </w:rPr>
            <w:t>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1A45E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1A45E3" w:rsidRPr="00BF7874" w:rsidRDefault="001A45E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1A45E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1A45E3" w:rsidRDefault="001A45E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FFEF3" w14:textId="77777777" w:rsidR="001A45E3" w:rsidRDefault="001A45E3">
      <w:r>
        <w:separator/>
      </w:r>
    </w:p>
  </w:footnote>
  <w:footnote w:type="continuationSeparator" w:id="0">
    <w:p w14:paraId="4A13C997" w14:textId="77777777" w:rsidR="001A45E3" w:rsidRDefault="001A4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29B"/>
    <w:multiLevelType w:val="multilevel"/>
    <w:tmpl w:val="043E62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C8669A"/>
    <w:multiLevelType w:val="hybridMultilevel"/>
    <w:tmpl w:val="FEF83A3A"/>
    <w:lvl w:ilvl="0" w:tplc="C3E235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5C8"/>
    <w:multiLevelType w:val="hybridMultilevel"/>
    <w:tmpl w:val="266ECA46"/>
    <w:lvl w:ilvl="0" w:tplc="4A4222D8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0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6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7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1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24"/>
  </w:num>
  <w:num w:numId="4">
    <w:abstractNumId w:val="30"/>
  </w:num>
  <w:num w:numId="5">
    <w:abstractNumId w:val="28"/>
  </w:num>
  <w:num w:numId="6">
    <w:abstractNumId w:val="35"/>
  </w:num>
  <w:num w:numId="7">
    <w:abstractNumId w:val="5"/>
  </w:num>
  <w:num w:numId="8">
    <w:abstractNumId w:val="9"/>
  </w:num>
  <w:num w:numId="9">
    <w:abstractNumId w:val="3"/>
  </w:num>
  <w:num w:numId="10">
    <w:abstractNumId w:val="17"/>
  </w:num>
  <w:num w:numId="11">
    <w:abstractNumId w:val="10"/>
  </w:num>
  <w:num w:numId="12">
    <w:abstractNumId w:val="21"/>
  </w:num>
  <w:num w:numId="13">
    <w:abstractNumId w:val="22"/>
  </w:num>
  <w:num w:numId="14">
    <w:abstractNumId w:val="25"/>
  </w:num>
  <w:num w:numId="15">
    <w:abstractNumId w:val="37"/>
  </w:num>
  <w:num w:numId="16">
    <w:abstractNumId w:val="32"/>
  </w:num>
  <w:num w:numId="17">
    <w:abstractNumId w:val="6"/>
  </w:num>
  <w:num w:numId="18">
    <w:abstractNumId w:val="15"/>
  </w:num>
  <w:num w:numId="19">
    <w:abstractNumId w:val="23"/>
  </w:num>
  <w:num w:numId="20">
    <w:abstractNumId w:val="18"/>
  </w:num>
  <w:num w:numId="21">
    <w:abstractNumId w:val="34"/>
  </w:num>
  <w:num w:numId="22">
    <w:abstractNumId w:val="27"/>
  </w:num>
  <w:num w:numId="23">
    <w:abstractNumId w:val="29"/>
  </w:num>
  <w:num w:numId="24">
    <w:abstractNumId w:val="33"/>
  </w:num>
  <w:num w:numId="25">
    <w:abstractNumId w:val="14"/>
  </w:num>
  <w:num w:numId="26">
    <w:abstractNumId w:val="12"/>
  </w:num>
  <w:num w:numId="27">
    <w:abstractNumId w:val="36"/>
  </w:num>
  <w:num w:numId="28">
    <w:abstractNumId w:val="26"/>
  </w:num>
  <w:num w:numId="29">
    <w:abstractNumId w:val="19"/>
  </w:num>
  <w:num w:numId="30">
    <w:abstractNumId w:val="8"/>
  </w:num>
  <w:num w:numId="31">
    <w:abstractNumId w:val="20"/>
  </w:num>
  <w:num w:numId="32">
    <w:abstractNumId w:val="1"/>
  </w:num>
  <w:num w:numId="33">
    <w:abstractNumId w:val="11"/>
  </w:num>
  <w:num w:numId="34">
    <w:abstractNumId w:val="13"/>
  </w:num>
  <w:num w:numId="35">
    <w:abstractNumId w:val="7"/>
  </w:num>
  <w:num w:numId="36">
    <w:abstractNumId w:val="31"/>
  </w:num>
  <w:num w:numId="37">
    <w:abstractNumId w:val="2"/>
  </w:num>
  <w:num w:numId="38">
    <w:abstractNumId w:val="0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5DF8"/>
    <w:rsid w:val="0001725B"/>
    <w:rsid w:val="000354DE"/>
    <w:rsid w:val="0004104B"/>
    <w:rsid w:val="0004467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5CB1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6493"/>
    <w:rsid w:val="000B788B"/>
    <w:rsid w:val="000C01C2"/>
    <w:rsid w:val="000D17F9"/>
    <w:rsid w:val="000D740D"/>
    <w:rsid w:val="000E16B9"/>
    <w:rsid w:val="000E7627"/>
    <w:rsid w:val="000F0CA9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280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94329"/>
    <w:rsid w:val="001A380E"/>
    <w:rsid w:val="001A45E3"/>
    <w:rsid w:val="001A5E13"/>
    <w:rsid w:val="001B168D"/>
    <w:rsid w:val="001B5C33"/>
    <w:rsid w:val="001C3940"/>
    <w:rsid w:val="001D02E4"/>
    <w:rsid w:val="001D2340"/>
    <w:rsid w:val="001D70C7"/>
    <w:rsid w:val="001F150E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478C9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182F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489"/>
    <w:rsid w:val="00305903"/>
    <w:rsid w:val="00306E23"/>
    <w:rsid w:val="00310063"/>
    <w:rsid w:val="0031326C"/>
    <w:rsid w:val="00316BD9"/>
    <w:rsid w:val="00317655"/>
    <w:rsid w:val="00327575"/>
    <w:rsid w:val="0033257C"/>
    <w:rsid w:val="00346C44"/>
    <w:rsid w:val="003475FA"/>
    <w:rsid w:val="003512B0"/>
    <w:rsid w:val="00371F47"/>
    <w:rsid w:val="00376C4C"/>
    <w:rsid w:val="0038020F"/>
    <w:rsid w:val="00382747"/>
    <w:rsid w:val="0038659F"/>
    <w:rsid w:val="00397151"/>
    <w:rsid w:val="003A055B"/>
    <w:rsid w:val="003A4097"/>
    <w:rsid w:val="003B3008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5951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5C56"/>
    <w:rsid w:val="0045601D"/>
    <w:rsid w:val="004613AC"/>
    <w:rsid w:val="004622E3"/>
    <w:rsid w:val="004700A7"/>
    <w:rsid w:val="00475762"/>
    <w:rsid w:val="00476301"/>
    <w:rsid w:val="0048295B"/>
    <w:rsid w:val="00482E00"/>
    <w:rsid w:val="00490897"/>
    <w:rsid w:val="00493E7C"/>
    <w:rsid w:val="00495022"/>
    <w:rsid w:val="00497085"/>
    <w:rsid w:val="004A079D"/>
    <w:rsid w:val="004B44D4"/>
    <w:rsid w:val="004B7760"/>
    <w:rsid w:val="004C60DE"/>
    <w:rsid w:val="004C6DEE"/>
    <w:rsid w:val="004D5EDF"/>
    <w:rsid w:val="004D7236"/>
    <w:rsid w:val="004F30E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28C0"/>
    <w:rsid w:val="005D3020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7B46"/>
    <w:rsid w:val="006506A2"/>
    <w:rsid w:val="00653F61"/>
    <w:rsid w:val="00654B09"/>
    <w:rsid w:val="00656CA3"/>
    <w:rsid w:val="00660F79"/>
    <w:rsid w:val="006625E4"/>
    <w:rsid w:val="006703DF"/>
    <w:rsid w:val="00670C4B"/>
    <w:rsid w:val="00671777"/>
    <w:rsid w:val="0068217E"/>
    <w:rsid w:val="00684B1D"/>
    <w:rsid w:val="0069292A"/>
    <w:rsid w:val="00694258"/>
    <w:rsid w:val="006A06EB"/>
    <w:rsid w:val="006B17C0"/>
    <w:rsid w:val="006B3737"/>
    <w:rsid w:val="006B53A0"/>
    <w:rsid w:val="006C3D48"/>
    <w:rsid w:val="006C5421"/>
    <w:rsid w:val="006D1DA2"/>
    <w:rsid w:val="006D4E42"/>
    <w:rsid w:val="006E2DD8"/>
    <w:rsid w:val="006E2DE5"/>
    <w:rsid w:val="006E5BAE"/>
    <w:rsid w:val="006E6FDA"/>
    <w:rsid w:val="006E7C5C"/>
    <w:rsid w:val="006F11AD"/>
    <w:rsid w:val="006F186B"/>
    <w:rsid w:val="006F4C86"/>
    <w:rsid w:val="00703AAF"/>
    <w:rsid w:val="00705159"/>
    <w:rsid w:val="00706D28"/>
    <w:rsid w:val="0071702E"/>
    <w:rsid w:val="007226B2"/>
    <w:rsid w:val="00724151"/>
    <w:rsid w:val="007243D0"/>
    <w:rsid w:val="00725BD7"/>
    <w:rsid w:val="00731DAD"/>
    <w:rsid w:val="007327B2"/>
    <w:rsid w:val="0073437B"/>
    <w:rsid w:val="00750EF5"/>
    <w:rsid w:val="00752649"/>
    <w:rsid w:val="007550F6"/>
    <w:rsid w:val="007555EE"/>
    <w:rsid w:val="00757A8E"/>
    <w:rsid w:val="00761D47"/>
    <w:rsid w:val="00770ED9"/>
    <w:rsid w:val="00771908"/>
    <w:rsid w:val="007737CB"/>
    <w:rsid w:val="00773E7A"/>
    <w:rsid w:val="00774AA1"/>
    <w:rsid w:val="00776E1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C4F21"/>
    <w:rsid w:val="007D280D"/>
    <w:rsid w:val="007D3555"/>
    <w:rsid w:val="007D443D"/>
    <w:rsid w:val="007D4FF1"/>
    <w:rsid w:val="007E3FBD"/>
    <w:rsid w:val="007E4D76"/>
    <w:rsid w:val="00801C87"/>
    <w:rsid w:val="00812B52"/>
    <w:rsid w:val="00815F49"/>
    <w:rsid w:val="00816392"/>
    <w:rsid w:val="00823267"/>
    <w:rsid w:val="00837CBB"/>
    <w:rsid w:val="00846732"/>
    <w:rsid w:val="00851272"/>
    <w:rsid w:val="00852172"/>
    <w:rsid w:val="00863ADD"/>
    <w:rsid w:val="00871049"/>
    <w:rsid w:val="00871E9F"/>
    <w:rsid w:val="00877610"/>
    <w:rsid w:val="00881111"/>
    <w:rsid w:val="00882158"/>
    <w:rsid w:val="00882AF9"/>
    <w:rsid w:val="0088602E"/>
    <w:rsid w:val="0088637E"/>
    <w:rsid w:val="00892076"/>
    <w:rsid w:val="00893987"/>
    <w:rsid w:val="0089447B"/>
    <w:rsid w:val="008A2DE9"/>
    <w:rsid w:val="008A3496"/>
    <w:rsid w:val="008A5A04"/>
    <w:rsid w:val="008A6105"/>
    <w:rsid w:val="008B45EF"/>
    <w:rsid w:val="008B55D0"/>
    <w:rsid w:val="008C2ED4"/>
    <w:rsid w:val="008C4053"/>
    <w:rsid w:val="008C4BFA"/>
    <w:rsid w:val="008C5562"/>
    <w:rsid w:val="008C7751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5B69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75DC2"/>
    <w:rsid w:val="00981BE8"/>
    <w:rsid w:val="009824C5"/>
    <w:rsid w:val="0098669D"/>
    <w:rsid w:val="00987DDE"/>
    <w:rsid w:val="00990482"/>
    <w:rsid w:val="00992F6D"/>
    <w:rsid w:val="009957CD"/>
    <w:rsid w:val="009A0588"/>
    <w:rsid w:val="009A6E8B"/>
    <w:rsid w:val="009D7994"/>
    <w:rsid w:val="009E19CB"/>
    <w:rsid w:val="009E3A2D"/>
    <w:rsid w:val="009E5647"/>
    <w:rsid w:val="009E66C2"/>
    <w:rsid w:val="009E6B4F"/>
    <w:rsid w:val="009E7918"/>
    <w:rsid w:val="009F1FF0"/>
    <w:rsid w:val="00A042CC"/>
    <w:rsid w:val="00A079A2"/>
    <w:rsid w:val="00A23933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370"/>
    <w:rsid w:val="00A904BF"/>
    <w:rsid w:val="00A94768"/>
    <w:rsid w:val="00A95475"/>
    <w:rsid w:val="00A9559F"/>
    <w:rsid w:val="00A95616"/>
    <w:rsid w:val="00A974FB"/>
    <w:rsid w:val="00A978CE"/>
    <w:rsid w:val="00AA4D88"/>
    <w:rsid w:val="00AB00FB"/>
    <w:rsid w:val="00AB3432"/>
    <w:rsid w:val="00AB460A"/>
    <w:rsid w:val="00AB4884"/>
    <w:rsid w:val="00AB6EB6"/>
    <w:rsid w:val="00AC1072"/>
    <w:rsid w:val="00AC1D01"/>
    <w:rsid w:val="00AC21DC"/>
    <w:rsid w:val="00AC38D6"/>
    <w:rsid w:val="00AC5720"/>
    <w:rsid w:val="00AC66FC"/>
    <w:rsid w:val="00AD6C31"/>
    <w:rsid w:val="00AE0481"/>
    <w:rsid w:val="00AE20C6"/>
    <w:rsid w:val="00AE30E9"/>
    <w:rsid w:val="00AF35D2"/>
    <w:rsid w:val="00AF5B52"/>
    <w:rsid w:val="00B02E3D"/>
    <w:rsid w:val="00B054E2"/>
    <w:rsid w:val="00B072BB"/>
    <w:rsid w:val="00B072D4"/>
    <w:rsid w:val="00B116D3"/>
    <w:rsid w:val="00B13E71"/>
    <w:rsid w:val="00B303CC"/>
    <w:rsid w:val="00B47294"/>
    <w:rsid w:val="00B57BA7"/>
    <w:rsid w:val="00B6262A"/>
    <w:rsid w:val="00B658D4"/>
    <w:rsid w:val="00B65BB3"/>
    <w:rsid w:val="00B7121B"/>
    <w:rsid w:val="00B760BA"/>
    <w:rsid w:val="00B84A68"/>
    <w:rsid w:val="00B85DC8"/>
    <w:rsid w:val="00B8632C"/>
    <w:rsid w:val="00B87557"/>
    <w:rsid w:val="00B940DB"/>
    <w:rsid w:val="00B967DC"/>
    <w:rsid w:val="00B9715C"/>
    <w:rsid w:val="00BA2313"/>
    <w:rsid w:val="00BB68C1"/>
    <w:rsid w:val="00BB6A92"/>
    <w:rsid w:val="00BC6219"/>
    <w:rsid w:val="00BD6C19"/>
    <w:rsid w:val="00BD7674"/>
    <w:rsid w:val="00BE0189"/>
    <w:rsid w:val="00BE1932"/>
    <w:rsid w:val="00BF0448"/>
    <w:rsid w:val="00BF291D"/>
    <w:rsid w:val="00BF44AA"/>
    <w:rsid w:val="00BF7874"/>
    <w:rsid w:val="00C05B32"/>
    <w:rsid w:val="00C117AC"/>
    <w:rsid w:val="00C15A57"/>
    <w:rsid w:val="00C16261"/>
    <w:rsid w:val="00C16F84"/>
    <w:rsid w:val="00C21C83"/>
    <w:rsid w:val="00C2362A"/>
    <w:rsid w:val="00C26095"/>
    <w:rsid w:val="00C26BA0"/>
    <w:rsid w:val="00C31C4F"/>
    <w:rsid w:val="00C35C32"/>
    <w:rsid w:val="00C36A8C"/>
    <w:rsid w:val="00C40B70"/>
    <w:rsid w:val="00C46F01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83886"/>
    <w:rsid w:val="00C90A58"/>
    <w:rsid w:val="00C919F3"/>
    <w:rsid w:val="00CA1FC0"/>
    <w:rsid w:val="00CA4F68"/>
    <w:rsid w:val="00CB0205"/>
    <w:rsid w:val="00CC0129"/>
    <w:rsid w:val="00CC1692"/>
    <w:rsid w:val="00CC3BEC"/>
    <w:rsid w:val="00CC5324"/>
    <w:rsid w:val="00CC703A"/>
    <w:rsid w:val="00CD02B5"/>
    <w:rsid w:val="00CD6CC8"/>
    <w:rsid w:val="00CE37D6"/>
    <w:rsid w:val="00CE45A4"/>
    <w:rsid w:val="00CF1726"/>
    <w:rsid w:val="00CF3A14"/>
    <w:rsid w:val="00CF4004"/>
    <w:rsid w:val="00CF5A27"/>
    <w:rsid w:val="00D02922"/>
    <w:rsid w:val="00D02A8A"/>
    <w:rsid w:val="00D02FDC"/>
    <w:rsid w:val="00D03024"/>
    <w:rsid w:val="00D030EC"/>
    <w:rsid w:val="00D04B74"/>
    <w:rsid w:val="00D07F3E"/>
    <w:rsid w:val="00D13417"/>
    <w:rsid w:val="00D17DDA"/>
    <w:rsid w:val="00D20B1F"/>
    <w:rsid w:val="00D23A87"/>
    <w:rsid w:val="00D31490"/>
    <w:rsid w:val="00D344F5"/>
    <w:rsid w:val="00D37BFB"/>
    <w:rsid w:val="00D44131"/>
    <w:rsid w:val="00D4704A"/>
    <w:rsid w:val="00D47F38"/>
    <w:rsid w:val="00D50BAC"/>
    <w:rsid w:val="00D54160"/>
    <w:rsid w:val="00D55C72"/>
    <w:rsid w:val="00D56FD7"/>
    <w:rsid w:val="00D5790F"/>
    <w:rsid w:val="00D63385"/>
    <w:rsid w:val="00D64DCB"/>
    <w:rsid w:val="00D661A6"/>
    <w:rsid w:val="00D669DB"/>
    <w:rsid w:val="00D72577"/>
    <w:rsid w:val="00D75170"/>
    <w:rsid w:val="00D757BF"/>
    <w:rsid w:val="00D81F2A"/>
    <w:rsid w:val="00D90629"/>
    <w:rsid w:val="00D9181A"/>
    <w:rsid w:val="00DA1BA1"/>
    <w:rsid w:val="00DA614F"/>
    <w:rsid w:val="00DB2C9D"/>
    <w:rsid w:val="00DB7102"/>
    <w:rsid w:val="00DC35B1"/>
    <w:rsid w:val="00DD4D3E"/>
    <w:rsid w:val="00DE57C0"/>
    <w:rsid w:val="00DE57FB"/>
    <w:rsid w:val="00DE7A46"/>
    <w:rsid w:val="00DF300A"/>
    <w:rsid w:val="00DF4D40"/>
    <w:rsid w:val="00DF76D9"/>
    <w:rsid w:val="00E0025E"/>
    <w:rsid w:val="00E00DD6"/>
    <w:rsid w:val="00E059AC"/>
    <w:rsid w:val="00E07516"/>
    <w:rsid w:val="00E122ED"/>
    <w:rsid w:val="00E12E63"/>
    <w:rsid w:val="00E14A87"/>
    <w:rsid w:val="00E1616E"/>
    <w:rsid w:val="00E2014A"/>
    <w:rsid w:val="00E256C6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1C4F"/>
    <w:rsid w:val="00EA591A"/>
    <w:rsid w:val="00EA7507"/>
    <w:rsid w:val="00EB07AF"/>
    <w:rsid w:val="00EC7A3E"/>
    <w:rsid w:val="00ED4F3A"/>
    <w:rsid w:val="00ED7B86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4900"/>
    <w:rsid w:val="00F55C81"/>
    <w:rsid w:val="00F55EFC"/>
    <w:rsid w:val="00F57988"/>
    <w:rsid w:val="00F640D5"/>
    <w:rsid w:val="00F64A54"/>
    <w:rsid w:val="00F72A19"/>
    <w:rsid w:val="00F80F8C"/>
    <w:rsid w:val="00F8438E"/>
    <w:rsid w:val="00F90778"/>
    <w:rsid w:val="00FA2507"/>
    <w:rsid w:val="00FA63E0"/>
    <w:rsid w:val="00FB0CD6"/>
    <w:rsid w:val="00FB33B6"/>
    <w:rsid w:val="00FB44E7"/>
    <w:rsid w:val="00FB464B"/>
    <w:rsid w:val="00FB5E57"/>
    <w:rsid w:val="00FB6815"/>
    <w:rsid w:val="00FC1A63"/>
    <w:rsid w:val="00FC3A83"/>
    <w:rsid w:val="00FE00C5"/>
    <w:rsid w:val="00FE6C37"/>
    <w:rsid w:val="00FF32D2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qFormat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4160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D47F38"/>
  </w:style>
  <w:style w:type="character" w:customStyle="1" w:styleId="tlid-translation">
    <w:name w:val="tlid-translation"/>
    <w:basedOn w:val="DefaultParagraphFont"/>
    <w:qFormat/>
    <w:rsid w:val="00194329"/>
  </w:style>
  <w:style w:type="character" w:customStyle="1" w:styleId="4">
    <w:name w:val="Основной текст (4)_"/>
    <w:link w:val="40"/>
    <w:rsid w:val="00D02922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D02922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4676</TotalTime>
  <Pages>7</Pages>
  <Words>441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Dmitry Gashko</cp:lastModifiedBy>
  <cp:revision>94</cp:revision>
  <cp:lastPrinted>2015-09-20T08:44:00Z</cp:lastPrinted>
  <dcterms:created xsi:type="dcterms:W3CDTF">2016-09-25T11:38:00Z</dcterms:created>
  <dcterms:modified xsi:type="dcterms:W3CDTF">2021-01-11T06:29:00Z</dcterms:modified>
</cp:coreProperties>
</file>