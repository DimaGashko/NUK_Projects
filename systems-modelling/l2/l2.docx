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56CEB7B" w:rsidR="00141DAA" w:rsidRPr="00D02922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D02922" w:rsidRPr="00D02922">
        <w:rPr>
          <w:b/>
          <w:spacing w:val="-10"/>
          <w:sz w:val="28"/>
          <w:szCs w:val="28"/>
          <w:lang w:eastAsia="uk-UA"/>
        </w:rPr>
        <w:t>1</w:t>
      </w:r>
    </w:p>
    <w:p w14:paraId="5D962AA7" w14:textId="24857C30" w:rsidR="001876ED" w:rsidRPr="00F574B5" w:rsidRDefault="00F574B5" w:rsidP="00D02FDC">
      <w:pPr>
        <w:ind w:firstLine="0"/>
        <w:jc w:val="center"/>
        <w:rPr>
          <w:b/>
          <w:sz w:val="28"/>
          <w:szCs w:val="28"/>
          <w:lang w:val="uk-UA"/>
        </w:rPr>
      </w:pPr>
      <w:r w:rsidRPr="00F574B5">
        <w:rPr>
          <w:b/>
          <w:sz w:val="28"/>
          <w:szCs w:val="28"/>
          <w:lang w:val="uk-UA"/>
        </w:rPr>
        <w:t>Моделювання неперервно-детермінованих моделей на ЕОМ</w:t>
      </w:r>
    </w:p>
    <w:p w14:paraId="4C922BF4" w14:textId="77777777" w:rsidR="00A94768" w:rsidRDefault="00A94768" w:rsidP="00D02FDC">
      <w:pPr>
        <w:ind w:firstLine="0"/>
        <w:jc w:val="center"/>
        <w:rPr>
          <w:b/>
          <w:sz w:val="28"/>
          <w:szCs w:val="28"/>
          <w:lang w:val="uk-UA"/>
        </w:rPr>
      </w:pPr>
    </w:p>
    <w:p w14:paraId="6CFC6B39" w14:textId="77777777" w:rsidR="00F574B5" w:rsidRPr="0036492F" w:rsidRDefault="00F574B5" w:rsidP="00F574B5">
      <w:pPr>
        <w:tabs>
          <w:tab w:val="left" w:pos="-1418"/>
        </w:tabs>
        <w:spacing w:line="360" w:lineRule="auto"/>
        <w:rPr>
          <w:sz w:val="28"/>
          <w:szCs w:val="28"/>
          <w:lang w:val="uk-UA"/>
        </w:rPr>
      </w:pPr>
      <w:r w:rsidRPr="00E434F7">
        <w:rPr>
          <w:b/>
          <w:sz w:val="28"/>
          <w:szCs w:val="28"/>
          <w:lang w:val="uk-UA"/>
        </w:rPr>
        <w:t>Мета роботи</w:t>
      </w:r>
      <w:r w:rsidRPr="00E434F7">
        <w:rPr>
          <w:sz w:val="28"/>
          <w:szCs w:val="28"/>
          <w:lang w:val="uk-UA"/>
        </w:rPr>
        <w:t xml:space="preserve">: </w:t>
      </w:r>
      <w:r w:rsidRPr="0036492F">
        <w:rPr>
          <w:sz w:val="28"/>
          <w:szCs w:val="28"/>
          <w:lang w:val="uk-UA"/>
        </w:rPr>
        <w:t>навчити</w:t>
      </w:r>
      <w:r>
        <w:rPr>
          <w:sz w:val="28"/>
          <w:szCs w:val="28"/>
          <w:lang w:val="uk-UA"/>
        </w:rPr>
        <w:t>сь</w:t>
      </w:r>
      <w:r w:rsidRPr="0036492F">
        <w:rPr>
          <w:sz w:val="28"/>
          <w:szCs w:val="28"/>
          <w:lang w:val="uk-UA"/>
        </w:rPr>
        <w:t xml:space="preserve"> здійснювати моделювання на ЕОМ неперервно-детермінованих моделей.</w:t>
      </w:r>
    </w:p>
    <w:p w14:paraId="2AAA5A67" w14:textId="77777777" w:rsidR="00F574B5" w:rsidRPr="00E434F7" w:rsidRDefault="00F574B5" w:rsidP="00F574B5">
      <w:pPr>
        <w:spacing w:line="360" w:lineRule="auto"/>
        <w:ind w:firstLine="851"/>
        <w:jc w:val="center"/>
        <w:rPr>
          <w:b/>
          <w:bCs/>
          <w:sz w:val="28"/>
          <w:szCs w:val="28"/>
          <w:lang w:val="uk-UA"/>
        </w:rPr>
      </w:pPr>
      <w:r w:rsidRPr="00E434F7">
        <w:rPr>
          <w:b/>
          <w:bCs/>
          <w:sz w:val="28"/>
          <w:szCs w:val="28"/>
          <w:lang w:val="uk-UA"/>
        </w:rPr>
        <w:t>Завдання</w:t>
      </w:r>
    </w:p>
    <w:p w14:paraId="645ADC16" w14:textId="77777777" w:rsidR="00F574B5" w:rsidRDefault="00F574B5" w:rsidP="00F574B5">
      <w:pPr>
        <w:tabs>
          <w:tab w:val="left" w:pos="-1418"/>
        </w:tabs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36492F">
        <w:rPr>
          <w:sz w:val="28"/>
          <w:szCs w:val="28"/>
          <w:lang w:val="uk-UA"/>
        </w:rPr>
        <w:t xml:space="preserve">Стан системи описується наступним рівнянням: </w:t>
      </w:r>
    </w:p>
    <w:p w14:paraId="0CBA1A74" w14:textId="77777777" w:rsidR="00F574B5" w:rsidRPr="0036492F" w:rsidRDefault="00F574B5" w:rsidP="00F574B5">
      <w:pPr>
        <w:tabs>
          <w:tab w:val="left" w:pos="-1418"/>
        </w:tabs>
        <w:spacing w:line="360" w:lineRule="auto"/>
        <w:jc w:val="center"/>
        <w:rPr>
          <w:sz w:val="28"/>
          <w:szCs w:val="28"/>
          <w:lang w:val="uk-UA"/>
        </w:rPr>
      </w:pPr>
      <w:r w:rsidRPr="0036492F">
        <w:rPr>
          <w:position w:val="-14"/>
          <w:sz w:val="28"/>
          <w:szCs w:val="28"/>
          <w:lang w:val="uk-UA"/>
        </w:rPr>
        <w:object w:dxaOrig="4000" w:dyaOrig="400" w14:anchorId="33991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0.25pt;height:20.25pt" o:ole="" fillcolor="window">
            <v:imagedata r:id="rId9" o:title=""/>
          </v:shape>
          <o:OLEObject Type="Embed" ProgID="Equation.3" ShapeID="_x0000_i1027" DrawAspect="Content" ObjectID="_1671860092" r:id="rId10"/>
        </w:object>
      </w:r>
    </w:p>
    <w:p w14:paraId="5A957B2D" w14:textId="77777777" w:rsidR="00F574B5" w:rsidRDefault="00F574B5" w:rsidP="00F574B5">
      <w:pPr>
        <w:tabs>
          <w:tab w:val="left" w:pos="-1418"/>
        </w:tabs>
        <w:spacing w:line="360" w:lineRule="auto"/>
        <w:rPr>
          <w:sz w:val="28"/>
          <w:szCs w:val="28"/>
          <w:lang w:val="uk-UA"/>
        </w:rPr>
      </w:pPr>
      <w:r w:rsidRPr="0036492F">
        <w:rPr>
          <w:sz w:val="28"/>
          <w:szCs w:val="28"/>
          <w:lang w:val="uk-UA"/>
        </w:rPr>
        <w:t xml:space="preserve">з початковими умовами </w:t>
      </w:r>
      <w:r w:rsidRPr="0036492F">
        <w:rPr>
          <w:position w:val="-12"/>
          <w:sz w:val="28"/>
          <w:szCs w:val="28"/>
          <w:lang w:val="uk-UA"/>
        </w:rPr>
        <w:object w:dxaOrig="920" w:dyaOrig="360" w14:anchorId="12CD5FD3">
          <v:shape id="_x0000_i1028" type="#_x0000_t75" style="width:45.75pt;height:18pt" o:ole="" fillcolor="window">
            <v:imagedata r:id="rId11" o:title=""/>
          </v:shape>
          <o:OLEObject Type="Embed" ProgID="Equation.3" ShapeID="_x0000_i1028" DrawAspect="Content" ObjectID="_1671860093" r:id="rId12"/>
        </w:object>
      </w:r>
      <w:r w:rsidRPr="0036492F">
        <w:rPr>
          <w:sz w:val="28"/>
          <w:szCs w:val="28"/>
          <w:lang w:val="uk-UA"/>
        </w:rPr>
        <w:t xml:space="preserve">; </w:t>
      </w:r>
      <w:r w:rsidRPr="0036492F">
        <w:rPr>
          <w:position w:val="-10"/>
          <w:sz w:val="28"/>
          <w:szCs w:val="28"/>
          <w:lang w:val="uk-UA"/>
        </w:rPr>
        <w:object w:dxaOrig="820" w:dyaOrig="340" w14:anchorId="6BE1CF48">
          <v:shape id="_x0000_i1029" type="#_x0000_t75" style="width:41.25pt;height:17.25pt" o:ole="" fillcolor="window">
            <v:imagedata r:id="rId13" o:title=""/>
          </v:shape>
          <o:OLEObject Type="Embed" ProgID="Equation.3" ShapeID="_x0000_i1029" DrawAspect="Content" ObjectID="_1671860094" r:id="rId14"/>
        </w:object>
      </w:r>
      <w:r w:rsidRPr="0036492F">
        <w:rPr>
          <w:sz w:val="28"/>
          <w:szCs w:val="28"/>
          <w:lang w:val="uk-UA"/>
        </w:rPr>
        <w:t>.</w:t>
      </w:r>
    </w:p>
    <w:p w14:paraId="33A35F8A" w14:textId="77777777" w:rsidR="00F574B5" w:rsidRPr="0036492F" w:rsidRDefault="00F574B5" w:rsidP="00F574B5">
      <w:pPr>
        <w:tabs>
          <w:tab w:val="left" w:pos="-1418"/>
        </w:tabs>
        <w:spacing w:line="360" w:lineRule="auto"/>
        <w:ind w:firstLine="851"/>
        <w:rPr>
          <w:sz w:val="28"/>
          <w:szCs w:val="28"/>
          <w:lang w:val="uk-UA"/>
        </w:rPr>
      </w:pPr>
      <w:r w:rsidRPr="0036492F">
        <w:rPr>
          <w:sz w:val="28"/>
          <w:szCs w:val="28"/>
          <w:lang w:val="uk-UA"/>
        </w:rPr>
        <w:t xml:space="preserve">Виконати моделювання стану системи на інтервалі часу [0, 180] секунд. Представити графіки </w:t>
      </w:r>
      <w:proofErr w:type="spellStart"/>
      <w:r w:rsidRPr="0036492F">
        <w:rPr>
          <w:sz w:val="28"/>
          <w:szCs w:val="28"/>
          <w:lang w:val="uk-UA"/>
        </w:rPr>
        <w:t>залежностей</w:t>
      </w:r>
      <w:proofErr w:type="spellEnd"/>
      <w:r w:rsidRPr="0036492F">
        <w:rPr>
          <w:sz w:val="28"/>
          <w:szCs w:val="28"/>
          <w:lang w:val="uk-UA"/>
        </w:rPr>
        <w:t xml:space="preserve"> </w:t>
      </w:r>
      <w:r w:rsidRPr="0036492F">
        <w:rPr>
          <w:position w:val="-10"/>
          <w:sz w:val="28"/>
          <w:szCs w:val="28"/>
          <w:lang w:val="uk-UA"/>
        </w:rPr>
        <w:object w:dxaOrig="440" w:dyaOrig="340" w14:anchorId="50D9EEBF">
          <v:shape id="_x0000_i1030" type="#_x0000_t75" style="width:21.75pt;height:17.25pt" o:ole="" fillcolor="window">
            <v:imagedata r:id="rId15" o:title=""/>
          </v:shape>
          <o:OLEObject Type="Embed" ProgID="Equation.3" ShapeID="_x0000_i1030" DrawAspect="Content" ObjectID="_1671860095" r:id="rId16"/>
        </w:object>
      </w:r>
      <w:r w:rsidRPr="0036492F">
        <w:rPr>
          <w:sz w:val="28"/>
          <w:szCs w:val="28"/>
          <w:lang w:val="uk-UA"/>
        </w:rPr>
        <w:t xml:space="preserve"> і </w:t>
      </w:r>
      <w:r w:rsidRPr="0036492F">
        <w:rPr>
          <w:position w:val="-10"/>
          <w:sz w:val="28"/>
          <w:szCs w:val="28"/>
          <w:lang w:val="uk-UA"/>
        </w:rPr>
        <w:object w:dxaOrig="440" w:dyaOrig="340" w14:anchorId="53A8FD50">
          <v:shape id="_x0000_i1031" type="#_x0000_t75" style="width:21.75pt;height:17.25pt" o:ole="" fillcolor="window">
            <v:imagedata r:id="rId17" o:title=""/>
          </v:shape>
          <o:OLEObject Type="Embed" ProgID="Equation.3" ShapeID="_x0000_i1031" DrawAspect="Content" ObjectID="_1671860096" r:id="rId18"/>
        </w:object>
      </w:r>
      <w:r w:rsidRPr="0036492F">
        <w:rPr>
          <w:sz w:val="28"/>
          <w:szCs w:val="28"/>
          <w:lang w:val="uk-UA"/>
        </w:rPr>
        <w:t xml:space="preserve">. Навести значення кроку інтегрування за часом </w:t>
      </w:r>
      <w:r w:rsidRPr="0036492F">
        <w:rPr>
          <w:position w:val="-6"/>
          <w:sz w:val="28"/>
          <w:szCs w:val="28"/>
          <w:lang w:val="uk-UA"/>
        </w:rPr>
        <w:object w:dxaOrig="300" w:dyaOrig="279" w14:anchorId="150ABD6F">
          <v:shape id="_x0000_i1032" type="#_x0000_t75" style="width:15pt;height:14.25pt" o:ole="" fillcolor="window">
            <v:imagedata r:id="rId19" o:title=""/>
          </v:shape>
          <o:OLEObject Type="Embed" ProgID="Equation.3" ShapeID="_x0000_i1032" DrawAspect="Content" ObjectID="_1671860097" r:id="rId20"/>
        </w:object>
      </w:r>
      <w:r w:rsidRPr="0036492F">
        <w:rPr>
          <w:sz w:val="28"/>
          <w:szCs w:val="28"/>
          <w:lang w:val="uk-UA"/>
        </w:rPr>
        <w:t>.</w:t>
      </w:r>
    </w:p>
    <w:p w14:paraId="1D950415" w14:textId="77777777" w:rsidR="00F574B5" w:rsidRDefault="00F574B5" w:rsidP="00F574B5">
      <w:pPr>
        <w:tabs>
          <w:tab w:val="left" w:pos="-1418"/>
        </w:tabs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36492F">
        <w:rPr>
          <w:sz w:val="28"/>
          <w:szCs w:val="28"/>
          <w:lang w:val="uk-UA"/>
        </w:rPr>
        <w:t xml:space="preserve">Данні для моделювання за варіантами наведені в таблиці 1, а </w:t>
      </w:r>
      <w:r w:rsidRPr="0036492F">
        <w:rPr>
          <w:position w:val="-10"/>
          <w:sz w:val="28"/>
          <w:szCs w:val="28"/>
          <w:lang w:val="uk-UA"/>
        </w:rPr>
        <w:object w:dxaOrig="580" w:dyaOrig="340" w14:anchorId="5811F6DB">
          <v:shape id="_x0000_i1033" type="#_x0000_t75" style="width:29.25pt;height:17.25pt" o:ole="" fillcolor="window">
            <v:imagedata r:id="rId21" o:title=""/>
          </v:shape>
          <o:OLEObject Type="Embed" ProgID="Equation.3" ShapeID="_x0000_i1033" DrawAspect="Content" ObjectID="_1671860098" r:id="rId22"/>
        </w:object>
      </w:r>
      <w:r w:rsidRPr="0036492F">
        <w:rPr>
          <w:sz w:val="28"/>
          <w:szCs w:val="28"/>
          <w:lang w:val="uk-UA"/>
        </w:rPr>
        <w:t xml:space="preserve"> і </w:t>
      </w:r>
      <w:r w:rsidRPr="0036492F">
        <w:rPr>
          <w:position w:val="-12"/>
          <w:sz w:val="28"/>
          <w:szCs w:val="28"/>
          <w:lang w:val="uk-UA"/>
        </w:rPr>
        <w:object w:dxaOrig="760" w:dyaOrig="360" w14:anchorId="44381DDA">
          <v:shape id="_x0000_i1034" type="#_x0000_t75" style="width:38.25pt;height:18pt" o:ole="" fillcolor="window">
            <v:imagedata r:id="rId23" o:title=""/>
          </v:shape>
          <o:OLEObject Type="Embed" ProgID="Equation.3" ShapeID="_x0000_i1034" DrawAspect="Content" ObjectID="_1671860099" r:id="rId24"/>
        </w:object>
      </w:r>
      <w:r w:rsidRPr="0036492F">
        <w:rPr>
          <w:sz w:val="28"/>
          <w:szCs w:val="28"/>
          <w:lang w:val="uk-UA"/>
        </w:rPr>
        <w:t xml:space="preserve"> (для варіантів з 1 по 14); </w:t>
      </w:r>
      <w:r w:rsidRPr="0036492F">
        <w:rPr>
          <w:position w:val="-10"/>
          <w:sz w:val="28"/>
          <w:szCs w:val="28"/>
          <w:lang w:val="uk-UA"/>
        </w:rPr>
        <w:object w:dxaOrig="720" w:dyaOrig="340" w14:anchorId="37DE1C6C">
          <v:shape id="_x0000_i1035" type="#_x0000_t75" style="width:36pt;height:17.25pt" o:ole="" fillcolor="window">
            <v:imagedata r:id="rId25" o:title=""/>
          </v:shape>
          <o:OLEObject Type="Embed" ProgID="Equation.3" ShapeID="_x0000_i1035" DrawAspect="Content" ObjectID="_1671860100" r:id="rId26"/>
        </w:object>
      </w:r>
      <w:r w:rsidRPr="0036492F">
        <w:rPr>
          <w:sz w:val="28"/>
          <w:szCs w:val="28"/>
          <w:lang w:val="uk-UA"/>
        </w:rPr>
        <w:t xml:space="preserve"> і </w:t>
      </w:r>
      <w:r w:rsidRPr="0036492F">
        <w:rPr>
          <w:position w:val="-12"/>
          <w:sz w:val="28"/>
          <w:szCs w:val="28"/>
          <w:lang w:val="uk-UA"/>
        </w:rPr>
        <w:object w:dxaOrig="880" w:dyaOrig="360" w14:anchorId="5EF5281C">
          <v:shape id="_x0000_i1036" type="#_x0000_t75" style="width:44.25pt;height:18pt" o:ole="" fillcolor="window">
            <v:imagedata r:id="rId27" o:title=""/>
          </v:shape>
          <o:OLEObject Type="Embed" ProgID="Equation.3" ShapeID="_x0000_i1036" DrawAspect="Content" ObjectID="_1671860101" r:id="rId28"/>
        </w:object>
      </w:r>
      <w:r w:rsidRPr="0036492F">
        <w:rPr>
          <w:sz w:val="28"/>
          <w:szCs w:val="28"/>
          <w:lang w:val="uk-UA"/>
        </w:rPr>
        <w:t xml:space="preserve"> (для варіантів з 15 по 28); </w:t>
      </w:r>
      <w:r w:rsidRPr="0036492F">
        <w:rPr>
          <w:position w:val="-6"/>
          <w:sz w:val="28"/>
          <w:szCs w:val="28"/>
          <w:lang w:val="uk-UA"/>
        </w:rPr>
        <w:object w:dxaOrig="560" w:dyaOrig="279" w14:anchorId="7E10A1F2">
          <v:shape id="_x0000_i1037" type="#_x0000_t75" style="width:27.75pt;height:14.25pt" o:ole="" fillcolor="window">
            <v:imagedata r:id="rId29" o:title=""/>
          </v:shape>
          <o:OLEObject Type="Embed" ProgID="Equation.3" ShapeID="_x0000_i1037" DrawAspect="Content" ObjectID="_1671860102" r:id="rId30"/>
        </w:object>
      </w:r>
      <w:r w:rsidRPr="0036492F">
        <w:rPr>
          <w:sz w:val="28"/>
          <w:szCs w:val="28"/>
          <w:lang w:val="uk-UA"/>
        </w:rPr>
        <w:t xml:space="preserve">; </w:t>
      </w:r>
      <w:r w:rsidRPr="0036492F">
        <w:rPr>
          <w:position w:val="-10"/>
          <w:sz w:val="28"/>
          <w:szCs w:val="28"/>
          <w:lang w:val="uk-UA"/>
        </w:rPr>
        <w:object w:dxaOrig="840" w:dyaOrig="320" w14:anchorId="5F21B0B5">
          <v:shape id="_x0000_i1038" type="#_x0000_t75" style="width:42pt;height:15.75pt" o:ole="" fillcolor="window">
            <v:imagedata r:id="rId31" o:title=""/>
          </v:shape>
          <o:OLEObject Type="Embed" ProgID="Equation.3" ShapeID="_x0000_i1038" DrawAspect="Content" ObjectID="_1671860103" r:id="rId32"/>
        </w:object>
      </w:r>
      <w:r w:rsidRPr="0036492F">
        <w:rPr>
          <w:sz w:val="28"/>
          <w:szCs w:val="28"/>
          <w:lang w:val="uk-UA"/>
        </w:rPr>
        <w:t>.</w:t>
      </w:r>
    </w:p>
    <w:p w14:paraId="78CA5006" w14:textId="77777777" w:rsidR="00F574B5" w:rsidRDefault="00F574B5" w:rsidP="00F574B5">
      <w:pPr>
        <w:tabs>
          <w:tab w:val="left" w:pos="-1418"/>
        </w:tabs>
        <w:spacing w:line="360" w:lineRule="auto"/>
        <w:ind w:firstLine="0"/>
        <w:rPr>
          <w:sz w:val="28"/>
          <w:szCs w:val="28"/>
        </w:rPr>
      </w:pPr>
      <w:r w:rsidRPr="00827921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Таблиця</w:t>
      </w:r>
      <w:proofErr w:type="spellEnd"/>
      <w:r>
        <w:rPr>
          <w:sz w:val="28"/>
          <w:szCs w:val="28"/>
        </w:rPr>
        <w:t xml:space="preserve"> 1</w:t>
      </w:r>
    </w:p>
    <w:tbl>
      <w:tblPr>
        <w:tblpPr w:leftFromText="180" w:rightFromText="180" w:vertAnchor="text" w:horzAnchor="margin" w:tblpXSpec="center" w:tblpY="2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0"/>
        <w:gridCol w:w="1796"/>
        <w:gridCol w:w="1869"/>
        <w:gridCol w:w="1869"/>
        <w:gridCol w:w="1870"/>
      </w:tblGrid>
      <w:tr w:rsidR="00F574B5" w:rsidRPr="0036492F" w14:paraId="300B9D47" w14:textId="77777777" w:rsidTr="00685BE7">
        <w:trPr>
          <w:trHeight w:val="148"/>
        </w:trPr>
        <w:tc>
          <w:tcPr>
            <w:tcW w:w="1580" w:type="dxa"/>
            <w:vAlign w:val="center"/>
          </w:tcPr>
          <w:p w14:paraId="046CF171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№ варіанту</w:t>
            </w:r>
          </w:p>
        </w:tc>
        <w:tc>
          <w:tcPr>
            <w:tcW w:w="1796" w:type="dxa"/>
            <w:vAlign w:val="center"/>
          </w:tcPr>
          <w:p w14:paraId="627727E2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position w:val="-10"/>
                <w:szCs w:val="24"/>
                <w:lang w:val="uk-UA"/>
              </w:rPr>
              <w:object w:dxaOrig="240" w:dyaOrig="340" w14:anchorId="2A84E9E5">
                <v:shape id="_x0000_i1039" type="#_x0000_t75" style="width:12pt;height:17.25pt" o:ole="" fillcolor="window">
                  <v:imagedata r:id="rId33" o:title=""/>
                </v:shape>
                <o:OLEObject Type="Embed" ProgID="Equation.3" ShapeID="_x0000_i1039" DrawAspect="Content" ObjectID="_1671860104" r:id="rId34"/>
              </w:object>
            </w:r>
          </w:p>
        </w:tc>
        <w:tc>
          <w:tcPr>
            <w:tcW w:w="1869" w:type="dxa"/>
            <w:vAlign w:val="center"/>
          </w:tcPr>
          <w:p w14:paraId="1041ECE9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position w:val="-10"/>
                <w:szCs w:val="24"/>
                <w:lang w:val="uk-UA"/>
              </w:rPr>
              <w:object w:dxaOrig="260" w:dyaOrig="340" w14:anchorId="480DBD60">
                <v:shape id="_x0000_i1040" type="#_x0000_t75" style="width:12.75pt;height:17.25pt" o:ole="" fillcolor="window">
                  <v:imagedata r:id="rId35" o:title=""/>
                </v:shape>
                <o:OLEObject Type="Embed" ProgID="Equation.3" ShapeID="_x0000_i1040" DrawAspect="Content" ObjectID="_1671860105" r:id="rId36"/>
              </w:object>
            </w:r>
          </w:p>
        </w:tc>
        <w:tc>
          <w:tcPr>
            <w:tcW w:w="1869" w:type="dxa"/>
            <w:vAlign w:val="center"/>
          </w:tcPr>
          <w:p w14:paraId="4C2A5806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position w:val="-12"/>
                <w:szCs w:val="24"/>
                <w:lang w:val="uk-UA"/>
              </w:rPr>
              <w:object w:dxaOrig="320" w:dyaOrig="360" w14:anchorId="5226D4C8">
                <v:shape id="_x0000_i1041" type="#_x0000_t75" style="width:15.75pt;height:18pt" o:ole="" fillcolor="window">
                  <v:imagedata r:id="rId37" o:title=""/>
                </v:shape>
                <o:OLEObject Type="Embed" ProgID="Equation.3" ShapeID="_x0000_i1041" DrawAspect="Content" ObjectID="_1671860106" r:id="rId38"/>
              </w:object>
            </w:r>
          </w:p>
        </w:tc>
        <w:tc>
          <w:tcPr>
            <w:tcW w:w="1870" w:type="dxa"/>
            <w:vAlign w:val="center"/>
          </w:tcPr>
          <w:p w14:paraId="0F7FAC8F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position w:val="-12"/>
                <w:szCs w:val="24"/>
                <w:lang w:val="uk-UA"/>
              </w:rPr>
              <w:object w:dxaOrig="300" w:dyaOrig="360" w14:anchorId="36BDCC61">
                <v:shape id="_x0000_i1042" type="#_x0000_t75" style="width:15pt;height:18pt" o:ole="" fillcolor="window">
                  <v:imagedata r:id="rId39" o:title=""/>
                </v:shape>
                <o:OLEObject Type="Embed" ProgID="Equation.3" ShapeID="_x0000_i1042" DrawAspect="Content" ObjectID="_1671860107" r:id="rId40"/>
              </w:object>
            </w:r>
          </w:p>
        </w:tc>
      </w:tr>
      <w:tr w:rsidR="00F574B5" w:rsidRPr="0036492F" w14:paraId="7C557794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489D7087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1, 15</w:t>
            </w:r>
          </w:p>
        </w:tc>
        <w:tc>
          <w:tcPr>
            <w:tcW w:w="1796" w:type="dxa"/>
            <w:vAlign w:val="center"/>
          </w:tcPr>
          <w:p w14:paraId="5AF2CCA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2FA2D653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</w:t>
            </w:r>
          </w:p>
        </w:tc>
        <w:tc>
          <w:tcPr>
            <w:tcW w:w="1869" w:type="dxa"/>
            <w:vAlign w:val="center"/>
          </w:tcPr>
          <w:p w14:paraId="150500F3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0,012</w:t>
            </w:r>
          </w:p>
        </w:tc>
        <w:tc>
          <w:tcPr>
            <w:tcW w:w="1870" w:type="dxa"/>
            <w:vAlign w:val="center"/>
          </w:tcPr>
          <w:p w14:paraId="7C023919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0,154</w:t>
            </w:r>
          </w:p>
        </w:tc>
      </w:tr>
      <w:tr w:rsidR="00F574B5" w:rsidRPr="0036492F" w14:paraId="4E7824A6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75D96093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2, 16</w:t>
            </w:r>
          </w:p>
        </w:tc>
        <w:tc>
          <w:tcPr>
            <w:tcW w:w="1796" w:type="dxa"/>
            <w:vAlign w:val="center"/>
          </w:tcPr>
          <w:p w14:paraId="2F5AD254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4A439BC9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0,2</w:t>
            </w:r>
          </w:p>
        </w:tc>
        <w:tc>
          <w:tcPr>
            <w:tcW w:w="1869" w:type="dxa"/>
            <w:vAlign w:val="center"/>
          </w:tcPr>
          <w:p w14:paraId="1EBC3B7F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0,030</w:t>
            </w:r>
          </w:p>
        </w:tc>
        <w:tc>
          <w:tcPr>
            <w:tcW w:w="1870" w:type="dxa"/>
            <w:vAlign w:val="center"/>
          </w:tcPr>
          <w:p w14:paraId="364349EF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0,161</w:t>
            </w:r>
          </w:p>
        </w:tc>
      </w:tr>
      <w:tr w:rsidR="00F574B5" w:rsidRPr="0036492F" w14:paraId="114A19A0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7222D170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3, 17</w:t>
            </w:r>
          </w:p>
        </w:tc>
        <w:tc>
          <w:tcPr>
            <w:tcW w:w="1796" w:type="dxa"/>
            <w:vAlign w:val="center"/>
          </w:tcPr>
          <w:p w14:paraId="3CC9AD6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200EEC44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1,0</w:t>
            </w:r>
          </w:p>
        </w:tc>
        <w:tc>
          <w:tcPr>
            <w:tcW w:w="1869" w:type="dxa"/>
            <w:vAlign w:val="center"/>
          </w:tcPr>
          <w:p w14:paraId="778AB2F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0,060</w:t>
            </w:r>
          </w:p>
        </w:tc>
        <w:tc>
          <w:tcPr>
            <w:tcW w:w="1870" w:type="dxa"/>
            <w:vAlign w:val="center"/>
          </w:tcPr>
          <w:p w14:paraId="1F0155ED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0,151</w:t>
            </w:r>
          </w:p>
        </w:tc>
      </w:tr>
      <w:tr w:rsidR="00F574B5" w:rsidRPr="0036492F" w14:paraId="338860C4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62C5CF43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4, 18</w:t>
            </w:r>
          </w:p>
        </w:tc>
        <w:tc>
          <w:tcPr>
            <w:tcW w:w="1796" w:type="dxa"/>
            <w:vAlign w:val="center"/>
          </w:tcPr>
          <w:p w14:paraId="59AD29C3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6327F14F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2,0</w:t>
            </w:r>
          </w:p>
        </w:tc>
        <w:tc>
          <w:tcPr>
            <w:tcW w:w="1869" w:type="dxa"/>
            <w:vAlign w:val="center"/>
          </w:tcPr>
          <w:p w14:paraId="0E614AE1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0,100</w:t>
            </w:r>
          </w:p>
        </w:tc>
        <w:tc>
          <w:tcPr>
            <w:tcW w:w="1870" w:type="dxa"/>
            <w:vAlign w:val="center"/>
          </w:tcPr>
          <w:p w14:paraId="458251C9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0,165</w:t>
            </w:r>
          </w:p>
        </w:tc>
      </w:tr>
      <w:tr w:rsidR="00F574B5" w:rsidRPr="0036492F" w14:paraId="10B0B03B" w14:textId="77777777" w:rsidTr="00685BE7">
        <w:trPr>
          <w:trHeight w:val="269"/>
        </w:trPr>
        <w:tc>
          <w:tcPr>
            <w:tcW w:w="1580" w:type="dxa"/>
            <w:vAlign w:val="center"/>
          </w:tcPr>
          <w:p w14:paraId="11F50364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5, 19</w:t>
            </w:r>
          </w:p>
        </w:tc>
        <w:tc>
          <w:tcPr>
            <w:tcW w:w="1796" w:type="dxa"/>
            <w:vAlign w:val="center"/>
          </w:tcPr>
          <w:p w14:paraId="7F8FD20A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4B79CB1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3,0</w:t>
            </w:r>
          </w:p>
        </w:tc>
        <w:tc>
          <w:tcPr>
            <w:tcW w:w="1869" w:type="dxa"/>
            <w:vAlign w:val="center"/>
          </w:tcPr>
          <w:p w14:paraId="1A71C638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0,130</w:t>
            </w:r>
          </w:p>
        </w:tc>
        <w:tc>
          <w:tcPr>
            <w:tcW w:w="1870" w:type="dxa"/>
            <w:vAlign w:val="center"/>
          </w:tcPr>
          <w:p w14:paraId="19CE0C0B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0,169</w:t>
            </w:r>
          </w:p>
        </w:tc>
      </w:tr>
      <w:tr w:rsidR="00F574B5" w:rsidRPr="0036492F" w14:paraId="6E70C25C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65657DAE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6, 20</w:t>
            </w:r>
          </w:p>
        </w:tc>
        <w:tc>
          <w:tcPr>
            <w:tcW w:w="1796" w:type="dxa"/>
            <w:vAlign w:val="center"/>
          </w:tcPr>
          <w:p w14:paraId="01936989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0F4460C6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1,0</w:t>
            </w:r>
          </w:p>
        </w:tc>
        <w:tc>
          <w:tcPr>
            <w:tcW w:w="1869" w:type="dxa"/>
            <w:vAlign w:val="center"/>
          </w:tcPr>
          <w:p w14:paraId="4D4141A7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0,075</w:t>
            </w:r>
          </w:p>
        </w:tc>
        <w:tc>
          <w:tcPr>
            <w:tcW w:w="1870" w:type="dxa"/>
            <w:vAlign w:val="center"/>
          </w:tcPr>
          <w:p w14:paraId="5B809213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0,168</w:t>
            </w:r>
          </w:p>
        </w:tc>
      </w:tr>
      <w:tr w:rsidR="00F574B5" w:rsidRPr="0036492F" w14:paraId="1DE760F6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76DD2CFE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7, 21</w:t>
            </w:r>
          </w:p>
        </w:tc>
        <w:tc>
          <w:tcPr>
            <w:tcW w:w="1796" w:type="dxa"/>
            <w:vAlign w:val="center"/>
          </w:tcPr>
          <w:p w14:paraId="1E1409EE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01CDBA78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3,0</w:t>
            </w:r>
          </w:p>
        </w:tc>
        <w:tc>
          <w:tcPr>
            <w:tcW w:w="1869" w:type="dxa"/>
            <w:vAlign w:val="center"/>
          </w:tcPr>
          <w:p w14:paraId="4C773A40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0,100</w:t>
            </w:r>
          </w:p>
        </w:tc>
        <w:tc>
          <w:tcPr>
            <w:tcW w:w="1870" w:type="dxa"/>
            <w:vAlign w:val="center"/>
          </w:tcPr>
          <w:p w14:paraId="15028CF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0,145</w:t>
            </w:r>
          </w:p>
        </w:tc>
      </w:tr>
      <w:tr w:rsidR="00F574B5" w:rsidRPr="0036492F" w14:paraId="6210A08F" w14:textId="77777777" w:rsidTr="00685BE7">
        <w:trPr>
          <w:trHeight w:val="144"/>
        </w:trPr>
        <w:tc>
          <w:tcPr>
            <w:tcW w:w="1580" w:type="dxa"/>
            <w:vAlign w:val="center"/>
          </w:tcPr>
          <w:p w14:paraId="507F86CC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8, 22</w:t>
            </w:r>
          </w:p>
        </w:tc>
        <w:tc>
          <w:tcPr>
            <w:tcW w:w="1796" w:type="dxa"/>
            <w:vAlign w:val="center"/>
          </w:tcPr>
          <w:p w14:paraId="47631A3F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3FF2D06F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1,0</w:t>
            </w:r>
          </w:p>
        </w:tc>
        <w:tc>
          <w:tcPr>
            <w:tcW w:w="1869" w:type="dxa"/>
            <w:vAlign w:val="center"/>
          </w:tcPr>
          <w:p w14:paraId="6132FB3A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0,060</w:t>
            </w:r>
          </w:p>
        </w:tc>
        <w:tc>
          <w:tcPr>
            <w:tcW w:w="1870" w:type="dxa"/>
            <w:vAlign w:val="center"/>
          </w:tcPr>
          <w:p w14:paraId="7BDCD627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0,142</w:t>
            </w:r>
          </w:p>
        </w:tc>
      </w:tr>
      <w:tr w:rsidR="00F574B5" w:rsidRPr="0036492F" w14:paraId="38663F70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32EC7AAC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9, 23</w:t>
            </w:r>
          </w:p>
        </w:tc>
        <w:tc>
          <w:tcPr>
            <w:tcW w:w="1796" w:type="dxa"/>
            <w:vAlign w:val="center"/>
          </w:tcPr>
          <w:p w14:paraId="352AE177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491868E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3,0</w:t>
            </w:r>
          </w:p>
        </w:tc>
        <w:tc>
          <w:tcPr>
            <w:tcW w:w="1869" w:type="dxa"/>
            <w:vAlign w:val="center"/>
          </w:tcPr>
          <w:p w14:paraId="487E05A4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0,130</w:t>
            </w:r>
          </w:p>
        </w:tc>
        <w:tc>
          <w:tcPr>
            <w:tcW w:w="1870" w:type="dxa"/>
            <w:vAlign w:val="center"/>
          </w:tcPr>
          <w:p w14:paraId="25AB519A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0,152</w:t>
            </w:r>
          </w:p>
        </w:tc>
      </w:tr>
      <w:tr w:rsidR="00F574B5" w:rsidRPr="0036492F" w14:paraId="3171FD51" w14:textId="77777777" w:rsidTr="00685BE7">
        <w:trPr>
          <w:trHeight w:val="269"/>
        </w:trPr>
        <w:tc>
          <w:tcPr>
            <w:tcW w:w="1580" w:type="dxa"/>
            <w:vAlign w:val="center"/>
          </w:tcPr>
          <w:p w14:paraId="459C71E5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10, 24</w:t>
            </w:r>
          </w:p>
        </w:tc>
        <w:tc>
          <w:tcPr>
            <w:tcW w:w="1796" w:type="dxa"/>
            <w:vAlign w:val="center"/>
          </w:tcPr>
          <w:p w14:paraId="1DCA3F9A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72F6AF83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1,0</w:t>
            </w:r>
          </w:p>
        </w:tc>
        <w:tc>
          <w:tcPr>
            <w:tcW w:w="1869" w:type="dxa"/>
            <w:vAlign w:val="center"/>
          </w:tcPr>
          <w:p w14:paraId="7CB83A1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0,080</w:t>
            </w:r>
          </w:p>
        </w:tc>
        <w:tc>
          <w:tcPr>
            <w:tcW w:w="1870" w:type="dxa"/>
            <w:vAlign w:val="center"/>
          </w:tcPr>
          <w:p w14:paraId="429A3863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0,153</w:t>
            </w:r>
          </w:p>
        </w:tc>
      </w:tr>
      <w:tr w:rsidR="00F574B5" w:rsidRPr="0036492F" w14:paraId="10466605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7D0FCD9C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11, 25</w:t>
            </w:r>
          </w:p>
        </w:tc>
        <w:tc>
          <w:tcPr>
            <w:tcW w:w="1796" w:type="dxa"/>
            <w:vAlign w:val="center"/>
          </w:tcPr>
          <w:p w14:paraId="624FDAEC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0,01</w:t>
            </w:r>
          </w:p>
        </w:tc>
        <w:tc>
          <w:tcPr>
            <w:tcW w:w="1869" w:type="dxa"/>
            <w:vAlign w:val="center"/>
          </w:tcPr>
          <w:p w14:paraId="2C8E7650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3,0</w:t>
            </w:r>
          </w:p>
        </w:tc>
        <w:tc>
          <w:tcPr>
            <w:tcW w:w="1869" w:type="dxa"/>
            <w:vAlign w:val="center"/>
          </w:tcPr>
          <w:p w14:paraId="705DA816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0,150</w:t>
            </w:r>
          </w:p>
        </w:tc>
        <w:tc>
          <w:tcPr>
            <w:tcW w:w="1870" w:type="dxa"/>
            <w:vAlign w:val="center"/>
          </w:tcPr>
          <w:p w14:paraId="540649B4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0,166</w:t>
            </w:r>
          </w:p>
        </w:tc>
      </w:tr>
      <w:tr w:rsidR="00F574B5" w:rsidRPr="0036492F" w14:paraId="3F3F02A1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77C4894E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12, 26</w:t>
            </w:r>
          </w:p>
        </w:tc>
        <w:tc>
          <w:tcPr>
            <w:tcW w:w="1796" w:type="dxa"/>
            <w:vAlign w:val="center"/>
          </w:tcPr>
          <w:p w14:paraId="49D47E14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0,04</w:t>
            </w:r>
          </w:p>
        </w:tc>
        <w:tc>
          <w:tcPr>
            <w:tcW w:w="1869" w:type="dxa"/>
            <w:vAlign w:val="center"/>
          </w:tcPr>
          <w:p w14:paraId="77F5B222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0,2</w:t>
            </w:r>
          </w:p>
        </w:tc>
        <w:tc>
          <w:tcPr>
            <w:tcW w:w="1869" w:type="dxa"/>
            <w:vAlign w:val="center"/>
          </w:tcPr>
          <w:p w14:paraId="27BFBFA2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0,040</w:t>
            </w:r>
          </w:p>
        </w:tc>
        <w:tc>
          <w:tcPr>
            <w:tcW w:w="1870" w:type="dxa"/>
            <w:vAlign w:val="center"/>
          </w:tcPr>
          <w:p w14:paraId="0227784E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0,170</w:t>
            </w:r>
          </w:p>
        </w:tc>
      </w:tr>
      <w:tr w:rsidR="00F574B5" w:rsidRPr="0036492F" w14:paraId="4F318419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6F54C077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13, 27</w:t>
            </w:r>
          </w:p>
        </w:tc>
        <w:tc>
          <w:tcPr>
            <w:tcW w:w="1796" w:type="dxa"/>
            <w:vAlign w:val="center"/>
          </w:tcPr>
          <w:p w14:paraId="21688E3E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0,04</w:t>
            </w:r>
          </w:p>
        </w:tc>
        <w:tc>
          <w:tcPr>
            <w:tcW w:w="1869" w:type="dxa"/>
            <w:vAlign w:val="center"/>
          </w:tcPr>
          <w:p w14:paraId="4325A17D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1,0</w:t>
            </w:r>
          </w:p>
        </w:tc>
        <w:tc>
          <w:tcPr>
            <w:tcW w:w="1869" w:type="dxa"/>
            <w:vAlign w:val="center"/>
          </w:tcPr>
          <w:p w14:paraId="15B0FE65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0,070</w:t>
            </w:r>
          </w:p>
        </w:tc>
        <w:tc>
          <w:tcPr>
            <w:tcW w:w="1870" w:type="dxa"/>
            <w:vAlign w:val="center"/>
          </w:tcPr>
          <w:p w14:paraId="421C3532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0,160</w:t>
            </w:r>
          </w:p>
        </w:tc>
      </w:tr>
      <w:tr w:rsidR="00F574B5" w:rsidRPr="0036492F" w14:paraId="59E35E40" w14:textId="77777777" w:rsidTr="00685BE7">
        <w:trPr>
          <w:trHeight w:val="264"/>
        </w:trPr>
        <w:tc>
          <w:tcPr>
            <w:tcW w:w="1580" w:type="dxa"/>
            <w:vAlign w:val="center"/>
          </w:tcPr>
          <w:p w14:paraId="39A5911E" w14:textId="77777777" w:rsidR="00F574B5" w:rsidRPr="00B73587" w:rsidRDefault="00F574B5" w:rsidP="00685BE7">
            <w:pPr>
              <w:tabs>
                <w:tab w:val="left" w:pos="-1418"/>
              </w:tabs>
              <w:ind w:firstLine="0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14, 28</w:t>
            </w:r>
          </w:p>
        </w:tc>
        <w:tc>
          <w:tcPr>
            <w:tcW w:w="1796" w:type="dxa"/>
            <w:vAlign w:val="center"/>
          </w:tcPr>
          <w:p w14:paraId="1FBD042B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0,07</w:t>
            </w:r>
          </w:p>
        </w:tc>
        <w:tc>
          <w:tcPr>
            <w:tcW w:w="1869" w:type="dxa"/>
            <w:vAlign w:val="center"/>
          </w:tcPr>
          <w:p w14:paraId="3155980D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0,6</w:t>
            </w:r>
          </w:p>
        </w:tc>
        <w:tc>
          <w:tcPr>
            <w:tcW w:w="1869" w:type="dxa"/>
            <w:vAlign w:val="center"/>
          </w:tcPr>
          <w:p w14:paraId="3BB6E791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0,070</w:t>
            </w:r>
          </w:p>
        </w:tc>
        <w:tc>
          <w:tcPr>
            <w:tcW w:w="1870" w:type="dxa"/>
            <w:vAlign w:val="center"/>
          </w:tcPr>
          <w:p w14:paraId="72DE6C08" w14:textId="77777777" w:rsidR="00F574B5" w:rsidRPr="00B73587" w:rsidRDefault="00F574B5" w:rsidP="00685BE7">
            <w:pPr>
              <w:tabs>
                <w:tab w:val="left" w:pos="-1418"/>
              </w:tabs>
              <w:jc w:val="center"/>
              <w:rPr>
                <w:szCs w:val="24"/>
                <w:lang w:val="uk-UA"/>
              </w:rPr>
            </w:pPr>
            <w:r w:rsidRPr="00B73587">
              <w:rPr>
                <w:szCs w:val="24"/>
                <w:lang w:val="uk-UA"/>
              </w:rPr>
              <w:t>0,179</w:t>
            </w:r>
          </w:p>
        </w:tc>
      </w:tr>
    </w:tbl>
    <w:p w14:paraId="02A39419" w14:textId="6ABA3E61" w:rsidR="00F574B5" w:rsidRDefault="00F574B5" w:rsidP="00F574B5">
      <w:pPr>
        <w:tabs>
          <w:tab w:val="left" w:pos="-1418"/>
        </w:tabs>
        <w:ind w:firstLine="0"/>
        <w:rPr>
          <w:sz w:val="28"/>
          <w:szCs w:val="28"/>
        </w:rPr>
      </w:pPr>
    </w:p>
    <w:p w14:paraId="05F810F1" w14:textId="69A45D5F" w:rsidR="00F574B5" w:rsidRPr="00F574B5" w:rsidRDefault="00F574B5" w:rsidP="00F574B5">
      <w:pPr>
        <w:tabs>
          <w:tab w:val="left" w:pos="-1418"/>
        </w:tabs>
        <w:ind w:firstLine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Варіант 6: </w:t>
      </w:r>
      <w:r>
        <w:rPr>
          <w:sz w:val="28"/>
          <w:szCs w:val="28"/>
          <w:lang w:val="en-US"/>
        </w:rPr>
        <w:t>b</w:t>
      </w:r>
      <w:r w:rsidRPr="00F574B5">
        <w:rPr>
          <w:sz w:val="28"/>
          <w:szCs w:val="28"/>
        </w:rPr>
        <w:t xml:space="preserve">1 = 0.01; </w:t>
      </w:r>
      <w:r>
        <w:rPr>
          <w:sz w:val="28"/>
          <w:szCs w:val="28"/>
          <w:lang w:val="en-US"/>
        </w:rPr>
        <w:t>b</w:t>
      </w:r>
      <w:r w:rsidRPr="00F574B5">
        <w:rPr>
          <w:sz w:val="28"/>
          <w:szCs w:val="28"/>
        </w:rPr>
        <w:t xml:space="preserve">2 = 1; </w:t>
      </w:r>
      <w:r>
        <w:rPr>
          <w:sz w:val="28"/>
          <w:szCs w:val="28"/>
          <w:lang w:val="en-US"/>
        </w:rPr>
        <w:t>sigma</w:t>
      </w:r>
      <w:r w:rsidRPr="00F574B5">
        <w:rPr>
          <w:sz w:val="28"/>
          <w:szCs w:val="28"/>
        </w:rPr>
        <w:t xml:space="preserve"> = 0.075; </w:t>
      </w:r>
      <w:r>
        <w:rPr>
          <w:sz w:val="28"/>
          <w:szCs w:val="28"/>
          <w:lang w:val="en-US"/>
        </w:rPr>
        <w:t>y</w:t>
      </w:r>
      <w:r w:rsidRPr="00F574B5">
        <w:rPr>
          <w:sz w:val="28"/>
          <w:szCs w:val="28"/>
        </w:rPr>
        <w:t xml:space="preserve">0 = 0.168; </w:t>
      </w:r>
      <w:r>
        <w:rPr>
          <w:sz w:val="28"/>
          <w:szCs w:val="28"/>
          <w:lang w:val="en-US"/>
        </w:rPr>
        <w:t>c</w:t>
      </w:r>
      <w:r w:rsidRPr="00F574B5">
        <w:rPr>
          <w:sz w:val="28"/>
          <w:szCs w:val="28"/>
        </w:rPr>
        <w:t xml:space="preserve">1 = 1; </w:t>
      </w:r>
      <w:r>
        <w:rPr>
          <w:sz w:val="28"/>
          <w:szCs w:val="28"/>
          <w:lang w:val="en-US"/>
        </w:rPr>
        <w:t>c</w:t>
      </w:r>
      <w:r w:rsidRPr="00F574B5">
        <w:rPr>
          <w:sz w:val="28"/>
          <w:szCs w:val="28"/>
        </w:rPr>
        <w:t xml:space="preserve">3 = -1; </w:t>
      </w:r>
      <w:r w:rsidRPr="0036492F">
        <w:rPr>
          <w:position w:val="-6"/>
          <w:sz w:val="28"/>
          <w:szCs w:val="28"/>
          <w:lang w:val="uk-UA"/>
        </w:rPr>
        <w:object w:dxaOrig="560" w:dyaOrig="279" w14:anchorId="535B3A98">
          <v:shape id="_x0000_i1091" type="#_x0000_t75" style="width:27.75pt;height:14.25pt" o:ole="" fillcolor="window">
            <v:imagedata r:id="rId29" o:title=""/>
          </v:shape>
          <o:OLEObject Type="Embed" ProgID="Equation.3" ShapeID="_x0000_i1091" DrawAspect="Content" ObjectID="_1671860108" r:id="rId41"/>
        </w:object>
      </w:r>
      <w:r w:rsidRPr="0036492F">
        <w:rPr>
          <w:sz w:val="28"/>
          <w:szCs w:val="28"/>
          <w:lang w:val="uk-UA"/>
        </w:rPr>
        <w:t xml:space="preserve">; </w:t>
      </w:r>
      <w:r w:rsidRPr="0036492F">
        <w:rPr>
          <w:position w:val="-10"/>
          <w:sz w:val="28"/>
          <w:szCs w:val="28"/>
          <w:lang w:val="uk-UA"/>
        </w:rPr>
        <w:object w:dxaOrig="840" w:dyaOrig="320" w14:anchorId="6DE3B0F5">
          <v:shape id="_x0000_i1092" type="#_x0000_t75" style="width:42pt;height:15.75pt" o:ole="" fillcolor="window">
            <v:imagedata r:id="rId31" o:title=""/>
          </v:shape>
          <o:OLEObject Type="Embed" ProgID="Equation.3" ShapeID="_x0000_i1092" DrawAspect="Content" ObjectID="_1671860109" r:id="rId42"/>
        </w:object>
      </w:r>
    </w:p>
    <w:p w14:paraId="58752433" w14:textId="77777777" w:rsidR="00F574B5" w:rsidRDefault="00F574B5" w:rsidP="00F574B5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 w:cs="Times New Roman"/>
          <w:kern w:val="36"/>
          <w:sz w:val="28"/>
          <w:szCs w:val="28"/>
        </w:rPr>
      </w:pPr>
    </w:p>
    <w:p w14:paraId="01D1405B" w14:textId="77777777" w:rsidR="00F574B5" w:rsidRDefault="00F574B5">
      <w:pPr>
        <w:ind w:firstLine="0"/>
        <w:jc w:val="left"/>
        <w:rPr>
          <w:rFonts w:eastAsia="Bookman Old Style"/>
          <w:b/>
          <w:bCs/>
          <w:kern w:val="36"/>
          <w:sz w:val="28"/>
          <w:szCs w:val="28"/>
          <w:lang w:val="uk-UA" w:eastAsia="uk-UA"/>
        </w:rPr>
      </w:pPr>
      <w:r>
        <w:rPr>
          <w:kern w:val="36"/>
          <w:sz w:val="28"/>
          <w:szCs w:val="28"/>
        </w:rPr>
        <w:br w:type="page"/>
      </w:r>
    </w:p>
    <w:p w14:paraId="20FA9D4F" w14:textId="1A4FC8A6" w:rsidR="00F574B5" w:rsidRPr="00E434F7" w:rsidRDefault="00F574B5" w:rsidP="00F574B5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 w:cs="Times New Roman"/>
          <w:kern w:val="36"/>
          <w:sz w:val="28"/>
          <w:szCs w:val="28"/>
        </w:rPr>
      </w:pPr>
      <w:r w:rsidRPr="00E434F7">
        <w:rPr>
          <w:rFonts w:ascii="Times New Roman" w:hAnsi="Times New Roman" w:cs="Times New Roman"/>
          <w:kern w:val="36"/>
          <w:sz w:val="28"/>
          <w:szCs w:val="28"/>
        </w:rPr>
        <w:lastRenderedPageBreak/>
        <w:t>Короткі теоретичні відомості</w:t>
      </w:r>
    </w:p>
    <w:p w14:paraId="4971B5F1" w14:textId="77777777" w:rsidR="00F574B5" w:rsidRPr="00B73587" w:rsidRDefault="00F574B5" w:rsidP="00F574B5">
      <w:pPr>
        <w:spacing w:line="360" w:lineRule="auto"/>
        <w:ind w:right="169" w:firstLine="851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 xml:space="preserve">Для вирішення диференційного рівняння можна використати чисельний метод рішення – метод Ейлера. За цим методом для рівняння вигляду </w:t>
      </w:r>
      <w:r w:rsidRPr="00B73587">
        <w:rPr>
          <w:position w:val="-10"/>
          <w:sz w:val="28"/>
          <w:szCs w:val="28"/>
          <w:lang w:val="uk-UA"/>
        </w:rPr>
        <w:object w:dxaOrig="1140" w:dyaOrig="340" w14:anchorId="2A568945">
          <v:shape id="_x0000_i1043" type="#_x0000_t75" style="width:57pt;height:17.25pt" o:ole="">
            <v:imagedata r:id="rId43" o:title=""/>
          </v:shape>
          <o:OLEObject Type="Embed" ProgID="Equation.3" ShapeID="_x0000_i1043" DrawAspect="Content" ObjectID="_1671860110" r:id="rId44"/>
        </w:object>
      </w:r>
      <w:r w:rsidRPr="00B73587">
        <w:rPr>
          <w:sz w:val="28"/>
          <w:szCs w:val="28"/>
          <w:lang w:val="uk-UA"/>
        </w:rPr>
        <w:t xml:space="preserve">, де </w:t>
      </w:r>
      <w:r w:rsidRPr="00B73587">
        <w:rPr>
          <w:i/>
          <w:sz w:val="28"/>
          <w:szCs w:val="28"/>
          <w:lang w:val="en-US"/>
        </w:rPr>
        <w:t>x</w:t>
      </w:r>
      <w:r w:rsidRPr="00B73587">
        <w:rPr>
          <w:sz w:val="28"/>
          <w:szCs w:val="28"/>
        </w:rPr>
        <w:t xml:space="preserve"> – </w:t>
      </w:r>
      <w:r w:rsidRPr="00B73587">
        <w:rPr>
          <w:sz w:val="28"/>
          <w:szCs w:val="28"/>
          <w:lang w:val="uk-UA"/>
        </w:rPr>
        <w:t>незалежна змінна, рішення знаходиться за такою формулою:</w:t>
      </w:r>
    </w:p>
    <w:p w14:paraId="68DC4179" w14:textId="0EF9C1D2" w:rsidR="00F574B5" w:rsidRPr="00B73587" w:rsidRDefault="00F574B5" w:rsidP="00F574B5">
      <w:pPr>
        <w:spacing w:line="360" w:lineRule="auto"/>
        <w:ind w:left="142" w:right="169" w:firstLine="567"/>
        <w:jc w:val="center"/>
        <w:rPr>
          <w:sz w:val="28"/>
          <w:szCs w:val="28"/>
          <w:lang w:val="uk-UA"/>
        </w:rPr>
      </w:pPr>
      <w:r w:rsidRPr="00B73587">
        <w:rPr>
          <w:position w:val="-12"/>
          <w:sz w:val="28"/>
          <w:szCs w:val="28"/>
          <w:lang w:val="uk-UA"/>
        </w:rPr>
        <w:object w:dxaOrig="2200" w:dyaOrig="360" w14:anchorId="54DCE259">
          <v:shape id="_x0000_i1044" type="#_x0000_t75" style="width:127.5pt;height:21pt" o:ole="">
            <v:imagedata r:id="rId45" o:title=""/>
          </v:shape>
          <o:OLEObject Type="Embed" ProgID="Equation.3" ShapeID="_x0000_i1044" DrawAspect="Content" ObjectID="_1671860111" r:id="rId46"/>
        </w:object>
      </w:r>
      <w:r w:rsidRPr="00B73587">
        <w:rPr>
          <w:sz w:val="28"/>
          <w:szCs w:val="28"/>
          <w:lang w:val="uk-UA"/>
        </w:rPr>
        <w:t>.</w:t>
      </w:r>
    </w:p>
    <w:p w14:paraId="64C8A190" w14:textId="77777777" w:rsidR="00F574B5" w:rsidRPr="00B73587" w:rsidRDefault="00F574B5" w:rsidP="00F574B5">
      <w:p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 xml:space="preserve">При застосуванні чисельного методу Ейлера можлива похибка рішення за рахунок: </w:t>
      </w:r>
    </w:p>
    <w:p w14:paraId="7FEAECA6" w14:textId="77777777" w:rsidR="00F574B5" w:rsidRPr="00B73587" w:rsidRDefault="00F574B5" w:rsidP="00F574B5">
      <w:pPr>
        <w:numPr>
          <w:ilvl w:val="0"/>
          <w:numId w:val="40"/>
        </w:num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 xml:space="preserve">похибки, пропорційній кроку </w:t>
      </w:r>
      <w:r w:rsidRPr="00B73587">
        <w:rPr>
          <w:position w:val="-6"/>
          <w:sz w:val="28"/>
          <w:szCs w:val="28"/>
          <w:lang w:val="uk-UA"/>
        </w:rPr>
        <w:object w:dxaOrig="340" w:dyaOrig="279" w14:anchorId="38E458B5">
          <v:shape id="_x0000_i1045" type="#_x0000_t75" style="width:17.25pt;height:14.25pt" o:ole="">
            <v:imagedata r:id="rId47" o:title=""/>
          </v:shape>
          <o:OLEObject Type="Embed" ProgID="Equation.3" ShapeID="_x0000_i1045" DrawAspect="Content" ObjectID="_1671860112" r:id="rId48"/>
        </w:object>
      </w:r>
      <w:r w:rsidRPr="00B73587">
        <w:rPr>
          <w:sz w:val="28"/>
          <w:szCs w:val="28"/>
          <w:lang w:val="uk-UA"/>
        </w:rPr>
        <w:t>,</w:t>
      </w:r>
    </w:p>
    <w:p w14:paraId="72858640" w14:textId="77777777" w:rsidR="00F574B5" w:rsidRPr="00B73587" w:rsidRDefault="00F574B5" w:rsidP="00F574B5">
      <w:pPr>
        <w:numPr>
          <w:ilvl w:val="0"/>
          <w:numId w:val="40"/>
        </w:num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>похибки методу (метод є наближеним),</w:t>
      </w:r>
    </w:p>
    <w:p w14:paraId="077C3F76" w14:textId="77777777" w:rsidR="00F574B5" w:rsidRPr="00B73587" w:rsidRDefault="00F574B5" w:rsidP="00F574B5">
      <w:pPr>
        <w:numPr>
          <w:ilvl w:val="0"/>
          <w:numId w:val="40"/>
        </w:num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>накопичення похибки у процесі обчислення.</w:t>
      </w:r>
    </w:p>
    <w:p w14:paraId="449B4F3C" w14:textId="77777777" w:rsidR="00F574B5" w:rsidRPr="00B73587" w:rsidRDefault="00F574B5" w:rsidP="00F574B5">
      <w:p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>Тому треба застосовувати критерії оцінки точності рішення. Наприклад, інтегрований критерій оцінки:</w:t>
      </w:r>
    </w:p>
    <w:p w14:paraId="153B8193" w14:textId="77777777" w:rsidR="00F574B5" w:rsidRPr="00B73587" w:rsidRDefault="00F574B5" w:rsidP="00F574B5">
      <w:pPr>
        <w:spacing w:line="360" w:lineRule="auto"/>
        <w:ind w:left="142" w:right="169" w:firstLine="567"/>
        <w:jc w:val="center"/>
        <w:rPr>
          <w:sz w:val="28"/>
          <w:szCs w:val="28"/>
          <w:lang w:val="uk-UA"/>
        </w:rPr>
      </w:pPr>
      <w:r w:rsidRPr="00B73587">
        <w:rPr>
          <w:position w:val="-38"/>
          <w:sz w:val="28"/>
          <w:szCs w:val="28"/>
          <w:lang w:val="uk-UA"/>
        </w:rPr>
        <w:object w:dxaOrig="2560" w:dyaOrig="1180" w14:anchorId="2B2BF292">
          <v:shape id="_x0000_i1046" type="#_x0000_t75" style="width:135.75pt;height:63pt" o:ole="">
            <v:imagedata r:id="rId49" o:title=""/>
          </v:shape>
          <o:OLEObject Type="Embed" ProgID="Equation.3" ShapeID="_x0000_i1046" DrawAspect="Content" ObjectID="_1671860113" r:id="rId50"/>
        </w:object>
      </w:r>
      <w:r w:rsidRPr="00B73587">
        <w:rPr>
          <w:sz w:val="28"/>
          <w:szCs w:val="28"/>
          <w:lang w:val="uk-UA"/>
        </w:rPr>
        <w:t>,</w:t>
      </w:r>
    </w:p>
    <w:p w14:paraId="26E69089" w14:textId="77777777" w:rsidR="00F574B5" w:rsidRPr="00B73587" w:rsidRDefault="00F574B5" w:rsidP="00F574B5">
      <w:pPr>
        <w:spacing w:line="360" w:lineRule="auto"/>
        <w:ind w:left="142" w:right="169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 xml:space="preserve">де </w:t>
      </w:r>
      <w:r w:rsidRPr="00B73587">
        <w:rPr>
          <w:position w:val="-12"/>
          <w:sz w:val="28"/>
          <w:szCs w:val="28"/>
          <w:lang w:val="uk-UA"/>
        </w:rPr>
        <w:object w:dxaOrig="300" w:dyaOrig="380" w14:anchorId="50058435">
          <v:shape id="_x0000_i1047" type="#_x0000_t75" style="width:15pt;height:18.75pt" o:ole="">
            <v:imagedata r:id="rId51" o:title=""/>
          </v:shape>
          <o:OLEObject Type="Embed" ProgID="Equation.3" ShapeID="_x0000_i1047" DrawAspect="Content" ObjectID="_1671860114" r:id="rId52"/>
        </w:object>
      </w:r>
      <w:r w:rsidRPr="00B73587">
        <w:rPr>
          <w:sz w:val="28"/>
          <w:szCs w:val="28"/>
          <w:lang w:val="uk-UA"/>
        </w:rPr>
        <w:t xml:space="preserve"> – множина рішень на </w:t>
      </w:r>
      <w:r w:rsidRPr="00B73587">
        <w:rPr>
          <w:i/>
          <w:sz w:val="28"/>
          <w:szCs w:val="28"/>
          <w:lang w:val="uk-UA"/>
        </w:rPr>
        <w:t>j</w:t>
      </w:r>
      <w:r w:rsidRPr="00B73587">
        <w:rPr>
          <w:sz w:val="28"/>
          <w:szCs w:val="28"/>
          <w:lang w:val="uk-UA"/>
        </w:rPr>
        <w:t xml:space="preserve">-й ітерації, </w:t>
      </w:r>
      <w:r w:rsidRPr="00B73587">
        <w:rPr>
          <w:position w:val="-12"/>
          <w:sz w:val="28"/>
          <w:szCs w:val="28"/>
          <w:lang w:val="uk-UA"/>
        </w:rPr>
        <w:object w:dxaOrig="440" w:dyaOrig="380" w14:anchorId="7EADD5CB">
          <v:shape id="_x0000_i1048" type="#_x0000_t75" style="width:21.75pt;height:18.75pt" o:ole="">
            <v:imagedata r:id="rId53" o:title=""/>
          </v:shape>
          <o:OLEObject Type="Embed" ProgID="Equation.3" ShapeID="_x0000_i1048" DrawAspect="Content" ObjectID="_1671860115" r:id="rId54"/>
        </w:object>
      </w:r>
      <w:r w:rsidRPr="00B73587">
        <w:rPr>
          <w:sz w:val="28"/>
          <w:szCs w:val="28"/>
          <w:lang w:val="uk-UA"/>
        </w:rPr>
        <w:t xml:space="preserve"> – відповідна множина рішень на (</w:t>
      </w:r>
      <w:r w:rsidRPr="00B73587">
        <w:rPr>
          <w:i/>
          <w:sz w:val="28"/>
          <w:szCs w:val="28"/>
          <w:lang w:val="en-US"/>
        </w:rPr>
        <w:t>j</w:t>
      </w:r>
      <w:r w:rsidRPr="00B73587">
        <w:rPr>
          <w:sz w:val="28"/>
          <w:szCs w:val="28"/>
          <w:lang w:val="uk-UA"/>
        </w:rPr>
        <w:t xml:space="preserve">+1)-й ітерації, причому </w:t>
      </w:r>
      <w:r w:rsidRPr="00B73587">
        <w:rPr>
          <w:position w:val="-24"/>
          <w:sz w:val="28"/>
          <w:szCs w:val="28"/>
          <w:lang w:val="uk-UA"/>
        </w:rPr>
        <w:object w:dxaOrig="1240" w:dyaOrig="660" w14:anchorId="6DEFC634">
          <v:shape id="_x0000_i1049" type="#_x0000_t75" style="width:69.75pt;height:36.75pt" o:ole="">
            <v:imagedata r:id="rId55" o:title=""/>
          </v:shape>
          <o:OLEObject Type="Embed" ProgID="Equation.3" ShapeID="_x0000_i1049" DrawAspect="Content" ObjectID="_1671860116" r:id="rId56"/>
        </w:object>
      </w:r>
      <w:r w:rsidRPr="00B73587">
        <w:rPr>
          <w:sz w:val="28"/>
          <w:szCs w:val="28"/>
          <w:lang w:val="uk-UA"/>
        </w:rPr>
        <w:t>.</w:t>
      </w:r>
    </w:p>
    <w:p w14:paraId="7643B115" w14:textId="77777777" w:rsidR="00F574B5" w:rsidRPr="00B73587" w:rsidRDefault="00F574B5" w:rsidP="00F574B5">
      <w:p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 xml:space="preserve">При виконанні умови критерію для рішення, воно вважається знайденим. Інакше – крок </w:t>
      </w:r>
      <w:r w:rsidRPr="00B73587">
        <w:rPr>
          <w:position w:val="-6"/>
          <w:sz w:val="28"/>
          <w:szCs w:val="28"/>
          <w:lang w:val="uk-UA"/>
        </w:rPr>
        <w:object w:dxaOrig="340" w:dyaOrig="279" w14:anchorId="2293A3AA">
          <v:shape id="_x0000_i1050" type="#_x0000_t75" style="width:17.25pt;height:14.25pt" o:ole="">
            <v:imagedata r:id="rId57" o:title=""/>
          </v:shape>
          <o:OLEObject Type="Embed" ProgID="Equation.3" ShapeID="_x0000_i1050" DrawAspect="Content" ObjectID="_1671860117" r:id="rId58"/>
        </w:object>
      </w:r>
      <w:r w:rsidRPr="00B73587">
        <w:rPr>
          <w:sz w:val="28"/>
          <w:szCs w:val="28"/>
          <w:lang w:val="uk-UA"/>
        </w:rPr>
        <w:t xml:space="preserve"> ще раз зменшується і знаходиться нове рішення, для якого знову застосовується критерій оцінювання. Так продовжується доки, поки умова критерію не буде задовільнена.</w:t>
      </w:r>
    </w:p>
    <w:p w14:paraId="1DED6040" w14:textId="77777777" w:rsidR="00F574B5" w:rsidRPr="00B73587" w:rsidRDefault="00F574B5" w:rsidP="00F574B5">
      <w:p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>Метод Ейлера застосовується для рішення рівнянь першого порядку.</w:t>
      </w:r>
    </w:p>
    <w:p w14:paraId="36924733" w14:textId="77777777" w:rsidR="00F574B5" w:rsidRPr="00B73587" w:rsidRDefault="00F574B5" w:rsidP="00F574B5">
      <w:pPr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 xml:space="preserve">Для зниження порядку рівняння вводяться нові змінні та складається система рівнянь з цими змінними. Наприклад, якщо є рівняння другого порядку </w:t>
      </w:r>
      <w:r w:rsidRPr="00B73587">
        <w:rPr>
          <w:position w:val="-10"/>
          <w:sz w:val="28"/>
          <w:szCs w:val="28"/>
          <w:lang w:val="uk-UA"/>
        </w:rPr>
        <w:object w:dxaOrig="1300" w:dyaOrig="340" w14:anchorId="14FA8475">
          <v:shape id="_x0000_i1051" type="#_x0000_t75" style="width:65.25pt;height:17.25pt" o:ole="">
            <v:imagedata r:id="rId59" o:title=""/>
          </v:shape>
          <o:OLEObject Type="Embed" ProgID="Equation.3" ShapeID="_x0000_i1051" DrawAspect="Content" ObjectID="_1671860118" r:id="rId60"/>
        </w:object>
      </w:r>
      <w:r w:rsidRPr="00B73587">
        <w:rPr>
          <w:sz w:val="28"/>
          <w:szCs w:val="28"/>
          <w:lang w:val="uk-UA"/>
        </w:rPr>
        <w:t xml:space="preserve">, то при введенні нових змінних </w:t>
      </w:r>
      <w:r w:rsidRPr="00B73587">
        <w:rPr>
          <w:position w:val="-10"/>
          <w:sz w:val="28"/>
          <w:szCs w:val="28"/>
          <w:lang w:val="uk-UA"/>
        </w:rPr>
        <w:object w:dxaOrig="940" w:dyaOrig="340" w14:anchorId="69B82BDB">
          <v:shape id="_x0000_i1052" type="#_x0000_t75" style="width:54.75pt;height:20.25pt" o:ole="">
            <v:imagedata r:id="rId61" o:title=""/>
          </v:shape>
          <o:OLEObject Type="Embed" ProgID="Equation.3" ShapeID="_x0000_i1052" DrawAspect="Content" ObjectID="_1671860119" r:id="rId62"/>
        </w:object>
      </w:r>
      <w:r w:rsidRPr="00B73587">
        <w:rPr>
          <w:sz w:val="28"/>
          <w:szCs w:val="28"/>
          <w:lang w:val="uk-UA"/>
        </w:rPr>
        <w:t xml:space="preserve"> і </w:t>
      </w:r>
      <w:r w:rsidRPr="00B73587">
        <w:rPr>
          <w:position w:val="-10"/>
          <w:sz w:val="28"/>
          <w:szCs w:val="28"/>
          <w:lang w:val="uk-UA"/>
        </w:rPr>
        <w:object w:dxaOrig="960" w:dyaOrig="340" w14:anchorId="597768F8">
          <v:shape id="_x0000_i1053" type="#_x0000_t75" style="width:54pt;height:18.75pt" o:ole="">
            <v:imagedata r:id="rId63" o:title=""/>
          </v:shape>
          <o:OLEObject Type="Embed" ProgID="Equation.3" ShapeID="_x0000_i1053" DrawAspect="Content" ObjectID="_1671860120" r:id="rId64"/>
        </w:object>
      </w:r>
      <w:r w:rsidRPr="00B73587">
        <w:rPr>
          <w:sz w:val="28"/>
          <w:szCs w:val="28"/>
          <w:lang w:val="uk-UA"/>
        </w:rPr>
        <w:t xml:space="preserve">, складається система з двох рівнянь першого порядку: </w:t>
      </w:r>
      <w:r w:rsidRPr="00B73587">
        <w:rPr>
          <w:position w:val="-32"/>
          <w:sz w:val="28"/>
          <w:szCs w:val="28"/>
          <w:lang w:val="uk-UA"/>
        </w:rPr>
        <w:object w:dxaOrig="1719" w:dyaOrig="760" w14:anchorId="5502C7F6">
          <v:shape id="_x0000_i1054" type="#_x0000_t75" style="width:93.75pt;height:42pt" o:ole="">
            <v:imagedata r:id="rId65" o:title=""/>
          </v:shape>
          <o:OLEObject Type="Embed" ProgID="Equation.3" ShapeID="_x0000_i1054" DrawAspect="Content" ObjectID="_1671860121" r:id="rId66"/>
        </w:object>
      </w:r>
      <w:r w:rsidRPr="00B73587">
        <w:rPr>
          <w:sz w:val="28"/>
          <w:szCs w:val="28"/>
          <w:lang w:val="uk-UA"/>
        </w:rPr>
        <w:t>, для якої можна застосувати метод Ейлера.</w:t>
      </w:r>
    </w:p>
    <w:p w14:paraId="2B29E07C" w14:textId="77777777" w:rsidR="00F574B5" w:rsidRDefault="00F574B5">
      <w:pPr>
        <w:ind w:firstLine="0"/>
        <w:jc w:val="left"/>
        <w:rPr>
          <w:rFonts w:eastAsia="Bookman Old Style" w:cs="Bookman Old Style"/>
          <w:b/>
          <w:bCs/>
          <w:kern w:val="36"/>
          <w:sz w:val="28"/>
          <w:szCs w:val="28"/>
          <w:lang w:val="uk-UA" w:eastAsia="uk-UA"/>
        </w:rPr>
      </w:pPr>
      <w:r>
        <w:rPr>
          <w:kern w:val="36"/>
          <w:sz w:val="28"/>
          <w:szCs w:val="28"/>
        </w:rPr>
        <w:br w:type="page"/>
      </w:r>
    </w:p>
    <w:p w14:paraId="24C2421A" w14:textId="619EFBAC" w:rsidR="00F574B5" w:rsidRPr="00B73587" w:rsidRDefault="00F574B5" w:rsidP="00F574B5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B73587">
        <w:rPr>
          <w:rFonts w:ascii="Times New Roman" w:hAnsi="Times New Roman"/>
          <w:kern w:val="36"/>
          <w:sz w:val="28"/>
          <w:szCs w:val="28"/>
        </w:rPr>
        <w:lastRenderedPageBreak/>
        <w:t>Хід роботи</w:t>
      </w:r>
    </w:p>
    <w:p w14:paraId="4B6E995D" w14:textId="77777777" w:rsidR="00F574B5" w:rsidRPr="00B73587" w:rsidRDefault="00F574B5" w:rsidP="00F574B5">
      <w:pPr>
        <w:tabs>
          <w:tab w:val="left" w:pos="2835"/>
        </w:tabs>
        <w:spacing w:line="360" w:lineRule="auto"/>
        <w:ind w:right="169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 xml:space="preserve">Подане рівняння – другого порядку, тому треба ввести нові змінні </w:t>
      </w:r>
      <w:r w:rsidRPr="00B73587">
        <w:rPr>
          <w:position w:val="-12"/>
          <w:sz w:val="28"/>
          <w:szCs w:val="28"/>
          <w:lang w:val="uk-UA"/>
        </w:rPr>
        <w:object w:dxaOrig="940" w:dyaOrig="360" w14:anchorId="66BE0859">
          <v:shape id="_x0000_i1055" type="#_x0000_t75" style="width:47.25pt;height:18pt" o:ole="">
            <v:imagedata r:id="rId67" o:title=""/>
          </v:shape>
          <o:OLEObject Type="Embed" ProgID="Equation.3" ShapeID="_x0000_i1055" DrawAspect="Content" ObjectID="_1671860122" r:id="rId68"/>
        </w:object>
      </w:r>
      <w:r w:rsidRPr="00B73587">
        <w:rPr>
          <w:sz w:val="28"/>
          <w:szCs w:val="28"/>
          <w:lang w:val="uk-UA"/>
        </w:rPr>
        <w:t xml:space="preserve"> і </w:t>
      </w:r>
      <w:r w:rsidRPr="00B73587">
        <w:rPr>
          <w:position w:val="-12"/>
          <w:sz w:val="28"/>
          <w:szCs w:val="28"/>
          <w:lang w:val="uk-UA"/>
        </w:rPr>
        <w:object w:dxaOrig="980" w:dyaOrig="360" w14:anchorId="23533253">
          <v:shape id="_x0000_i1056" type="#_x0000_t75" style="width:48.75pt;height:18pt" o:ole="">
            <v:imagedata r:id="rId69" o:title=""/>
          </v:shape>
          <o:OLEObject Type="Embed" ProgID="Equation.3" ShapeID="_x0000_i1056" DrawAspect="Content" ObjectID="_1671860123" r:id="rId70"/>
        </w:object>
      </w:r>
      <w:r w:rsidRPr="00B73587">
        <w:rPr>
          <w:sz w:val="28"/>
          <w:szCs w:val="28"/>
          <w:lang w:val="uk-UA"/>
        </w:rPr>
        <w:t>.</w:t>
      </w:r>
    </w:p>
    <w:p w14:paraId="6CFE6E48" w14:textId="77777777" w:rsidR="00F574B5" w:rsidRPr="00B73587" w:rsidRDefault="00F574B5" w:rsidP="00F574B5">
      <w:pPr>
        <w:tabs>
          <w:tab w:val="left" w:pos="2835"/>
        </w:tabs>
        <w:spacing w:line="360" w:lineRule="auto"/>
        <w:ind w:left="142" w:right="169" w:firstLine="567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>Складаємо систему рівнянь першого порядку, еквівалентну поданому рівнянню:</w:t>
      </w:r>
    </w:p>
    <w:p w14:paraId="77D9B6C4" w14:textId="77777777" w:rsidR="00F574B5" w:rsidRPr="00B73587" w:rsidRDefault="00F574B5" w:rsidP="00F574B5">
      <w:pPr>
        <w:tabs>
          <w:tab w:val="left" w:pos="2835"/>
        </w:tabs>
        <w:spacing w:line="360" w:lineRule="auto"/>
        <w:ind w:right="169" w:firstLine="851"/>
        <w:rPr>
          <w:sz w:val="28"/>
          <w:szCs w:val="28"/>
        </w:rPr>
      </w:pPr>
      <w:r w:rsidRPr="00B73587">
        <w:rPr>
          <w:position w:val="-34"/>
          <w:sz w:val="28"/>
          <w:szCs w:val="28"/>
          <w:lang w:val="uk-UA"/>
        </w:rPr>
        <w:object w:dxaOrig="4020" w:dyaOrig="800" w14:anchorId="49BE5485">
          <v:shape id="_x0000_i1057" type="#_x0000_t75" style="width:219pt;height:53.25pt" o:ole="">
            <v:imagedata r:id="rId71" o:title=""/>
          </v:shape>
          <o:OLEObject Type="Embed" ProgID="Equation.3" ShapeID="_x0000_i1057" DrawAspect="Content" ObjectID="_1671860124" r:id="rId72"/>
        </w:object>
      </w:r>
    </w:p>
    <w:p w14:paraId="60426F0C" w14:textId="52EDB708" w:rsidR="00F574B5" w:rsidRPr="00F574B5" w:rsidRDefault="00F574B5" w:rsidP="00F574B5">
      <w:pPr>
        <w:spacing w:line="360" w:lineRule="auto"/>
        <w:ind w:right="169" w:firstLine="709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>Чисельна модель:</w:t>
      </w:r>
    </w:p>
    <w:p w14:paraId="6FAB0D47" w14:textId="77777777" w:rsidR="00F574B5" w:rsidRPr="00B73587" w:rsidRDefault="00F574B5" w:rsidP="00F574B5">
      <w:pPr>
        <w:spacing w:line="360" w:lineRule="auto"/>
        <w:ind w:left="142" w:right="169" w:firstLine="709"/>
        <w:rPr>
          <w:sz w:val="28"/>
          <w:szCs w:val="28"/>
          <w:lang w:val="uk-UA"/>
        </w:rPr>
      </w:pPr>
      <w:r w:rsidRPr="00B73587">
        <w:rPr>
          <w:sz w:val="28"/>
          <w:szCs w:val="28"/>
          <w:lang w:val="uk-UA"/>
        </w:rPr>
        <w:t>Алгоритм знаходження розв’язку рівняння показано на рисунку 1.</w:t>
      </w:r>
    </w:p>
    <w:p w14:paraId="03242BC8" w14:textId="77777777" w:rsidR="00F574B5" w:rsidRDefault="00F574B5" w:rsidP="00F574B5">
      <w:pPr>
        <w:keepNext/>
        <w:spacing w:line="360" w:lineRule="auto"/>
        <w:ind w:left="142" w:right="169" w:firstLine="567"/>
        <w:jc w:val="center"/>
      </w:pPr>
      <w:r w:rsidRPr="00B73587">
        <w:rPr>
          <w:sz w:val="28"/>
          <w:szCs w:val="28"/>
          <w:lang w:val="uk-UA"/>
        </w:rPr>
        <w:object w:dxaOrig="3725" w:dyaOrig="8155" w14:anchorId="25BD5F44">
          <v:shape id="_x0000_i1096" type="#_x0000_t75" style="width:186pt;height:408pt" o:ole="">
            <v:imagedata r:id="rId73" o:title=""/>
          </v:shape>
          <o:OLEObject Type="Embed" ProgID="Visio.Drawing.11" ShapeID="_x0000_i1096" DrawAspect="Content" ObjectID="_1671860125" r:id="rId74"/>
        </w:object>
      </w:r>
    </w:p>
    <w:p w14:paraId="1AD0B7C4" w14:textId="55757BC4" w:rsidR="00F574B5" w:rsidRPr="00B73587" w:rsidRDefault="00F574B5" w:rsidP="00F574B5">
      <w:pPr>
        <w:pStyle w:val="Caption"/>
        <w:jc w:val="center"/>
        <w:rPr>
          <w:sz w:val="28"/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uk-UA"/>
        </w:rPr>
        <w:t xml:space="preserve"> - Алгоритм знаходження розв'язку рівняння</w:t>
      </w:r>
    </w:p>
    <w:p w14:paraId="2D5B25B2" w14:textId="006AB9CC" w:rsidR="00D02922" w:rsidRDefault="00D02922" w:rsidP="00D02922">
      <w:pPr>
        <w:spacing w:line="360" w:lineRule="auto"/>
        <w:rPr>
          <w:sz w:val="28"/>
          <w:szCs w:val="28"/>
          <w:lang w:val="uk-UA"/>
        </w:rPr>
      </w:pPr>
    </w:p>
    <w:p w14:paraId="19668215" w14:textId="1F38F95B" w:rsidR="00F574B5" w:rsidRPr="00F574B5" w:rsidRDefault="00F574B5" w:rsidP="00D0292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Розв’язок знайдемо за допомогою мови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  <w:lang w:val="uk-UA"/>
        </w:rPr>
        <w:t>, та на основі результатів побудуємо графік, що дозволить змінювати параметри та відразу бачити як вони впливають на результат.</w:t>
      </w:r>
    </w:p>
    <w:p w14:paraId="6736F337" w14:textId="77777777" w:rsidR="00F574B5" w:rsidRDefault="00F574B5" w:rsidP="00D02922">
      <w:pPr>
        <w:spacing w:line="360" w:lineRule="auto"/>
        <w:rPr>
          <w:sz w:val="28"/>
          <w:szCs w:val="28"/>
          <w:lang w:val="uk-UA"/>
        </w:rPr>
      </w:pPr>
    </w:p>
    <w:p w14:paraId="4C44F7B6" w14:textId="00EA9363" w:rsidR="00F574B5" w:rsidRDefault="00F574B5" w:rsidP="00F574B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програми:</w:t>
      </w:r>
    </w:p>
    <w:p w14:paraId="1E88C0AA" w14:textId="450375B2" w:rsidR="00F574B5" w:rsidRPr="00F574B5" w:rsidRDefault="00F574B5" w:rsidP="00D02922">
      <w:pPr>
        <w:spacing w:line="360" w:lineRule="auto"/>
        <w:rPr>
          <w:i/>
          <w:iCs/>
          <w:sz w:val="28"/>
          <w:szCs w:val="28"/>
          <w:lang w:val="en-US"/>
        </w:rPr>
      </w:pPr>
      <w:r w:rsidRPr="00F574B5">
        <w:rPr>
          <w:i/>
          <w:iCs/>
          <w:sz w:val="28"/>
          <w:szCs w:val="28"/>
          <w:lang w:val="en-US"/>
        </w:rPr>
        <w:t>Index.js</w:t>
      </w:r>
    </w:p>
    <w:p w14:paraId="3DD21120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import 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{ debounce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 xml:space="preserve"> } from '../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node_modules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/throttle-debounce/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esm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/index.js';</w:t>
      </w:r>
    </w:p>
    <w:p w14:paraId="3EE7D0F8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import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findSolution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 xml:space="preserve"> from './findSolution.js';</w:t>
      </w:r>
    </w:p>
    <w:p w14:paraId="5E488A7E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import 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 xml:space="preserve">{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makeResultChart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 xml:space="preserve"> } from './resultChart.js';</w:t>
      </w:r>
    </w:p>
    <w:p w14:paraId="1FF5D9CB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35B1084E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const $p =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document.querySelector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('.page-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js'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);</w:t>
      </w:r>
    </w:p>
    <w:p w14:paraId="63985DB8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>const $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args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 xml:space="preserve"> = 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p.querySelector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('.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args-js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');</w:t>
      </w:r>
    </w:p>
    <w:p w14:paraId="67503D53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>const $chart = 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p.querySelector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('.chart-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js'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);</w:t>
      </w:r>
    </w:p>
    <w:p w14:paraId="0C4D7F0F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14101720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const chart =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makeResultChart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($chart);</w:t>
      </w:r>
    </w:p>
    <w:p w14:paraId="4853F4B3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57DF5B35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initEvents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);</w:t>
      </w:r>
    </w:p>
    <w:p w14:paraId="2EBAD47A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update(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);</w:t>
      </w:r>
    </w:p>
    <w:p w14:paraId="50760617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5AD47BEB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function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initEvents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) {</w:t>
      </w:r>
    </w:p>
    <w:p w14:paraId="24A2BEDD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const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delayedUpdate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debounce(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500, update);</w:t>
      </w:r>
    </w:p>
    <w:p w14:paraId="1280EB9F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76DBE33D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args.addEventListener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('submit', (e) =&gt; {</w:t>
      </w:r>
    </w:p>
    <w:p w14:paraId="6CA98901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e.preventDefault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();</w:t>
      </w:r>
    </w:p>
    <w:p w14:paraId="3EF9D04B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update(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);</w:t>
      </w:r>
    </w:p>
    <w:p w14:paraId="10B89A80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});</w:t>
      </w:r>
    </w:p>
    <w:p w14:paraId="150BDE65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035F7D85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args.addEventListener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 xml:space="preserve">('input',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delayedUpdate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);</w:t>
      </w:r>
    </w:p>
    <w:p w14:paraId="015F0CF8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args.addEventListener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 xml:space="preserve">('change',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delayedUpdate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);</w:t>
      </w:r>
    </w:p>
    <w:p w14:paraId="36813BAB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>}</w:t>
      </w:r>
    </w:p>
    <w:p w14:paraId="16DAE418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666D2AE8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function 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update(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) {</w:t>
      </w:r>
    </w:p>
    <w:p w14:paraId="0513FD59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try {</w:t>
      </w:r>
    </w:p>
    <w:p w14:paraId="6AEAE47F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lastRenderedPageBreak/>
        <w:t xml:space="preserve">      const solution =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findSolution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getArgs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));</w:t>
      </w:r>
    </w:p>
    <w:p w14:paraId="504CB992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console.log(solution);</w:t>
      </w:r>
    </w:p>
    <w:p w14:paraId="2A78035C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updateChart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(solution);</w:t>
      </w:r>
    </w:p>
    <w:p w14:paraId="5925BAC9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} catch (e) {</w:t>
      </w:r>
    </w:p>
    <w:p w14:paraId="177B8D1C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console.warn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('Incorrect data');</w:t>
      </w:r>
    </w:p>
    <w:p w14:paraId="79E127B6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console.error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(e);</w:t>
      </w:r>
    </w:p>
    <w:p w14:paraId="4DBD6854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}</w:t>
      </w:r>
    </w:p>
    <w:p w14:paraId="7658380D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>}</w:t>
      </w:r>
    </w:p>
    <w:p w14:paraId="316B4D40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7C7F53E8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function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updateChart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{ x, y1, y2 }) {</w:t>
      </w:r>
    </w:p>
    <w:p w14:paraId="3BC2EC4F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chart.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data.labels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x.map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 xml:space="preserve">(y =&gt;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y.toFixed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(4));</w:t>
      </w:r>
    </w:p>
    <w:p w14:paraId="3FF06472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chart.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data.datasets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 xml:space="preserve">[0].data = y1.map(y =&gt;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y.toFixed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(4));</w:t>
      </w:r>
    </w:p>
    <w:p w14:paraId="30FCFB09" w14:textId="4FB954AD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chart.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data.datasets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 xml:space="preserve">[1].data = y2.map(y =&gt; 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y.toFixed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(4));</w:t>
      </w:r>
    </w:p>
    <w:p w14:paraId="74375465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chart.update</w:t>
      </w:r>
      <w:proofErr w:type="spellEnd"/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();</w:t>
      </w:r>
    </w:p>
    <w:p w14:paraId="09AD9584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>}</w:t>
      </w:r>
    </w:p>
    <w:p w14:paraId="634D8EF1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</w:p>
    <w:p w14:paraId="317190EA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function 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getArgs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) {</w:t>
      </w:r>
    </w:p>
    <w:p w14:paraId="6CD120EB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return {</w:t>
      </w:r>
    </w:p>
    <w:p w14:paraId="2DE8D541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b1: +$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args.b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1.value,</w:t>
      </w:r>
    </w:p>
    <w:p w14:paraId="5849D815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b2: +$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args.b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2.value,</w:t>
      </w:r>
    </w:p>
    <w:p w14:paraId="23F383AF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sigma: +$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args.sigma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.value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,</w:t>
      </w:r>
    </w:p>
    <w:p w14:paraId="500F932F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y0: +$</w:t>
      </w:r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args.y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0.value,</w:t>
      </w:r>
    </w:p>
    <w:p w14:paraId="008E5E46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c1: +$args.c1.value,</w:t>
      </w:r>
    </w:p>
    <w:p w14:paraId="70C361FE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c3: +$args.c3.value,</w:t>
      </w:r>
    </w:p>
    <w:p w14:paraId="129340D1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w: +$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args.w.value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,</w:t>
      </w:r>
    </w:p>
    <w:p w14:paraId="362A5463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epsilon: +$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args.epsilon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.value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,</w:t>
      </w:r>
    </w:p>
    <w:p w14:paraId="10F4383A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from: +$</w:t>
      </w:r>
      <w:proofErr w:type="spellStart"/>
      <w:proofErr w:type="gramStart"/>
      <w:r w:rsidRPr="00F574B5">
        <w:rPr>
          <w:rFonts w:asciiTheme="minorHAnsi" w:hAnsiTheme="minorHAnsi" w:cstheme="minorHAnsi"/>
          <w:szCs w:val="24"/>
          <w:lang w:val="en-US"/>
        </w:rPr>
        <w:t>args.from</w:t>
      </w:r>
      <w:proofErr w:type="gramEnd"/>
      <w:r w:rsidRPr="00F574B5">
        <w:rPr>
          <w:rFonts w:asciiTheme="minorHAnsi" w:hAnsiTheme="minorHAnsi" w:cstheme="minorHAnsi"/>
          <w:szCs w:val="24"/>
          <w:lang w:val="en-US"/>
        </w:rPr>
        <w:t>.value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,</w:t>
      </w:r>
    </w:p>
    <w:p w14:paraId="041DCFE2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   to: +$</w:t>
      </w:r>
      <w:proofErr w:type="spellStart"/>
      <w:r w:rsidRPr="00F574B5">
        <w:rPr>
          <w:rFonts w:asciiTheme="minorHAnsi" w:hAnsiTheme="minorHAnsi" w:cstheme="minorHAnsi"/>
          <w:szCs w:val="24"/>
          <w:lang w:val="en-US"/>
        </w:rPr>
        <w:t>args.to.value</w:t>
      </w:r>
      <w:proofErr w:type="spellEnd"/>
      <w:r w:rsidRPr="00F574B5">
        <w:rPr>
          <w:rFonts w:asciiTheme="minorHAnsi" w:hAnsiTheme="minorHAnsi" w:cstheme="minorHAnsi"/>
          <w:szCs w:val="24"/>
          <w:lang w:val="en-US"/>
        </w:rPr>
        <w:t>,</w:t>
      </w:r>
    </w:p>
    <w:p w14:paraId="06BCB72B" w14:textId="77777777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 xml:space="preserve">   }</w:t>
      </w:r>
    </w:p>
    <w:p w14:paraId="19109E33" w14:textId="2D91C08D" w:rsidR="00F574B5" w:rsidRPr="00F574B5" w:rsidRDefault="00F574B5" w:rsidP="00F574B5">
      <w:pPr>
        <w:spacing w:line="360" w:lineRule="auto"/>
        <w:ind w:firstLine="180"/>
        <w:rPr>
          <w:rFonts w:asciiTheme="minorHAnsi" w:hAnsiTheme="minorHAnsi" w:cstheme="minorHAnsi"/>
          <w:szCs w:val="24"/>
          <w:lang w:val="en-US"/>
        </w:rPr>
      </w:pPr>
      <w:r w:rsidRPr="00F574B5">
        <w:rPr>
          <w:rFonts w:asciiTheme="minorHAnsi" w:hAnsiTheme="minorHAnsi" w:cstheme="minorHAnsi"/>
          <w:szCs w:val="24"/>
          <w:lang w:val="en-US"/>
        </w:rPr>
        <w:t>}</w:t>
      </w:r>
    </w:p>
    <w:p w14:paraId="27882280" w14:textId="7432AAC0" w:rsidR="00F574B5" w:rsidRPr="00F574B5" w:rsidRDefault="00F574B5" w:rsidP="00F574B5">
      <w:pPr>
        <w:spacing w:line="360" w:lineRule="auto"/>
        <w:rPr>
          <w:i/>
          <w:iCs/>
          <w:sz w:val="28"/>
          <w:szCs w:val="28"/>
          <w:lang w:val="en-US"/>
        </w:rPr>
      </w:pPr>
      <w:r w:rsidRPr="00F574B5">
        <w:rPr>
          <w:i/>
          <w:iCs/>
          <w:sz w:val="28"/>
          <w:szCs w:val="28"/>
          <w:lang w:val="en-US"/>
        </w:rPr>
        <w:t>FindSolition.js</w:t>
      </w:r>
    </w:p>
    <w:p w14:paraId="46C37168" w14:textId="77777777" w:rsidR="00F574B5" w:rsidRPr="00F574B5" w:rsidRDefault="00F574B5" w:rsidP="00F574B5">
      <w:pPr>
        <w:ind w:firstLine="0"/>
        <w:jc w:val="left"/>
        <w:rPr>
          <w:bCs/>
          <w:sz w:val="28"/>
          <w:szCs w:val="28"/>
          <w:lang w:val="en-US"/>
        </w:rPr>
      </w:pPr>
    </w:p>
    <w:p w14:paraId="52E2707B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export default function </w:t>
      </w:r>
      <w:proofErr w:type="spellStart"/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findSolution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{ b1, b2, sigma, y0, c1, c3, w, epsilon, from, to }) {</w:t>
      </w:r>
    </w:p>
    <w:p w14:paraId="54020662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const res = [];</w:t>
      </w:r>
    </w:p>
    <w:p w14:paraId="6CBBC66D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lastRenderedPageBreak/>
        <w:t xml:space="preserve">   let delta = 2;</w:t>
      </w:r>
    </w:p>
    <w:p w14:paraId="7AB821DB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04F7BBE2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while (true) {</w:t>
      </w:r>
    </w:p>
    <w:p w14:paraId="2EEF812E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const n =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Math.floor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((to - from) / delta);</w:t>
      </w:r>
    </w:p>
    <w:p w14:paraId="353B7E67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466D1434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const y1 = new </w:t>
      </w:r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Array(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n + 1);</w:t>
      </w:r>
    </w:p>
    <w:p w14:paraId="61ACE01C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const y2 = new </w:t>
      </w:r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Array(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n + 1);</w:t>
      </w:r>
    </w:p>
    <w:p w14:paraId="401E8E7A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const x = new </w:t>
      </w:r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Array(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n + 1);</w:t>
      </w:r>
    </w:p>
    <w:p w14:paraId="6F4CC545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6F38D7EF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y1[0] = y0;</w:t>
      </w:r>
    </w:p>
    <w:p w14:paraId="72C0CD01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y2[0] = 0;</w:t>
      </w:r>
    </w:p>
    <w:p w14:paraId="69858FD4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43EBAA95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for (let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= 1;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&lt;= n;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++) {</w:t>
      </w:r>
    </w:p>
    <w:p w14:paraId="42FBE58E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const t = x[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] = from + delta *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;</w:t>
      </w:r>
    </w:p>
    <w:p w14:paraId="54A240BE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const y2Prev = y2[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- 1];</w:t>
      </w:r>
    </w:p>
    <w:p w14:paraId="6F9A8FCA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const f = sigma * </w:t>
      </w:r>
      <w:proofErr w:type="spellStart"/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Math.sin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w * t) - b1 * y2Prev -</w:t>
      </w:r>
    </w:p>
    <w:p w14:paraId="178B1F43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   b2 * y2Prev *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Math.abs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(y2Prev) - c1 * y1[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- 1] - c3 * </w:t>
      </w:r>
      <w:proofErr w:type="spellStart"/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Math.pow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y2Prev, 3);</w:t>
      </w:r>
    </w:p>
    <w:p w14:paraId="4F3B0FF3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y2[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] = y2Prev + f * delta;</w:t>
      </w:r>
    </w:p>
    <w:p w14:paraId="27DFC97A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y1[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] = y1[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- 1] + y2Prev * delta;</w:t>
      </w:r>
    </w:p>
    <w:p w14:paraId="4F410BE3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}</w:t>
      </w:r>
    </w:p>
    <w:p w14:paraId="0D71D0A5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625E00DD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let sum = 0</w:t>
      </w:r>
    </w:p>
    <w:p w14:paraId="4B53FD98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for (let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= 1;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&lt;= n;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++) {</w:t>
      </w:r>
    </w:p>
    <w:p w14:paraId="70348BDA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sum +=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Math.pow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(y1[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] - y1[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i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- 1], 2);</w:t>
      </w:r>
    </w:p>
    <w:p w14:paraId="2AE63005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}</w:t>
      </w:r>
    </w:p>
    <w:p w14:paraId="5BCCF32D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</w:t>
      </w:r>
    </w:p>
    <w:p w14:paraId="6099EA80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const max = </w:t>
      </w:r>
      <w:proofErr w:type="spellStart"/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Math.max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...y1);</w:t>
      </w:r>
    </w:p>
    <w:p w14:paraId="0BC61296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const rule =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Math.sqrt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(sum / n / max);</w:t>
      </w:r>
    </w:p>
    <w:p w14:paraId="48C3AF0D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161F6629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</w:t>
      </w:r>
      <w:proofErr w:type="spellStart"/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res.push</w:t>
      </w:r>
      <w:proofErr w:type="spellEnd"/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({ delta, rule })</w:t>
      </w:r>
    </w:p>
    <w:p w14:paraId="4D9EDD9A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62A84B50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if (rule &gt;= epsilon || </w:t>
      </w:r>
      <w:proofErr w:type="spellStart"/>
      <w:r w:rsidRPr="00F574B5">
        <w:rPr>
          <w:rFonts w:asciiTheme="minorHAnsi" w:hAnsiTheme="minorHAnsi" w:cstheme="minorHAnsi"/>
          <w:bCs/>
          <w:szCs w:val="24"/>
          <w:lang w:val="en-US"/>
        </w:rPr>
        <w:t>Number.isNaN</w:t>
      </w:r>
      <w:proofErr w:type="spellEnd"/>
      <w:r w:rsidRPr="00F574B5">
        <w:rPr>
          <w:rFonts w:asciiTheme="minorHAnsi" w:hAnsiTheme="minorHAnsi" w:cstheme="minorHAnsi"/>
          <w:bCs/>
          <w:szCs w:val="24"/>
          <w:lang w:val="en-US"/>
        </w:rPr>
        <w:t>(rule)) {</w:t>
      </w:r>
    </w:p>
    <w:p w14:paraId="6D5E2B41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 delta /= 2;</w:t>
      </w:r>
    </w:p>
    <w:p w14:paraId="50AE4BBB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continue;</w:t>
      </w:r>
    </w:p>
    <w:p w14:paraId="499C2D29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}</w:t>
      </w:r>
    </w:p>
    <w:p w14:paraId="077D4AC6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   </w:t>
      </w:r>
    </w:p>
    <w:p w14:paraId="6CAA4F57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console.log(rule);</w:t>
      </w:r>
    </w:p>
    <w:p w14:paraId="5CB2AC66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   return </w:t>
      </w:r>
      <w:proofErr w:type="gramStart"/>
      <w:r w:rsidRPr="00F574B5">
        <w:rPr>
          <w:rFonts w:asciiTheme="minorHAnsi" w:hAnsiTheme="minorHAnsi" w:cstheme="minorHAnsi"/>
          <w:bCs/>
          <w:szCs w:val="24"/>
          <w:lang w:val="en-US"/>
        </w:rPr>
        <w:t>{ x</w:t>
      </w:r>
      <w:proofErr w:type="gramEnd"/>
      <w:r w:rsidRPr="00F574B5">
        <w:rPr>
          <w:rFonts w:asciiTheme="minorHAnsi" w:hAnsiTheme="minorHAnsi" w:cstheme="minorHAnsi"/>
          <w:bCs/>
          <w:szCs w:val="24"/>
          <w:lang w:val="en-US"/>
        </w:rPr>
        <w:t>, y1, y2 };</w:t>
      </w:r>
    </w:p>
    <w:p w14:paraId="4D8C9F31" w14:textId="77777777" w:rsidR="00F574B5" w:rsidRPr="00F574B5" w:rsidRDefault="00F574B5" w:rsidP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 xml:space="preserve">   }</w:t>
      </w:r>
    </w:p>
    <w:p w14:paraId="0759BF42" w14:textId="77777777" w:rsidR="00F574B5" w:rsidRDefault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 w:rsidRPr="00F574B5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557642F7" w14:textId="77777777" w:rsidR="00F574B5" w:rsidRDefault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</w:p>
    <w:p w14:paraId="0414C257" w14:textId="77777777" w:rsidR="00F574B5" w:rsidRDefault="00F574B5">
      <w:pPr>
        <w:ind w:firstLine="0"/>
        <w:jc w:val="left"/>
        <w:rPr>
          <w:rFonts w:asciiTheme="minorHAnsi" w:hAnsiTheme="minorHAnsi" w:cstheme="minorHAnsi"/>
          <w:bCs/>
          <w:szCs w:val="24"/>
          <w:lang w:val="en-US"/>
        </w:rPr>
      </w:pPr>
      <w:r>
        <w:rPr>
          <w:rFonts w:asciiTheme="minorHAnsi" w:hAnsiTheme="minorHAnsi" w:cstheme="minorHAnsi"/>
          <w:bCs/>
          <w:szCs w:val="24"/>
          <w:lang w:val="en-US"/>
        </w:rPr>
        <w:br w:type="page"/>
      </w:r>
    </w:p>
    <w:p w14:paraId="782CE52B" w14:textId="6522C81D" w:rsidR="00F574B5" w:rsidRDefault="00F574B5" w:rsidP="00F574B5">
      <w:pPr>
        <w:jc w:val="lef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Результат виконання:</w:t>
      </w:r>
    </w:p>
    <w:p w14:paraId="02640071" w14:textId="77777777" w:rsidR="00F574B5" w:rsidRDefault="00F574B5" w:rsidP="00F574B5">
      <w:pPr>
        <w:jc w:val="left"/>
        <w:rPr>
          <w:bCs/>
          <w:sz w:val="28"/>
          <w:szCs w:val="28"/>
          <w:lang w:val="uk-UA"/>
        </w:rPr>
      </w:pPr>
    </w:p>
    <w:p w14:paraId="12897DCE" w14:textId="5171A4D9" w:rsidR="00F574B5" w:rsidRDefault="00F574B5" w:rsidP="00F574B5">
      <w:pPr>
        <w:jc w:val="lef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GitHub Pages: </w:t>
      </w:r>
      <w:hyperlink r:id="rId75" w:history="1">
        <w:r w:rsidRPr="003D296A">
          <w:rPr>
            <w:rStyle w:val="Hyperlink"/>
            <w:bCs/>
            <w:sz w:val="28"/>
            <w:szCs w:val="28"/>
            <w:lang w:val="en-US"/>
          </w:rPr>
          <w:t>https://dimagashko.github.io/NUK_Projects/systems-modelling/l2/</w:t>
        </w:r>
      </w:hyperlink>
      <w:r>
        <w:rPr>
          <w:bCs/>
          <w:sz w:val="28"/>
          <w:szCs w:val="28"/>
          <w:lang w:val="en-US"/>
        </w:rPr>
        <w:t xml:space="preserve"> </w:t>
      </w:r>
    </w:p>
    <w:p w14:paraId="0FCE02B6" w14:textId="77777777" w:rsidR="00F574B5" w:rsidRDefault="00F574B5" w:rsidP="00F574B5">
      <w:pPr>
        <w:jc w:val="left"/>
        <w:rPr>
          <w:bCs/>
          <w:sz w:val="28"/>
          <w:szCs w:val="28"/>
          <w:lang w:val="uk-UA"/>
        </w:rPr>
      </w:pPr>
    </w:p>
    <w:p w14:paraId="4C293991" w14:textId="35196179" w:rsidR="00F574B5" w:rsidRPr="00F574B5" w:rsidRDefault="00F574B5" w:rsidP="00F574B5">
      <w:pPr>
        <w:jc w:val="left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BD332E" wp14:editId="29708311">
            <wp:extent cx="7810940" cy="3435894"/>
            <wp:effectExtent l="0" t="317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28399" cy="344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4B5">
        <w:rPr>
          <w:bCs/>
          <w:sz w:val="28"/>
          <w:szCs w:val="28"/>
          <w:lang w:val="uk-UA"/>
        </w:rPr>
        <w:br w:type="page"/>
      </w:r>
    </w:p>
    <w:p w14:paraId="23A288F2" w14:textId="77777777" w:rsidR="00F574B5" w:rsidRDefault="00F574B5">
      <w:pPr>
        <w:ind w:firstLine="0"/>
        <w:jc w:val="left"/>
        <w:rPr>
          <w:b/>
          <w:sz w:val="28"/>
          <w:szCs w:val="28"/>
          <w:lang w:val="uk-UA"/>
        </w:rPr>
      </w:pPr>
    </w:p>
    <w:p w14:paraId="31951F99" w14:textId="7D5F4D66" w:rsidR="004B7760" w:rsidRPr="004B7760" w:rsidRDefault="006E2DE5" w:rsidP="004B7760">
      <w:pPr>
        <w:spacing w:line="360" w:lineRule="auto"/>
        <w:rPr>
          <w:bCs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Висновок:</w:t>
      </w:r>
      <w:r w:rsidR="004B7760" w:rsidRPr="00C452D6">
        <w:rPr>
          <w:b/>
          <w:color w:val="000000"/>
          <w:sz w:val="28"/>
          <w:szCs w:val="19"/>
          <w:highlight w:val="white"/>
          <w:lang w:val="uk-UA" w:eastAsia="uk-UA"/>
        </w:rPr>
        <w:t xml:space="preserve"> </w:t>
      </w:r>
      <w:r w:rsidR="004B7760" w:rsidRPr="00C452D6">
        <w:rPr>
          <w:color w:val="000000"/>
          <w:sz w:val="28"/>
          <w:szCs w:val="19"/>
          <w:highlight w:val="white"/>
          <w:lang w:val="uk-UA" w:eastAsia="uk-UA"/>
        </w:rPr>
        <w:t>виконавши лабораторну роботу, я</w:t>
      </w:r>
      <w:r w:rsidR="004B7760" w:rsidRPr="00C452D6">
        <w:rPr>
          <w:color w:val="000000"/>
          <w:sz w:val="28"/>
          <w:szCs w:val="19"/>
          <w:lang w:val="uk-UA" w:eastAsia="uk-UA"/>
        </w:rPr>
        <w:t xml:space="preserve"> </w:t>
      </w:r>
      <w:r w:rsidR="004B7760" w:rsidRPr="00C452D6">
        <w:rPr>
          <w:bCs/>
          <w:sz w:val="28"/>
          <w:szCs w:val="28"/>
          <w:lang w:val="uk-UA"/>
        </w:rPr>
        <w:t xml:space="preserve">набув теоретичних знань та практичних навичок аналізу </w:t>
      </w:r>
      <w:r w:rsidR="004B7760">
        <w:rPr>
          <w:bCs/>
          <w:sz w:val="28"/>
          <w:szCs w:val="28"/>
          <w:lang w:val="uk-UA"/>
        </w:rPr>
        <w:t xml:space="preserve">розрахунків на ЕОМ. За результатами обчислень можна бачити, що тип даних </w:t>
      </w:r>
      <w:r w:rsidR="004B7760">
        <w:rPr>
          <w:bCs/>
          <w:sz w:val="28"/>
          <w:szCs w:val="28"/>
          <w:lang w:val="en-US"/>
        </w:rPr>
        <w:t>double</w:t>
      </w:r>
      <w:r w:rsidR="004B7760">
        <w:rPr>
          <w:bCs/>
          <w:sz w:val="28"/>
          <w:szCs w:val="28"/>
          <w:lang w:val="uk-UA"/>
        </w:rPr>
        <w:t xml:space="preserve"> (</w:t>
      </w:r>
      <w:r w:rsidR="004B7760">
        <w:rPr>
          <w:bCs/>
          <w:sz w:val="28"/>
          <w:szCs w:val="28"/>
          <w:lang w:val="en-US"/>
        </w:rPr>
        <w:t>float</w:t>
      </w:r>
      <w:r w:rsidR="004B7760" w:rsidRPr="004B7760">
        <w:rPr>
          <w:bCs/>
          <w:sz w:val="28"/>
          <w:szCs w:val="28"/>
          <w:lang w:val="uk-UA"/>
        </w:rPr>
        <w:t xml:space="preserve">64 </w:t>
      </w:r>
      <w:r w:rsidR="004B7760">
        <w:rPr>
          <w:bCs/>
          <w:sz w:val="28"/>
          <w:szCs w:val="28"/>
          <w:lang w:val="uk-UA"/>
        </w:rPr>
        <w:t xml:space="preserve">у мові </w:t>
      </w:r>
      <w:proofErr w:type="spellStart"/>
      <w:r w:rsidR="004B7760">
        <w:rPr>
          <w:bCs/>
          <w:sz w:val="28"/>
          <w:szCs w:val="28"/>
          <w:lang w:val="en-US"/>
        </w:rPr>
        <w:t>GoLang</w:t>
      </w:r>
      <w:proofErr w:type="spellEnd"/>
      <w:r w:rsidR="004B7760">
        <w:rPr>
          <w:bCs/>
          <w:sz w:val="28"/>
          <w:szCs w:val="28"/>
          <w:lang w:val="uk-UA"/>
        </w:rPr>
        <w:t>)</w:t>
      </w:r>
      <w:r w:rsidR="004B7760" w:rsidRPr="004B7760">
        <w:rPr>
          <w:bCs/>
          <w:sz w:val="28"/>
          <w:szCs w:val="28"/>
          <w:lang w:val="uk-UA"/>
        </w:rPr>
        <w:t xml:space="preserve"> </w:t>
      </w:r>
      <w:r w:rsidR="004B7760">
        <w:rPr>
          <w:bCs/>
          <w:sz w:val="28"/>
          <w:szCs w:val="28"/>
          <w:lang w:val="uk-UA"/>
        </w:rPr>
        <w:t xml:space="preserve">має більшу точність обчислень, ніж </w:t>
      </w:r>
      <w:r w:rsidR="004B7760">
        <w:rPr>
          <w:bCs/>
          <w:sz w:val="28"/>
          <w:szCs w:val="28"/>
          <w:lang w:val="en-US"/>
        </w:rPr>
        <w:t>float</w:t>
      </w:r>
      <w:r w:rsidR="004B7760">
        <w:rPr>
          <w:bCs/>
          <w:sz w:val="28"/>
          <w:szCs w:val="28"/>
          <w:lang w:val="uk-UA"/>
        </w:rPr>
        <w:t xml:space="preserve">, що зрозуміло, адже для чисел типу </w:t>
      </w:r>
      <w:r w:rsidR="004B7760">
        <w:rPr>
          <w:bCs/>
          <w:sz w:val="28"/>
          <w:szCs w:val="28"/>
          <w:lang w:val="en-US"/>
        </w:rPr>
        <w:t>double</w:t>
      </w:r>
      <w:r w:rsidR="004B7760" w:rsidRPr="004B7760">
        <w:rPr>
          <w:bCs/>
          <w:sz w:val="28"/>
          <w:szCs w:val="28"/>
          <w:lang w:val="uk-UA"/>
        </w:rPr>
        <w:t xml:space="preserve"> </w:t>
      </w:r>
      <w:r w:rsidR="004B7760">
        <w:rPr>
          <w:bCs/>
          <w:sz w:val="28"/>
          <w:szCs w:val="28"/>
          <w:lang w:val="uk-UA"/>
        </w:rPr>
        <w:t xml:space="preserve">у оперативній пам’яті виділяється у два рази більше байтів – 4 для </w:t>
      </w:r>
      <w:r w:rsidR="004B7760">
        <w:rPr>
          <w:bCs/>
          <w:sz w:val="28"/>
          <w:szCs w:val="28"/>
          <w:lang w:val="en-US"/>
        </w:rPr>
        <w:t>float</w:t>
      </w:r>
      <w:r w:rsidR="004B7760">
        <w:rPr>
          <w:bCs/>
          <w:sz w:val="28"/>
          <w:szCs w:val="28"/>
          <w:lang w:val="uk-UA"/>
        </w:rPr>
        <w:t xml:space="preserve">, та 8 для </w:t>
      </w:r>
      <w:r w:rsidR="004B7760">
        <w:rPr>
          <w:bCs/>
          <w:sz w:val="28"/>
          <w:szCs w:val="28"/>
          <w:lang w:val="en-US"/>
        </w:rPr>
        <w:t>double</w:t>
      </w:r>
      <w:r w:rsidR="004B7760">
        <w:rPr>
          <w:bCs/>
          <w:sz w:val="28"/>
          <w:szCs w:val="28"/>
          <w:lang w:val="uk-UA"/>
        </w:rPr>
        <w:t>.</w:t>
      </w:r>
      <w:r w:rsidR="004B7760" w:rsidRPr="004B7760">
        <w:rPr>
          <w:bCs/>
          <w:sz w:val="28"/>
          <w:szCs w:val="28"/>
          <w:lang w:val="uk-UA"/>
        </w:rPr>
        <w:t xml:space="preserve"> </w:t>
      </w:r>
    </w:p>
    <w:sectPr w:rsidR="004B7760" w:rsidRPr="004B7760">
      <w:footerReference w:type="default" r:id="rId77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59A17" w14:textId="77777777" w:rsidR="001A45E3" w:rsidRDefault="001A45E3">
      <w:r>
        <w:separator/>
      </w:r>
    </w:p>
  </w:endnote>
  <w:endnote w:type="continuationSeparator" w:id="0">
    <w:p w14:paraId="572D153F" w14:textId="77777777" w:rsidR="001A45E3" w:rsidRDefault="001A4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1A45E3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1A45E3" w:rsidRDefault="001A45E3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1A45E3" w:rsidRDefault="001A45E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1A45E3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1A45E3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1A45E3" w:rsidRDefault="001A45E3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1A45E3" w:rsidRDefault="001A45E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1A45E3" w:rsidRDefault="001A45E3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1A45E3" w:rsidRDefault="001A45E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1A45E3" w:rsidRDefault="001A45E3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1A45E3" w:rsidRDefault="001A45E3">
          <w:pPr>
            <w:pStyle w:val="Footer"/>
            <w:ind w:right="-1474" w:firstLine="0"/>
            <w:jc w:val="left"/>
          </w:pPr>
        </w:p>
      </w:tc>
    </w:tr>
  </w:tbl>
  <w:p w14:paraId="735714C6" w14:textId="77777777" w:rsidR="001A45E3" w:rsidRDefault="001A45E3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475"/>
      <w:gridCol w:w="678"/>
      <w:gridCol w:w="567"/>
      <w:gridCol w:w="3827"/>
      <w:gridCol w:w="284"/>
      <w:gridCol w:w="284"/>
      <w:gridCol w:w="284"/>
      <w:gridCol w:w="964"/>
      <w:gridCol w:w="1021"/>
    </w:tblGrid>
    <w:tr w:rsidR="001A45E3" w:rsidRPr="00757A8E" w14:paraId="73E12FA2" w14:textId="77777777" w:rsidTr="00D02922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CAABAAE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934BF1A" w:rsidR="001A45E3" w:rsidRPr="00015DF8" w:rsidRDefault="001A45E3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</w:t>
          </w:r>
          <w:r w:rsidR="00D02922">
            <w:rPr>
              <w:sz w:val="40"/>
              <w:lang w:val="en-US"/>
            </w:rPr>
            <w:t>6</w:t>
          </w:r>
          <w:r w:rsidRPr="00757A8E">
            <w:rPr>
              <w:sz w:val="40"/>
              <w:lang w:val="uk-UA"/>
            </w:rPr>
            <w:t>.0</w:t>
          </w:r>
          <w:r w:rsidR="00F574B5">
            <w:rPr>
              <w:sz w:val="40"/>
              <w:lang w:val="en-US"/>
            </w:rPr>
            <w:t>2</w:t>
          </w:r>
        </w:p>
      </w:tc>
    </w:tr>
    <w:tr w:rsidR="001A45E3" w:rsidRPr="00757A8E" w14:paraId="1AF3DA75" w14:textId="77777777" w:rsidTr="00D02922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1FA5151D" w14:textId="77777777" w:rsidTr="00D02922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475" w:type="dxa"/>
          <w:tcBorders>
            <w:top w:val="nil"/>
            <w:bottom w:val="nil"/>
          </w:tcBorders>
          <w:vAlign w:val="center"/>
        </w:tcPr>
        <w:p w14:paraId="43082DC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678" w:type="dxa"/>
          <w:tcBorders>
            <w:top w:val="nil"/>
            <w:bottom w:val="nil"/>
          </w:tcBorders>
          <w:vAlign w:val="center"/>
        </w:tcPr>
        <w:p w14:paraId="2BD012A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7EC01425" w14:textId="77777777" w:rsidTr="00D02922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1A45E3" w:rsidRPr="00757A8E" w:rsidRDefault="001A45E3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475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1A45E3" w:rsidRPr="00757A8E" w:rsidRDefault="001A45E3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678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65C76623" w:rsidR="001A45E3" w:rsidRPr="00015DF8" w:rsidRDefault="00F574B5" w:rsidP="00D02FDC">
          <w:pPr>
            <w:ind w:hanging="89"/>
            <w:jc w:val="center"/>
            <w:rPr>
              <w:b/>
              <w:szCs w:val="24"/>
            </w:rPr>
          </w:pPr>
          <w:r w:rsidRPr="00B73587">
            <w:rPr>
              <w:bCs/>
              <w:sz w:val="28"/>
              <w:szCs w:val="28"/>
              <w:lang w:val="uk-UA"/>
            </w:rPr>
            <w:t>Моделювання неперервно-детермінованих моделей на ЕОМ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1A45E3" w:rsidRPr="00757A8E" w14:paraId="35AB68E7" w14:textId="77777777" w:rsidTr="00D02922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475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678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3B2AC81" w:rsidR="001A45E3" w:rsidRPr="00975DC2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</w:p>
      </w:tc>
    </w:tr>
    <w:tr w:rsidR="001A45E3" w:rsidRPr="00757A8E" w14:paraId="410552D3" w14:textId="77777777" w:rsidTr="00D02922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47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A27EAD" w:rsidR="001A45E3" w:rsidRPr="00757A8E" w:rsidRDefault="00D0292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Приходько К.С.</w:t>
          </w:r>
        </w:p>
      </w:tc>
      <w:tc>
        <w:tcPr>
          <w:tcW w:w="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1A45E3" w:rsidRPr="00757A8E" w14:paraId="614C1EFB" w14:textId="77777777" w:rsidTr="00D0292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1A45E3" w:rsidRPr="00757A8E" w:rsidRDefault="001A45E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1A45E3" w:rsidRPr="00757A8E" w:rsidRDefault="001A45E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673DD3BA" w14:textId="77777777" w:rsidTr="00D0292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</w:tcBorders>
        </w:tcPr>
        <w:p w14:paraId="74FBE992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</w:tcBorders>
        </w:tcPr>
        <w:p w14:paraId="7F3C78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1A45E3" w:rsidRPr="00757A8E" w:rsidRDefault="001A45E3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1A45E3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9FC904B" w:rsidR="001A45E3" w:rsidRPr="00CE45A4" w:rsidRDefault="001A45E3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</w:t>
          </w:r>
          <w:r w:rsidR="00D02922">
            <w:rPr>
              <w:sz w:val="40"/>
              <w:lang w:val="en-US"/>
            </w:rPr>
            <w:t>6</w:t>
          </w:r>
          <w:r>
            <w:rPr>
              <w:sz w:val="40"/>
            </w:rPr>
            <w:t>.0</w:t>
          </w:r>
          <w:r w:rsidR="00F574B5">
            <w:rPr>
              <w:sz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1A45E3" w:rsidRDefault="001A45E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1A45E3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1A45E3" w:rsidRPr="00BF7874" w:rsidRDefault="001A45E3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1A45E3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1A45E3" w:rsidRDefault="001A45E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1A45E3" w:rsidRDefault="001A45E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1A45E3" w:rsidRDefault="001A45E3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1A45E3" w:rsidRDefault="001A45E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1A45E3" w:rsidRDefault="001A45E3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1A45E3" w:rsidRDefault="001A45E3">
          <w:pPr>
            <w:pStyle w:val="Footer"/>
            <w:ind w:right="-1474" w:firstLine="0"/>
            <w:jc w:val="left"/>
          </w:pPr>
        </w:p>
      </w:tc>
    </w:tr>
  </w:tbl>
  <w:p w14:paraId="03DBE8F7" w14:textId="77777777" w:rsidR="001A45E3" w:rsidRDefault="001A45E3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FFEF3" w14:textId="77777777" w:rsidR="001A45E3" w:rsidRDefault="001A45E3">
      <w:r>
        <w:separator/>
      </w:r>
    </w:p>
  </w:footnote>
  <w:footnote w:type="continuationSeparator" w:id="0">
    <w:p w14:paraId="4A13C997" w14:textId="77777777" w:rsidR="001A45E3" w:rsidRDefault="001A4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29B"/>
    <w:multiLevelType w:val="multilevel"/>
    <w:tmpl w:val="043E62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C8669A"/>
    <w:multiLevelType w:val="hybridMultilevel"/>
    <w:tmpl w:val="FEF83A3A"/>
    <w:lvl w:ilvl="0" w:tplc="C3E235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E15C8"/>
    <w:multiLevelType w:val="hybridMultilevel"/>
    <w:tmpl w:val="266ECA46"/>
    <w:lvl w:ilvl="0" w:tplc="4A4222D8">
      <w:start w:val="12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0" w15:restartNumberingAfterBreak="0">
    <w:nsid w:val="47D32B72"/>
    <w:multiLevelType w:val="hybridMultilevel"/>
    <w:tmpl w:val="14C04B6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7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</w:num>
  <w:num w:numId="3">
    <w:abstractNumId w:val="25"/>
  </w:num>
  <w:num w:numId="4">
    <w:abstractNumId w:val="31"/>
  </w:num>
  <w:num w:numId="5">
    <w:abstractNumId w:val="29"/>
  </w:num>
  <w:num w:numId="6">
    <w:abstractNumId w:val="36"/>
  </w:num>
  <w:num w:numId="7">
    <w:abstractNumId w:val="5"/>
  </w:num>
  <w:num w:numId="8">
    <w:abstractNumId w:val="9"/>
  </w:num>
  <w:num w:numId="9">
    <w:abstractNumId w:val="3"/>
  </w:num>
  <w:num w:numId="10">
    <w:abstractNumId w:val="17"/>
  </w:num>
  <w:num w:numId="11">
    <w:abstractNumId w:val="10"/>
  </w:num>
  <w:num w:numId="12">
    <w:abstractNumId w:val="22"/>
  </w:num>
  <w:num w:numId="13">
    <w:abstractNumId w:val="23"/>
  </w:num>
  <w:num w:numId="14">
    <w:abstractNumId w:val="26"/>
  </w:num>
  <w:num w:numId="15">
    <w:abstractNumId w:val="38"/>
  </w:num>
  <w:num w:numId="16">
    <w:abstractNumId w:val="33"/>
  </w:num>
  <w:num w:numId="17">
    <w:abstractNumId w:val="6"/>
  </w:num>
  <w:num w:numId="18">
    <w:abstractNumId w:val="15"/>
  </w:num>
  <w:num w:numId="19">
    <w:abstractNumId w:val="24"/>
  </w:num>
  <w:num w:numId="20">
    <w:abstractNumId w:val="18"/>
  </w:num>
  <w:num w:numId="21">
    <w:abstractNumId w:val="35"/>
  </w:num>
  <w:num w:numId="22">
    <w:abstractNumId w:val="28"/>
  </w:num>
  <w:num w:numId="23">
    <w:abstractNumId w:val="30"/>
  </w:num>
  <w:num w:numId="24">
    <w:abstractNumId w:val="34"/>
  </w:num>
  <w:num w:numId="25">
    <w:abstractNumId w:val="14"/>
  </w:num>
  <w:num w:numId="26">
    <w:abstractNumId w:val="12"/>
  </w:num>
  <w:num w:numId="27">
    <w:abstractNumId w:val="37"/>
  </w:num>
  <w:num w:numId="28">
    <w:abstractNumId w:val="27"/>
  </w:num>
  <w:num w:numId="29">
    <w:abstractNumId w:val="19"/>
  </w:num>
  <w:num w:numId="30">
    <w:abstractNumId w:val="8"/>
  </w:num>
  <w:num w:numId="31">
    <w:abstractNumId w:val="21"/>
  </w:num>
  <w:num w:numId="32">
    <w:abstractNumId w:val="1"/>
  </w:num>
  <w:num w:numId="33">
    <w:abstractNumId w:val="11"/>
  </w:num>
  <w:num w:numId="34">
    <w:abstractNumId w:val="13"/>
  </w:num>
  <w:num w:numId="35">
    <w:abstractNumId w:val="7"/>
  </w:num>
  <w:num w:numId="36">
    <w:abstractNumId w:val="32"/>
  </w:num>
  <w:num w:numId="37">
    <w:abstractNumId w:val="2"/>
  </w:num>
  <w:num w:numId="38">
    <w:abstractNumId w:val="0"/>
  </w:num>
  <w:num w:numId="39">
    <w:abstractNumId w:val="4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5DF8"/>
    <w:rsid w:val="0001725B"/>
    <w:rsid w:val="000354DE"/>
    <w:rsid w:val="0004104B"/>
    <w:rsid w:val="00044679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5CB1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6493"/>
    <w:rsid w:val="000B788B"/>
    <w:rsid w:val="000C01C2"/>
    <w:rsid w:val="000D17F9"/>
    <w:rsid w:val="000D740D"/>
    <w:rsid w:val="000E16B9"/>
    <w:rsid w:val="000E7627"/>
    <w:rsid w:val="000F0CA9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280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94329"/>
    <w:rsid w:val="001A380E"/>
    <w:rsid w:val="001A45E3"/>
    <w:rsid w:val="001A5E13"/>
    <w:rsid w:val="001B168D"/>
    <w:rsid w:val="001B5C33"/>
    <w:rsid w:val="001C3940"/>
    <w:rsid w:val="001D02E4"/>
    <w:rsid w:val="001D2340"/>
    <w:rsid w:val="001D70C7"/>
    <w:rsid w:val="001F150E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478C9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182F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489"/>
    <w:rsid w:val="00305903"/>
    <w:rsid w:val="00306E23"/>
    <w:rsid w:val="00310063"/>
    <w:rsid w:val="0031326C"/>
    <w:rsid w:val="00316BD9"/>
    <w:rsid w:val="00317655"/>
    <w:rsid w:val="00327575"/>
    <w:rsid w:val="0033257C"/>
    <w:rsid w:val="00346C44"/>
    <w:rsid w:val="003475FA"/>
    <w:rsid w:val="003512B0"/>
    <w:rsid w:val="00371F47"/>
    <w:rsid w:val="00376C4C"/>
    <w:rsid w:val="0038020F"/>
    <w:rsid w:val="00382747"/>
    <w:rsid w:val="0038659F"/>
    <w:rsid w:val="00397151"/>
    <w:rsid w:val="003A055B"/>
    <w:rsid w:val="003A4097"/>
    <w:rsid w:val="003B3008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5951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5C56"/>
    <w:rsid w:val="0045601D"/>
    <w:rsid w:val="004613AC"/>
    <w:rsid w:val="004622E3"/>
    <w:rsid w:val="004700A7"/>
    <w:rsid w:val="00475762"/>
    <w:rsid w:val="00476301"/>
    <w:rsid w:val="0048295B"/>
    <w:rsid w:val="00482E00"/>
    <w:rsid w:val="00490897"/>
    <w:rsid w:val="00493E7C"/>
    <w:rsid w:val="00495022"/>
    <w:rsid w:val="00497085"/>
    <w:rsid w:val="004A079D"/>
    <w:rsid w:val="004B44D4"/>
    <w:rsid w:val="004B7760"/>
    <w:rsid w:val="004C60DE"/>
    <w:rsid w:val="004C6DEE"/>
    <w:rsid w:val="004D5EDF"/>
    <w:rsid w:val="004D7236"/>
    <w:rsid w:val="004F30E6"/>
    <w:rsid w:val="004F36C7"/>
    <w:rsid w:val="004F57EB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28C0"/>
    <w:rsid w:val="005D3020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7B46"/>
    <w:rsid w:val="006506A2"/>
    <w:rsid w:val="00653F61"/>
    <w:rsid w:val="00654B09"/>
    <w:rsid w:val="00656CA3"/>
    <w:rsid w:val="00660F79"/>
    <w:rsid w:val="006625E4"/>
    <w:rsid w:val="006703DF"/>
    <w:rsid w:val="00670C4B"/>
    <w:rsid w:val="00671777"/>
    <w:rsid w:val="0068217E"/>
    <w:rsid w:val="00684B1D"/>
    <w:rsid w:val="0069292A"/>
    <w:rsid w:val="00694258"/>
    <w:rsid w:val="006A06EB"/>
    <w:rsid w:val="006B17C0"/>
    <w:rsid w:val="006B3737"/>
    <w:rsid w:val="006B53A0"/>
    <w:rsid w:val="006C3D48"/>
    <w:rsid w:val="006C5421"/>
    <w:rsid w:val="006D1DA2"/>
    <w:rsid w:val="006D4E42"/>
    <w:rsid w:val="006E2DD8"/>
    <w:rsid w:val="006E2DE5"/>
    <w:rsid w:val="006E5BAE"/>
    <w:rsid w:val="006E6FDA"/>
    <w:rsid w:val="006E7C5C"/>
    <w:rsid w:val="006F11AD"/>
    <w:rsid w:val="006F186B"/>
    <w:rsid w:val="006F4C86"/>
    <w:rsid w:val="00703AAF"/>
    <w:rsid w:val="00705159"/>
    <w:rsid w:val="00706D28"/>
    <w:rsid w:val="0071702E"/>
    <w:rsid w:val="007226B2"/>
    <w:rsid w:val="00724151"/>
    <w:rsid w:val="007243D0"/>
    <w:rsid w:val="00725BD7"/>
    <w:rsid w:val="00731DAD"/>
    <w:rsid w:val="007327B2"/>
    <w:rsid w:val="0073437B"/>
    <w:rsid w:val="00750EF5"/>
    <w:rsid w:val="00752649"/>
    <w:rsid w:val="007550F6"/>
    <w:rsid w:val="007555EE"/>
    <w:rsid w:val="00757A8E"/>
    <w:rsid w:val="00761D47"/>
    <w:rsid w:val="00770ED9"/>
    <w:rsid w:val="00771908"/>
    <w:rsid w:val="007737CB"/>
    <w:rsid w:val="00773E7A"/>
    <w:rsid w:val="00774AA1"/>
    <w:rsid w:val="00776E1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C4F21"/>
    <w:rsid w:val="007D280D"/>
    <w:rsid w:val="007D3555"/>
    <w:rsid w:val="007D443D"/>
    <w:rsid w:val="007D4FF1"/>
    <w:rsid w:val="007E3FBD"/>
    <w:rsid w:val="007E4D76"/>
    <w:rsid w:val="00801C87"/>
    <w:rsid w:val="00812B52"/>
    <w:rsid w:val="00815F49"/>
    <w:rsid w:val="00816392"/>
    <w:rsid w:val="00823267"/>
    <w:rsid w:val="00837CBB"/>
    <w:rsid w:val="00846732"/>
    <w:rsid w:val="00851272"/>
    <w:rsid w:val="00852172"/>
    <w:rsid w:val="00863ADD"/>
    <w:rsid w:val="00871049"/>
    <w:rsid w:val="00871E9F"/>
    <w:rsid w:val="00877610"/>
    <w:rsid w:val="00881111"/>
    <w:rsid w:val="00882158"/>
    <w:rsid w:val="00882AF9"/>
    <w:rsid w:val="0088602E"/>
    <w:rsid w:val="0088637E"/>
    <w:rsid w:val="00892076"/>
    <w:rsid w:val="00893987"/>
    <w:rsid w:val="0089447B"/>
    <w:rsid w:val="008A2DE9"/>
    <w:rsid w:val="008A3496"/>
    <w:rsid w:val="008A5A04"/>
    <w:rsid w:val="008A6105"/>
    <w:rsid w:val="008B45EF"/>
    <w:rsid w:val="008B55D0"/>
    <w:rsid w:val="008C2ED4"/>
    <w:rsid w:val="008C4053"/>
    <w:rsid w:val="008C4BFA"/>
    <w:rsid w:val="008C5562"/>
    <w:rsid w:val="008C7751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5B69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75DC2"/>
    <w:rsid w:val="00981BE8"/>
    <w:rsid w:val="009824C5"/>
    <w:rsid w:val="0098669D"/>
    <w:rsid w:val="00987DDE"/>
    <w:rsid w:val="00990482"/>
    <w:rsid w:val="00992F6D"/>
    <w:rsid w:val="009957CD"/>
    <w:rsid w:val="009A0588"/>
    <w:rsid w:val="009A6E8B"/>
    <w:rsid w:val="009D7994"/>
    <w:rsid w:val="009E19CB"/>
    <w:rsid w:val="009E3A2D"/>
    <w:rsid w:val="009E5647"/>
    <w:rsid w:val="009E66C2"/>
    <w:rsid w:val="009E6B4F"/>
    <w:rsid w:val="009E7918"/>
    <w:rsid w:val="009F1FF0"/>
    <w:rsid w:val="00A042CC"/>
    <w:rsid w:val="00A079A2"/>
    <w:rsid w:val="00A23933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370"/>
    <w:rsid w:val="00A904BF"/>
    <w:rsid w:val="00A94768"/>
    <w:rsid w:val="00A95475"/>
    <w:rsid w:val="00A9559F"/>
    <w:rsid w:val="00A95616"/>
    <w:rsid w:val="00A974FB"/>
    <w:rsid w:val="00A978CE"/>
    <w:rsid w:val="00AA4D88"/>
    <w:rsid w:val="00AB00FB"/>
    <w:rsid w:val="00AB3432"/>
    <w:rsid w:val="00AB460A"/>
    <w:rsid w:val="00AB4884"/>
    <w:rsid w:val="00AB6EB6"/>
    <w:rsid w:val="00AC1072"/>
    <w:rsid w:val="00AC1D01"/>
    <w:rsid w:val="00AC21DC"/>
    <w:rsid w:val="00AC38D6"/>
    <w:rsid w:val="00AC5720"/>
    <w:rsid w:val="00AC66FC"/>
    <w:rsid w:val="00AD6C31"/>
    <w:rsid w:val="00AE0481"/>
    <w:rsid w:val="00AE20C6"/>
    <w:rsid w:val="00AE30E9"/>
    <w:rsid w:val="00AF35D2"/>
    <w:rsid w:val="00AF5B52"/>
    <w:rsid w:val="00B02E3D"/>
    <w:rsid w:val="00B054E2"/>
    <w:rsid w:val="00B072BB"/>
    <w:rsid w:val="00B072D4"/>
    <w:rsid w:val="00B116D3"/>
    <w:rsid w:val="00B13E71"/>
    <w:rsid w:val="00B303CC"/>
    <w:rsid w:val="00B47294"/>
    <w:rsid w:val="00B57BA7"/>
    <w:rsid w:val="00B6262A"/>
    <w:rsid w:val="00B658D4"/>
    <w:rsid w:val="00B65BB3"/>
    <w:rsid w:val="00B7121B"/>
    <w:rsid w:val="00B760BA"/>
    <w:rsid w:val="00B84A68"/>
    <w:rsid w:val="00B85DC8"/>
    <w:rsid w:val="00B8632C"/>
    <w:rsid w:val="00B87557"/>
    <w:rsid w:val="00B940DB"/>
    <w:rsid w:val="00B967DC"/>
    <w:rsid w:val="00B9715C"/>
    <w:rsid w:val="00BA2313"/>
    <w:rsid w:val="00BB68C1"/>
    <w:rsid w:val="00BB6A92"/>
    <w:rsid w:val="00BC6219"/>
    <w:rsid w:val="00BD6C19"/>
    <w:rsid w:val="00BD7674"/>
    <w:rsid w:val="00BE0189"/>
    <w:rsid w:val="00BE1932"/>
    <w:rsid w:val="00BF0448"/>
    <w:rsid w:val="00BF291D"/>
    <w:rsid w:val="00BF44AA"/>
    <w:rsid w:val="00BF7874"/>
    <w:rsid w:val="00C05B32"/>
    <w:rsid w:val="00C117AC"/>
    <w:rsid w:val="00C15A57"/>
    <w:rsid w:val="00C16261"/>
    <w:rsid w:val="00C16F84"/>
    <w:rsid w:val="00C21C83"/>
    <w:rsid w:val="00C2362A"/>
    <w:rsid w:val="00C26095"/>
    <w:rsid w:val="00C26BA0"/>
    <w:rsid w:val="00C31C4F"/>
    <w:rsid w:val="00C35C32"/>
    <w:rsid w:val="00C36A8C"/>
    <w:rsid w:val="00C40B70"/>
    <w:rsid w:val="00C46F01"/>
    <w:rsid w:val="00C53064"/>
    <w:rsid w:val="00C547CA"/>
    <w:rsid w:val="00C5625B"/>
    <w:rsid w:val="00C57CF7"/>
    <w:rsid w:val="00C65090"/>
    <w:rsid w:val="00C67F6C"/>
    <w:rsid w:val="00C72032"/>
    <w:rsid w:val="00C72659"/>
    <w:rsid w:val="00C763DC"/>
    <w:rsid w:val="00C83886"/>
    <w:rsid w:val="00C90A58"/>
    <w:rsid w:val="00C919F3"/>
    <w:rsid w:val="00CA1FC0"/>
    <w:rsid w:val="00CA4F68"/>
    <w:rsid w:val="00CB0205"/>
    <w:rsid w:val="00CC0129"/>
    <w:rsid w:val="00CC1692"/>
    <w:rsid w:val="00CC3BEC"/>
    <w:rsid w:val="00CC5324"/>
    <w:rsid w:val="00CC703A"/>
    <w:rsid w:val="00CD02B5"/>
    <w:rsid w:val="00CD6CC8"/>
    <w:rsid w:val="00CE37D6"/>
    <w:rsid w:val="00CE45A4"/>
    <w:rsid w:val="00CF1726"/>
    <w:rsid w:val="00CF3A14"/>
    <w:rsid w:val="00CF4004"/>
    <w:rsid w:val="00CF5A27"/>
    <w:rsid w:val="00D02922"/>
    <w:rsid w:val="00D02A8A"/>
    <w:rsid w:val="00D02FDC"/>
    <w:rsid w:val="00D03024"/>
    <w:rsid w:val="00D030EC"/>
    <w:rsid w:val="00D04B74"/>
    <w:rsid w:val="00D07F3E"/>
    <w:rsid w:val="00D13417"/>
    <w:rsid w:val="00D17DDA"/>
    <w:rsid w:val="00D20B1F"/>
    <w:rsid w:val="00D23A87"/>
    <w:rsid w:val="00D31490"/>
    <w:rsid w:val="00D344F5"/>
    <w:rsid w:val="00D37BFB"/>
    <w:rsid w:val="00D44131"/>
    <w:rsid w:val="00D4704A"/>
    <w:rsid w:val="00D47F38"/>
    <w:rsid w:val="00D50BAC"/>
    <w:rsid w:val="00D54160"/>
    <w:rsid w:val="00D55C72"/>
    <w:rsid w:val="00D56FD7"/>
    <w:rsid w:val="00D5790F"/>
    <w:rsid w:val="00D63385"/>
    <w:rsid w:val="00D64DCB"/>
    <w:rsid w:val="00D661A6"/>
    <w:rsid w:val="00D669DB"/>
    <w:rsid w:val="00D72577"/>
    <w:rsid w:val="00D75170"/>
    <w:rsid w:val="00D757BF"/>
    <w:rsid w:val="00D81F2A"/>
    <w:rsid w:val="00D90629"/>
    <w:rsid w:val="00D9181A"/>
    <w:rsid w:val="00DA1BA1"/>
    <w:rsid w:val="00DA614F"/>
    <w:rsid w:val="00DB2C9D"/>
    <w:rsid w:val="00DB7102"/>
    <w:rsid w:val="00DC35B1"/>
    <w:rsid w:val="00DD4D3E"/>
    <w:rsid w:val="00DE57C0"/>
    <w:rsid w:val="00DE57FB"/>
    <w:rsid w:val="00DE7A46"/>
    <w:rsid w:val="00DF300A"/>
    <w:rsid w:val="00DF4D40"/>
    <w:rsid w:val="00DF76D9"/>
    <w:rsid w:val="00E0025E"/>
    <w:rsid w:val="00E00DD6"/>
    <w:rsid w:val="00E059AC"/>
    <w:rsid w:val="00E07516"/>
    <w:rsid w:val="00E122ED"/>
    <w:rsid w:val="00E12E63"/>
    <w:rsid w:val="00E14A87"/>
    <w:rsid w:val="00E1616E"/>
    <w:rsid w:val="00E2014A"/>
    <w:rsid w:val="00E256C6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1C4F"/>
    <w:rsid w:val="00EA591A"/>
    <w:rsid w:val="00EA7507"/>
    <w:rsid w:val="00EB07AF"/>
    <w:rsid w:val="00EC7A3E"/>
    <w:rsid w:val="00ED4F3A"/>
    <w:rsid w:val="00ED7B86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369B2"/>
    <w:rsid w:val="00F42930"/>
    <w:rsid w:val="00F54900"/>
    <w:rsid w:val="00F55C81"/>
    <w:rsid w:val="00F55EFC"/>
    <w:rsid w:val="00F574B5"/>
    <w:rsid w:val="00F57988"/>
    <w:rsid w:val="00F640D5"/>
    <w:rsid w:val="00F64A54"/>
    <w:rsid w:val="00F72A19"/>
    <w:rsid w:val="00F80F8C"/>
    <w:rsid w:val="00F8438E"/>
    <w:rsid w:val="00F90778"/>
    <w:rsid w:val="00FA2507"/>
    <w:rsid w:val="00FA63E0"/>
    <w:rsid w:val="00FB0CD6"/>
    <w:rsid w:val="00FB33B6"/>
    <w:rsid w:val="00FB44E7"/>
    <w:rsid w:val="00FB464B"/>
    <w:rsid w:val="00FB5E57"/>
    <w:rsid w:val="00FB6815"/>
    <w:rsid w:val="00FC1A63"/>
    <w:rsid w:val="00FC3A83"/>
    <w:rsid w:val="00FE00C5"/>
    <w:rsid w:val="00FE6C37"/>
    <w:rsid w:val="00FF32D2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qFormat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54160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D47F38"/>
  </w:style>
  <w:style w:type="character" w:customStyle="1" w:styleId="tlid-translation">
    <w:name w:val="tlid-translation"/>
    <w:basedOn w:val="DefaultParagraphFont"/>
    <w:qFormat/>
    <w:rsid w:val="00194329"/>
  </w:style>
  <w:style w:type="character" w:customStyle="1" w:styleId="4">
    <w:name w:val="Основной текст (4)_"/>
    <w:link w:val="40"/>
    <w:rsid w:val="00D02922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D02922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paragraph" w:styleId="Caption">
    <w:name w:val="caption"/>
    <w:basedOn w:val="Normal"/>
    <w:next w:val="Normal"/>
    <w:unhideWhenUsed/>
    <w:qFormat/>
    <w:rsid w:val="00F574B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77" Type="http://schemas.openxmlformats.org/officeDocument/2006/relationships/footer" Target="footer3.xml"/><Relationship Id="rId8" Type="http://schemas.openxmlformats.org/officeDocument/2006/relationships/footer" Target="footer2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hyperlink" Target="https://dimagashko.github.io/NUK_Projects/systems-modelling/l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image" Target="media/image32.emf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image" Target="media/image33.png"/><Relationship Id="rId7" Type="http://schemas.openxmlformats.org/officeDocument/2006/relationships/footer" Target="footer1.xml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29" Type="http://schemas.openxmlformats.org/officeDocument/2006/relationships/image" Target="media/image1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4691</TotalTime>
  <Pages>9</Pages>
  <Words>994</Words>
  <Characters>5669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Dmitry Gashko</cp:lastModifiedBy>
  <cp:revision>95</cp:revision>
  <cp:lastPrinted>2015-09-20T08:44:00Z</cp:lastPrinted>
  <dcterms:created xsi:type="dcterms:W3CDTF">2016-09-25T11:38:00Z</dcterms:created>
  <dcterms:modified xsi:type="dcterms:W3CDTF">2021-01-11T06:47:00Z</dcterms:modified>
</cp:coreProperties>
</file>