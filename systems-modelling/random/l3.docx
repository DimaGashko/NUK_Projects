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B98C2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537FC355" w:rsidR="00A042CC" w:rsidRPr="00FB5E57" w:rsidRDefault="00A042CC" w:rsidP="00FB5E57">
      <w:pPr>
        <w:spacing w:before="240" w:line="360" w:lineRule="auto"/>
        <w:ind w:firstLine="0"/>
        <w:rPr>
          <w:rFonts w:ascii="Courier New" w:hAnsi="Courier New" w:cs="Courier New"/>
          <w:sz w:val="20"/>
          <w:vertAlign w:val="subscript"/>
          <w:lang w:val="uk-UA"/>
        </w:rPr>
        <w:sectPr w:rsidR="00A042CC" w:rsidRPr="00FB5E5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C547CA" w:rsidRDefault="00141DAA" w:rsidP="00C547CA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556CEB7B" w:rsidR="00141DAA" w:rsidRPr="00D02922" w:rsidRDefault="00141DAA" w:rsidP="00C547CA">
      <w:pPr>
        <w:spacing w:after="480" w:line="360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D02922" w:rsidRPr="00D02922">
        <w:rPr>
          <w:b/>
          <w:spacing w:val="-10"/>
          <w:sz w:val="28"/>
          <w:szCs w:val="28"/>
          <w:lang w:eastAsia="uk-UA"/>
        </w:rPr>
        <w:t>1</w:t>
      </w:r>
    </w:p>
    <w:p w14:paraId="5D962AA7" w14:textId="5782E1B0" w:rsidR="001876ED" w:rsidRPr="00F574B5" w:rsidRDefault="004D6C6A" w:rsidP="00D02FDC">
      <w:pPr>
        <w:ind w:firstLine="0"/>
        <w:jc w:val="center"/>
        <w:rPr>
          <w:b/>
          <w:sz w:val="28"/>
          <w:szCs w:val="28"/>
          <w:lang w:val="uk-UA"/>
        </w:rPr>
      </w:pPr>
      <w:r w:rsidRPr="00E434F7">
        <w:rPr>
          <w:b/>
          <w:sz w:val="28"/>
          <w:szCs w:val="28"/>
          <w:lang w:val="uk-UA"/>
        </w:rPr>
        <w:t>Розробка програмного генератора псевдовипадкових чисел з рівномірним розподілом</w:t>
      </w:r>
    </w:p>
    <w:p w14:paraId="4C922BF4" w14:textId="77777777" w:rsidR="00A94768" w:rsidRDefault="00A94768" w:rsidP="00D02FDC">
      <w:pPr>
        <w:ind w:firstLine="0"/>
        <w:jc w:val="center"/>
        <w:rPr>
          <w:b/>
          <w:sz w:val="28"/>
          <w:szCs w:val="28"/>
          <w:lang w:val="uk-UA"/>
        </w:rPr>
      </w:pPr>
    </w:p>
    <w:p w14:paraId="10810DF9" w14:textId="77777777" w:rsidR="004D6C6A" w:rsidRDefault="004D6C6A" w:rsidP="004D6C6A">
      <w:pPr>
        <w:tabs>
          <w:tab w:val="left" w:pos="-1418"/>
        </w:tabs>
        <w:spacing w:line="360" w:lineRule="auto"/>
        <w:rPr>
          <w:kern w:val="0"/>
          <w:sz w:val="22"/>
          <w:lang w:val="uk-UA" w:eastAsia="en-US"/>
        </w:rPr>
      </w:pPr>
      <w:r w:rsidRPr="00E434F7">
        <w:rPr>
          <w:b/>
          <w:sz w:val="28"/>
          <w:szCs w:val="28"/>
          <w:lang w:val="uk-UA"/>
        </w:rPr>
        <w:t>Мета роботи</w:t>
      </w:r>
      <w:r w:rsidRPr="00E434F7">
        <w:rPr>
          <w:sz w:val="28"/>
          <w:szCs w:val="28"/>
          <w:lang w:val="uk-UA"/>
        </w:rPr>
        <w:t>: навчитися розробляти програмний генератори псевдовипадкових чисел з рівномірним розподілом та перевіряти їх якість</w:t>
      </w:r>
      <w:r>
        <w:rPr>
          <w:lang w:val="uk-UA"/>
        </w:rPr>
        <w:t>.</w:t>
      </w:r>
    </w:p>
    <w:p w14:paraId="4201C3AD" w14:textId="77777777" w:rsidR="004D6C6A" w:rsidRPr="00E434F7" w:rsidRDefault="004D6C6A" w:rsidP="004D6C6A">
      <w:pPr>
        <w:spacing w:line="360" w:lineRule="auto"/>
        <w:ind w:firstLine="851"/>
        <w:jc w:val="center"/>
        <w:rPr>
          <w:b/>
          <w:bCs/>
          <w:sz w:val="28"/>
          <w:szCs w:val="28"/>
          <w:lang w:val="uk-UA"/>
        </w:rPr>
      </w:pPr>
      <w:r w:rsidRPr="00E434F7">
        <w:rPr>
          <w:b/>
          <w:bCs/>
          <w:sz w:val="28"/>
          <w:szCs w:val="28"/>
          <w:lang w:val="uk-UA"/>
        </w:rPr>
        <w:t>Завдання</w:t>
      </w:r>
    </w:p>
    <w:p w14:paraId="58BCA2DB" w14:textId="77777777" w:rsidR="004D6C6A" w:rsidRPr="00E434F7" w:rsidRDefault="004D6C6A" w:rsidP="004D6C6A">
      <w:pPr>
        <w:pStyle w:val="40"/>
        <w:shd w:val="clear" w:color="auto" w:fill="auto"/>
        <w:spacing w:before="0" w:line="360" w:lineRule="auto"/>
        <w:jc w:val="both"/>
        <w:rPr>
          <w:rFonts w:ascii="Times New Roman" w:hAnsi="Times New Roman" w:cs="Times New Roman"/>
          <w:b w:val="0"/>
          <w:bCs w:val="0"/>
          <w:kern w:val="36"/>
          <w:sz w:val="28"/>
          <w:szCs w:val="28"/>
        </w:rPr>
      </w:pPr>
      <w:r w:rsidRPr="00E434F7">
        <w:rPr>
          <w:rFonts w:ascii="Times New Roman" w:hAnsi="Times New Roman" w:cs="Times New Roman"/>
          <w:b w:val="0"/>
          <w:bCs w:val="0"/>
          <w:kern w:val="36"/>
          <w:sz w:val="28"/>
          <w:szCs w:val="28"/>
        </w:rPr>
        <w:tab/>
      </w:r>
      <w:r w:rsidRPr="00E434F7">
        <w:rPr>
          <w:rFonts w:ascii="Times New Roman" w:hAnsi="Times New Roman" w:cs="Times New Roman"/>
          <w:b w:val="0"/>
          <w:bCs w:val="0"/>
          <w:sz w:val="28"/>
          <w:szCs w:val="28"/>
        </w:rPr>
        <w:t>Розробити генератор псевдовипадкових чисел з рівномірним розподілом</w:t>
      </w:r>
      <w:r w:rsidRPr="00E434F7">
        <w:rPr>
          <w:rFonts w:ascii="Times New Roman" w:hAnsi="Times New Roman" w:cs="Times New Roman"/>
          <w:b w:val="0"/>
          <w:bCs w:val="0"/>
          <w:sz w:val="28"/>
          <w:szCs w:val="28"/>
        </w:rPr>
        <w:br/>
        <w:t>(</w:t>
      </w:r>
      <w:r w:rsidRPr="00E434F7">
        <w:rPr>
          <w:rFonts w:ascii="Times New Roman" w:eastAsiaTheme="minorHAnsi" w:hAnsi="Times New Roman" w:cs="Times New Roman"/>
          <w:b w:val="0"/>
          <w:bCs w:val="0"/>
          <w:position w:val="-12"/>
          <w:sz w:val="28"/>
          <w:szCs w:val="28"/>
          <w:lang w:val="ru-RU" w:eastAsia="en-US"/>
        </w:rPr>
        <w:object w:dxaOrig="300" w:dyaOrig="360" w14:anchorId="65CD77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3" type="#_x0000_t75" style="width:15pt;height:18pt" o:ole="">
            <v:imagedata r:id="rId9" o:title=""/>
          </v:shape>
          <o:OLEObject Type="Embed" ProgID="Equation.DSMT4" ShapeID="_x0000_i1093" DrawAspect="Content" ObjectID="_1671862838" r:id="rId10"/>
        </w:object>
      </w:r>
      <w:r w:rsidRPr="00E434F7">
        <w:rPr>
          <w:rFonts w:ascii="Times New Roman" w:hAnsi="Times New Roman" w:cs="Times New Roman"/>
          <w:b w:val="0"/>
          <w:bCs w:val="0"/>
          <w:sz w:val="28"/>
          <w:szCs w:val="28"/>
        </w:rPr>
        <w:t>=N</w:t>
      </w:r>
      <w:r w:rsidRPr="00E434F7">
        <w:rPr>
          <w:rFonts w:ascii="Times New Roman" w:hAnsi="Times New Roman" w:cs="Times New Roman"/>
          <w:b w:val="0"/>
          <w:bCs w:val="0"/>
          <w:sz w:val="28"/>
          <w:szCs w:val="28"/>
          <w:vertAlign w:val="subscript"/>
        </w:rPr>
        <w:t>v</w:t>
      </w:r>
      <w:r w:rsidRPr="00E434F7">
        <w:rPr>
          <w:rFonts w:ascii="Times New Roman" w:hAnsi="Times New Roman" w:cs="Times New Roman"/>
          <w:b w:val="0"/>
          <w:bCs w:val="0"/>
          <w:sz w:val="28"/>
          <w:szCs w:val="28"/>
        </w:rPr>
        <w:t>*100, де N</w:t>
      </w:r>
      <w:r w:rsidRPr="00E434F7">
        <w:rPr>
          <w:rFonts w:ascii="Times New Roman" w:hAnsi="Times New Roman" w:cs="Times New Roman"/>
          <w:b w:val="0"/>
          <w:bCs w:val="0"/>
          <w:sz w:val="28"/>
          <w:szCs w:val="28"/>
          <w:vertAlign w:val="subscript"/>
        </w:rPr>
        <w:t>v</w:t>
      </w:r>
      <w:r w:rsidRPr="00E434F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– номер варіанту) та згенерувати 10 000 чисел; перевірити період генератора та закон розподілу (рівномірний) псевдовипадкових чисел (тест Пірсона), побудувати гістограму розподілу. Зробити висновки згідно виконаного моделювання</w:t>
      </w:r>
      <w:r>
        <w:rPr>
          <w:rFonts w:ascii="Times New Roman" w:hAnsi="Times New Roman" w:cs="Times New Roman"/>
          <w:b w:val="0"/>
          <w:bCs w:val="0"/>
          <w:kern w:val="36"/>
          <w:sz w:val="28"/>
          <w:szCs w:val="28"/>
        </w:rPr>
        <w:t>.</w:t>
      </w:r>
    </w:p>
    <w:p w14:paraId="57C091AF" w14:textId="77777777" w:rsidR="004D6C6A" w:rsidRPr="00E434F7" w:rsidRDefault="004D6C6A" w:rsidP="004D6C6A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 w:cs="Times New Roman"/>
          <w:kern w:val="36"/>
          <w:sz w:val="28"/>
          <w:szCs w:val="28"/>
        </w:rPr>
      </w:pPr>
      <w:r w:rsidRPr="00E434F7">
        <w:rPr>
          <w:rFonts w:ascii="Times New Roman" w:hAnsi="Times New Roman" w:cs="Times New Roman"/>
          <w:kern w:val="36"/>
          <w:sz w:val="28"/>
          <w:szCs w:val="28"/>
        </w:rPr>
        <w:t>Короткі теоретичні відомості</w:t>
      </w:r>
    </w:p>
    <w:p w14:paraId="11A1D685" w14:textId="77777777" w:rsidR="004D6C6A" w:rsidRDefault="004D6C6A" w:rsidP="004D6C6A">
      <w:pPr>
        <w:pStyle w:val="BodyText"/>
        <w:spacing w:line="360" w:lineRule="auto"/>
        <w:ind w:right="169" w:firstLine="720"/>
        <w:rPr>
          <w:szCs w:val="28"/>
          <w:lang w:val="uk-UA"/>
        </w:rPr>
      </w:pPr>
      <w:r w:rsidRPr="00E434F7">
        <w:rPr>
          <w:szCs w:val="28"/>
          <w:lang w:val="uk-UA"/>
        </w:rPr>
        <w:t>Існують 3 методу генерування на ЕОМ випадкових чисел:</w:t>
      </w:r>
    </w:p>
    <w:p w14:paraId="08AF6E08" w14:textId="77777777" w:rsidR="004D6C6A" w:rsidRDefault="004D6C6A" w:rsidP="004D6C6A">
      <w:pPr>
        <w:pStyle w:val="BodyText"/>
        <w:numPr>
          <w:ilvl w:val="0"/>
          <w:numId w:val="41"/>
        </w:numPr>
        <w:spacing w:after="80" w:line="360" w:lineRule="auto"/>
        <w:ind w:right="169"/>
        <w:rPr>
          <w:szCs w:val="28"/>
          <w:lang w:val="uk-UA" w:eastAsia="en-US"/>
        </w:rPr>
      </w:pPr>
      <w:r>
        <w:rPr>
          <w:szCs w:val="28"/>
          <w:lang w:val="uk-UA" w:eastAsia="en-US"/>
        </w:rPr>
        <w:t>Апаратний;</w:t>
      </w:r>
    </w:p>
    <w:p w14:paraId="4D1CE7D8" w14:textId="77777777" w:rsidR="004D6C6A" w:rsidRDefault="004D6C6A" w:rsidP="004D6C6A">
      <w:pPr>
        <w:pStyle w:val="BodyText"/>
        <w:numPr>
          <w:ilvl w:val="0"/>
          <w:numId w:val="41"/>
        </w:numPr>
        <w:spacing w:after="80" w:line="360" w:lineRule="auto"/>
        <w:ind w:right="169"/>
        <w:rPr>
          <w:szCs w:val="28"/>
          <w:lang w:val="uk-UA" w:eastAsia="en-US"/>
        </w:rPr>
      </w:pPr>
      <w:r>
        <w:rPr>
          <w:szCs w:val="28"/>
          <w:lang w:val="uk-UA" w:eastAsia="en-US"/>
        </w:rPr>
        <w:t>Табличний;</w:t>
      </w:r>
    </w:p>
    <w:p w14:paraId="68F7397C" w14:textId="77777777" w:rsidR="004D6C6A" w:rsidRPr="00E434F7" w:rsidRDefault="004D6C6A" w:rsidP="004D6C6A">
      <w:pPr>
        <w:pStyle w:val="BodyText"/>
        <w:numPr>
          <w:ilvl w:val="0"/>
          <w:numId w:val="41"/>
        </w:numPr>
        <w:spacing w:after="80" w:line="360" w:lineRule="auto"/>
        <w:ind w:right="169"/>
        <w:rPr>
          <w:szCs w:val="28"/>
          <w:lang w:val="uk-UA" w:eastAsia="en-US"/>
        </w:rPr>
      </w:pPr>
      <w:r>
        <w:rPr>
          <w:szCs w:val="28"/>
          <w:lang w:val="uk-UA" w:eastAsia="en-US"/>
        </w:rPr>
        <w:t>Програмний.</w:t>
      </w:r>
    </w:p>
    <w:p w14:paraId="6F653917" w14:textId="77777777" w:rsidR="004D6C6A" w:rsidRPr="00E434F7" w:rsidRDefault="004D6C6A" w:rsidP="004D6C6A">
      <w:pPr>
        <w:pStyle w:val="BodyText"/>
        <w:spacing w:line="360" w:lineRule="auto"/>
        <w:ind w:right="169" w:firstLine="540"/>
        <w:rPr>
          <w:szCs w:val="28"/>
          <w:lang w:val="uk-UA"/>
        </w:rPr>
      </w:pPr>
      <w:r w:rsidRPr="00E434F7">
        <w:rPr>
          <w:szCs w:val="28"/>
          <w:lang w:val="uk-UA"/>
        </w:rPr>
        <w:t>Апаратний метод - заснований на якому-небудь фізичному способі, цей метод дозволяє одержувати випадкові числа. На практиці не застосовується.</w:t>
      </w:r>
    </w:p>
    <w:p w14:paraId="194C088A" w14:textId="77777777" w:rsidR="004D6C6A" w:rsidRPr="00E434F7" w:rsidRDefault="004D6C6A" w:rsidP="004D6C6A">
      <w:pPr>
        <w:pStyle w:val="BodyText"/>
        <w:spacing w:line="360" w:lineRule="auto"/>
        <w:ind w:right="169" w:firstLine="540"/>
        <w:rPr>
          <w:szCs w:val="28"/>
          <w:lang w:val="uk-UA"/>
        </w:rPr>
      </w:pPr>
      <w:r w:rsidRPr="00E434F7">
        <w:rPr>
          <w:szCs w:val="28"/>
          <w:lang w:val="uk-UA"/>
        </w:rPr>
        <w:t>Табличний - заздалегідь будуються таблиці випадкових чисел. Потрібна додаткова пам'ять, обмеження одержуваних чисел, утворюються псевдовипадкові числа. Для більшості задач не застосовується.</w:t>
      </w:r>
    </w:p>
    <w:p w14:paraId="14F0603D" w14:textId="77777777" w:rsidR="004D6C6A" w:rsidRPr="00E434F7" w:rsidRDefault="004D6C6A" w:rsidP="004D6C6A">
      <w:pPr>
        <w:pStyle w:val="BodyText"/>
        <w:spacing w:line="360" w:lineRule="auto"/>
        <w:ind w:right="169" w:firstLine="540"/>
        <w:rPr>
          <w:szCs w:val="28"/>
          <w:lang w:val="uk-UA"/>
        </w:rPr>
      </w:pPr>
      <w:r w:rsidRPr="00E434F7">
        <w:rPr>
          <w:szCs w:val="28"/>
          <w:lang w:val="uk-UA"/>
        </w:rPr>
        <w:t>Програмний спосіб - одержання випадкових чисел за допомогою якої небудь функції:</w:t>
      </w:r>
    </w:p>
    <w:p w14:paraId="64A8D049" w14:textId="77777777" w:rsidR="004D6C6A" w:rsidRPr="00E434F7" w:rsidRDefault="004D6C6A" w:rsidP="004D6C6A">
      <w:pPr>
        <w:pStyle w:val="BodyText"/>
        <w:spacing w:line="360" w:lineRule="auto"/>
        <w:ind w:right="169" w:firstLine="540"/>
        <w:rPr>
          <w:szCs w:val="28"/>
          <w:lang w:val="uk-UA"/>
        </w:rPr>
      </w:pPr>
      <w:r w:rsidRPr="00E434F7">
        <w:rPr>
          <w:szCs w:val="28"/>
          <w:lang w:val="uk-UA"/>
        </w:rPr>
        <w:t>Розглянемо метод, призначений для одержання чисел з рівномірним розподілом. Таким методом є метод середніх квадратів.</w:t>
      </w:r>
    </w:p>
    <w:p w14:paraId="3B4B6F57" w14:textId="77777777" w:rsidR="004D6C6A" w:rsidRPr="00E434F7" w:rsidRDefault="004D6C6A" w:rsidP="004D6C6A">
      <w:pPr>
        <w:pStyle w:val="BodyText"/>
        <w:spacing w:line="360" w:lineRule="auto"/>
        <w:ind w:right="169"/>
        <w:jc w:val="center"/>
        <w:rPr>
          <w:szCs w:val="28"/>
          <w:lang w:val="uk-UA"/>
        </w:rPr>
      </w:pPr>
      <w:r w:rsidRPr="00E434F7">
        <w:rPr>
          <w:rFonts w:eastAsiaTheme="minorHAnsi"/>
          <w:position w:val="-14"/>
          <w:szCs w:val="28"/>
          <w:lang w:val="uk-UA" w:eastAsia="en-US"/>
        </w:rPr>
        <w:object w:dxaOrig="2112" w:dyaOrig="408" w14:anchorId="166AE8AA">
          <v:shape id="_x0000_i1094" type="#_x0000_t75" style="width:105.75pt;height:20.25pt" o:ole="">
            <v:imagedata r:id="rId11" o:title=""/>
          </v:shape>
          <o:OLEObject Type="Embed" ProgID="Equation.3" ShapeID="_x0000_i1094" DrawAspect="Content" ObjectID="_1671862839" r:id="rId12"/>
        </w:object>
      </w:r>
      <w:r w:rsidRPr="00E434F7">
        <w:rPr>
          <w:szCs w:val="28"/>
          <w:lang w:val="uk-UA"/>
        </w:rPr>
        <w:t>,</w:t>
      </w:r>
    </w:p>
    <w:p w14:paraId="57FB28E2" w14:textId="77777777" w:rsidR="004D6C6A" w:rsidRPr="00E434F7" w:rsidRDefault="004D6C6A" w:rsidP="004D6C6A">
      <w:pPr>
        <w:pStyle w:val="BodyText"/>
        <w:spacing w:line="360" w:lineRule="auto"/>
        <w:ind w:right="169" w:firstLine="720"/>
        <w:rPr>
          <w:szCs w:val="28"/>
          <w:lang w:val="uk-UA"/>
        </w:rPr>
      </w:pPr>
      <w:r w:rsidRPr="00E434F7">
        <w:rPr>
          <w:szCs w:val="28"/>
          <w:lang w:val="uk-UA"/>
        </w:rPr>
        <w:t>де коефіцієнти a, b, c можуть бути довільними.</w:t>
      </w:r>
    </w:p>
    <w:p w14:paraId="595C3C7E" w14:textId="77777777" w:rsidR="004D6C6A" w:rsidRPr="00E434F7" w:rsidRDefault="004D6C6A" w:rsidP="004D6C6A">
      <w:pPr>
        <w:pStyle w:val="BodyText"/>
        <w:spacing w:line="360" w:lineRule="auto"/>
        <w:ind w:right="169" w:firstLine="720"/>
        <w:rPr>
          <w:szCs w:val="28"/>
          <w:lang w:val="uk-UA"/>
        </w:rPr>
      </w:pPr>
      <w:r w:rsidRPr="00E434F7">
        <w:rPr>
          <w:szCs w:val="28"/>
          <w:lang w:val="uk-UA"/>
        </w:rPr>
        <w:lastRenderedPageBreak/>
        <w:t>Повний період циклу цього генератора буде отриманий у тому випадку, якщо це буде вибиратися в такий спосіб:</w:t>
      </w:r>
    </w:p>
    <w:p w14:paraId="4289982C" w14:textId="77777777" w:rsidR="004D6C6A" w:rsidRPr="00E434F7" w:rsidRDefault="004D6C6A" w:rsidP="004D6C6A">
      <w:pPr>
        <w:pStyle w:val="BodyText"/>
        <w:spacing w:line="360" w:lineRule="auto"/>
        <w:ind w:right="169" w:firstLine="720"/>
        <w:rPr>
          <w:szCs w:val="28"/>
          <w:lang w:val="uk-UA"/>
        </w:rPr>
      </w:pPr>
      <w:r w:rsidRPr="00E434F7">
        <w:rPr>
          <w:szCs w:val="28"/>
          <w:lang w:val="uk-UA"/>
        </w:rPr>
        <w:t>C=2</w:t>
      </w:r>
      <w:r w:rsidRPr="00E434F7">
        <w:rPr>
          <w:szCs w:val="28"/>
          <w:vertAlign w:val="superscript"/>
          <w:lang w:val="uk-UA"/>
        </w:rPr>
        <w:t>B</w:t>
      </w:r>
      <w:r w:rsidRPr="00E434F7">
        <w:rPr>
          <w:szCs w:val="28"/>
          <w:lang w:val="uk-UA"/>
        </w:rPr>
        <w:t>, B – розрядність використовуваного комп'ютера. Повний період тоді буде 2</w:t>
      </w:r>
      <w:r w:rsidRPr="00E434F7">
        <w:rPr>
          <w:szCs w:val="28"/>
          <w:vertAlign w:val="superscript"/>
          <w:lang w:val="uk-UA"/>
        </w:rPr>
        <w:t>B</w:t>
      </w:r>
      <w:r w:rsidRPr="00E434F7">
        <w:rPr>
          <w:szCs w:val="28"/>
          <w:lang w:val="uk-UA"/>
        </w:rPr>
        <w:t xml:space="preserve">. Коефіцієнт </w:t>
      </w:r>
      <w:r w:rsidRPr="00E434F7">
        <w:rPr>
          <w:i/>
          <w:szCs w:val="28"/>
          <w:lang w:val="uk-UA"/>
        </w:rPr>
        <w:t>a</w:t>
      </w:r>
      <w:r w:rsidRPr="00E434F7">
        <w:rPr>
          <w:szCs w:val="28"/>
          <w:lang w:val="uk-UA"/>
        </w:rPr>
        <w:t xml:space="preserve"> - вибираємо відповідно до формули </w:t>
      </w:r>
      <w:r w:rsidRPr="00E434F7">
        <w:rPr>
          <w:i/>
          <w:szCs w:val="28"/>
          <w:lang w:val="uk-UA"/>
        </w:rPr>
        <w:t>a</w:t>
      </w:r>
      <w:r w:rsidRPr="00E434F7">
        <w:rPr>
          <w:szCs w:val="28"/>
          <w:lang w:val="uk-UA"/>
        </w:rPr>
        <w:t>=1+4*</w:t>
      </w:r>
      <w:r w:rsidRPr="00E434F7">
        <w:rPr>
          <w:i/>
          <w:szCs w:val="28"/>
          <w:lang w:val="uk-UA"/>
        </w:rPr>
        <w:t>k</w:t>
      </w:r>
      <w:r w:rsidRPr="00E434F7">
        <w:rPr>
          <w:szCs w:val="28"/>
          <w:lang w:val="uk-UA"/>
        </w:rPr>
        <w:t xml:space="preserve">, де </w:t>
      </w:r>
      <w:r w:rsidRPr="00E434F7">
        <w:rPr>
          <w:i/>
          <w:szCs w:val="28"/>
          <w:lang w:val="uk-UA"/>
        </w:rPr>
        <w:t>k</w:t>
      </w:r>
      <w:r w:rsidRPr="00E434F7">
        <w:rPr>
          <w:szCs w:val="28"/>
          <w:lang w:val="uk-UA"/>
        </w:rPr>
        <w:t xml:space="preserve"> це ціле число. </w:t>
      </w:r>
      <w:r w:rsidRPr="00E434F7">
        <w:rPr>
          <w:i/>
          <w:szCs w:val="28"/>
          <w:lang w:val="uk-UA"/>
        </w:rPr>
        <w:t>b</w:t>
      </w:r>
      <w:r w:rsidRPr="00E434F7">
        <w:rPr>
          <w:szCs w:val="28"/>
          <w:lang w:val="uk-UA"/>
        </w:rPr>
        <w:t xml:space="preserve"> - просте число відносно </w:t>
      </w:r>
      <w:r w:rsidRPr="00E434F7">
        <w:rPr>
          <w:i/>
          <w:szCs w:val="28"/>
          <w:lang w:val="uk-UA"/>
        </w:rPr>
        <w:t>с</w:t>
      </w:r>
      <w:r w:rsidRPr="00E434F7">
        <w:rPr>
          <w:szCs w:val="28"/>
          <w:lang w:val="uk-UA"/>
        </w:rPr>
        <w:t xml:space="preserve"> (найбільший спільний дільник буде 1).</w:t>
      </w:r>
    </w:p>
    <w:p w14:paraId="339FA721" w14:textId="77777777" w:rsidR="004D6C6A" w:rsidRPr="00E434F7" w:rsidRDefault="004D6C6A" w:rsidP="004D6C6A">
      <w:pPr>
        <w:pStyle w:val="BodyText"/>
        <w:spacing w:line="360" w:lineRule="auto"/>
        <w:ind w:right="169" w:firstLine="720"/>
        <w:rPr>
          <w:szCs w:val="28"/>
          <w:lang w:val="uk-UA"/>
        </w:rPr>
      </w:pPr>
      <w:r w:rsidRPr="00E434F7">
        <w:rPr>
          <w:szCs w:val="28"/>
          <w:lang w:val="uk-UA"/>
        </w:rPr>
        <w:t xml:space="preserve">Період генератору – це кількість згенерованих значень, після якої наступні значення будуть повторюватися. Для перевірки періоду </w:t>
      </w:r>
      <w:r w:rsidRPr="00E434F7">
        <w:rPr>
          <w:i/>
          <w:szCs w:val="28"/>
          <w:lang w:val="uk-UA"/>
        </w:rPr>
        <w:t>m</w:t>
      </w:r>
      <w:r w:rsidRPr="00E434F7">
        <w:rPr>
          <w:szCs w:val="28"/>
          <w:lang w:val="uk-UA"/>
        </w:rPr>
        <w:t xml:space="preserve"> треба зафіксувати кількість значень генератора, що не повторюються, і порівняти її зі значенням періоду. Якщо вони рівні то період генератору є дійсним.</w:t>
      </w:r>
    </w:p>
    <w:p w14:paraId="0EDB59FC" w14:textId="77777777" w:rsidR="004D6C6A" w:rsidRPr="00E434F7" w:rsidRDefault="004D6C6A" w:rsidP="004D6C6A">
      <w:pPr>
        <w:spacing w:line="360" w:lineRule="auto"/>
        <w:ind w:right="169"/>
        <w:rPr>
          <w:sz w:val="28"/>
          <w:szCs w:val="28"/>
          <w:lang w:val="uk-UA"/>
        </w:rPr>
      </w:pPr>
      <w:r w:rsidRPr="00E434F7">
        <w:rPr>
          <w:sz w:val="28"/>
          <w:szCs w:val="28"/>
          <w:lang w:val="uk-UA"/>
        </w:rPr>
        <w:t xml:space="preserve">Випадкова величина </w:t>
      </w:r>
      <w:r w:rsidRPr="00E434F7">
        <w:rPr>
          <w:sz w:val="28"/>
          <w:szCs w:val="28"/>
          <w:lang w:val="en-US"/>
        </w:rPr>
        <w:t>X</w:t>
      </w:r>
      <w:r w:rsidRPr="00E434F7">
        <w:rPr>
          <w:sz w:val="28"/>
          <w:szCs w:val="28"/>
          <w:lang w:val="uk-UA"/>
        </w:rPr>
        <w:t xml:space="preserve"> називається рівномірно розподіленою на відрізку [</w:t>
      </w:r>
      <w:r w:rsidRPr="00E434F7">
        <w:rPr>
          <w:i/>
          <w:sz w:val="28"/>
          <w:szCs w:val="28"/>
          <w:lang w:val="en-US"/>
        </w:rPr>
        <w:t>a</w:t>
      </w:r>
      <w:r w:rsidRPr="00E434F7">
        <w:rPr>
          <w:sz w:val="28"/>
          <w:szCs w:val="28"/>
          <w:lang w:val="uk-UA"/>
        </w:rPr>
        <w:t>,</w:t>
      </w:r>
      <w:r w:rsidRPr="00E434F7">
        <w:rPr>
          <w:i/>
          <w:sz w:val="28"/>
          <w:szCs w:val="28"/>
          <w:lang w:val="en-US"/>
        </w:rPr>
        <w:t>b</w:t>
      </w:r>
      <w:r w:rsidRPr="00E434F7">
        <w:rPr>
          <w:sz w:val="28"/>
          <w:szCs w:val="28"/>
          <w:lang w:val="uk-UA"/>
        </w:rPr>
        <w:t>], якщо щільність розподілу її стала на цьому відрізку і має вигляд</w:t>
      </w:r>
    </w:p>
    <w:p w14:paraId="1017C67B" w14:textId="77777777" w:rsidR="004D6C6A" w:rsidRPr="00E434F7" w:rsidRDefault="004D6C6A" w:rsidP="004D6C6A">
      <w:pPr>
        <w:tabs>
          <w:tab w:val="left" w:pos="3366"/>
          <w:tab w:val="left" w:pos="8976"/>
        </w:tabs>
        <w:spacing w:line="360" w:lineRule="auto"/>
        <w:ind w:right="169"/>
        <w:rPr>
          <w:sz w:val="28"/>
          <w:szCs w:val="28"/>
          <w:lang w:val="uk-UA"/>
        </w:rPr>
      </w:pPr>
      <w:r w:rsidRPr="00E434F7">
        <w:rPr>
          <w:sz w:val="28"/>
          <w:szCs w:val="28"/>
          <w:lang w:val="uk-UA"/>
        </w:rPr>
        <w:tab/>
      </w:r>
      <w:r w:rsidRPr="00E434F7">
        <w:rPr>
          <w:rFonts w:eastAsiaTheme="minorHAnsi"/>
          <w:position w:val="-64"/>
          <w:sz w:val="28"/>
          <w:szCs w:val="28"/>
          <w:lang w:val="uk-UA" w:eastAsia="en-US"/>
        </w:rPr>
        <w:object w:dxaOrig="2472" w:dyaOrig="1392" w14:anchorId="1E6C7C5B">
          <v:shape id="_x0000_i1095" type="#_x0000_t75" style="width:123.75pt;height:69.75pt" o:ole="">
            <v:imagedata r:id="rId13" o:title=""/>
          </v:shape>
          <o:OLEObject Type="Embed" ProgID="Equation.3" ShapeID="_x0000_i1095" DrawAspect="Content" ObjectID="_1671862840" r:id="rId14"/>
        </w:object>
      </w:r>
      <w:r w:rsidRPr="00E434F7">
        <w:rPr>
          <w:sz w:val="28"/>
          <w:szCs w:val="28"/>
          <w:lang w:val="uk-UA"/>
        </w:rPr>
        <w:t>. (1)</w:t>
      </w:r>
    </w:p>
    <w:p w14:paraId="7B261D6B" w14:textId="77777777" w:rsidR="004D6C6A" w:rsidRPr="00E434F7" w:rsidRDefault="004D6C6A" w:rsidP="004D6C6A">
      <w:pPr>
        <w:spacing w:line="360" w:lineRule="auto"/>
        <w:ind w:right="169"/>
        <w:rPr>
          <w:sz w:val="28"/>
          <w:szCs w:val="28"/>
          <w:lang w:val="uk-UA"/>
        </w:rPr>
      </w:pPr>
      <w:r w:rsidRPr="00E434F7">
        <w:rPr>
          <w:sz w:val="28"/>
          <w:szCs w:val="28"/>
          <w:lang w:val="uk-UA"/>
        </w:rPr>
        <w:t xml:space="preserve">ЇЇ функція розподілу </w:t>
      </w:r>
      <w:r w:rsidRPr="00E434F7">
        <w:rPr>
          <w:i/>
          <w:sz w:val="28"/>
          <w:szCs w:val="28"/>
          <w:lang w:val="uk-UA"/>
        </w:rPr>
        <w:t>F</w:t>
      </w:r>
      <w:r w:rsidRPr="00E434F7">
        <w:rPr>
          <w:sz w:val="28"/>
          <w:szCs w:val="28"/>
          <w:lang w:val="uk-UA"/>
        </w:rPr>
        <w:t>(</w:t>
      </w:r>
      <w:r w:rsidRPr="00E434F7">
        <w:rPr>
          <w:i/>
          <w:sz w:val="28"/>
          <w:szCs w:val="28"/>
          <w:lang w:val="uk-UA"/>
        </w:rPr>
        <w:t>x</w:t>
      </w:r>
      <w:r w:rsidRPr="00E434F7">
        <w:rPr>
          <w:sz w:val="28"/>
          <w:szCs w:val="28"/>
          <w:lang w:val="uk-UA"/>
        </w:rPr>
        <w:t>):</w:t>
      </w:r>
    </w:p>
    <w:p w14:paraId="00438FAE" w14:textId="77777777" w:rsidR="004D6C6A" w:rsidRPr="00E434F7" w:rsidRDefault="004D6C6A" w:rsidP="004D6C6A">
      <w:pPr>
        <w:tabs>
          <w:tab w:val="left" w:pos="3366"/>
          <w:tab w:val="left" w:pos="8976"/>
        </w:tabs>
        <w:spacing w:line="360" w:lineRule="auto"/>
        <w:ind w:right="169"/>
        <w:rPr>
          <w:sz w:val="28"/>
          <w:szCs w:val="28"/>
          <w:lang w:val="uk-UA"/>
        </w:rPr>
      </w:pPr>
      <w:r w:rsidRPr="00E434F7">
        <w:rPr>
          <w:sz w:val="28"/>
          <w:szCs w:val="28"/>
          <w:lang w:val="uk-UA"/>
        </w:rPr>
        <w:tab/>
      </w:r>
      <w:r w:rsidRPr="00E434F7">
        <w:rPr>
          <w:rFonts w:eastAsiaTheme="minorHAnsi"/>
          <w:position w:val="-64"/>
          <w:sz w:val="28"/>
          <w:szCs w:val="28"/>
          <w:lang w:val="uk-UA" w:eastAsia="en-US"/>
        </w:rPr>
        <w:object w:dxaOrig="2508" w:dyaOrig="1392" w14:anchorId="42EB642F">
          <v:shape id="_x0000_i1096" type="#_x0000_t75" style="width:125.25pt;height:69.75pt" o:ole="">
            <v:imagedata r:id="rId15" o:title=""/>
          </v:shape>
          <o:OLEObject Type="Embed" ProgID="Equation.3" ShapeID="_x0000_i1096" DrawAspect="Content" ObjectID="_1671862841" r:id="rId16"/>
        </w:object>
      </w:r>
      <w:r w:rsidRPr="00E434F7">
        <w:rPr>
          <w:sz w:val="28"/>
          <w:szCs w:val="28"/>
          <w:lang w:val="uk-UA"/>
        </w:rPr>
        <w:t>. (2)</w:t>
      </w:r>
    </w:p>
    <w:p w14:paraId="3AEBB8CA" w14:textId="77777777" w:rsidR="004D6C6A" w:rsidRPr="00E434F7" w:rsidRDefault="004D6C6A" w:rsidP="004D6C6A">
      <w:pPr>
        <w:spacing w:line="360" w:lineRule="auto"/>
        <w:ind w:right="169"/>
        <w:rPr>
          <w:sz w:val="28"/>
          <w:szCs w:val="28"/>
          <w:lang w:val="uk-UA"/>
        </w:rPr>
      </w:pPr>
      <w:r w:rsidRPr="00E434F7">
        <w:rPr>
          <w:sz w:val="28"/>
          <w:szCs w:val="28"/>
          <w:lang w:val="uk-UA"/>
        </w:rPr>
        <w:t xml:space="preserve">Висунемо гіпотезу </w:t>
      </w:r>
      <w:r w:rsidRPr="00E434F7">
        <w:rPr>
          <w:i/>
          <w:sz w:val="28"/>
          <w:szCs w:val="28"/>
          <w:lang w:val="en-US"/>
        </w:rPr>
        <w:t>H</w:t>
      </w:r>
      <w:r w:rsidRPr="00E434F7">
        <w:rPr>
          <w:i/>
          <w:sz w:val="28"/>
          <w:szCs w:val="28"/>
          <w:vertAlign w:val="subscript"/>
        </w:rPr>
        <w:t>0</w:t>
      </w:r>
      <w:r w:rsidRPr="00E434F7">
        <w:rPr>
          <w:sz w:val="28"/>
          <w:szCs w:val="28"/>
          <w:lang w:val="uk-UA"/>
        </w:rPr>
        <w:t>, що генеральна сукупність розподілена за рівномірним законом. Як критерій перевірки гіпотези береться випадкова величина</w:t>
      </w:r>
    </w:p>
    <w:p w14:paraId="001CE82B" w14:textId="77777777" w:rsidR="004D6C6A" w:rsidRPr="00E434F7" w:rsidRDefault="004D6C6A" w:rsidP="004D6C6A">
      <w:pPr>
        <w:tabs>
          <w:tab w:val="left" w:pos="3366"/>
          <w:tab w:val="left" w:pos="8976"/>
        </w:tabs>
        <w:spacing w:line="360" w:lineRule="auto"/>
        <w:ind w:right="169"/>
        <w:rPr>
          <w:sz w:val="28"/>
          <w:szCs w:val="28"/>
          <w:lang w:val="uk-UA"/>
        </w:rPr>
      </w:pPr>
      <w:r w:rsidRPr="00E434F7">
        <w:rPr>
          <w:sz w:val="28"/>
          <w:szCs w:val="28"/>
          <w:lang w:val="uk-UA"/>
        </w:rPr>
        <w:tab/>
      </w:r>
      <w:r w:rsidRPr="00E434F7">
        <w:rPr>
          <w:rFonts w:eastAsiaTheme="minorHAnsi"/>
          <w:position w:val="-30"/>
          <w:sz w:val="28"/>
          <w:szCs w:val="28"/>
          <w:lang w:eastAsia="en-US"/>
        </w:rPr>
        <w:object w:dxaOrig="1812" w:dyaOrig="780" w14:anchorId="5B6F3098">
          <v:shape id="_x0000_i1097" type="#_x0000_t75" style="width:90.75pt;height:39pt" o:ole="">
            <v:imagedata r:id="rId17" o:title=""/>
          </v:shape>
          <o:OLEObject Type="Embed" ProgID="Equation.3" ShapeID="_x0000_i1097" DrawAspect="Content" ObjectID="_1671862842" r:id="rId18"/>
        </w:object>
      </w:r>
      <w:r w:rsidRPr="00E434F7">
        <w:rPr>
          <w:sz w:val="28"/>
          <w:szCs w:val="28"/>
          <w:lang w:val="uk-UA"/>
        </w:rPr>
        <w:t xml:space="preserve"> (3)</w:t>
      </w:r>
    </w:p>
    <w:p w14:paraId="70035FC2" w14:textId="77777777" w:rsidR="004D6C6A" w:rsidRPr="00E434F7" w:rsidRDefault="004D6C6A" w:rsidP="004D6C6A">
      <w:pPr>
        <w:spacing w:line="360" w:lineRule="auto"/>
        <w:ind w:right="169"/>
        <w:rPr>
          <w:sz w:val="28"/>
          <w:szCs w:val="28"/>
          <w:lang w:val="uk-UA"/>
        </w:rPr>
      </w:pPr>
      <w:r w:rsidRPr="00E434F7">
        <w:rPr>
          <w:sz w:val="28"/>
          <w:szCs w:val="28"/>
          <w:lang w:val="uk-UA"/>
        </w:rPr>
        <w:t xml:space="preserve">де </w:t>
      </w:r>
      <w:r w:rsidRPr="00E434F7">
        <w:rPr>
          <w:rFonts w:eastAsiaTheme="minorHAnsi"/>
          <w:position w:val="-12"/>
          <w:sz w:val="28"/>
          <w:szCs w:val="28"/>
          <w:lang w:val="uk-UA" w:eastAsia="en-US"/>
        </w:rPr>
        <w:object w:dxaOrig="240" w:dyaOrig="360" w14:anchorId="53A82909">
          <v:shape id="_x0000_i1098" type="#_x0000_t75" style="width:12pt;height:18pt" o:ole="">
            <v:imagedata r:id="rId19" o:title=""/>
          </v:shape>
          <o:OLEObject Type="Embed" ProgID="Equation.3" ShapeID="_x0000_i1098" DrawAspect="Content" ObjectID="_1671862843" r:id="rId20"/>
        </w:object>
      </w:r>
      <w:r w:rsidRPr="00E434F7">
        <w:rPr>
          <w:sz w:val="28"/>
          <w:szCs w:val="28"/>
          <w:lang w:val="uk-UA"/>
        </w:rPr>
        <w:t xml:space="preserve"> - емпіричні частоти; </w:t>
      </w:r>
      <w:r w:rsidRPr="00E434F7">
        <w:rPr>
          <w:rFonts w:eastAsiaTheme="minorHAnsi"/>
          <w:position w:val="-12"/>
          <w:sz w:val="28"/>
          <w:szCs w:val="28"/>
          <w:lang w:val="uk-UA" w:eastAsia="en-US"/>
        </w:rPr>
        <w:object w:dxaOrig="240" w:dyaOrig="360" w14:anchorId="753B14BC">
          <v:shape id="_x0000_i1099" type="#_x0000_t75" style="width:12pt;height:18pt" o:ole="">
            <v:imagedata r:id="rId21" o:title=""/>
          </v:shape>
          <o:OLEObject Type="Embed" ProgID="Equation.3" ShapeID="_x0000_i1099" DrawAspect="Content" ObjectID="_1671862844" r:id="rId22"/>
        </w:object>
      </w:r>
      <w:r w:rsidRPr="00E434F7">
        <w:rPr>
          <w:sz w:val="28"/>
          <w:szCs w:val="28"/>
          <w:lang w:val="uk-UA"/>
        </w:rPr>
        <w:t xml:space="preserve"> - теоретичні частоти рівномірного розподілу; </w:t>
      </w:r>
      <w:r w:rsidRPr="00E434F7">
        <w:rPr>
          <w:i/>
          <w:sz w:val="28"/>
          <w:szCs w:val="28"/>
          <w:lang w:val="en-US"/>
        </w:rPr>
        <w:t>k</w:t>
      </w:r>
      <w:r w:rsidRPr="00E434F7">
        <w:rPr>
          <w:sz w:val="28"/>
          <w:szCs w:val="28"/>
          <w:lang w:val="uk-UA"/>
        </w:rPr>
        <w:t xml:space="preserve"> – кількість інтервалів варіаційного ряду, побудованого за даними вибірки.</w:t>
      </w:r>
    </w:p>
    <w:p w14:paraId="4C7D80C6" w14:textId="77777777" w:rsidR="004D6C6A" w:rsidRPr="00E434F7" w:rsidRDefault="004D6C6A" w:rsidP="004D6C6A">
      <w:pPr>
        <w:spacing w:line="360" w:lineRule="auto"/>
        <w:ind w:right="169"/>
        <w:rPr>
          <w:sz w:val="28"/>
          <w:szCs w:val="28"/>
          <w:lang w:val="uk-UA"/>
        </w:rPr>
      </w:pPr>
      <w:r w:rsidRPr="00E434F7">
        <w:rPr>
          <w:sz w:val="28"/>
          <w:szCs w:val="28"/>
          <w:lang w:val="uk-UA"/>
        </w:rPr>
        <w:t>Теоретичні частоти знаходяться за формулою:</w:t>
      </w:r>
    </w:p>
    <w:p w14:paraId="05C2185B" w14:textId="77777777" w:rsidR="004D6C6A" w:rsidRPr="00E434F7" w:rsidRDefault="004D6C6A" w:rsidP="004D6C6A">
      <w:pPr>
        <w:tabs>
          <w:tab w:val="left" w:pos="8415"/>
        </w:tabs>
        <w:spacing w:line="360" w:lineRule="auto"/>
        <w:ind w:right="169"/>
        <w:jc w:val="center"/>
        <w:rPr>
          <w:sz w:val="28"/>
          <w:szCs w:val="28"/>
          <w:lang w:val="uk-UA"/>
        </w:rPr>
      </w:pPr>
      <w:r w:rsidRPr="00E434F7">
        <w:rPr>
          <w:rFonts w:eastAsiaTheme="minorHAnsi"/>
          <w:position w:val="-12"/>
          <w:sz w:val="28"/>
          <w:szCs w:val="28"/>
          <w:lang w:val="uk-UA" w:eastAsia="en-US"/>
        </w:rPr>
        <w:object w:dxaOrig="828" w:dyaOrig="360" w14:anchorId="769761A9">
          <v:shape id="_x0000_i1100" type="#_x0000_t75" style="width:41.25pt;height:18pt" o:ole="">
            <v:imagedata r:id="rId23" o:title=""/>
          </v:shape>
          <o:OLEObject Type="Embed" ProgID="Equation.3" ShapeID="_x0000_i1100" DrawAspect="Content" ObjectID="_1671862845" r:id="rId24"/>
        </w:object>
      </w:r>
    </w:p>
    <w:p w14:paraId="022D082B" w14:textId="77777777" w:rsidR="004D6C6A" w:rsidRPr="00E434F7" w:rsidRDefault="004D6C6A" w:rsidP="004D6C6A">
      <w:pPr>
        <w:tabs>
          <w:tab w:val="left" w:pos="8415"/>
        </w:tabs>
        <w:spacing w:line="360" w:lineRule="auto"/>
        <w:ind w:right="169"/>
        <w:rPr>
          <w:sz w:val="28"/>
          <w:szCs w:val="28"/>
        </w:rPr>
      </w:pPr>
      <w:r w:rsidRPr="00E434F7">
        <w:rPr>
          <w:sz w:val="28"/>
          <w:szCs w:val="28"/>
          <w:lang w:val="uk-UA"/>
        </w:rPr>
        <w:t xml:space="preserve">де </w:t>
      </w:r>
      <w:r w:rsidRPr="00E434F7">
        <w:rPr>
          <w:rFonts w:eastAsiaTheme="minorHAnsi"/>
          <w:position w:val="-12"/>
          <w:sz w:val="28"/>
          <w:szCs w:val="28"/>
          <w:lang w:val="uk-UA" w:eastAsia="en-US"/>
        </w:rPr>
        <w:object w:dxaOrig="288" w:dyaOrig="360" w14:anchorId="288A89DB">
          <v:shape id="_x0000_i1101" type="#_x0000_t75" style="width:14.25pt;height:18pt" o:ole="">
            <v:imagedata r:id="rId25" o:title=""/>
          </v:shape>
          <o:OLEObject Type="Embed" ProgID="Equation.3" ShapeID="_x0000_i1101" DrawAspect="Content" ObjectID="_1671862846" r:id="rId26"/>
        </w:object>
      </w:r>
      <w:r w:rsidRPr="00E434F7">
        <w:rPr>
          <w:sz w:val="28"/>
          <w:szCs w:val="28"/>
          <w:lang w:val="uk-UA"/>
        </w:rPr>
        <w:t xml:space="preserve"> - ймовірність того, що випадкова величина </w:t>
      </w:r>
      <w:r w:rsidRPr="00E434F7">
        <w:rPr>
          <w:i/>
          <w:sz w:val="28"/>
          <w:szCs w:val="28"/>
          <w:lang w:val="uk-UA"/>
        </w:rPr>
        <w:t>X</w:t>
      </w:r>
      <w:r w:rsidRPr="00E434F7">
        <w:rPr>
          <w:sz w:val="28"/>
          <w:szCs w:val="28"/>
          <w:lang w:val="uk-UA"/>
        </w:rPr>
        <w:t xml:space="preserve"> набуде значення з часткового інтервалу </w:t>
      </w:r>
      <w:r w:rsidRPr="00E434F7">
        <w:rPr>
          <w:i/>
          <w:sz w:val="28"/>
          <w:szCs w:val="28"/>
          <w:lang w:val="uk-UA"/>
        </w:rPr>
        <w:t>I</w:t>
      </w:r>
      <w:r w:rsidRPr="00E434F7">
        <w:rPr>
          <w:i/>
          <w:sz w:val="28"/>
          <w:szCs w:val="28"/>
          <w:vertAlign w:val="subscript"/>
          <w:lang w:val="uk-UA"/>
        </w:rPr>
        <w:t>i</w:t>
      </w:r>
      <w:r w:rsidRPr="00E434F7">
        <w:rPr>
          <w:sz w:val="28"/>
          <w:szCs w:val="28"/>
          <w:lang w:val="uk-UA"/>
        </w:rPr>
        <w:t xml:space="preserve"> інтервального варіаційного ряду. Вона дорівнює</w:t>
      </w:r>
      <w:r w:rsidRPr="00E434F7">
        <w:rPr>
          <w:sz w:val="28"/>
          <w:szCs w:val="28"/>
        </w:rPr>
        <w:t>:</w:t>
      </w:r>
    </w:p>
    <w:p w14:paraId="149F1A70" w14:textId="77777777" w:rsidR="004D6C6A" w:rsidRPr="00E434F7" w:rsidRDefault="004D6C6A" w:rsidP="004D6C6A">
      <w:pPr>
        <w:tabs>
          <w:tab w:val="left" w:pos="8415"/>
        </w:tabs>
        <w:spacing w:line="360" w:lineRule="auto"/>
        <w:ind w:right="169"/>
        <w:rPr>
          <w:sz w:val="28"/>
          <w:szCs w:val="28"/>
          <w:lang w:val="uk-UA"/>
        </w:rPr>
      </w:pPr>
      <w:r w:rsidRPr="00E434F7">
        <w:rPr>
          <w:rFonts w:eastAsiaTheme="minorHAnsi"/>
          <w:position w:val="-12"/>
          <w:sz w:val="28"/>
          <w:szCs w:val="28"/>
          <w:lang w:val="en-US" w:eastAsia="en-US"/>
        </w:rPr>
        <w:object w:dxaOrig="4368" w:dyaOrig="360" w14:anchorId="65D75AF7">
          <v:shape id="_x0000_i1102" type="#_x0000_t75" style="width:218.25pt;height:18pt" o:ole="">
            <v:imagedata r:id="rId27" o:title=""/>
          </v:shape>
          <o:OLEObject Type="Embed" ProgID="Equation.3" ShapeID="_x0000_i1102" DrawAspect="Content" ObjectID="_1671862847" r:id="rId28"/>
        </w:object>
      </w:r>
    </w:p>
    <w:p w14:paraId="36C5F2BD" w14:textId="77777777" w:rsidR="004D6C6A" w:rsidRPr="00E434F7" w:rsidRDefault="004D6C6A" w:rsidP="004D6C6A">
      <w:pPr>
        <w:spacing w:line="360" w:lineRule="auto"/>
        <w:ind w:right="169"/>
        <w:rPr>
          <w:sz w:val="28"/>
          <w:szCs w:val="28"/>
          <w:lang w:val="uk-UA"/>
        </w:rPr>
      </w:pPr>
      <w:r w:rsidRPr="00E434F7">
        <w:rPr>
          <w:sz w:val="28"/>
          <w:szCs w:val="28"/>
          <w:lang w:val="uk-UA"/>
        </w:rPr>
        <w:t xml:space="preserve">Для рівномірного розподілу дана ймовірність </w:t>
      </w:r>
      <w:r w:rsidRPr="00E434F7">
        <w:rPr>
          <w:rFonts w:eastAsiaTheme="minorHAnsi"/>
          <w:position w:val="-24"/>
          <w:sz w:val="28"/>
          <w:szCs w:val="28"/>
          <w:lang w:val="en-US" w:eastAsia="en-US"/>
        </w:rPr>
        <w:object w:dxaOrig="708" w:dyaOrig="612" w14:anchorId="11C9AFB8">
          <v:shape id="_x0000_i1103" type="#_x0000_t75" style="width:35.25pt;height:30.75pt" o:ole="">
            <v:imagedata r:id="rId29" o:title=""/>
          </v:shape>
          <o:OLEObject Type="Embed" ProgID="Equation.3" ShapeID="_x0000_i1103" DrawAspect="Content" ObjectID="_1671862848" r:id="rId30"/>
        </w:object>
      </w:r>
      <w:r w:rsidRPr="00E434F7">
        <w:rPr>
          <w:sz w:val="28"/>
          <w:szCs w:val="28"/>
          <w:lang w:val="uk-UA"/>
        </w:rPr>
        <w:t>,</w:t>
      </w:r>
    </w:p>
    <w:p w14:paraId="62FE020B" w14:textId="77777777" w:rsidR="004D6C6A" w:rsidRPr="00E434F7" w:rsidRDefault="004D6C6A" w:rsidP="004D6C6A">
      <w:pPr>
        <w:spacing w:line="360" w:lineRule="auto"/>
        <w:ind w:right="169"/>
        <w:rPr>
          <w:sz w:val="28"/>
          <w:szCs w:val="28"/>
        </w:rPr>
      </w:pPr>
      <w:r w:rsidRPr="00E434F7">
        <w:rPr>
          <w:sz w:val="28"/>
          <w:szCs w:val="28"/>
          <w:lang w:val="uk-UA"/>
        </w:rPr>
        <w:t xml:space="preserve">де </w:t>
      </w:r>
      <w:r w:rsidRPr="00E434F7">
        <w:rPr>
          <w:i/>
          <w:sz w:val="28"/>
          <w:szCs w:val="28"/>
          <w:lang w:val="en-US"/>
        </w:rPr>
        <w:t>k</w:t>
      </w:r>
      <w:r w:rsidRPr="00E434F7">
        <w:rPr>
          <w:sz w:val="28"/>
          <w:szCs w:val="28"/>
        </w:rPr>
        <w:t xml:space="preserve"> </w:t>
      </w:r>
      <w:r w:rsidRPr="00E434F7">
        <w:rPr>
          <w:sz w:val="28"/>
          <w:szCs w:val="28"/>
          <w:lang w:val="uk-UA"/>
        </w:rPr>
        <w:t>– кількість інтервалів варіаційного ряду, побудованого за даними вибірки.</w:t>
      </w:r>
    </w:p>
    <w:p w14:paraId="45A1417A" w14:textId="77777777" w:rsidR="004D6C6A" w:rsidRPr="00E434F7" w:rsidRDefault="004D6C6A" w:rsidP="004D6C6A">
      <w:pPr>
        <w:tabs>
          <w:tab w:val="left" w:pos="8415"/>
        </w:tabs>
        <w:spacing w:line="360" w:lineRule="auto"/>
        <w:ind w:right="169"/>
        <w:rPr>
          <w:sz w:val="28"/>
          <w:szCs w:val="28"/>
          <w:lang w:val="uk-UA"/>
        </w:rPr>
      </w:pPr>
      <w:r w:rsidRPr="00E434F7">
        <w:rPr>
          <w:rFonts w:eastAsiaTheme="minorHAnsi"/>
          <w:position w:val="-28"/>
          <w:sz w:val="28"/>
          <w:szCs w:val="28"/>
          <w:lang w:val="uk-UA" w:eastAsia="en-US"/>
        </w:rPr>
        <w:object w:dxaOrig="2820" w:dyaOrig="672" w14:anchorId="0166CE3C">
          <v:shape id="_x0000_i1104" type="#_x0000_t75" style="width:141pt;height:33.75pt" o:ole="">
            <v:imagedata r:id="rId31" o:title=""/>
          </v:shape>
          <o:OLEObject Type="Embed" ProgID="Equation.3" ShapeID="_x0000_i1104" DrawAspect="Content" ObjectID="_1671862849" r:id="rId32"/>
        </w:object>
      </w:r>
      <w:r w:rsidRPr="00E434F7">
        <w:rPr>
          <w:sz w:val="28"/>
          <w:szCs w:val="28"/>
          <w:lang w:val="uk-UA"/>
        </w:rPr>
        <w:t xml:space="preserve"> – вибіркова дисперсія;</w:t>
      </w:r>
    </w:p>
    <w:p w14:paraId="5659CB39" w14:textId="77777777" w:rsidR="004D6C6A" w:rsidRPr="00E434F7" w:rsidRDefault="004D6C6A" w:rsidP="004D6C6A">
      <w:pPr>
        <w:tabs>
          <w:tab w:val="left" w:pos="8415"/>
        </w:tabs>
        <w:spacing w:line="360" w:lineRule="auto"/>
        <w:ind w:right="169"/>
        <w:rPr>
          <w:sz w:val="28"/>
          <w:szCs w:val="28"/>
        </w:rPr>
      </w:pPr>
      <w:r w:rsidRPr="00E434F7">
        <w:rPr>
          <w:rFonts w:eastAsiaTheme="minorHAnsi"/>
          <w:position w:val="-28"/>
          <w:sz w:val="28"/>
          <w:szCs w:val="28"/>
          <w:lang w:val="uk-UA" w:eastAsia="en-US"/>
        </w:rPr>
        <w:object w:dxaOrig="1332" w:dyaOrig="672" w14:anchorId="60028399">
          <v:shape id="_x0000_i1105" type="#_x0000_t75" style="width:66.75pt;height:33.75pt" o:ole="">
            <v:imagedata r:id="rId33" o:title=""/>
          </v:shape>
          <o:OLEObject Type="Embed" ProgID="Equation.3" ShapeID="_x0000_i1105" DrawAspect="Content" ObjectID="_1671862850" r:id="rId34"/>
        </w:object>
      </w:r>
      <w:r w:rsidRPr="00E434F7">
        <w:rPr>
          <w:sz w:val="28"/>
          <w:szCs w:val="28"/>
          <w:lang w:val="uk-UA"/>
        </w:rPr>
        <w:t xml:space="preserve"> – вибіркове  середнє. </w:t>
      </w:r>
    </w:p>
    <w:p w14:paraId="4DD624BF" w14:textId="77777777" w:rsidR="004D6C6A" w:rsidRPr="00E434F7" w:rsidRDefault="004D6C6A" w:rsidP="004D6C6A">
      <w:pPr>
        <w:spacing w:line="360" w:lineRule="auto"/>
        <w:ind w:right="169"/>
        <w:rPr>
          <w:sz w:val="28"/>
          <w:szCs w:val="28"/>
          <w:lang w:val="uk-UA"/>
        </w:rPr>
      </w:pPr>
      <w:r w:rsidRPr="00E434F7">
        <w:rPr>
          <w:sz w:val="28"/>
          <w:szCs w:val="28"/>
          <w:lang w:val="uk-UA"/>
        </w:rPr>
        <w:t xml:space="preserve">Для інтервального варіаційного ряду </w:t>
      </w:r>
      <w:r w:rsidRPr="00E434F7">
        <w:rPr>
          <w:rFonts w:eastAsiaTheme="minorHAnsi"/>
          <w:position w:val="-12"/>
          <w:sz w:val="28"/>
          <w:szCs w:val="28"/>
          <w:lang w:val="uk-UA" w:eastAsia="en-US"/>
        </w:rPr>
        <w:object w:dxaOrig="240" w:dyaOrig="360" w14:anchorId="5B7F8070">
          <v:shape id="_x0000_i1106" type="#_x0000_t75" style="width:12pt;height:18pt" o:ole="">
            <v:imagedata r:id="rId35" o:title=""/>
          </v:shape>
          <o:OLEObject Type="Embed" ProgID="Equation.3" ShapeID="_x0000_i1106" DrawAspect="Content" ObjectID="_1671862851" r:id="rId36"/>
        </w:object>
      </w:r>
      <w:r w:rsidRPr="00E434F7">
        <w:rPr>
          <w:sz w:val="28"/>
          <w:szCs w:val="28"/>
          <w:lang w:val="uk-UA"/>
        </w:rPr>
        <w:t xml:space="preserve"> - середина інтервалу.</w:t>
      </w:r>
    </w:p>
    <w:p w14:paraId="2B4C8177" w14:textId="77777777" w:rsidR="004D6C6A" w:rsidRPr="00E434F7" w:rsidRDefault="004D6C6A" w:rsidP="004D6C6A">
      <w:pPr>
        <w:spacing w:line="360" w:lineRule="auto"/>
        <w:ind w:right="169"/>
        <w:rPr>
          <w:sz w:val="28"/>
          <w:szCs w:val="28"/>
          <w:lang w:val="uk-UA"/>
        </w:rPr>
      </w:pPr>
      <w:r w:rsidRPr="00E434F7">
        <w:rPr>
          <w:sz w:val="28"/>
          <w:szCs w:val="28"/>
          <w:lang w:val="uk-UA"/>
        </w:rPr>
        <w:t>Критерій (3) характеризує близькість теоретичного і емпіричного розподілів.</w:t>
      </w:r>
    </w:p>
    <w:p w14:paraId="310F700C" w14:textId="77777777" w:rsidR="004D6C6A" w:rsidRPr="00E434F7" w:rsidRDefault="004D6C6A" w:rsidP="004D6C6A">
      <w:pPr>
        <w:spacing w:line="360" w:lineRule="auto"/>
        <w:ind w:right="169"/>
        <w:rPr>
          <w:sz w:val="28"/>
          <w:szCs w:val="28"/>
          <w:lang w:val="uk-UA"/>
        </w:rPr>
      </w:pPr>
      <w:r w:rsidRPr="00E434F7">
        <w:rPr>
          <w:sz w:val="28"/>
          <w:szCs w:val="28"/>
          <w:lang w:val="uk-UA"/>
        </w:rPr>
        <w:t xml:space="preserve">Критичне значення (межу правобічної критичної області) </w:t>
      </w:r>
      <w:r w:rsidRPr="00E434F7">
        <w:rPr>
          <w:rFonts w:eastAsiaTheme="minorHAnsi"/>
          <w:position w:val="-14"/>
          <w:sz w:val="28"/>
          <w:szCs w:val="28"/>
          <w:lang w:val="uk-UA" w:eastAsia="en-US"/>
        </w:rPr>
        <w:object w:dxaOrig="1092" w:dyaOrig="408" w14:anchorId="456F37A8">
          <v:shape id="_x0000_i1107" type="#_x0000_t75" style="width:54.75pt;height:20.25pt" o:ole="">
            <v:imagedata r:id="rId37" o:title=""/>
          </v:shape>
          <o:OLEObject Type="Embed" ProgID="Equation.3" ShapeID="_x0000_i1107" DrawAspect="Content" ObjectID="_1671862852" r:id="rId38"/>
        </w:object>
      </w:r>
      <w:r w:rsidRPr="00E434F7">
        <w:rPr>
          <w:sz w:val="28"/>
          <w:szCs w:val="28"/>
          <w:lang w:val="uk-UA"/>
        </w:rPr>
        <w:t xml:space="preserve"> знаходять за таблицею критичних точок розподілу </w:t>
      </w:r>
      <w:r w:rsidRPr="00E434F7">
        <w:rPr>
          <w:rFonts w:eastAsiaTheme="minorHAnsi"/>
          <w:position w:val="-10"/>
          <w:sz w:val="28"/>
          <w:szCs w:val="28"/>
          <w:lang w:val="uk-UA" w:eastAsia="en-US"/>
        </w:rPr>
        <w:object w:dxaOrig="312" w:dyaOrig="360" w14:anchorId="56B7023E">
          <v:shape id="_x0000_i1108" type="#_x0000_t75" style="width:15.75pt;height:18pt" o:ole="">
            <v:imagedata r:id="rId39" o:title=""/>
          </v:shape>
          <o:OLEObject Type="Embed" ProgID="Equation.3" ShapeID="_x0000_i1108" DrawAspect="Content" ObjectID="_1671862853" r:id="rId40"/>
        </w:object>
      </w:r>
      <w:r w:rsidRPr="00E434F7">
        <w:rPr>
          <w:sz w:val="28"/>
          <w:szCs w:val="28"/>
          <w:lang w:val="uk-UA"/>
        </w:rPr>
        <w:t xml:space="preserve"> з використанням двох параметрів: заданого рівня значимості α і числа ступенів вільності </w:t>
      </w:r>
      <w:r w:rsidRPr="00E434F7">
        <w:rPr>
          <w:i/>
          <w:sz w:val="28"/>
          <w:szCs w:val="28"/>
          <w:lang w:val="uk-UA"/>
        </w:rPr>
        <w:t>r</w:t>
      </w:r>
      <w:r w:rsidRPr="00E434F7">
        <w:rPr>
          <w:sz w:val="28"/>
          <w:szCs w:val="28"/>
          <w:lang w:val="uk-UA"/>
        </w:rPr>
        <w:t xml:space="preserve"> = </w:t>
      </w:r>
      <w:r w:rsidRPr="00E434F7">
        <w:rPr>
          <w:i/>
          <w:sz w:val="28"/>
          <w:szCs w:val="28"/>
          <w:lang w:val="uk-UA"/>
        </w:rPr>
        <w:t>k</w:t>
      </w:r>
      <w:r w:rsidRPr="00E434F7">
        <w:rPr>
          <w:sz w:val="28"/>
          <w:szCs w:val="28"/>
          <w:lang w:val="uk-UA"/>
        </w:rPr>
        <w:t>-1 (</w:t>
      </w:r>
      <w:r w:rsidRPr="00E434F7">
        <w:rPr>
          <w:i/>
          <w:sz w:val="28"/>
          <w:szCs w:val="28"/>
          <w:lang w:val="uk-UA"/>
        </w:rPr>
        <w:t>k</w:t>
      </w:r>
      <w:r w:rsidRPr="00E434F7">
        <w:rPr>
          <w:sz w:val="28"/>
          <w:szCs w:val="28"/>
          <w:lang w:val="uk-UA"/>
        </w:rPr>
        <w:t xml:space="preserve"> – кількість інтервалів варіаційного ряду).</w:t>
      </w:r>
    </w:p>
    <w:p w14:paraId="493B2347" w14:textId="5C9DC466" w:rsidR="00993D13" w:rsidRDefault="004D6C6A" w:rsidP="00993D13">
      <w:pPr>
        <w:spacing w:line="360" w:lineRule="auto"/>
        <w:ind w:right="169"/>
        <w:rPr>
          <w:sz w:val="28"/>
          <w:szCs w:val="28"/>
          <w:lang w:val="uk-UA"/>
        </w:rPr>
      </w:pPr>
      <w:r w:rsidRPr="00E434F7">
        <w:rPr>
          <w:sz w:val="28"/>
          <w:szCs w:val="28"/>
          <w:lang w:val="uk-UA"/>
        </w:rPr>
        <w:t xml:space="preserve">У випадку, якщо спостережене значення критерію </w:t>
      </w:r>
      <w:r w:rsidRPr="00E434F7">
        <w:rPr>
          <w:rFonts w:eastAsiaTheme="minorHAnsi"/>
          <w:position w:val="-12"/>
          <w:sz w:val="28"/>
          <w:szCs w:val="28"/>
          <w:lang w:val="uk-UA" w:eastAsia="en-US"/>
        </w:rPr>
        <w:object w:dxaOrig="552" w:dyaOrig="372" w14:anchorId="45DDF909">
          <v:shape id="_x0000_i1109" type="#_x0000_t75" style="width:27.75pt;height:18.75pt" o:ole="">
            <v:imagedata r:id="rId41" o:title=""/>
          </v:shape>
          <o:OLEObject Type="Embed" ProgID="Equation.3" ShapeID="_x0000_i1109" DrawAspect="Content" ObjectID="_1671862854" r:id="rId42"/>
        </w:object>
      </w:r>
      <w:r w:rsidRPr="00E434F7">
        <w:rPr>
          <w:sz w:val="28"/>
          <w:szCs w:val="28"/>
          <w:lang w:val="uk-UA"/>
        </w:rPr>
        <w:t xml:space="preserve">, визначене за співвідношенням (3), виявиться меншим, ніж </w:t>
      </w:r>
      <w:r w:rsidRPr="00E434F7">
        <w:rPr>
          <w:rFonts w:eastAsiaTheme="minorHAnsi"/>
          <w:position w:val="-14"/>
          <w:sz w:val="28"/>
          <w:szCs w:val="28"/>
          <w:lang w:val="uk-UA" w:eastAsia="en-US"/>
        </w:rPr>
        <w:object w:dxaOrig="588" w:dyaOrig="408" w14:anchorId="6FA7B96A">
          <v:shape id="_x0000_i1110" type="#_x0000_t75" style="width:29.25pt;height:20.25pt" o:ole="">
            <v:imagedata r:id="rId43" o:title=""/>
          </v:shape>
          <o:OLEObject Type="Embed" ProgID="Equation.3" ShapeID="_x0000_i1110" DrawAspect="Content" ObjectID="_1671862855" r:id="rId44"/>
        </w:object>
      </w:r>
      <w:r w:rsidRPr="00E434F7">
        <w:rPr>
          <w:sz w:val="28"/>
          <w:szCs w:val="28"/>
          <w:lang w:val="uk-UA"/>
        </w:rPr>
        <w:t xml:space="preserve"> то гіпотеза </w:t>
      </w:r>
      <w:r w:rsidRPr="00E434F7">
        <w:rPr>
          <w:i/>
          <w:sz w:val="28"/>
          <w:szCs w:val="28"/>
          <w:lang w:val="uk-UA"/>
        </w:rPr>
        <w:t>H</w:t>
      </w:r>
      <w:r w:rsidRPr="00E434F7">
        <w:rPr>
          <w:sz w:val="28"/>
          <w:szCs w:val="28"/>
          <w:vertAlign w:val="subscript"/>
          <w:lang w:val="uk-UA"/>
        </w:rPr>
        <w:t>0</w:t>
      </w:r>
      <w:r w:rsidRPr="00E434F7">
        <w:rPr>
          <w:sz w:val="28"/>
          <w:szCs w:val="28"/>
          <w:lang w:val="uk-UA"/>
        </w:rPr>
        <w:t xml:space="preserve"> є дійсною.</w:t>
      </w:r>
    </w:p>
    <w:p w14:paraId="3718FEA6" w14:textId="51D7C08B" w:rsidR="00993D13" w:rsidRDefault="00993D13" w:rsidP="00993D13">
      <w:pPr>
        <w:spacing w:line="360" w:lineRule="auto"/>
        <w:ind w:right="169" w:firstLine="0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3AA2DB4" wp14:editId="1792CDC4">
            <wp:extent cx="6263640" cy="11658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8051" w14:textId="1CE7A1DA" w:rsidR="00993D13" w:rsidRPr="00993D13" w:rsidRDefault="00993D13" w:rsidP="00993D13">
      <w:pPr>
        <w:pStyle w:val="BodyTextIndent2"/>
        <w:spacing w:before="120" w:line="360" w:lineRule="auto"/>
        <w:ind w:firstLine="720"/>
        <w:rPr>
          <w:szCs w:val="28"/>
          <w:lang w:val="uk-UA"/>
        </w:rPr>
      </w:pPr>
      <w:r w:rsidRPr="00E434F7">
        <w:rPr>
          <w:szCs w:val="28"/>
          <w:lang w:val="en-US"/>
        </w:rPr>
        <w:t>k</w:t>
      </w:r>
      <w:r w:rsidRPr="00E434F7">
        <w:rPr>
          <w:szCs w:val="28"/>
          <w:lang w:val="uk-UA"/>
        </w:rPr>
        <w:t>=1+3.322</w:t>
      </w:r>
      <w:r w:rsidRPr="00E434F7">
        <w:rPr>
          <w:szCs w:val="28"/>
          <w:lang w:val="en-US"/>
        </w:rPr>
        <w:t>lg</w:t>
      </w:r>
      <w:r w:rsidRPr="00E434F7">
        <w:rPr>
          <w:szCs w:val="28"/>
          <w:lang w:val="uk-UA"/>
        </w:rPr>
        <w:t>(</w:t>
      </w:r>
      <w:r w:rsidRPr="00E434F7">
        <w:rPr>
          <w:szCs w:val="28"/>
          <w:lang w:val="en-US"/>
        </w:rPr>
        <w:t>N</w:t>
      </w:r>
      <w:r w:rsidRPr="00E434F7">
        <w:rPr>
          <w:szCs w:val="28"/>
          <w:lang w:val="uk-UA"/>
        </w:rPr>
        <w:t>)=1</w:t>
      </w:r>
      <w:r w:rsidRPr="00993D13">
        <w:rPr>
          <w:szCs w:val="28"/>
          <w:lang w:val="uk-UA"/>
        </w:rPr>
        <w:t>4</w:t>
      </w:r>
    </w:p>
    <w:p w14:paraId="16021DE7" w14:textId="0D1E9B51" w:rsidR="004D6C6A" w:rsidRPr="00993D13" w:rsidRDefault="004D6C6A" w:rsidP="004D6C6A">
      <w:pPr>
        <w:pStyle w:val="BodyTextIndent2"/>
        <w:spacing w:before="120" w:line="360" w:lineRule="auto"/>
        <w:ind w:firstLine="720"/>
        <w:rPr>
          <w:szCs w:val="28"/>
          <w:lang w:val="en-US"/>
        </w:rPr>
      </w:pPr>
      <w:r w:rsidRPr="00E434F7">
        <w:rPr>
          <w:szCs w:val="28"/>
        </w:rPr>
        <w:t>α</w:t>
      </w:r>
      <w:r w:rsidRPr="00E434F7">
        <w:rPr>
          <w:szCs w:val="28"/>
          <w:lang w:val="uk-UA"/>
        </w:rPr>
        <w:t xml:space="preserve">=0.05, </w:t>
      </w:r>
      <w:r w:rsidRPr="00E434F7">
        <w:rPr>
          <w:szCs w:val="28"/>
          <w:lang w:val="en-US"/>
        </w:rPr>
        <w:t>r</w:t>
      </w:r>
      <w:r w:rsidRPr="00E434F7">
        <w:rPr>
          <w:szCs w:val="28"/>
          <w:lang w:val="uk-UA"/>
        </w:rPr>
        <w:t>=</w:t>
      </w:r>
      <w:r w:rsidRPr="00E434F7">
        <w:rPr>
          <w:szCs w:val="28"/>
          <w:lang w:val="en-US"/>
        </w:rPr>
        <w:t>k</w:t>
      </w:r>
      <w:r w:rsidRPr="00E434F7">
        <w:rPr>
          <w:szCs w:val="28"/>
          <w:lang w:val="uk-UA"/>
        </w:rPr>
        <w:t>-1=1</w:t>
      </w:r>
      <w:r w:rsidR="00993D13">
        <w:rPr>
          <w:szCs w:val="28"/>
          <w:lang w:val="en-US"/>
        </w:rPr>
        <w:t>3</w:t>
      </w:r>
    </w:p>
    <w:p w14:paraId="7BA64363" w14:textId="77777777" w:rsidR="004D6C6A" w:rsidRDefault="004D6C6A" w:rsidP="004D6C6A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/>
          <w:kern w:val="36"/>
          <w:sz w:val="28"/>
          <w:szCs w:val="28"/>
        </w:rPr>
      </w:pPr>
      <w:r w:rsidRPr="00C452D6">
        <w:rPr>
          <w:rFonts w:ascii="Times New Roman" w:hAnsi="Times New Roman"/>
          <w:kern w:val="36"/>
          <w:sz w:val="28"/>
          <w:szCs w:val="28"/>
        </w:rPr>
        <w:t>Хід роботи</w:t>
      </w:r>
    </w:p>
    <w:p w14:paraId="34741AA9" w14:textId="77777777" w:rsidR="004D6C6A" w:rsidRDefault="004D6C6A" w:rsidP="004D6C6A">
      <w:pPr>
        <w:pStyle w:val="40"/>
        <w:shd w:val="clear" w:color="auto" w:fill="auto"/>
        <w:spacing w:before="0" w:line="360" w:lineRule="auto"/>
        <w:jc w:val="both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>
        <w:rPr>
          <w:rFonts w:ascii="Times New Roman" w:hAnsi="Times New Roman"/>
          <w:kern w:val="36"/>
          <w:sz w:val="28"/>
          <w:szCs w:val="28"/>
        </w:rPr>
        <w:tab/>
      </w:r>
      <w:r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Запрограмуємо формулу методу середніх квадратів та згенеруємо 10000 псевдовипадкових рівномірно розподілених чисел. </w:t>
      </w:r>
    </w:p>
    <w:p w14:paraId="652F9C3C" w14:textId="77777777" w:rsidR="004D6C6A" w:rsidRDefault="004D6C6A" w:rsidP="004D6C6A">
      <w:pPr>
        <w:pStyle w:val="40"/>
        <w:shd w:val="clear" w:color="auto" w:fill="auto"/>
        <w:spacing w:before="0" w:line="360" w:lineRule="auto"/>
        <w:jc w:val="both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>
        <w:rPr>
          <w:rFonts w:ascii="Times New Roman" w:hAnsi="Times New Roman"/>
          <w:b w:val="0"/>
          <w:bCs w:val="0"/>
          <w:kern w:val="36"/>
          <w:sz w:val="28"/>
          <w:szCs w:val="28"/>
        </w:rPr>
        <w:tab/>
        <w:t xml:space="preserve">За результатами генерації розділимо згенеровані числа на 15 інтервалів. Для цього використаємо знайдемо розмах вибірки </w:t>
      </w:r>
      <m:oMath>
        <m:r>
          <m:rPr>
            <m:sty m:val="bi"/>
          </m:rPr>
          <w:rPr>
            <w:rFonts w:ascii="Cambria Math" w:hAnsi="Cambria Math"/>
            <w:kern w:val="36"/>
            <w:sz w:val="28"/>
            <w:szCs w:val="28"/>
          </w:rPr>
          <m:t>R</m:t>
        </m:r>
      </m:oMath>
      <w:r w:rsidRPr="00E434F7">
        <w:rPr>
          <w:rFonts w:ascii="Times New Roman" w:hAnsi="Times New Roman"/>
          <w:b w:val="0"/>
          <w:bCs w:val="0"/>
          <w:kern w:val="36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та довжину інтервалу </w:t>
      </w:r>
      <m:oMath>
        <m:r>
          <m:rPr>
            <m:sty m:val="bi"/>
          </m:rPr>
          <w:rPr>
            <w:rFonts w:ascii="Cambria Math" w:hAnsi="Cambria Math"/>
            <w:kern w:val="36"/>
            <w:sz w:val="28"/>
            <w:szCs w:val="28"/>
          </w:rPr>
          <m:t>h</m:t>
        </m:r>
      </m:oMath>
      <w:r w:rsidRPr="00E434F7">
        <w:rPr>
          <w:rFonts w:ascii="Times New Roman" w:hAnsi="Times New Roman"/>
          <w:b w:val="0"/>
          <w:bCs w:val="0"/>
          <w:kern w:val="36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0"/>
          <w:bCs w:val="0"/>
          <w:kern w:val="36"/>
          <w:sz w:val="28"/>
          <w:szCs w:val="28"/>
        </w:rPr>
        <w:t>за наступними формулами:</w:t>
      </w:r>
    </w:p>
    <w:p w14:paraId="6E8997A4" w14:textId="77777777" w:rsidR="004D6C6A" w:rsidRDefault="004D6C6A" w:rsidP="004D6C6A">
      <w:pPr>
        <w:pStyle w:val="40"/>
        <w:shd w:val="clear" w:color="auto" w:fill="auto"/>
        <w:spacing w:before="0" w:line="360" w:lineRule="auto"/>
        <w:jc w:val="both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>
        <w:rPr>
          <w:rFonts w:ascii="Times New Roman" w:hAnsi="Times New Roman"/>
          <w:b w:val="0"/>
          <w:bCs w:val="0"/>
          <w:kern w:val="36"/>
          <w:sz w:val="28"/>
          <w:szCs w:val="28"/>
        </w:rPr>
        <w:lastRenderedPageBreak/>
        <w:tab/>
        <w:t>Розмах вибірки:</w:t>
      </w:r>
    </w:p>
    <w:p w14:paraId="2F8B535C" w14:textId="77777777" w:rsidR="004D6C6A" w:rsidRPr="00E434F7" w:rsidRDefault="004D6C6A" w:rsidP="004D6C6A">
      <w:pPr>
        <w:pStyle w:val="40"/>
        <w:shd w:val="clear" w:color="auto" w:fill="auto"/>
        <w:spacing w:before="0" w:line="360" w:lineRule="auto"/>
        <w:jc w:val="both"/>
        <w:rPr>
          <w:rFonts w:ascii="Times New Roman" w:hAnsi="Times New Roman"/>
          <w:b w:val="0"/>
          <w:bCs w:val="0"/>
          <w:i/>
          <w:kern w:val="36"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kern w:val="36"/>
              <w:sz w:val="28"/>
              <w:szCs w:val="28"/>
            </w:rPr>
            <m:t>R=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kern w:val="36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kern w:val="36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kern w:val="36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kern w:val="36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kern w:val="36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kern w:val="36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kern w:val="36"/>
                  <w:sz w:val="28"/>
                  <w:szCs w:val="28"/>
                </w:rPr>
                <m:t>n</m:t>
              </m:r>
            </m:sub>
          </m:sSub>
        </m:oMath>
      </m:oMathPara>
    </w:p>
    <w:p w14:paraId="0F09AFBD" w14:textId="77777777" w:rsidR="004D6C6A" w:rsidRDefault="004D6C6A" w:rsidP="004D6C6A">
      <w:pPr>
        <w:pStyle w:val="40"/>
        <w:shd w:val="clear" w:color="auto" w:fill="auto"/>
        <w:spacing w:before="0" w:line="360" w:lineRule="auto"/>
        <w:jc w:val="both"/>
        <w:rPr>
          <w:rFonts w:ascii="Times New Roman" w:hAnsi="Times New Roman"/>
          <w:b w:val="0"/>
          <w:bCs w:val="0"/>
          <w:iCs/>
          <w:kern w:val="36"/>
          <w:sz w:val="28"/>
          <w:szCs w:val="28"/>
        </w:rPr>
      </w:pPr>
      <w:r>
        <w:rPr>
          <w:rFonts w:ascii="Times New Roman" w:hAnsi="Times New Roman"/>
          <w:b w:val="0"/>
          <w:bCs w:val="0"/>
          <w:iCs/>
          <w:kern w:val="36"/>
          <w:sz w:val="28"/>
          <w:szCs w:val="28"/>
          <w:lang w:val="en-US"/>
        </w:rPr>
        <w:tab/>
      </w:r>
      <w:r w:rsidRPr="00E434F7">
        <w:rPr>
          <w:rFonts w:ascii="Times New Roman" w:hAnsi="Times New Roman"/>
          <w:b w:val="0"/>
          <w:bCs w:val="0"/>
          <w:iCs/>
          <w:kern w:val="36"/>
          <w:sz w:val="28"/>
          <w:szCs w:val="28"/>
          <w:lang w:val="ru-RU"/>
        </w:rPr>
        <w:t>,</w:t>
      </w:r>
      <w:r>
        <w:rPr>
          <w:rFonts w:ascii="Times New Roman" w:hAnsi="Times New Roman"/>
          <w:b w:val="0"/>
          <w:bCs w:val="0"/>
          <w:iCs/>
          <w:kern w:val="36"/>
          <w:sz w:val="28"/>
          <w:szCs w:val="28"/>
        </w:rPr>
        <w:t xml:space="preserve"> де</w:t>
      </w:r>
      <w:r w:rsidRPr="00E434F7">
        <w:rPr>
          <w:rFonts w:ascii="Times New Roman" w:hAnsi="Times New Roman"/>
          <w:b w:val="0"/>
          <w:bCs w:val="0"/>
          <w:iCs/>
          <w:kern w:val="36"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kern w:val="36"/>
            <w:sz w:val="28"/>
            <w:szCs w:val="28"/>
            <w:lang w:val="en-US"/>
          </w:rPr>
          <m:t>n</m:t>
        </m:r>
      </m:oMath>
      <w:r w:rsidRPr="00E434F7">
        <w:rPr>
          <w:rFonts w:ascii="Times New Roman" w:hAnsi="Times New Roman"/>
          <w:b w:val="0"/>
          <w:bCs w:val="0"/>
          <w:iCs/>
          <w:kern w:val="36"/>
          <w:sz w:val="28"/>
          <w:szCs w:val="28"/>
          <w:lang w:val="ru-RU"/>
        </w:rPr>
        <w:t xml:space="preserve"> – </w:t>
      </w:r>
      <w:r>
        <w:rPr>
          <w:rFonts w:ascii="Times New Roman" w:hAnsi="Times New Roman"/>
          <w:b w:val="0"/>
          <w:bCs w:val="0"/>
          <w:iCs/>
          <w:kern w:val="36"/>
          <w:sz w:val="28"/>
          <w:szCs w:val="28"/>
        </w:rPr>
        <w:t>кількість згенерованих чисел.</w:t>
      </w:r>
    </w:p>
    <w:p w14:paraId="01A7ABCC" w14:textId="77777777" w:rsidR="004D6C6A" w:rsidRPr="00E434F7" w:rsidRDefault="004D6C6A" w:rsidP="004D6C6A">
      <w:pPr>
        <w:pStyle w:val="40"/>
        <w:shd w:val="clear" w:color="auto" w:fill="auto"/>
        <w:spacing w:before="0" w:line="360" w:lineRule="auto"/>
        <w:jc w:val="both"/>
        <w:rPr>
          <w:rFonts w:ascii="Times New Roman" w:hAnsi="Times New Roman"/>
          <w:b w:val="0"/>
          <w:bCs w:val="0"/>
          <w:iCs/>
          <w:kern w:val="36"/>
          <w:sz w:val="28"/>
          <w:szCs w:val="28"/>
        </w:rPr>
      </w:pPr>
      <w:r>
        <w:rPr>
          <w:rFonts w:ascii="Times New Roman" w:hAnsi="Times New Roman"/>
          <w:b w:val="0"/>
          <w:bCs w:val="0"/>
          <w:iCs/>
          <w:kern w:val="36"/>
          <w:sz w:val="28"/>
          <w:szCs w:val="28"/>
        </w:rPr>
        <w:tab/>
        <w:t>Довжина інтервалу</w:t>
      </w:r>
    </w:p>
    <w:p w14:paraId="18766530" w14:textId="77777777" w:rsidR="004D6C6A" w:rsidRPr="00E434F7" w:rsidRDefault="004D6C6A" w:rsidP="004D6C6A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kern w:val="36"/>
              <w:sz w:val="28"/>
              <w:szCs w:val="28"/>
            </w:rPr>
            <m:t>h=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kern w:val="36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kern w:val="36"/>
                  <w:sz w:val="28"/>
                  <w:szCs w:val="28"/>
                </w:rPr>
                <m:t>R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kern w:val="36"/>
                  <w:sz w:val="28"/>
                  <w:szCs w:val="28"/>
                </w:rPr>
                <m:t>n</m:t>
              </m:r>
            </m:den>
          </m:f>
        </m:oMath>
      </m:oMathPara>
    </w:p>
    <w:p w14:paraId="11149F22" w14:textId="77777777" w:rsidR="004D6C6A" w:rsidRDefault="004D6C6A" w:rsidP="004D6C6A">
      <w:pPr>
        <w:pStyle w:val="40"/>
        <w:shd w:val="clear" w:color="auto" w:fill="auto"/>
        <w:spacing w:before="0" w:line="360" w:lineRule="auto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>
        <w:rPr>
          <w:rFonts w:ascii="Times New Roman" w:hAnsi="Times New Roman"/>
          <w:b w:val="0"/>
          <w:bCs w:val="0"/>
          <w:kern w:val="36"/>
          <w:sz w:val="28"/>
          <w:szCs w:val="28"/>
        </w:rPr>
        <w:tab/>
        <w:t>Після цього визначимо абсолютні частоти на інтервалах та виконаємо перевірку критерія Пірсона (</w:t>
      </w:r>
      <m:oMath>
        <m:sSup>
          <m:sSupPr>
            <m:ctrlPr>
              <w:rPr>
                <w:rFonts w:ascii="Cambria Math" w:hAnsi="Cambria Math"/>
                <w:b w:val="0"/>
                <w:bCs w:val="0"/>
                <w:i/>
                <w:kern w:val="36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kern w:val="36"/>
                <w:sz w:val="28"/>
                <w:szCs w:val="28"/>
              </w:rPr>
              <m:t>χ</m:t>
            </m:r>
          </m:e>
          <m:sup>
            <m:r>
              <m:rPr>
                <m:sty m:val="bi"/>
              </m:rPr>
              <w:rPr>
                <w:rFonts w:ascii="Cambria Math" w:hAnsi="Cambria Math"/>
                <w:kern w:val="36"/>
                <w:sz w:val="28"/>
                <w:szCs w:val="28"/>
              </w:rPr>
              <m:t>2</m:t>
            </m:r>
          </m:sup>
        </m:sSup>
      </m:oMath>
      <w:r>
        <w:rPr>
          <w:rFonts w:ascii="Times New Roman" w:hAnsi="Times New Roman"/>
          <w:b w:val="0"/>
          <w:bCs w:val="0"/>
          <w:kern w:val="36"/>
          <w:sz w:val="28"/>
          <w:szCs w:val="28"/>
        </w:rPr>
        <w:t>).</w:t>
      </w:r>
    </w:p>
    <w:p w14:paraId="5F299F46" w14:textId="01F0810A" w:rsidR="004D6C6A" w:rsidRPr="00993D13" w:rsidRDefault="004D6C6A" w:rsidP="004D6C6A">
      <w:pPr>
        <w:pStyle w:val="40"/>
        <w:shd w:val="clear" w:color="auto" w:fill="auto"/>
        <w:spacing w:before="0" w:line="360" w:lineRule="auto"/>
        <w:rPr>
          <w:rFonts w:ascii="Times New Roman" w:hAnsi="Times New Roman"/>
          <w:b w:val="0"/>
          <w:bCs w:val="0"/>
          <w:kern w:val="36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kern w:val="36"/>
          <w:sz w:val="28"/>
          <w:szCs w:val="28"/>
        </w:rPr>
        <w:tab/>
        <w:t xml:space="preserve">За результатами роботи отримали значення критерію </w:t>
      </w:r>
      <m:oMath>
        <m:sSubSup>
          <m:sSubSupPr>
            <m:ctrlPr>
              <w:rPr>
                <w:rFonts w:ascii="Cambria Math" w:hAnsi="Cambria Math"/>
                <w:b w:val="0"/>
                <w:bCs w:val="0"/>
                <w:i/>
                <w:kern w:val="36"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kern w:val="36"/>
                <w:sz w:val="28"/>
                <w:szCs w:val="28"/>
                <w:lang w:val="ru-RU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36"/>
                <w:sz w:val="28"/>
                <w:szCs w:val="28"/>
              </w:rPr>
              <m:t>спост</m:t>
            </m:r>
          </m:sub>
          <m:sup>
            <m:r>
              <m:rPr>
                <m:sty m:val="bi"/>
              </m:rPr>
              <w:rPr>
                <w:rFonts w:ascii="Cambria Math" w:hAnsi="Cambria Math"/>
                <w:kern w:val="36"/>
                <w:sz w:val="28"/>
                <w:szCs w:val="28"/>
              </w:rPr>
              <m:t>2</m:t>
            </m:r>
          </m:sup>
        </m:sSubSup>
      </m:oMath>
      <w:r w:rsidRPr="006119E4">
        <w:rPr>
          <w:rFonts w:ascii="Times New Roman" w:hAnsi="Times New Roman"/>
          <w:b w:val="0"/>
          <w:bCs w:val="0"/>
          <w:kern w:val="36"/>
          <w:sz w:val="28"/>
          <w:szCs w:val="28"/>
          <w:lang w:val="ru-RU"/>
        </w:rPr>
        <w:t xml:space="preserve"> </w:t>
      </w:r>
      <w:r w:rsidRPr="00993D13">
        <w:rPr>
          <w:rFonts w:ascii="Times New Roman" w:hAnsi="Times New Roman"/>
          <w:b w:val="0"/>
          <w:bCs w:val="0"/>
          <w:kern w:val="36"/>
          <w:sz w:val="28"/>
          <w:szCs w:val="28"/>
          <w:lang w:val="ru-RU"/>
        </w:rPr>
        <w:t xml:space="preserve">= </w:t>
      </w:r>
      <w:r w:rsidR="00993D13" w:rsidRPr="00993D13">
        <w:rPr>
          <w:rFonts w:ascii="Times New Roman" w:hAnsi="Times New Roman"/>
          <w:b w:val="0"/>
          <w:bCs w:val="0"/>
          <w:kern w:val="36"/>
          <w:sz w:val="28"/>
          <w:szCs w:val="28"/>
          <w:lang w:val="ru-RU"/>
        </w:rPr>
        <w:t>7.995</w:t>
      </w:r>
      <w:r w:rsidRPr="00993D13">
        <w:rPr>
          <w:rFonts w:ascii="Times New Roman" w:hAnsi="Times New Roman"/>
          <w:b w:val="0"/>
          <w:bCs w:val="0"/>
          <w:kern w:val="36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Відповідне значення </w:t>
      </w:r>
      <m:oMath>
        <m:sSubSup>
          <m:sSubSupPr>
            <m:ctrlPr>
              <w:rPr>
                <w:rFonts w:ascii="Cambria Math" w:hAnsi="Cambria Math"/>
                <w:b w:val="0"/>
                <w:bCs w:val="0"/>
                <w:i/>
                <w:kern w:val="36"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kern w:val="36"/>
                <w:sz w:val="28"/>
                <w:szCs w:val="28"/>
                <w:lang w:val="en-US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36"/>
                <w:sz w:val="28"/>
                <w:szCs w:val="28"/>
              </w:rPr>
              <m:t>крит</m:t>
            </m:r>
          </m:sub>
          <m:sup>
            <m:r>
              <m:rPr>
                <m:sty m:val="bi"/>
              </m:rPr>
              <w:rPr>
                <w:rFonts w:ascii="Cambria Math" w:hAnsi="Cambria Math"/>
                <w:kern w:val="36"/>
                <w:sz w:val="28"/>
                <w:szCs w:val="28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  <w:kern w:val="36"/>
            <w:sz w:val="28"/>
            <w:szCs w:val="28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kern w:val="36"/>
            <w:sz w:val="28"/>
            <w:szCs w:val="28"/>
            <w:lang w:val="en-US"/>
          </w:rPr>
          <m:t>22</m:t>
        </m:r>
        <m:r>
          <m:rPr>
            <m:sty m:val="bi"/>
          </m:rPr>
          <w:rPr>
            <w:rFonts w:ascii="Cambria Math" w:hAnsi="Cambria Math"/>
            <w:kern w:val="36"/>
            <w:sz w:val="28"/>
            <w:szCs w:val="28"/>
            <w:lang w:val="ru-RU"/>
          </w:rPr>
          <m:t>.</m:t>
        </m:r>
        <m:r>
          <m:rPr>
            <m:sty m:val="bi"/>
          </m:rPr>
          <w:rPr>
            <w:rFonts w:ascii="Cambria Math" w:hAnsi="Cambria Math"/>
            <w:kern w:val="36"/>
            <w:sz w:val="28"/>
            <w:szCs w:val="28"/>
            <w:lang w:val="en-US"/>
          </w:rPr>
          <m:t>362</m:t>
        </m:r>
      </m:oMath>
      <w:r w:rsidRPr="00993D13">
        <w:rPr>
          <w:rFonts w:ascii="Times New Roman" w:hAnsi="Times New Roman"/>
          <w:b w:val="0"/>
          <w:bCs w:val="0"/>
          <w:kern w:val="36"/>
          <w:sz w:val="28"/>
          <w:szCs w:val="28"/>
          <w:lang w:val="ru-RU"/>
        </w:rPr>
        <w:t>.</w:t>
      </w:r>
    </w:p>
    <w:p w14:paraId="6736F337" w14:textId="77777777" w:rsidR="00F574B5" w:rsidRDefault="00F574B5" w:rsidP="00D02922">
      <w:pPr>
        <w:spacing w:line="360" w:lineRule="auto"/>
        <w:rPr>
          <w:sz w:val="28"/>
          <w:szCs w:val="28"/>
          <w:lang w:val="uk-UA"/>
        </w:rPr>
      </w:pPr>
    </w:p>
    <w:p w14:paraId="6D017852" w14:textId="77777777" w:rsidR="00993D13" w:rsidRDefault="00F574B5" w:rsidP="004D6C6A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Текст програми:</w:t>
      </w:r>
    </w:p>
    <w:p w14:paraId="622A698B" w14:textId="77777777" w:rsidR="00993D13" w:rsidRPr="00993D13" w:rsidRDefault="00993D13" w:rsidP="004D6C6A">
      <w:pPr>
        <w:spacing w:line="360" w:lineRule="auto"/>
        <w:rPr>
          <w:b/>
          <w:i/>
          <w:iCs/>
          <w:sz w:val="28"/>
          <w:szCs w:val="28"/>
          <w:u w:val="single"/>
          <w:lang w:val="en-US"/>
        </w:rPr>
      </w:pPr>
      <w:r w:rsidRPr="00993D13">
        <w:rPr>
          <w:b/>
          <w:i/>
          <w:iCs/>
          <w:sz w:val="28"/>
          <w:szCs w:val="28"/>
          <w:u w:val="single"/>
          <w:lang w:val="en-US"/>
        </w:rPr>
        <w:t>main.go</w:t>
      </w:r>
    </w:p>
    <w:p w14:paraId="0B33B4BF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package main</w:t>
      </w:r>
    </w:p>
    <w:p w14:paraId="59A9BFED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6034DE4F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import (</w:t>
      </w:r>
    </w:p>
    <w:p w14:paraId="6741562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"fmt"</w:t>
      </w:r>
    </w:p>
    <w:p w14:paraId="50935E73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"log"</w:t>
      </w:r>
    </w:p>
    <w:p w14:paraId="409B4FC6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"random-module/chi"</w:t>
      </w:r>
    </w:p>
    <w:p w14:paraId="21502B4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"random-module/random"</w:t>
      </w:r>
    </w:p>
    <w:p w14:paraId="1B994685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)</w:t>
      </w:r>
    </w:p>
    <w:p w14:paraId="62331C3A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5DCEDAF3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func main() {</w:t>
      </w:r>
    </w:p>
    <w:p w14:paraId="63B27C1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random.SetSeed(6 * 100)</w:t>
      </w:r>
    </w:p>
    <w:p w14:paraId="7F840A67" w14:textId="6B884AF7" w:rsidR="00993D13" w:rsidRPr="00993D13" w:rsidRDefault="00993D13" w:rsidP="001A7102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size := 10000</w:t>
      </w:r>
    </w:p>
    <w:p w14:paraId="07901CB7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3EAA3F5E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fmt.Println("- - - Linear Distribution Generator - - -")</w:t>
      </w:r>
    </w:p>
    <w:p w14:paraId="244DDD68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calcLcgPeriod()</w:t>
      </w:r>
    </w:p>
    <w:p w14:paraId="5A33939B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testLcg(size)</w:t>
      </w:r>
    </w:p>
    <w:p w14:paraId="14D6693A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008F886D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1D71737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func testLcg(size int) {</w:t>
      </w:r>
    </w:p>
    <w:p w14:paraId="2467B370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lastRenderedPageBreak/>
        <w:tab/>
        <w:t>sample := random.GenRandomSlice(size)</w:t>
      </w:r>
    </w:p>
    <w:p w14:paraId="395BA3C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intervals, _, _, _ := chi.MakeIntervals(sample)</w:t>
      </w:r>
    </w:p>
    <w:p w14:paraId="0BA78B9D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frequencies := chi.GetAbsoluteFrequencies(intervals)</w:t>
      </w:r>
    </w:p>
    <w:p w14:paraId="35A3AE33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critical, _ := chi.GetChi2Critical(len(intervals)-1, 0.05)</w:t>
      </w:r>
    </w:p>
    <w:p w14:paraId="635E9BCA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actual := chi.CalcChi2Uni(frequencies, len(sample))</w:t>
      </w:r>
    </w:p>
    <w:p w14:paraId="3F8B763D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ok := actual &lt; critical</w:t>
      </w:r>
    </w:p>
    <w:p w14:paraId="6443E48A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1BA36EEE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strOk := "PASSED"</w:t>
      </w:r>
    </w:p>
    <w:p w14:paraId="67E37068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if !ok {</w:t>
      </w:r>
    </w:p>
    <w:p w14:paraId="1B5C3EB8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strOk = "FAILED"</w:t>
      </w:r>
    </w:p>
    <w:p w14:paraId="3CDED2C4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}</w:t>
      </w:r>
    </w:p>
    <w:p w14:paraId="4B486C57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347115DB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printFrequencies(frequencies)</w:t>
      </w:r>
    </w:p>
    <w:p w14:paraId="71603AA3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fmt.Printf("Chi-square distribution (actual): %.3f\n", actual)</w:t>
      </w:r>
    </w:p>
    <w:p w14:paraId="13B67561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fmt.Printf("Chi-square distribution (critical): %.3f\n", critical)</w:t>
      </w:r>
    </w:p>
    <w:p w14:paraId="59C1CEF2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fmt.Printf("\n%s\n\n", strOk)</w:t>
      </w:r>
    </w:p>
    <w:p w14:paraId="3C0058D1" w14:textId="6917FCF1" w:rsidR="00993D13" w:rsidRDefault="00993D13" w:rsidP="001A7102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584FA09C" w14:textId="77777777" w:rsidR="001A7102" w:rsidRPr="00993D13" w:rsidRDefault="001A7102" w:rsidP="001A7102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745C1FA4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func printFrequencies(frequencies []float64) {</w:t>
      </w:r>
    </w:p>
    <w:p w14:paraId="0D36CEFE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fmt.Println("Frequencies:")</w:t>
      </w:r>
    </w:p>
    <w:p w14:paraId="0AAF95DB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0D14B326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for _, item := range frequencies {</w:t>
      </w:r>
    </w:p>
    <w:p w14:paraId="6E29824F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fmt.Printf("%.0f ", item)</w:t>
      </w:r>
    </w:p>
    <w:p w14:paraId="4978F1CE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}</w:t>
      </w:r>
    </w:p>
    <w:p w14:paraId="3FE15543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4290B49F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fmt.Println()</w:t>
      </w:r>
    </w:p>
    <w:p w14:paraId="446E03F7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4B9AEA27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1115C8B1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func calcLcgPeriod() int {</w:t>
      </w:r>
    </w:p>
    <w:p w14:paraId="0BC0DEB5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fmt.Println("Calculating the generator period:")</w:t>
      </w:r>
    </w:p>
    <w:p w14:paraId="012C8645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2427C79B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first := random.LcgAllBits()</w:t>
      </w:r>
    </w:p>
    <w:p w14:paraId="2521442D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i := 1</w:t>
      </w:r>
    </w:p>
    <w:p w14:paraId="0841408A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4A55A338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for ; random.LcgAllBits() != first; i++ {</w:t>
      </w:r>
    </w:p>
    <w:p w14:paraId="52637C90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if i%1e8 == 0 {</w:t>
      </w:r>
    </w:p>
    <w:p w14:paraId="4DAE80F8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fmt.Print(".")</w:t>
      </w:r>
    </w:p>
    <w:p w14:paraId="3A969012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}</w:t>
      </w:r>
    </w:p>
    <w:p w14:paraId="3D21E48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}</w:t>
      </w:r>
    </w:p>
    <w:p w14:paraId="584998D0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1A78481E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fmt.Printf("\nPeriod: %d\n", i)</w:t>
      </w:r>
    </w:p>
    <w:p w14:paraId="1373779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return i</w:t>
      </w:r>
    </w:p>
    <w:p w14:paraId="4FBFF41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566F6AF5" w14:textId="77777777" w:rsidR="00993D13" w:rsidRPr="00993D13" w:rsidRDefault="00993D13" w:rsidP="001A7102">
      <w:pPr>
        <w:spacing w:line="360" w:lineRule="auto"/>
        <w:rPr>
          <w:b/>
          <w:i/>
          <w:iCs/>
          <w:sz w:val="28"/>
          <w:szCs w:val="28"/>
          <w:u w:val="single"/>
          <w:lang w:val="en-US"/>
        </w:rPr>
      </w:pPr>
      <w:r w:rsidRPr="00993D13">
        <w:rPr>
          <w:b/>
          <w:i/>
          <w:iCs/>
          <w:sz w:val="28"/>
          <w:szCs w:val="28"/>
          <w:u w:val="single"/>
          <w:lang w:val="en-US"/>
        </w:rPr>
        <w:t>chi.go</w:t>
      </w:r>
    </w:p>
    <w:p w14:paraId="47FCE954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package chi</w:t>
      </w:r>
    </w:p>
    <w:p w14:paraId="4C900EB0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4D90413D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import (</w:t>
      </w:r>
    </w:p>
    <w:p w14:paraId="3223B00E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"errors"</w:t>
      </w:r>
    </w:p>
    <w:p w14:paraId="1E25DC55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"math"</w:t>
      </w:r>
    </w:p>
    <w:p w14:paraId="2D827B27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)</w:t>
      </w:r>
    </w:p>
    <w:p w14:paraId="01BB4B95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094F4064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var critical5 = []float64{3.841, 5.991, 7.815, 9.488, 11.070, 12.592, 14.067, 15.507, 16.919, 18.307, 19.675, 21.026, 22.362, 23.685, 24.996, 26.296, 27.587, 28.869, 30.144, 31.410, 32.671, 33.924, 35.172, 36.415, 37.652, 38.885, 40.113, 41.337, 42.557, 43.773}</w:t>
      </w:r>
    </w:p>
    <w:p w14:paraId="4065E4B8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20042DA5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func CalcChi2Uni(frequencies []float64, total int) float64 {</w:t>
      </w:r>
    </w:p>
    <w:p w14:paraId="5B57D015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res := 0.0</w:t>
      </w:r>
    </w:p>
    <w:p w14:paraId="52D697D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expected := float64(total) / float64(len(frequencies))</w:t>
      </w:r>
    </w:p>
    <w:p w14:paraId="0D8CB1C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698D1DD8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for _, f := range frequencies {</w:t>
      </w:r>
    </w:p>
    <w:p w14:paraId="65BEDFA7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res += (f - expected) * (f - expected) / expected</w:t>
      </w:r>
    </w:p>
    <w:p w14:paraId="6696F0FE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}</w:t>
      </w:r>
    </w:p>
    <w:p w14:paraId="47A82C9F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19C49C44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return res</w:t>
      </w:r>
    </w:p>
    <w:p w14:paraId="26ABA1A4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2164C841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4088E05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lastRenderedPageBreak/>
        <w:t>func GetChi2Critical(df int, p float64) (float64, error) {</w:t>
      </w:r>
    </w:p>
    <w:p w14:paraId="5E138874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var critical *[]float64 = nil</w:t>
      </w:r>
    </w:p>
    <w:p w14:paraId="2E66A6FA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3320A0AF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switch p {</w:t>
      </w:r>
    </w:p>
    <w:p w14:paraId="05C12794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case 0.05:</w:t>
      </w:r>
    </w:p>
    <w:p w14:paraId="5E180F9D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critical = &amp;critical5</w:t>
      </w:r>
    </w:p>
    <w:p w14:paraId="5C1BD260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}</w:t>
      </w:r>
    </w:p>
    <w:p w14:paraId="32628CA2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09BA01F0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if critical == nil || df &lt;= 0 || len(*critical) &lt; df {</w:t>
      </w:r>
    </w:p>
    <w:p w14:paraId="3FE91AE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return 0, errors.New("Unsupported parameters")</w:t>
      </w:r>
    </w:p>
    <w:p w14:paraId="6CBA9531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}</w:t>
      </w:r>
    </w:p>
    <w:p w14:paraId="4CFA6140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3C71B62F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return (*critical)[df-1], nil</w:t>
      </w:r>
    </w:p>
    <w:p w14:paraId="7166EC0F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147AE421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498E7006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func calcIntegral(interval []float64, stdDev, mean float64) float64 {</w:t>
      </w:r>
    </w:p>
    <w:p w14:paraId="786C6C32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sum := 0.0</w:t>
      </w:r>
    </w:p>
    <w:p w14:paraId="727FA815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26601974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for i := 1; i &lt; len(interval); i++ {</w:t>
      </w:r>
    </w:p>
    <w:p w14:paraId="4FBD394D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 := calcLaplasFunction(interval[i], stdDev, mean)</w:t>
      </w:r>
    </w:p>
    <w:p w14:paraId="294C27B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if !math.IsNaN(f) {</w:t>
      </w:r>
    </w:p>
    <w:p w14:paraId="699CBB7F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sum += f</w:t>
      </w:r>
    </w:p>
    <w:p w14:paraId="3CD1E86E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}</w:t>
      </w:r>
    </w:p>
    <w:p w14:paraId="5BCE9003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}</w:t>
      </w:r>
    </w:p>
    <w:p w14:paraId="1E77AAF1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6FE5AFF2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a := calcLaplasFunction(interval[0], stdDev, mean)</w:t>
      </w:r>
    </w:p>
    <w:p w14:paraId="599BD34B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b := calcLaplasFunction(interval[len(interval)-1], stdDev, mean)</w:t>
      </w:r>
    </w:p>
    <w:p w14:paraId="4A05D22A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sum += (a + b) / 2</w:t>
      </w:r>
    </w:p>
    <w:p w14:paraId="5C5C8101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63CDE4D8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return sum</w:t>
      </w:r>
    </w:p>
    <w:p w14:paraId="6CD1185E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2CA0CF8D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30472260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func calcLaplasFunction(x, stdDev, mean float64) float64 {</w:t>
      </w:r>
    </w:p>
    <w:p w14:paraId="33FE81A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lastRenderedPageBreak/>
        <w:tab/>
        <w:t>return 1.0 / (stdDev * math.Sqrt(2*math.Pi)) *</w:t>
      </w:r>
    </w:p>
    <w:p w14:paraId="45C1007E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math.Exp(-math.Pow(x-mean, 2)/(2*stdDev*stdDev))</w:t>
      </w:r>
    </w:p>
    <w:p w14:paraId="183CC24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6DF61C32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15A4946A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func GetAbsoluteFrequencies(intervals [][]float64) []float64 {</w:t>
      </w:r>
    </w:p>
    <w:p w14:paraId="65DE6FD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frequencies := make([]float64, len(intervals))</w:t>
      </w:r>
    </w:p>
    <w:p w14:paraId="21764475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512D07CE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for i, interval := range intervals {</w:t>
      </w:r>
    </w:p>
    <w:p w14:paraId="479158BB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frequencies[i] = float64(len(interval))</w:t>
      </w:r>
    </w:p>
    <w:p w14:paraId="2E05D12E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}</w:t>
      </w:r>
    </w:p>
    <w:p w14:paraId="3036A3F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3B3DBEF5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return frequencies</w:t>
      </w:r>
    </w:p>
    <w:p w14:paraId="4AD390A0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316018E0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4EA71F8B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func MakeIntervals(sample []float64) ([][]float64, float64, float64, float64) {</w:t>
      </w:r>
    </w:p>
    <w:p w14:paraId="7C71ECF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intervals := make([][]float64, GetNumberOfIntervals(len(sample)))</w:t>
      </w:r>
    </w:p>
    <w:p w14:paraId="399D896A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min, max := minMax(sample)</w:t>
      </w:r>
    </w:p>
    <w:p w14:paraId="6BAD89BD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dataRange := max - min</w:t>
      </w:r>
    </w:p>
    <w:p w14:paraId="7B89F684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intervalLen := dataRange / float64(len(intervals))</w:t>
      </w:r>
    </w:p>
    <w:p w14:paraId="76C324A7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376220DE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for _, n := range sample {</w:t>
      </w:r>
    </w:p>
    <w:p w14:paraId="4A93A46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index := int(math.Min((n-min)/intervalLen, float64(len(intervals)-1)))</w:t>
      </w:r>
    </w:p>
    <w:p w14:paraId="1D174017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intervals[index] = append(intervals[index], n)</w:t>
      </w:r>
    </w:p>
    <w:p w14:paraId="20027412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}</w:t>
      </w:r>
    </w:p>
    <w:p w14:paraId="192B957B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38125957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return intervals, intervalLen, min, max</w:t>
      </w:r>
    </w:p>
    <w:p w14:paraId="32FA274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2DC59715" w14:textId="77777777" w:rsidR="00993D13" w:rsidRPr="00993D13" w:rsidRDefault="00993D13" w:rsidP="001A7102">
      <w:pPr>
        <w:spacing w:line="360" w:lineRule="auto"/>
        <w:ind w:firstLine="0"/>
        <w:rPr>
          <w:rFonts w:asciiTheme="minorHAnsi" w:hAnsiTheme="minorHAnsi" w:cstheme="minorHAnsi"/>
          <w:bCs/>
          <w:szCs w:val="24"/>
          <w:lang w:val="en-US"/>
        </w:rPr>
      </w:pPr>
    </w:p>
    <w:p w14:paraId="1041BEE6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func GetNumberOfIntervals(n int) int {</w:t>
      </w:r>
    </w:p>
    <w:p w14:paraId="45452ED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return 1 + int(math.Log2(float64(n)))</w:t>
      </w:r>
    </w:p>
    <w:p w14:paraId="0A237555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0D58F554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28C85AE1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func minMax(arr []float64) (float64, float64) {</w:t>
      </w:r>
    </w:p>
    <w:p w14:paraId="29532888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lastRenderedPageBreak/>
        <w:tab/>
        <w:t>max := arr[0]</w:t>
      </w:r>
    </w:p>
    <w:p w14:paraId="7646A51F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min := arr[0]</w:t>
      </w:r>
    </w:p>
    <w:p w14:paraId="0F398D8D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for _, n := range arr {</w:t>
      </w:r>
    </w:p>
    <w:p w14:paraId="2DF8144B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if n &gt; max {</w:t>
      </w:r>
    </w:p>
    <w:p w14:paraId="212F5252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max = n</w:t>
      </w:r>
    </w:p>
    <w:p w14:paraId="2F75DBC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}</w:t>
      </w:r>
    </w:p>
    <w:p w14:paraId="577DE9F0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if n &lt; min {</w:t>
      </w:r>
    </w:p>
    <w:p w14:paraId="14848B4F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min = n</w:t>
      </w:r>
    </w:p>
    <w:p w14:paraId="3BE1177D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}</w:t>
      </w:r>
    </w:p>
    <w:p w14:paraId="454EDC51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}</w:t>
      </w:r>
    </w:p>
    <w:p w14:paraId="7D66FB52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return min, max</w:t>
      </w:r>
    </w:p>
    <w:p w14:paraId="0D3C2F48" w14:textId="72C46834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6DF6219F" w14:textId="77777777" w:rsidR="00993D13" w:rsidRPr="00993D13" w:rsidRDefault="00993D13" w:rsidP="00993D13">
      <w:pPr>
        <w:spacing w:line="360" w:lineRule="auto"/>
        <w:rPr>
          <w:b/>
          <w:i/>
          <w:iCs/>
          <w:sz w:val="28"/>
          <w:szCs w:val="28"/>
          <w:u w:val="single"/>
          <w:lang w:val="en-US"/>
        </w:rPr>
      </w:pPr>
      <w:r w:rsidRPr="00993D13">
        <w:rPr>
          <w:b/>
          <w:i/>
          <w:iCs/>
          <w:sz w:val="28"/>
          <w:szCs w:val="28"/>
          <w:u w:val="single"/>
          <w:lang w:val="en-US"/>
        </w:rPr>
        <w:t xml:space="preserve">random.go </w:t>
      </w:r>
    </w:p>
    <w:p w14:paraId="568141AD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>package random</w:t>
      </w:r>
    </w:p>
    <w:p w14:paraId="37C17526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</w:p>
    <w:p w14:paraId="13B8017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>import "math"</w:t>
      </w:r>
    </w:p>
    <w:p w14:paraId="151D9AE3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</w:p>
    <w:p w14:paraId="2BCBA9B8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>const RAND_MAX = 32767</w:t>
      </w:r>
    </w:p>
    <w:p w14:paraId="3F3AB49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>const a = 1103515245</w:t>
      </w:r>
    </w:p>
    <w:p w14:paraId="4A2FAA6D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>const c = 12345</w:t>
      </w:r>
    </w:p>
    <w:p w14:paraId="21A9E4B3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>const m = 2147483648</w:t>
      </w:r>
    </w:p>
    <w:p w14:paraId="0DB77D5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</w:p>
    <w:p w14:paraId="53507C66" w14:textId="14B25AB0" w:rsid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>var next int64 = 1</w:t>
      </w:r>
    </w:p>
    <w:p w14:paraId="194DC3D8" w14:textId="77777777" w:rsidR="001A7102" w:rsidRPr="00993D13" w:rsidRDefault="001A7102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</w:p>
    <w:p w14:paraId="5DF9B6AA" w14:textId="77777777" w:rsidR="00993D13" w:rsidRPr="00993D13" w:rsidRDefault="00993D13" w:rsidP="001A7102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>func Lcg() int {</w:t>
      </w:r>
    </w:p>
    <w:p w14:paraId="4FE18261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next = (next*a + c) % m</w:t>
      </w:r>
    </w:p>
    <w:p w14:paraId="1953AF4A" w14:textId="50BEE766" w:rsidR="00993D13" w:rsidRPr="001A7102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return int(next&gt;&gt;16) % (RAND_MAX + 1)</w:t>
      </w:r>
      <w:r w:rsidR="001A7102">
        <w:rPr>
          <w:rFonts w:asciiTheme="minorHAnsi" w:hAnsiTheme="minorHAnsi" w:cstheme="minorHAnsi"/>
          <w:bCs/>
          <w:szCs w:val="24"/>
          <w:lang w:val="en-US"/>
        </w:rPr>
        <w:t xml:space="preserve"> // not all bits no make lcg less predictable</w:t>
      </w:r>
    </w:p>
    <w:p w14:paraId="3A785A83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>}</w:t>
      </w:r>
    </w:p>
    <w:p w14:paraId="36352902" w14:textId="46C01ADB" w:rsid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</w:p>
    <w:p w14:paraId="52D3257D" w14:textId="488FD4D8" w:rsidR="001A7102" w:rsidRPr="001A7102" w:rsidRDefault="001A7102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>
        <w:rPr>
          <w:rFonts w:asciiTheme="minorHAnsi" w:hAnsiTheme="minorHAnsi" w:cstheme="minorHAnsi"/>
          <w:bCs/>
          <w:szCs w:val="24"/>
          <w:lang w:val="en-US"/>
        </w:rPr>
        <w:t>// To test lcg period</w:t>
      </w:r>
      <w:r w:rsidR="008D600F">
        <w:rPr>
          <w:rFonts w:asciiTheme="minorHAnsi" w:hAnsiTheme="minorHAnsi" w:cstheme="minorHAnsi"/>
          <w:bCs/>
          <w:szCs w:val="24"/>
          <w:lang w:val="en-US"/>
        </w:rPr>
        <w:t xml:space="preserve"> (since Lcg() retuns only middle bits</w:t>
      </w:r>
      <w:r>
        <w:rPr>
          <w:rFonts w:asciiTheme="minorHAnsi" w:hAnsiTheme="minorHAnsi" w:cstheme="minorHAnsi"/>
          <w:bCs/>
          <w:szCs w:val="24"/>
          <w:lang w:val="en-US"/>
        </w:rPr>
        <w:t xml:space="preserve"> </w:t>
      </w:r>
    </w:p>
    <w:p w14:paraId="30730E44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>func LcgAllBits() int {</w:t>
      </w:r>
    </w:p>
    <w:p w14:paraId="48F706B1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next = (next*a + c) % m</w:t>
      </w:r>
    </w:p>
    <w:p w14:paraId="47C892C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return int(next)</w:t>
      </w:r>
    </w:p>
    <w:p w14:paraId="74B404BB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lastRenderedPageBreak/>
        <w:t>}</w:t>
      </w:r>
    </w:p>
    <w:p w14:paraId="0F0612F1" w14:textId="77777777" w:rsidR="00A3660E" w:rsidRDefault="00A3660E" w:rsidP="001A7102">
      <w:pPr>
        <w:spacing w:line="360" w:lineRule="auto"/>
        <w:ind w:firstLine="0"/>
        <w:rPr>
          <w:rFonts w:asciiTheme="minorHAnsi" w:hAnsiTheme="minorHAnsi" w:cstheme="minorHAnsi"/>
          <w:bCs/>
          <w:szCs w:val="24"/>
          <w:lang w:val="uk-UA"/>
        </w:rPr>
      </w:pPr>
    </w:p>
    <w:p w14:paraId="20EE83C3" w14:textId="0661C61A" w:rsidR="00A3660E" w:rsidRDefault="00A3660E" w:rsidP="00993D13">
      <w:pPr>
        <w:spacing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Результат виконання програми:</w:t>
      </w:r>
    </w:p>
    <w:p w14:paraId="66902FF6" w14:textId="5171416C" w:rsidR="00A3660E" w:rsidRDefault="00A3660E" w:rsidP="00993D13">
      <w:pPr>
        <w:spacing w:line="360" w:lineRule="auto"/>
        <w:rPr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ACA0D8D" wp14:editId="04769126">
            <wp:extent cx="5067300" cy="179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9D6A" w14:textId="77777777" w:rsidR="00A3660E" w:rsidRDefault="00A3660E" w:rsidP="00993D13">
      <w:pPr>
        <w:spacing w:line="360" w:lineRule="auto"/>
        <w:rPr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09CA137" wp14:editId="73E19BB6">
            <wp:extent cx="45720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0663" w14:textId="77777777" w:rsidR="00A3660E" w:rsidRDefault="00A3660E" w:rsidP="00993D13">
      <w:pPr>
        <w:spacing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Також спробуємо «зіпсувати» функцію генерації випадкових чисел, встановивши не оптимальні параметри:</w:t>
      </w:r>
    </w:p>
    <w:p w14:paraId="697ADF9D" w14:textId="77777777" w:rsidR="00A3660E" w:rsidRDefault="00A3660E" w:rsidP="00993D13">
      <w:pPr>
        <w:spacing w:line="360" w:lineRule="auto"/>
        <w:rPr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754E56B" wp14:editId="7EF1F37D">
            <wp:extent cx="5095875" cy="1819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3991" w14:textId="3FFA95EC" w:rsidR="00F574B5" w:rsidRPr="004D6C6A" w:rsidRDefault="00A3660E" w:rsidP="00993D13">
      <w:pPr>
        <w:spacing w:line="360" w:lineRule="auto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B56567B" wp14:editId="0A4054B3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606963FB-459F-45DA-8CA9-899A22836A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9"/>
              </a:graphicData>
            </a:graphic>
          </wp:inline>
        </w:drawing>
      </w:r>
      <w:r w:rsidR="00F574B5" w:rsidRPr="00F574B5">
        <w:rPr>
          <w:bCs/>
          <w:sz w:val="28"/>
          <w:szCs w:val="28"/>
          <w:lang w:val="uk-UA"/>
        </w:rPr>
        <w:br w:type="page"/>
      </w:r>
    </w:p>
    <w:p w14:paraId="23A288F2" w14:textId="77777777" w:rsidR="00F574B5" w:rsidRDefault="00F574B5">
      <w:pPr>
        <w:ind w:firstLine="0"/>
        <w:jc w:val="left"/>
        <w:rPr>
          <w:b/>
          <w:sz w:val="28"/>
          <w:szCs w:val="28"/>
          <w:lang w:val="uk-UA"/>
        </w:rPr>
      </w:pPr>
    </w:p>
    <w:p w14:paraId="6F7503F4" w14:textId="77777777" w:rsidR="00993D13" w:rsidRDefault="006E2DE5" w:rsidP="00993D13">
      <w:pPr>
        <w:spacing w:line="360" w:lineRule="auto"/>
        <w:ind w:firstLine="851"/>
        <w:rPr>
          <w:bCs/>
          <w:sz w:val="28"/>
          <w:szCs w:val="28"/>
          <w:lang w:val="uk-UA"/>
        </w:rPr>
      </w:pPr>
      <w:r w:rsidRPr="00C547CA">
        <w:rPr>
          <w:b/>
          <w:sz w:val="28"/>
          <w:szCs w:val="28"/>
          <w:lang w:val="uk-UA"/>
        </w:rPr>
        <w:t>Висновок:</w:t>
      </w:r>
      <w:r w:rsidR="004B7760" w:rsidRPr="00C452D6">
        <w:rPr>
          <w:b/>
          <w:color w:val="000000"/>
          <w:sz w:val="28"/>
          <w:szCs w:val="19"/>
          <w:highlight w:val="white"/>
          <w:lang w:val="uk-UA" w:eastAsia="uk-UA"/>
        </w:rPr>
        <w:t xml:space="preserve"> </w:t>
      </w:r>
      <w:r w:rsidR="00993D13" w:rsidRPr="00C452D6">
        <w:rPr>
          <w:color w:val="000000"/>
          <w:sz w:val="28"/>
          <w:szCs w:val="19"/>
          <w:highlight w:val="white"/>
          <w:lang w:val="uk-UA" w:eastAsia="uk-UA"/>
        </w:rPr>
        <w:t>виконавши лабораторну роботу, я</w:t>
      </w:r>
      <w:r w:rsidR="00993D13" w:rsidRPr="00C452D6">
        <w:rPr>
          <w:color w:val="000000"/>
          <w:sz w:val="28"/>
          <w:szCs w:val="19"/>
          <w:lang w:val="uk-UA" w:eastAsia="uk-UA"/>
        </w:rPr>
        <w:t xml:space="preserve"> </w:t>
      </w:r>
      <w:r w:rsidR="00993D13" w:rsidRPr="00C452D6">
        <w:rPr>
          <w:bCs/>
          <w:sz w:val="28"/>
          <w:szCs w:val="28"/>
          <w:lang w:val="uk-UA"/>
        </w:rPr>
        <w:t xml:space="preserve">набув теоретичних знань та практичних навичок </w:t>
      </w:r>
      <w:r w:rsidR="00993D13">
        <w:rPr>
          <w:bCs/>
          <w:sz w:val="28"/>
          <w:szCs w:val="28"/>
          <w:lang w:val="uk-UA"/>
        </w:rPr>
        <w:t>розробки генераторів псевдовипадкових чисел з рівномірним розподілом; навчився перевіряти адекватність розподілу таких генераторів.</w:t>
      </w:r>
    </w:p>
    <w:p w14:paraId="31951F99" w14:textId="21531A47" w:rsidR="004B7760" w:rsidRDefault="00993D13" w:rsidP="00993D13">
      <w:pPr>
        <w:spacing w:line="360" w:lineRule="auto"/>
        <w:ind w:firstLine="851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За результатами перевірки згенерованих чисел можна сказати, що їх розподіл дійсно є рівномірним, адже </w:t>
      </w:r>
      <m:oMath>
        <m:sSubSup>
          <m:sSubSup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спост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≤</m:t>
        </m:r>
        <m:sSubSup>
          <m:sSubSup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крит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bSup>
      </m:oMath>
      <w:r w:rsidRPr="00993D13">
        <w:rPr>
          <w:bCs/>
          <w:sz w:val="28"/>
          <w:szCs w:val="28"/>
          <w:lang w:val="uk-UA"/>
        </w:rPr>
        <w:t xml:space="preserve"> (7.995, 22.362)</w:t>
      </w:r>
      <w:r>
        <w:rPr>
          <w:bCs/>
          <w:sz w:val="28"/>
          <w:szCs w:val="28"/>
          <w:lang w:val="uk-UA"/>
        </w:rPr>
        <w:t xml:space="preserve">, що в свою чергу дозволяє прийняти нульову гіпотезу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</m:oMath>
      <w:r w:rsidRPr="00FB7FA3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про рівномірний розподіл псевдовипадкових чисел з достовірчою ймовірністю 0,95</w:t>
      </w:r>
      <w:r w:rsidR="004B7760">
        <w:rPr>
          <w:bCs/>
          <w:sz w:val="28"/>
          <w:szCs w:val="28"/>
          <w:lang w:val="uk-UA"/>
        </w:rPr>
        <w:t>.</w:t>
      </w:r>
      <w:r w:rsidR="004B7760" w:rsidRPr="004B7760">
        <w:rPr>
          <w:bCs/>
          <w:sz w:val="28"/>
          <w:szCs w:val="28"/>
          <w:lang w:val="uk-UA"/>
        </w:rPr>
        <w:t xml:space="preserve"> </w:t>
      </w:r>
    </w:p>
    <w:p w14:paraId="0C23E49F" w14:textId="7CD1B53F" w:rsidR="00A3660E" w:rsidRPr="003C3664" w:rsidRDefault="00A3660E" w:rsidP="00993D13">
      <w:pPr>
        <w:spacing w:line="360" w:lineRule="auto"/>
        <w:ind w:firstLine="851"/>
        <w:rPr>
          <w:bCs/>
          <w:i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А у випадку </w:t>
      </w:r>
      <w:r w:rsidR="003C3664">
        <w:rPr>
          <w:bCs/>
          <w:sz w:val="28"/>
          <w:szCs w:val="28"/>
          <w:lang w:val="uk-UA"/>
        </w:rPr>
        <w:t xml:space="preserve">не оптимальних параметрів видно, що </w:t>
      </w:r>
      <m:oMath>
        <m:sSubSup>
          <m:sSubSup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спост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≥</m:t>
        </m:r>
        <m:sSubSup>
          <m:sSubSup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крит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bSup>
      </m:oMath>
      <w:r w:rsidR="003C3664">
        <w:rPr>
          <w:bCs/>
          <w:sz w:val="28"/>
          <w:szCs w:val="28"/>
          <w:lang w:val="uk-UA"/>
        </w:rPr>
        <w:t>,</w:t>
      </w:r>
      <w:r w:rsidR="003C3664" w:rsidRPr="003C3664">
        <w:rPr>
          <w:bCs/>
          <w:sz w:val="28"/>
          <w:szCs w:val="28"/>
        </w:rPr>
        <w:t xml:space="preserve"> </w:t>
      </w:r>
      <w:r w:rsidR="003C3664">
        <w:rPr>
          <w:bCs/>
          <w:sz w:val="28"/>
          <w:szCs w:val="28"/>
          <w:lang w:val="uk-UA"/>
        </w:rPr>
        <w:t>та нульову гіпотезу необхідно відхилити.</w:t>
      </w:r>
    </w:p>
    <w:sectPr w:rsidR="00A3660E" w:rsidRPr="003C3664">
      <w:footerReference w:type="default" r:id="rId50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B59A17" w14:textId="77777777" w:rsidR="001A45E3" w:rsidRDefault="001A45E3">
      <w:r>
        <w:separator/>
      </w:r>
    </w:p>
  </w:endnote>
  <w:endnote w:type="continuationSeparator" w:id="0">
    <w:p w14:paraId="572D153F" w14:textId="77777777" w:rsidR="001A45E3" w:rsidRDefault="001A4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1A45E3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1A45E3" w:rsidRDefault="001A45E3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1A45E3" w:rsidRDefault="001A45E3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1A45E3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1A45E3" w:rsidRDefault="001A45E3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1A45E3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1A45E3" w:rsidRDefault="001A45E3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1A45E3" w:rsidRDefault="001A45E3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1A45E3" w:rsidRDefault="001A45E3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1A45E3" w:rsidRDefault="001A45E3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1A45E3" w:rsidRDefault="001A45E3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1A45E3" w:rsidRDefault="001A45E3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1A45E3" w:rsidRDefault="001A45E3">
          <w:pPr>
            <w:pStyle w:val="Footer"/>
            <w:ind w:right="-1474" w:firstLine="0"/>
            <w:jc w:val="left"/>
          </w:pPr>
        </w:p>
      </w:tc>
    </w:tr>
  </w:tbl>
  <w:p w14:paraId="735714C6" w14:textId="77777777" w:rsidR="001A45E3" w:rsidRDefault="001A45E3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475"/>
      <w:gridCol w:w="678"/>
      <w:gridCol w:w="567"/>
      <w:gridCol w:w="3827"/>
      <w:gridCol w:w="284"/>
      <w:gridCol w:w="284"/>
      <w:gridCol w:w="284"/>
      <w:gridCol w:w="964"/>
      <w:gridCol w:w="1021"/>
    </w:tblGrid>
    <w:tr w:rsidR="001A45E3" w:rsidRPr="00757A8E" w14:paraId="73E12FA2" w14:textId="77777777" w:rsidTr="00D02922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0CAABAAE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475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78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1E114824" w:rsidR="001A45E3" w:rsidRPr="00015DF8" w:rsidRDefault="001A45E3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 w:rsidRPr="00757A8E">
            <w:rPr>
              <w:sz w:val="40"/>
              <w:lang w:val="uk-UA"/>
            </w:rPr>
            <w:t>121.</w:t>
          </w:r>
          <w:r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</w:t>
          </w:r>
          <w:r w:rsidR="00D02922">
            <w:rPr>
              <w:sz w:val="40"/>
              <w:lang w:val="en-US"/>
            </w:rPr>
            <w:t>6</w:t>
          </w:r>
          <w:r w:rsidRPr="00757A8E">
            <w:rPr>
              <w:sz w:val="40"/>
              <w:lang w:val="uk-UA"/>
            </w:rPr>
            <w:t>.0</w:t>
          </w:r>
          <w:r w:rsidR="004D6C6A">
            <w:rPr>
              <w:sz w:val="40"/>
              <w:lang w:val="en-US"/>
            </w:rPr>
            <w:t>3</w:t>
          </w:r>
        </w:p>
      </w:tc>
    </w:tr>
    <w:tr w:rsidR="001A45E3" w:rsidRPr="00757A8E" w14:paraId="1AF3DA75" w14:textId="77777777" w:rsidTr="00D02922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475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78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1A45E3" w:rsidRPr="00757A8E" w14:paraId="1FA5151D" w14:textId="77777777" w:rsidTr="00D02922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475" w:type="dxa"/>
          <w:tcBorders>
            <w:top w:val="nil"/>
            <w:bottom w:val="nil"/>
          </w:tcBorders>
          <w:vAlign w:val="center"/>
        </w:tcPr>
        <w:p w14:paraId="43082DC1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№ докум.</w:t>
          </w:r>
        </w:p>
      </w:tc>
      <w:tc>
        <w:tcPr>
          <w:tcW w:w="678" w:type="dxa"/>
          <w:tcBorders>
            <w:top w:val="nil"/>
            <w:bottom w:val="nil"/>
          </w:tcBorders>
          <w:vAlign w:val="center"/>
        </w:tcPr>
        <w:p w14:paraId="2BD012AA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1A45E3" w:rsidRPr="00757A8E" w14:paraId="7EC01425" w14:textId="77777777" w:rsidTr="00D02922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1A45E3" w:rsidRPr="00757A8E" w:rsidRDefault="001A45E3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475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1A45E3" w:rsidRPr="00757A8E" w:rsidRDefault="001A45E3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678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3C259ABF" w:rsidR="001A45E3" w:rsidRPr="00015DF8" w:rsidRDefault="004D6C6A" w:rsidP="00D02FDC">
          <w:pPr>
            <w:ind w:hanging="89"/>
            <w:jc w:val="center"/>
            <w:rPr>
              <w:b/>
              <w:szCs w:val="24"/>
            </w:rPr>
          </w:pPr>
          <w:r w:rsidRPr="00E434F7">
            <w:rPr>
              <w:b/>
              <w:sz w:val="28"/>
              <w:szCs w:val="28"/>
              <w:lang w:val="uk-UA"/>
            </w:rPr>
            <w:t>Розробка програмного генератора псевдовипадкових чисел з рівномірним розподілом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1A45E3" w:rsidRPr="00757A8E" w14:paraId="35AB68E7" w14:textId="77777777" w:rsidTr="00D02922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1A45E3" w:rsidRPr="00757A8E" w:rsidRDefault="001A45E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475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1A45E3" w:rsidRPr="00757A8E" w:rsidRDefault="001A45E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678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63B2AC81" w:rsidR="001A45E3" w:rsidRPr="00975DC2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en-US"/>
            </w:rPr>
          </w:pPr>
        </w:p>
      </w:tc>
    </w:tr>
    <w:tr w:rsidR="001A45E3" w:rsidRPr="00757A8E" w14:paraId="410552D3" w14:textId="77777777" w:rsidTr="00D02922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1A45E3" w:rsidRPr="00757A8E" w:rsidRDefault="001A45E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47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7A27EAD" w:rsidR="001A45E3" w:rsidRPr="00757A8E" w:rsidRDefault="00D0292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Приходько К.С.</w:t>
          </w:r>
        </w:p>
      </w:tc>
      <w:tc>
        <w:tcPr>
          <w:tcW w:w="67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1A45E3" w:rsidRPr="00757A8E" w14:paraId="614C1EFB" w14:textId="77777777" w:rsidTr="00D02922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1A45E3" w:rsidRPr="00757A8E" w:rsidRDefault="001A45E3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47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1A45E3" w:rsidRPr="00757A8E" w:rsidRDefault="001A45E3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67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1A45E3" w:rsidRPr="00757A8E" w14:paraId="673DD3BA" w14:textId="77777777" w:rsidTr="00D02922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475" w:type="dxa"/>
          <w:tcBorders>
            <w:top w:val="single" w:sz="4" w:space="0" w:color="auto"/>
          </w:tcBorders>
        </w:tcPr>
        <w:p w14:paraId="74FBE992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78" w:type="dxa"/>
          <w:tcBorders>
            <w:top w:val="single" w:sz="4" w:space="0" w:color="auto"/>
          </w:tcBorders>
        </w:tcPr>
        <w:p w14:paraId="7F3C78E7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1A45E3" w:rsidRPr="00757A8E" w:rsidRDefault="001A45E3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1A45E3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39D56D07" w:rsidR="001A45E3" w:rsidRPr="00CE45A4" w:rsidRDefault="001A45E3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</w:rPr>
            <w:t>121.</w:t>
          </w:r>
          <w:r>
            <w:rPr>
              <w:sz w:val="40"/>
              <w:lang w:val="en-US"/>
            </w:rPr>
            <w:t>3</w:t>
          </w:r>
          <w:r>
            <w:rPr>
              <w:sz w:val="40"/>
            </w:rPr>
            <w:t>151.0</w:t>
          </w:r>
          <w:r w:rsidR="00D02922">
            <w:rPr>
              <w:sz w:val="40"/>
              <w:lang w:val="en-US"/>
            </w:rPr>
            <w:t>6</w:t>
          </w:r>
          <w:r>
            <w:rPr>
              <w:sz w:val="40"/>
            </w:rPr>
            <w:t>.0</w:t>
          </w:r>
          <w:r w:rsidR="004D6C6A">
            <w:rPr>
              <w:sz w:val="40"/>
              <w:lang w:val="en-US"/>
            </w:rPr>
            <w:t>3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1A45E3" w:rsidRDefault="001A45E3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1A45E3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1DD42C" w:rsidR="001A45E3" w:rsidRPr="00BF7874" w:rsidRDefault="001A45E3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1A45E3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1A45E3" w:rsidRDefault="001A45E3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1A45E3" w:rsidRDefault="001A45E3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1A45E3" w:rsidRDefault="001A45E3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1A45E3" w:rsidRDefault="001A45E3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1A45E3" w:rsidRDefault="001A45E3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1A45E3" w:rsidRDefault="001A45E3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1A45E3" w:rsidRDefault="001A45E3">
          <w:pPr>
            <w:pStyle w:val="Footer"/>
            <w:ind w:right="-1474" w:firstLine="0"/>
            <w:jc w:val="left"/>
          </w:pPr>
        </w:p>
      </w:tc>
    </w:tr>
  </w:tbl>
  <w:p w14:paraId="03DBE8F7" w14:textId="77777777" w:rsidR="001A45E3" w:rsidRDefault="001A45E3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7FFEF3" w14:textId="77777777" w:rsidR="001A45E3" w:rsidRDefault="001A45E3">
      <w:r>
        <w:separator/>
      </w:r>
    </w:p>
  </w:footnote>
  <w:footnote w:type="continuationSeparator" w:id="0">
    <w:p w14:paraId="4A13C997" w14:textId="77777777" w:rsidR="001A45E3" w:rsidRDefault="001A4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E629B"/>
    <w:multiLevelType w:val="multilevel"/>
    <w:tmpl w:val="043E629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30436"/>
    <w:multiLevelType w:val="multilevel"/>
    <w:tmpl w:val="8E5A89E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5C8669A"/>
    <w:multiLevelType w:val="hybridMultilevel"/>
    <w:tmpl w:val="FEF83A3A"/>
    <w:lvl w:ilvl="0" w:tplc="C3E2350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E15C8"/>
    <w:multiLevelType w:val="hybridMultilevel"/>
    <w:tmpl w:val="266ECA46"/>
    <w:lvl w:ilvl="0" w:tplc="4A4222D8">
      <w:start w:val="121"/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F5594"/>
    <w:multiLevelType w:val="multilevel"/>
    <w:tmpl w:val="8E5A89E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D366677"/>
    <w:multiLevelType w:val="multilevel"/>
    <w:tmpl w:val="B72A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123DBB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2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5EA00B4"/>
    <w:multiLevelType w:val="multilevel"/>
    <w:tmpl w:val="5D08815A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4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15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20" w15:restartNumberingAfterBreak="0">
    <w:nsid w:val="47D32B72"/>
    <w:multiLevelType w:val="hybridMultilevel"/>
    <w:tmpl w:val="14C04B6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12549"/>
    <w:multiLevelType w:val="multilevel"/>
    <w:tmpl w:val="2B9A0FF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3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27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28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64734989"/>
    <w:multiLevelType w:val="hybridMultilevel"/>
    <w:tmpl w:val="33CA3F2C"/>
    <w:lvl w:ilvl="0" w:tplc="FFFFFFFF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3" w15:restartNumberingAfterBreak="0">
    <w:nsid w:val="6556544A"/>
    <w:multiLevelType w:val="hybridMultilevel"/>
    <w:tmpl w:val="87C6589E"/>
    <w:lvl w:ilvl="0" w:tplc="CB8E8C08">
      <w:start w:val="1"/>
      <w:numFmt w:val="bullet"/>
      <w:lvlText w:val="-"/>
      <w:lvlJc w:val="left"/>
      <w:pPr>
        <w:ind w:left="13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4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9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6"/>
  </w:num>
  <w:num w:numId="3">
    <w:abstractNumId w:val="25"/>
  </w:num>
  <w:num w:numId="4">
    <w:abstractNumId w:val="32"/>
  </w:num>
  <w:num w:numId="5">
    <w:abstractNumId w:val="29"/>
  </w:num>
  <w:num w:numId="6">
    <w:abstractNumId w:val="37"/>
  </w:num>
  <w:num w:numId="7">
    <w:abstractNumId w:val="5"/>
  </w:num>
  <w:num w:numId="8">
    <w:abstractNumId w:val="9"/>
  </w:num>
  <w:num w:numId="9">
    <w:abstractNumId w:val="3"/>
  </w:num>
  <w:num w:numId="10">
    <w:abstractNumId w:val="17"/>
  </w:num>
  <w:num w:numId="11">
    <w:abstractNumId w:val="10"/>
  </w:num>
  <w:num w:numId="12">
    <w:abstractNumId w:val="22"/>
  </w:num>
  <w:num w:numId="13">
    <w:abstractNumId w:val="23"/>
  </w:num>
  <w:num w:numId="14">
    <w:abstractNumId w:val="26"/>
  </w:num>
  <w:num w:numId="15">
    <w:abstractNumId w:val="39"/>
  </w:num>
  <w:num w:numId="16">
    <w:abstractNumId w:val="34"/>
  </w:num>
  <w:num w:numId="17">
    <w:abstractNumId w:val="6"/>
  </w:num>
  <w:num w:numId="18">
    <w:abstractNumId w:val="15"/>
  </w:num>
  <w:num w:numId="19">
    <w:abstractNumId w:val="24"/>
  </w:num>
  <w:num w:numId="20">
    <w:abstractNumId w:val="18"/>
  </w:num>
  <w:num w:numId="21">
    <w:abstractNumId w:val="36"/>
  </w:num>
  <w:num w:numId="22">
    <w:abstractNumId w:val="28"/>
  </w:num>
  <w:num w:numId="23">
    <w:abstractNumId w:val="30"/>
  </w:num>
  <w:num w:numId="24">
    <w:abstractNumId w:val="35"/>
  </w:num>
  <w:num w:numId="25">
    <w:abstractNumId w:val="14"/>
  </w:num>
  <w:num w:numId="26">
    <w:abstractNumId w:val="12"/>
  </w:num>
  <w:num w:numId="27">
    <w:abstractNumId w:val="38"/>
  </w:num>
  <w:num w:numId="28">
    <w:abstractNumId w:val="27"/>
  </w:num>
  <w:num w:numId="29">
    <w:abstractNumId w:val="19"/>
  </w:num>
  <w:num w:numId="30">
    <w:abstractNumId w:val="8"/>
  </w:num>
  <w:num w:numId="31">
    <w:abstractNumId w:val="21"/>
  </w:num>
  <w:num w:numId="32">
    <w:abstractNumId w:val="1"/>
  </w:num>
  <w:num w:numId="33">
    <w:abstractNumId w:val="11"/>
  </w:num>
  <w:num w:numId="34">
    <w:abstractNumId w:val="13"/>
  </w:num>
  <w:num w:numId="35">
    <w:abstractNumId w:val="7"/>
  </w:num>
  <w:num w:numId="36">
    <w:abstractNumId w:val="33"/>
  </w:num>
  <w:num w:numId="37">
    <w:abstractNumId w:val="2"/>
  </w:num>
  <w:num w:numId="38">
    <w:abstractNumId w:val="0"/>
  </w:num>
  <w:num w:numId="39">
    <w:abstractNumId w:val="4"/>
  </w:num>
  <w:num w:numId="40">
    <w:abstractNumId w:val="20"/>
  </w:num>
  <w:num w:numId="4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15DF8"/>
    <w:rsid w:val="0001725B"/>
    <w:rsid w:val="000354DE"/>
    <w:rsid w:val="0004104B"/>
    <w:rsid w:val="00044679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85CB1"/>
    <w:rsid w:val="0008733C"/>
    <w:rsid w:val="00093B1D"/>
    <w:rsid w:val="00096764"/>
    <w:rsid w:val="000A266F"/>
    <w:rsid w:val="000B01D1"/>
    <w:rsid w:val="000B2716"/>
    <w:rsid w:val="000B27E6"/>
    <w:rsid w:val="000B4897"/>
    <w:rsid w:val="000B629E"/>
    <w:rsid w:val="000B6493"/>
    <w:rsid w:val="000B788B"/>
    <w:rsid w:val="000C01C2"/>
    <w:rsid w:val="000D17F9"/>
    <w:rsid w:val="000D740D"/>
    <w:rsid w:val="000E16B9"/>
    <w:rsid w:val="000E7627"/>
    <w:rsid w:val="000F0CA9"/>
    <w:rsid w:val="000F37F6"/>
    <w:rsid w:val="00105B17"/>
    <w:rsid w:val="00117BB3"/>
    <w:rsid w:val="00122C30"/>
    <w:rsid w:val="001241B1"/>
    <w:rsid w:val="0012445C"/>
    <w:rsid w:val="00135E2D"/>
    <w:rsid w:val="0013611E"/>
    <w:rsid w:val="0014148D"/>
    <w:rsid w:val="00141DAA"/>
    <w:rsid w:val="0014280A"/>
    <w:rsid w:val="00147853"/>
    <w:rsid w:val="00150E4A"/>
    <w:rsid w:val="00164F04"/>
    <w:rsid w:val="001708F0"/>
    <w:rsid w:val="00172540"/>
    <w:rsid w:val="0018150D"/>
    <w:rsid w:val="001861A6"/>
    <w:rsid w:val="001876ED"/>
    <w:rsid w:val="00187DCE"/>
    <w:rsid w:val="00190D80"/>
    <w:rsid w:val="00192B54"/>
    <w:rsid w:val="00194329"/>
    <w:rsid w:val="001A380E"/>
    <w:rsid w:val="001A45E3"/>
    <w:rsid w:val="001A5E13"/>
    <w:rsid w:val="001A7102"/>
    <w:rsid w:val="001B168D"/>
    <w:rsid w:val="001B5C33"/>
    <w:rsid w:val="001C3940"/>
    <w:rsid w:val="001D02E4"/>
    <w:rsid w:val="001D2340"/>
    <w:rsid w:val="001D70C7"/>
    <w:rsid w:val="001F150E"/>
    <w:rsid w:val="001F372A"/>
    <w:rsid w:val="00204364"/>
    <w:rsid w:val="00205471"/>
    <w:rsid w:val="00211736"/>
    <w:rsid w:val="00215A06"/>
    <w:rsid w:val="0022002A"/>
    <w:rsid w:val="00220379"/>
    <w:rsid w:val="0022124E"/>
    <w:rsid w:val="00226890"/>
    <w:rsid w:val="002305E3"/>
    <w:rsid w:val="00241BF6"/>
    <w:rsid w:val="00242472"/>
    <w:rsid w:val="00244DA5"/>
    <w:rsid w:val="0024722F"/>
    <w:rsid w:val="002478C9"/>
    <w:rsid w:val="00257F31"/>
    <w:rsid w:val="00263C00"/>
    <w:rsid w:val="00264D3F"/>
    <w:rsid w:val="00265F30"/>
    <w:rsid w:val="00266E70"/>
    <w:rsid w:val="002675A0"/>
    <w:rsid w:val="002706A9"/>
    <w:rsid w:val="00273EAA"/>
    <w:rsid w:val="00284DD3"/>
    <w:rsid w:val="002878E3"/>
    <w:rsid w:val="002906CB"/>
    <w:rsid w:val="002A05DB"/>
    <w:rsid w:val="002B17E1"/>
    <w:rsid w:val="002B182F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2F7FF9"/>
    <w:rsid w:val="00303741"/>
    <w:rsid w:val="00305489"/>
    <w:rsid w:val="00305903"/>
    <w:rsid w:val="00306E23"/>
    <w:rsid w:val="00310063"/>
    <w:rsid w:val="0031326C"/>
    <w:rsid w:val="00316BD9"/>
    <w:rsid w:val="00317655"/>
    <w:rsid w:val="00327575"/>
    <w:rsid w:val="0033257C"/>
    <w:rsid w:val="00346C44"/>
    <w:rsid w:val="003475FA"/>
    <w:rsid w:val="003512B0"/>
    <w:rsid w:val="00371F47"/>
    <w:rsid w:val="00376C4C"/>
    <w:rsid w:val="0038020F"/>
    <w:rsid w:val="00382747"/>
    <w:rsid w:val="0038659F"/>
    <w:rsid w:val="00397151"/>
    <w:rsid w:val="003A055B"/>
    <w:rsid w:val="003A4097"/>
    <w:rsid w:val="003B3008"/>
    <w:rsid w:val="003B3F27"/>
    <w:rsid w:val="003C28EC"/>
    <w:rsid w:val="003C2BDB"/>
    <w:rsid w:val="003C3664"/>
    <w:rsid w:val="003C613D"/>
    <w:rsid w:val="003D6D04"/>
    <w:rsid w:val="003F1451"/>
    <w:rsid w:val="003F34F4"/>
    <w:rsid w:val="003F46EA"/>
    <w:rsid w:val="003F7E68"/>
    <w:rsid w:val="00400B4E"/>
    <w:rsid w:val="00416207"/>
    <w:rsid w:val="0041752F"/>
    <w:rsid w:val="00417FA0"/>
    <w:rsid w:val="00425951"/>
    <w:rsid w:val="0042603C"/>
    <w:rsid w:val="004313D4"/>
    <w:rsid w:val="004325BF"/>
    <w:rsid w:val="00432953"/>
    <w:rsid w:val="00435B6A"/>
    <w:rsid w:val="00442A54"/>
    <w:rsid w:val="004469F5"/>
    <w:rsid w:val="00447229"/>
    <w:rsid w:val="00447E32"/>
    <w:rsid w:val="004532A1"/>
    <w:rsid w:val="004546A9"/>
    <w:rsid w:val="00455C56"/>
    <w:rsid w:val="0045601D"/>
    <w:rsid w:val="004613AC"/>
    <w:rsid w:val="004622E3"/>
    <w:rsid w:val="004700A7"/>
    <w:rsid w:val="00475762"/>
    <w:rsid w:val="00476301"/>
    <w:rsid w:val="0048295B"/>
    <w:rsid w:val="00482E00"/>
    <w:rsid w:val="00490897"/>
    <w:rsid w:val="00493E7C"/>
    <w:rsid w:val="00495022"/>
    <w:rsid w:val="00497085"/>
    <w:rsid w:val="004A079D"/>
    <w:rsid w:val="004B44D4"/>
    <w:rsid w:val="004B7760"/>
    <w:rsid w:val="004C60DE"/>
    <w:rsid w:val="004C6DEE"/>
    <w:rsid w:val="004D5EDF"/>
    <w:rsid w:val="004D6C6A"/>
    <w:rsid w:val="004D7236"/>
    <w:rsid w:val="004F30E6"/>
    <w:rsid w:val="004F36C7"/>
    <w:rsid w:val="004F57EB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C730B"/>
    <w:rsid w:val="005D1F62"/>
    <w:rsid w:val="005D28C0"/>
    <w:rsid w:val="005D3020"/>
    <w:rsid w:val="005D484F"/>
    <w:rsid w:val="005E3FE0"/>
    <w:rsid w:val="005E504C"/>
    <w:rsid w:val="005F08EA"/>
    <w:rsid w:val="005F2C28"/>
    <w:rsid w:val="00605EA9"/>
    <w:rsid w:val="00607F55"/>
    <w:rsid w:val="006164A6"/>
    <w:rsid w:val="0062079A"/>
    <w:rsid w:val="00621135"/>
    <w:rsid w:val="00622E4F"/>
    <w:rsid w:val="00626BE8"/>
    <w:rsid w:val="00647B46"/>
    <w:rsid w:val="006506A2"/>
    <w:rsid w:val="00653F61"/>
    <w:rsid w:val="00654B09"/>
    <w:rsid w:val="00656CA3"/>
    <w:rsid w:val="00660F79"/>
    <w:rsid w:val="006625E4"/>
    <w:rsid w:val="006703DF"/>
    <w:rsid w:val="00670C4B"/>
    <w:rsid w:val="00671777"/>
    <w:rsid w:val="0068217E"/>
    <w:rsid w:val="00684B1D"/>
    <w:rsid w:val="0069292A"/>
    <w:rsid w:val="00694258"/>
    <w:rsid w:val="006A06EB"/>
    <w:rsid w:val="006B17C0"/>
    <w:rsid w:val="006B3737"/>
    <w:rsid w:val="006B53A0"/>
    <w:rsid w:val="006C3D48"/>
    <w:rsid w:val="006C5421"/>
    <w:rsid w:val="006D1DA2"/>
    <w:rsid w:val="006D4E42"/>
    <w:rsid w:val="006E2DD8"/>
    <w:rsid w:val="006E2DE5"/>
    <w:rsid w:val="006E5BAE"/>
    <w:rsid w:val="006E6FDA"/>
    <w:rsid w:val="006E7C5C"/>
    <w:rsid w:val="006F11AD"/>
    <w:rsid w:val="006F186B"/>
    <w:rsid w:val="006F4C86"/>
    <w:rsid w:val="00703AAF"/>
    <w:rsid w:val="00705159"/>
    <w:rsid w:val="00706D28"/>
    <w:rsid w:val="0071702E"/>
    <w:rsid w:val="007226B2"/>
    <w:rsid w:val="00724151"/>
    <w:rsid w:val="007243D0"/>
    <w:rsid w:val="00725BD7"/>
    <w:rsid w:val="00731DAD"/>
    <w:rsid w:val="007327B2"/>
    <w:rsid w:val="0073437B"/>
    <w:rsid w:val="00750EF5"/>
    <w:rsid w:val="00752649"/>
    <w:rsid w:val="007550F6"/>
    <w:rsid w:val="007555EE"/>
    <w:rsid w:val="00757A8E"/>
    <w:rsid w:val="00761D47"/>
    <w:rsid w:val="00770ED9"/>
    <w:rsid w:val="00771908"/>
    <w:rsid w:val="007737CB"/>
    <w:rsid w:val="00773E7A"/>
    <w:rsid w:val="00774AA1"/>
    <w:rsid w:val="00776E1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C4F21"/>
    <w:rsid w:val="007D280D"/>
    <w:rsid w:val="007D3555"/>
    <w:rsid w:val="007D443D"/>
    <w:rsid w:val="007D4FF1"/>
    <w:rsid w:val="007E3FBD"/>
    <w:rsid w:val="007E4D76"/>
    <w:rsid w:val="00801C87"/>
    <w:rsid w:val="00812B52"/>
    <w:rsid w:val="00815F49"/>
    <w:rsid w:val="00816392"/>
    <w:rsid w:val="00823267"/>
    <w:rsid w:val="00837CBB"/>
    <w:rsid w:val="00846732"/>
    <w:rsid w:val="00851272"/>
    <w:rsid w:val="00852172"/>
    <w:rsid w:val="00863ADD"/>
    <w:rsid w:val="00871049"/>
    <w:rsid w:val="00871E9F"/>
    <w:rsid w:val="00877610"/>
    <w:rsid w:val="00881111"/>
    <w:rsid w:val="00882158"/>
    <w:rsid w:val="00882AF9"/>
    <w:rsid w:val="0088602E"/>
    <w:rsid w:val="0088637E"/>
    <w:rsid w:val="00892076"/>
    <w:rsid w:val="00893987"/>
    <w:rsid w:val="0089447B"/>
    <w:rsid w:val="008A2DE9"/>
    <w:rsid w:val="008A3496"/>
    <w:rsid w:val="008A5A04"/>
    <w:rsid w:val="008A6105"/>
    <w:rsid w:val="008B45EF"/>
    <w:rsid w:val="008B55D0"/>
    <w:rsid w:val="008C2ED4"/>
    <w:rsid w:val="008C4053"/>
    <w:rsid w:val="008C4BFA"/>
    <w:rsid w:val="008C5562"/>
    <w:rsid w:val="008C7751"/>
    <w:rsid w:val="008C7756"/>
    <w:rsid w:val="008D5C36"/>
    <w:rsid w:val="008D600F"/>
    <w:rsid w:val="008E2544"/>
    <w:rsid w:val="008E3CB0"/>
    <w:rsid w:val="008E4705"/>
    <w:rsid w:val="00905D8F"/>
    <w:rsid w:val="009077C4"/>
    <w:rsid w:val="009107B6"/>
    <w:rsid w:val="00911702"/>
    <w:rsid w:val="00916798"/>
    <w:rsid w:val="009218A3"/>
    <w:rsid w:val="00925B69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75DC2"/>
    <w:rsid w:val="00981BE8"/>
    <w:rsid w:val="009824C5"/>
    <w:rsid w:val="0098669D"/>
    <w:rsid w:val="00987DDE"/>
    <w:rsid w:val="00990482"/>
    <w:rsid w:val="00992F6D"/>
    <w:rsid w:val="00993D13"/>
    <w:rsid w:val="009957CD"/>
    <w:rsid w:val="009A0588"/>
    <w:rsid w:val="009A6E8B"/>
    <w:rsid w:val="009D7994"/>
    <w:rsid w:val="009E19CB"/>
    <w:rsid w:val="009E3A2D"/>
    <w:rsid w:val="009E5647"/>
    <w:rsid w:val="009E66C2"/>
    <w:rsid w:val="009E6B4F"/>
    <w:rsid w:val="009E7918"/>
    <w:rsid w:val="009F1FF0"/>
    <w:rsid w:val="00A042CC"/>
    <w:rsid w:val="00A079A2"/>
    <w:rsid w:val="00A23933"/>
    <w:rsid w:val="00A24F6D"/>
    <w:rsid w:val="00A340DD"/>
    <w:rsid w:val="00A3660E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87370"/>
    <w:rsid w:val="00A904BF"/>
    <w:rsid w:val="00A94768"/>
    <w:rsid w:val="00A95475"/>
    <w:rsid w:val="00A9559F"/>
    <w:rsid w:val="00A95616"/>
    <w:rsid w:val="00A974FB"/>
    <w:rsid w:val="00A978CE"/>
    <w:rsid w:val="00AA4D88"/>
    <w:rsid w:val="00AB00FB"/>
    <w:rsid w:val="00AB3432"/>
    <w:rsid w:val="00AB460A"/>
    <w:rsid w:val="00AB4884"/>
    <w:rsid w:val="00AB6EB6"/>
    <w:rsid w:val="00AC1072"/>
    <w:rsid w:val="00AC1D01"/>
    <w:rsid w:val="00AC21DC"/>
    <w:rsid w:val="00AC38D6"/>
    <w:rsid w:val="00AC5720"/>
    <w:rsid w:val="00AC66FC"/>
    <w:rsid w:val="00AD6C31"/>
    <w:rsid w:val="00AE0481"/>
    <w:rsid w:val="00AE20C6"/>
    <w:rsid w:val="00AE30E9"/>
    <w:rsid w:val="00AF35D2"/>
    <w:rsid w:val="00AF5B52"/>
    <w:rsid w:val="00B02E3D"/>
    <w:rsid w:val="00B054E2"/>
    <w:rsid w:val="00B072BB"/>
    <w:rsid w:val="00B072D4"/>
    <w:rsid w:val="00B116D3"/>
    <w:rsid w:val="00B13E71"/>
    <w:rsid w:val="00B303CC"/>
    <w:rsid w:val="00B47294"/>
    <w:rsid w:val="00B57BA7"/>
    <w:rsid w:val="00B6262A"/>
    <w:rsid w:val="00B658D4"/>
    <w:rsid w:val="00B65BB3"/>
    <w:rsid w:val="00B7121B"/>
    <w:rsid w:val="00B760BA"/>
    <w:rsid w:val="00B84A68"/>
    <w:rsid w:val="00B85DC8"/>
    <w:rsid w:val="00B8632C"/>
    <w:rsid w:val="00B87557"/>
    <w:rsid w:val="00B940DB"/>
    <w:rsid w:val="00B967DC"/>
    <w:rsid w:val="00B9715C"/>
    <w:rsid w:val="00BA2313"/>
    <w:rsid w:val="00BB68C1"/>
    <w:rsid w:val="00BB6A92"/>
    <w:rsid w:val="00BC6219"/>
    <w:rsid w:val="00BD6C19"/>
    <w:rsid w:val="00BD7674"/>
    <w:rsid w:val="00BE0189"/>
    <w:rsid w:val="00BE1932"/>
    <w:rsid w:val="00BF0448"/>
    <w:rsid w:val="00BF291D"/>
    <w:rsid w:val="00BF44AA"/>
    <w:rsid w:val="00BF7874"/>
    <w:rsid w:val="00C05B32"/>
    <w:rsid w:val="00C117AC"/>
    <w:rsid w:val="00C15A57"/>
    <w:rsid w:val="00C16261"/>
    <w:rsid w:val="00C16F84"/>
    <w:rsid w:val="00C21C83"/>
    <w:rsid w:val="00C2362A"/>
    <w:rsid w:val="00C26095"/>
    <w:rsid w:val="00C26BA0"/>
    <w:rsid w:val="00C31C4F"/>
    <w:rsid w:val="00C35C32"/>
    <w:rsid w:val="00C36A8C"/>
    <w:rsid w:val="00C40B70"/>
    <w:rsid w:val="00C46F01"/>
    <w:rsid w:val="00C53064"/>
    <w:rsid w:val="00C547CA"/>
    <w:rsid w:val="00C5625B"/>
    <w:rsid w:val="00C57CF7"/>
    <w:rsid w:val="00C65090"/>
    <w:rsid w:val="00C67F6C"/>
    <w:rsid w:val="00C72032"/>
    <w:rsid w:val="00C72659"/>
    <w:rsid w:val="00C763DC"/>
    <w:rsid w:val="00C83886"/>
    <w:rsid w:val="00C90A58"/>
    <w:rsid w:val="00C919F3"/>
    <w:rsid w:val="00CA1FC0"/>
    <w:rsid w:val="00CA4F68"/>
    <w:rsid w:val="00CB0205"/>
    <w:rsid w:val="00CC0129"/>
    <w:rsid w:val="00CC1692"/>
    <w:rsid w:val="00CC3BEC"/>
    <w:rsid w:val="00CC5324"/>
    <w:rsid w:val="00CC703A"/>
    <w:rsid w:val="00CD02B5"/>
    <w:rsid w:val="00CD6CC8"/>
    <w:rsid w:val="00CE37D6"/>
    <w:rsid w:val="00CE45A4"/>
    <w:rsid w:val="00CF1726"/>
    <w:rsid w:val="00CF3A14"/>
    <w:rsid w:val="00CF4004"/>
    <w:rsid w:val="00CF5A27"/>
    <w:rsid w:val="00D02922"/>
    <w:rsid w:val="00D02A8A"/>
    <w:rsid w:val="00D02FDC"/>
    <w:rsid w:val="00D03024"/>
    <w:rsid w:val="00D030EC"/>
    <w:rsid w:val="00D04B74"/>
    <w:rsid w:val="00D07F3E"/>
    <w:rsid w:val="00D13417"/>
    <w:rsid w:val="00D17DDA"/>
    <w:rsid w:val="00D20B1F"/>
    <w:rsid w:val="00D23A87"/>
    <w:rsid w:val="00D31490"/>
    <w:rsid w:val="00D344F5"/>
    <w:rsid w:val="00D37BFB"/>
    <w:rsid w:val="00D44131"/>
    <w:rsid w:val="00D4704A"/>
    <w:rsid w:val="00D47F38"/>
    <w:rsid w:val="00D50BAC"/>
    <w:rsid w:val="00D54160"/>
    <w:rsid w:val="00D55C72"/>
    <w:rsid w:val="00D56FD7"/>
    <w:rsid w:val="00D5790F"/>
    <w:rsid w:val="00D63385"/>
    <w:rsid w:val="00D64DCB"/>
    <w:rsid w:val="00D661A6"/>
    <w:rsid w:val="00D669DB"/>
    <w:rsid w:val="00D72577"/>
    <w:rsid w:val="00D75170"/>
    <w:rsid w:val="00D757BF"/>
    <w:rsid w:val="00D81F2A"/>
    <w:rsid w:val="00D90629"/>
    <w:rsid w:val="00D9181A"/>
    <w:rsid w:val="00DA1BA1"/>
    <w:rsid w:val="00DA614F"/>
    <w:rsid w:val="00DB2C9D"/>
    <w:rsid w:val="00DB7102"/>
    <w:rsid w:val="00DC35B1"/>
    <w:rsid w:val="00DD4D3E"/>
    <w:rsid w:val="00DE57C0"/>
    <w:rsid w:val="00DE57FB"/>
    <w:rsid w:val="00DE7A46"/>
    <w:rsid w:val="00DF300A"/>
    <w:rsid w:val="00DF4D40"/>
    <w:rsid w:val="00DF76D9"/>
    <w:rsid w:val="00E0025E"/>
    <w:rsid w:val="00E00DD6"/>
    <w:rsid w:val="00E059AC"/>
    <w:rsid w:val="00E07516"/>
    <w:rsid w:val="00E122ED"/>
    <w:rsid w:val="00E12E63"/>
    <w:rsid w:val="00E14A87"/>
    <w:rsid w:val="00E1616E"/>
    <w:rsid w:val="00E2014A"/>
    <w:rsid w:val="00E256C6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96963"/>
    <w:rsid w:val="00EA0EDA"/>
    <w:rsid w:val="00EA1C4F"/>
    <w:rsid w:val="00EA591A"/>
    <w:rsid w:val="00EA7507"/>
    <w:rsid w:val="00EB07AF"/>
    <w:rsid w:val="00EC7A3E"/>
    <w:rsid w:val="00ED4F3A"/>
    <w:rsid w:val="00ED7B86"/>
    <w:rsid w:val="00EE2DDE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369B2"/>
    <w:rsid w:val="00F42930"/>
    <w:rsid w:val="00F54900"/>
    <w:rsid w:val="00F55C81"/>
    <w:rsid w:val="00F55EFC"/>
    <w:rsid w:val="00F574B5"/>
    <w:rsid w:val="00F57988"/>
    <w:rsid w:val="00F640D5"/>
    <w:rsid w:val="00F64A54"/>
    <w:rsid w:val="00F72A19"/>
    <w:rsid w:val="00F80F8C"/>
    <w:rsid w:val="00F8438E"/>
    <w:rsid w:val="00F90778"/>
    <w:rsid w:val="00FA2507"/>
    <w:rsid w:val="00FA63E0"/>
    <w:rsid w:val="00FB0CD6"/>
    <w:rsid w:val="00FB33B6"/>
    <w:rsid w:val="00FB44E7"/>
    <w:rsid w:val="00FB464B"/>
    <w:rsid w:val="00FB5E57"/>
    <w:rsid w:val="00FB6815"/>
    <w:rsid w:val="00FC1A63"/>
    <w:rsid w:val="00FC3A83"/>
    <w:rsid w:val="00FE00C5"/>
    <w:rsid w:val="00FE6C37"/>
    <w:rsid w:val="00FF32D2"/>
    <w:rsid w:val="00FF352A"/>
    <w:rsid w:val="00FF3C99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qFormat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D54160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D47F38"/>
  </w:style>
  <w:style w:type="character" w:customStyle="1" w:styleId="tlid-translation">
    <w:name w:val="tlid-translation"/>
    <w:basedOn w:val="DefaultParagraphFont"/>
    <w:qFormat/>
    <w:rsid w:val="00194329"/>
  </w:style>
  <w:style w:type="character" w:customStyle="1" w:styleId="4">
    <w:name w:val="Основной текст (4)_"/>
    <w:link w:val="40"/>
    <w:rsid w:val="00D02922"/>
    <w:rPr>
      <w:rFonts w:ascii="Bookman Old Style" w:eastAsia="Bookman Old Style" w:hAnsi="Bookman Old Style" w:cs="Bookman Old Style"/>
      <w:b/>
      <w:bCs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D02922"/>
    <w:pPr>
      <w:widowControl w:val="0"/>
      <w:shd w:val="clear" w:color="auto" w:fill="FFFFFF"/>
      <w:spacing w:before="420" w:line="0" w:lineRule="atLeast"/>
      <w:ind w:firstLine="0"/>
      <w:jc w:val="left"/>
    </w:pPr>
    <w:rPr>
      <w:rFonts w:ascii="Bookman Old Style" w:eastAsia="Bookman Old Style" w:hAnsi="Bookman Old Style" w:cs="Bookman Old Style"/>
      <w:b/>
      <w:bCs/>
      <w:kern w:val="0"/>
      <w:sz w:val="17"/>
      <w:szCs w:val="17"/>
      <w:lang w:val="uk-UA" w:eastAsia="uk-UA"/>
    </w:rPr>
  </w:style>
  <w:style w:type="paragraph" w:styleId="Caption">
    <w:name w:val="caption"/>
    <w:basedOn w:val="Normal"/>
    <w:next w:val="Normal"/>
    <w:unhideWhenUsed/>
    <w:qFormat/>
    <w:rsid w:val="00F574B5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0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1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png"/><Relationship Id="rId50" Type="http://schemas.openxmlformats.org/officeDocument/2006/relationships/footer" Target="footer3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chart" Target="charts/chart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image" Target="media/image22.png"/><Relationship Id="rId8" Type="http://schemas.openxmlformats.org/officeDocument/2006/relationships/footer" Target="footer2.xm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0.png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vmware-host\Shared%20Folders\vmstorage\prj\uni\NUK_Projects\systems-modelling\random\interval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Діаграмма</a:t>
            </a:r>
            <a:r>
              <a:rPr lang="uk-UA" baseline="0"/>
              <a:t> умпіричного розподілу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intervals!$A$21:$A$34</c:f>
              <c:numCache>
                <c:formatCode>General</c:formatCode>
                <c:ptCount val="14"/>
                <c:pt idx="0">
                  <c:v>1278</c:v>
                </c:pt>
                <c:pt idx="1">
                  <c:v>0</c:v>
                </c:pt>
                <c:pt idx="2">
                  <c:v>1352</c:v>
                </c:pt>
                <c:pt idx="3">
                  <c:v>0</c:v>
                </c:pt>
                <c:pt idx="4">
                  <c:v>1373</c:v>
                </c:pt>
                <c:pt idx="5">
                  <c:v>0</c:v>
                </c:pt>
                <c:pt idx="6">
                  <c:v>1245</c:v>
                </c:pt>
                <c:pt idx="7">
                  <c:v>0</c:v>
                </c:pt>
                <c:pt idx="8">
                  <c:v>1336</c:v>
                </c:pt>
                <c:pt idx="9">
                  <c:v>0</c:v>
                </c:pt>
                <c:pt idx="10">
                  <c:v>1275</c:v>
                </c:pt>
                <c:pt idx="11">
                  <c:v>0</c:v>
                </c:pt>
                <c:pt idx="12">
                  <c:v>1307</c:v>
                </c:pt>
                <c:pt idx="13">
                  <c:v>834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45C-42D5-B611-0E25A75F45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62182879"/>
        <c:axId val="1662184127"/>
      </c:barChart>
      <c:catAx>
        <c:axId val="16621828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2184127"/>
        <c:crosses val="autoZero"/>
        <c:auto val="1"/>
        <c:lblAlgn val="ctr"/>
        <c:lblOffset val="100"/>
        <c:noMultiLvlLbl val="0"/>
      </c:catAx>
      <c:valAx>
        <c:axId val="1662184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218287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4721</TotalTime>
  <Pages>13</Pages>
  <Words>1345</Words>
  <Characters>7668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8996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Dmitry Gashko</cp:lastModifiedBy>
  <cp:revision>100</cp:revision>
  <cp:lastPrinted>2015-09-20T08:44:00Z</cp:lastPrinted>
  <dcterms:created xsi:type="dcterms:W3CDTF">2016-09-25T11:38:00Z</dcterms:created>
  <dcterms:modified xsi:type="dcterms:W3CDTF">2021-01-11T07:28:00Z</dcterms:modified>
</cp:coreProperties>
</file>