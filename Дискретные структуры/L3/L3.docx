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72F2AC5" w:rsidR="00141DAA" w:rsidRPr="00C74319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937966" w:rsidRPr="00C74319">
        <w:rPr>
          <w:b/>
          <w:spacing w:val="-10"/>
          <w:sz w:val="28"/>
          <w:szCs w:val="28"/>
          <w:lang w:eastAsia="uk-UA"/>
        </w:rPr>
        <w:t>3</w:t>
      </w:r>
    </w:p>
    <w:p w14:paraId="1B122E2D" w14:textId="39297F83" w:rsidR="007A6697" w:rsidRPr="007A6697" w:rsidRDefault="00C74319" w:rsidP="007A6697">
      <w:pPr>
        <w:pStyle w:val="BodyText"/>
        <w:spacing w:after="360"/>
        <w:jc w:val="center"/>
        <w:rPr>
          <w:b/>
          <w:szCs w:val="28"/>
          <w:lang w:val="uk-UA"/>
        </w:rPr>
      </w:pPr>
      <w:r w:rsidRPr="00C74319">
        <w:rPr>
          <w:b/>
          <w:szCs w:val="28"/>
          <w:lang w:val="uk-UA"/>
        </w:rPr>
        <w:t>Задачі з графами (продовження</w:t>
      </w:r>
      <w:r w:rsidRPr="008D0960">
        <w:rPr>
          <w:b/>
          <w:szCs w:val="28"/>
        </w:rPr>
        <w:t>)</w:t>
      </w:r>
    </w:p>
    <w:p w14:paraId="570DAF82" w14:textId="48E8CBB5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91542B" w:rsidRPr="0013209C">
        <w:rPr>
          <w:sz w:val="28"/>
          <w:szCs w:val="28"/>
          <w:lang w:val="uk-UA"/>
        </w:rPr>
        <w:t xml:space="preserve">закріпити на практиці </w:t>
      </w:r>
      <w:r w:rsidR="0091542B">
        <w:rPr>
          <w:sz w:val="28"/>
          <w:szCs w:val="28"/>
          <w:lang w:val="uk-UA"/>
        </w:rPr>
        <w:t>знання з теорії графів, отримання навичок конструювання ПЗ, розв’язання задач з використанням графів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2E238887" w14:textId="77777777" w:rsidR="00C74319" w:rsidRDefault="00C74319" w:rsidP="00C74319">
      <w:pPr>
        <w:ind w:firstLine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Розробити програми обходу вершин дерева:</w:t>
      </w:r>
    </w:p>
    <w:p w14:paraId="24397192" w14:textId="77777777" w:rsidR="00C74319" w:rsidRDefault="00C74319" w:rsidP="00C74319">
      <w:pPr>
        <w:numPr>
          <w:ilvl w:val="0"/>
          <w:numId w:val="28"/>
        </w:num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у</w:t>
      </w:r>
      <w:r w:rsidRPr="002230A5">
        <w:rPr>
          <w:bCs/>
          <w:sz w:val="28"/>
          <w:szCs w:val="28"/>
        </w:rPr>
        <w:t xml:space="preserve"> прямому порядку</w:t>
      </w:r>
      <w:r>
        <w:rPr>
          <w:bCs/>
          <w:sz w:val="28"/>
          <w:szCs w:val="28"/>
          <w:lang w:val="uk-UA"/>
        </w:rPr>
        <w:t>;</w:t>
      </w:r>
    </w:p>
    <w:p w14:paraId="4AC6AF4D" w14:textId="77777777" w:rsidR="00C74319" w:rsidRDefault="00C74319" w:rsidP="00C74319">
      <w:pPr>
        <w:numPr>
          <w:ilvl w:val="0"/>
          <w:numId w:val="28"/>
        </w:numPr>
        <w:rPr>
          <w:bCs/>
          <w:sz w:val="28"/>
          <w:szCs w:val="28"/>
          <w:lang w:val="uk-UA"/>
        </w:rPr>
      </w:pPr>
      <w:r w:rsidRPr="002230A5">
        <w:rPr>
          <w:bCs/>
          <w:sz w:val="28"/>
          <w:szCs w:val="28"/>
        </w:rPr>
        <w:t>внутрішньому порядку</w:t>
      </w:r>
      <w:r>
        <w:rPr>
          <w:bCs/>
          <w:sz w:val="28"/>
          <w:szCs w:val="28"/>
          <w:lang w:val="uk-UA"/>
        </w:rPr>
        <w:t>;</w:t>
      </w:r>
    </w:p>
    <w:p w14:paraId="433FFED4" w14:textId="77777777" w:rsidR="00C74319" w:rsidRPr="00AF613D" w:rsidRDefault="00C74319" w:rsidP="00C74319">
      <w:pPr>
        <w:numPr>
          <w:ilvl w:val="0"/>
          <w:numId w:val="28"/>
        </w:numPr>
        <w:rPr>
          <w:sz w:val="28"/>
          <w:szCs w:val="28"/>
          <w:lang w:val="uk-UA"/>
        </w:rPr>
      </w:pPr>
      <w:r w:rsidRPr="002230A5">
        <w:rPr>
          <w:bCs/>
          <w:sz w:val="28"/>
          <w:szCs w:val="28"/>
        </w:rPr>
        <w:t>зворотному порядку</w:t>
      </w:r>
      <w:r>
        <w:rPr>
          <w:bCs/>
          <w:sz w:val="28"/>
          <w:szCs w:val="28"/>
          <w:lang w:val="uk-UA"/>
        </w:rPr>
        <w:t>.</w:t>
      </w:r>
    </w:p>
    <w:p w14:paraId="4A3E0165" w14:textId="091FED66" w:rsidR="0091542B" w:rsidRDefault="00C74319" w:rsidP="00C74319">
      <w:pPr>
        <w:spacing w:line="276" w:lineRule="auto"/>
        <w:ind w:left="142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Розробити програми обходу вершин графу</w:t>
      </w:r>
      <w:r w:rsidRPr="00AF61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(не обов’язково дерева) з використанням структури даних для подання графів з Л.Р. №1 й алгоритму побудови</w:t>
      </w:r>
      <w:r w:rsidRPr="002230A5">
        <w:rPr>
          <w:sz w:val="28"/>
          <w:szCs w:val="28"/>
          <w:lang w:val="uk-UA"/>
        </w:rPr>
        <w:t xml:space="preserve"> </w:t>
      </w:r>
      <w:r w:rsidRPr="002230A5">
        <w:rPr>
          <w:bCs/>
          <w:sz w:val="28"/>
          <w:szCs w:val="28"/>
          <w:lang w:val="uk-UA"/>
        </w:rPr>
        <w:t>остовного дерева</w:t>
      </w:r>
      <w:r>
        <w:rPr>
          <w:bCs/>
          <w:sz w:val="28"/>
          <w:szCs w:val="28"/>
          <w:lang w:val="uk-UA"/>
        </w:rPr>
        <w:t xml:space="preserve"> графу з</w:t>
      </w:r>
      <w:r w:rsidRPr="002230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Л.Р. №</w:t>
      </w:r>
      <w:r w:rsidRPr="00EB1659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</w:p>
    <w:p w14:paraId="4778DEAC" w14:textId="2E5EF5A9" w:rsidR="000F6C01" w:rsidRPr="009E5C22" w:rsidRDefault="003F34F4" w:rsidP="00C74319">
      <w:pPr>
        <w:spacing w:line="276" w:lineRule="auto"/>
        <w:ind w:left="142" w:firstLine="0"/>
        <w:jc w:val="center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7AC7549A" w14:textId="5B1BEF47" w:rsidR="00A801E7" w:rsidRDefault="00A801E7" w:rsidP="00A801E7">
      <w:pPr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9B74F22" w14:textId="19DF0EF9" w:rsidR="00A801E7" w:rsidRPr="00A801E7" w:rsidRDefault="00A801E7" w:rsidP="00A801E7">
      <w:pPr>
        <w:pStyle w:val="ListParagraph"/>
        <w:numPr>
          <w:ilvl w:val="0"/>
          <w:numId w:val="30"/>
        </w:numPr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b/>
          <w:color w:val="000000" w:themeColor="text1"/>
          <w:sz w:val="28"/>
          <w:szCs w:val="28"/>
          <w:shd w:val="clear" w:color="auto" w:fill="FFFFFF"/>
        </w:rPr>
        <w:t>Текст програми</w:t>
      </w:r>
    </w:p>
    <w:p w14:paraId="73847FDE" w14:textId="4C1DC8F8" w:rsidR="00A801E7" w:rsidRDefault="00A801E7" w:rsidP="00A801E7">
      <w:pPr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</w:p>
    <w:p w14:paraId="4645FC50" w14:textId="51E26977" w:rsidR="00A801E7" w:rsidRPr="00A801E7" w:rsidRDefault="00A801E7" w:rsidP="00A801E7">
      <w:pPr>
        <w:ind w:firstLine="0"/>
        <w:jc w:val="left"/>
        <w:rPr>
          <w:b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</w:pPr>
      <w:r w:rsidRPr="00A801E7">
        <w:rPr>
          <w:b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traversalTree.ts</w:t>
      </w:r>
      <w:r>
        <w:rPr>
          <w:b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(обх</w:t>
      </w:r>
      <w:r>
        <w:rPr>
          <w:b/>
          <w:i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ід дерева)</w:t>
      </w:r>
      <w:r>
        <w:rPr>
          <w:b/>
          <w:i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:</w:t>
      </w:r>
    </w:p>
    <w:p w14:paraId="7DEF113F" w14:textId="77777777" w:rsidR="00A801E7" w:rsidRDefault="00A801E7" w:rsidP="00A801E7">
      <w:pPr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A2B64D4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import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from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A31515"/>
          <w:kern w:val="0"/>
          <w:sz w:val="20"/>
          <w:szCs w:val="21"/>
          <w:lang w:val="en-US"/>
        </w:rPr>
        <w:t>"../vertex"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7DC7EB8C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import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Graph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from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A31515"/>
          <w:kern w:val="0"/>
          <w:sz w:val="20"/>
          <w:szCs w:val="21"/>
          <w:lang w:val="en-US"/>
        </w:rPr>
        <w:t>"../graph"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79A449CD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2EB025B3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null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Object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&gt;;</w:t>
      </w:r>
    </w:p>
    <w:p w14:paraId="36A310FB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801E7">
        <w:rPr>
          <w:rFonts w:ascii="Consolas" w:hAnsi="Consolas"/>
          <w:color w:val="A31515"/>
          <w:kern w:val="0"/>
          <w:sz w:val="20"/>
          <w:szCs w:val="21"/>
          <w:lang w:val="en-US"/>
        </w:rPr>
        <w:t>'pre'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801E7">
        <w:rPr>
          <w:rFonts w:ascii="Consolas" w:hAnsi="Consolas"/>
          <w:color w:val="A31515"/>
          <w:kern w:val="0"/>
          <w:sz w:val="20"/>
          <w:szCs w:val="21"/>
          <w:lang w:val="en-US"/>
        </w:rPr>
        <w:t>'in'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801E7">
        <w:rPr>
          <w:rFonts w:ascii="Consolas" w:hAnsi="Consolas"/>
          <w:color w:val="A31515"/>
          <w:kern w:val="0"/>
          <w:sz w:val="20"/>
          <w:szCs w:val="21"/>
          <w:lang w:val="en-US"/>
        </w:rPr>
        <w:t>'post'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</w:p>
    <w:p w14:paraId="28CF3591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046C0FC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801E7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25665E10" w14:textId="401CBBD8" w:rsid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8000"/>
          <w:kern w:val="0"/>
          <w:sz w:val="20"/>
          <w:szCs w:val="21"/>
        </w:rPr>
      </w:pP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* Возвращает массив вершин дерева образованный при его обходе</w:t>
      </w:r>
    </w:p>
    <w:p w14:paraId="295F2A4E" w14:textId="76D42895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008000"/>
          <w:kern w:val="0"/>
          <w:sz w:val="21"/>
          <w:szCs w:val="21"/>
        </w:rPr>
        <w:t xml:space="preserve"> </w:t>
      </w:r>
      <w:r w:rsidRPr="00A801E7">
        <w:rPr>
          <w:rFonts w:ascii="Consolas" w:hAnsi="Consolas"/>
          <w:color w:val="008000"/>
          <w:kern w:val="0"/>
          <w:sz w:val="21"/>
          <w:szCs w:val="21"/>
        </w:rPr>
        <w:t>* (дерево может быть любым)</w:t>
      </w:r>
    </w:p>
    <w:p w14:paraId="63334F79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* </w:t>
      </w:r>
    </w:p>
    <w:p w14:paraId="427CAF9F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* </w:t>
      </w:r>
      <w:r w:rsidRPr="00A801E7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</w:rPr>
        <w:t>_tree</w:t>
      </w: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Обрабатываемое дерево</w:t>
      </w:r>
    </w:p>
    <w:p w14:paraId="446A385C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* </w:t>
      </w:r>
      <w:r w:rsidRPr="00A801E7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</w:rPr>
        <w:t>root</w:t>
      </w: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Корень дерева</w:t>
      </w:r>
    </w:p>
    <w:p w14:paraId="3A00F3D8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* </w:t>
      </w:r>
      <w:r w:rsidRPr="00A801E7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</w:rPr>
        <w:t>_type</w:t>
      </w: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Тип обхода: 'pre' - прямой, 'in' - внутренний, 'post' - обратный</w:t>
      </w:r>
    </w:p>
    <w:p w14:paraId="519777D0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801E7">
        <w:rPr>
          <w:rFonts w:ascii="Consolas" w:hAnsi="Consolas"/>
          <w:color w:val="008000"/>
          <w:kern w:val="0"/>
          <w:sz w:val="20"/>
          <w:szCs w:val="21"/>
          <w:lang w:val="en-US"/>
        </w:rPr>
        <w:t>*/</w:t>
      </w:r>
    </w:p>
    <w:p w14:paraId="3ADC584E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export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default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traversalTree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V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=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Object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&gt;(</w:t>
      </w:r>
    </w:p>
    <w:p w14:paraId="323477D6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null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Object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&gt;,</w:t>
      </w:r>
    </w:p>
    <w:p w14:paraId="21E61BDE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Object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&gt;,</w:t>
      </w:r>
    </w:p>
    <w:p w14:paraId="13C7E64C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_type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801E7">
        <w:rPr>
          <w:rFonts w:ascii="Consolas" w:hAnsi="Consolas"/>
          <w:color w:val="A31515"/>
          <w:kern w:val="0"/>
          <w:sz w:val="20"/>
          <w:szCs w:val="21"/>
          <w:lang w:val="en-US"/>
        </w:rPr>
        <w:t>'pre'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801E7">
        <w:rPr>
          <w:rFonts w:ascii="Consolas" w:hAnsi="Consolas"/>
          <w:color w:val="A31515"/>
          <w:kern w:val="0"/>
          <w:sz w:val="20"/>
          <w:szCs w:val="21"/>
          <w:lang w:val="en-US"/>
        </w:rPr>
        <w:t>'in'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801E7">
        <w:rPr>
          <w:rFonts w:ascii="Consolas" w:hAnsi="Consolas"/>
          <w:color w:val="A31515"/>
          <w:kern w:val="0"/>
          <w:sz w:val="20"/>
          <w:szCs w:val="21"/>
          <w:lang w:val="en-US"/>
        </w:rPr>
        <w:t>'post'</w:t>
      </w:r>
    </w:p>
    <w:p w14:paraId="76DAB27F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V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&gt;[] {</w:t>
      </w:r>
    </w:p>
    <w:p w14:paraId="3EFE9784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480773A7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0EC9932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_type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FBDF099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4C40AD3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lastRenderedPageBreak/>
        <w:t xml:space="preserve">  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V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&gt;[]&gt;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addNext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4FE03A8F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68336E17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8136903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addNext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Object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&gt;,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prev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?: 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Object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&gt;): 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801E7">
        <w:rPr>
          <w:rFonts w:ascii="Consolas" w:hAnsi="Consolas"/>
          <w:color w:val="267F99"/>
          <w:kern w:val="0"/>
          <w:sz w:val="20"/>
          <w:szCs w:val="21"/>
          <w:lang w:val="en-US"/>
        </w:rPr>
        <w:t>Object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&gt;[] {</w:t>
      </w:r>
    </w:p>
    <w:p w14:paraId="3BB046D8" w14:textId="34356828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801E7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getVVertices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); //</w:t>
      </w:r>
      <w:r>
        <w:rPr>
          <w:rFonts w:ascii="Consolas" w:hAnsi="Consolas"/>
          <w:color w:val="000000"/>
          <w:kern w:val="0"/>
          <w:sz w:val="20"/>
          <w:szCs w:val="21"/>
        </w:rPr>
        <w:t>Инцидентные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>
        <w:rPr>
          <w:rFonts w:ascii="Consolas" w:hAnsi="Consolas"/>
          <w:color w:val="000000"/>
          <w:kern w:val="0"/>
          <w:sz w:val="20"/>
          <w:szCs w:val="21"/>
        </w:rPr>
        <w:t>вершины</w:t>
      </w:r>
    </w:p>
    <w:p w14:paraId="749AB37E" w14:textId="5B11DDD4" w:rsidR="00A801E7" w:rsidRPr="00006869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006869">
        <w:rPr>
          <w:rFonts w:ascii="Consolas" w:hAnsi="Consolas"/>
          <w:color w:val="000000"/>
          <w:kern w:val="0"/>
          <w:sz w:val="20"/>
          <w:szCs w:val="21"/>
        </w:rPr>
        <w:t xml:space="preserve"> (!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006869">
        <w:rPr>
          <w:rFonts w:ascii="Consolas" w:hAnsi="Consolas"/>
          <w:color w:val="000000"/>
          <w:kern w:val="0"/>
          <w:sz w:val="20"/>
          <w:szCs w:val="21"/>
        </w:rPr>
        <w:t>.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006869">
        <w:rPr>
          <w:rFonts w:ascii="Consolas" w:hAnsi="Consolas"/>
          <w:color w:val="000000"/>
          <w:kern w:val="0"/>
          <w:sz w:val="20"/>
          <w:szCs w:val="21"/>
        </w:rPr>
        <w:t xml:space="preserve">)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006869">
        <w:rPr>
          <w:rFonts w:ascii="Consolas" w:hAnsi="Consolas"/>
          <w:color w:val="000000"/>
          <w:kern w:val="0"/>
          <w:sz w:val="20"/>
          <w:szCs w:val="21"/>
        </w:rPr>
        <w:t xml:space="preserve"> [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006869">
        <w:rPr>
          <w:rFonts w:ascii="Consolas" w:hAnsi="Consolas"/>
          <w:color w:val="000000"/>
          <w:kern w:val="0"/>
          <w:sz w:val="20"/>
          <w:szCs w:val="21"/>
        </w:rPr>
        <w:t xml:space="preserve">]; </w:t>
      </w:r>
      <w:r w:rsidR="00006869">
        <w:rPr>
          <w:rFonts w:ascii="Consolas" w:hAnsi="Consolas"/>
          <w:color w:val="000000"/>
          <w:kern w:val="0"/>
          <w:sz w:val="20"/>
          <w:szCs w:val="21"/>
        </w:rPr>
        <w:t>//Текущая вершина является конечной</w:t>
      </w:r>
    </w:p>
    <w:p w14:paraId="6DE4DF9B" w14:textId="77777777" w:rsidR="00A801E7" w:rsidRPr="00006869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006340D0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006869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801E7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nextsRes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filter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v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v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!==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prev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)</w:t>
      </w:r>
    </w:p>
    <w:p w14:paraId="7ABA16A5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.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map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next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addNext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next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5003A2CA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689085C" w14:textId="3D6B6FE5" w:rsidR="00A801E7" w:rsidRPr="00006869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(!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nextsRes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[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];</w:t>
      </w:r>
      <w:r w:rsidR="00006869" w:rsidRPr="00006869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="00006869" w:rsidRPr="00006869">
        <w:rPr>
          <w:rFonts w:ascii="Consolas" w:hAnsi="Consolas"/>
          <w:color w:val="000000"/>
          <w:kern w:val="0"/>
          <w:sz w:val="20"/>
          <w:szCs w:val="21"/>
          <w:lang w:val="en-US"/>
        </w:rPr>
        <w:t>//</w:t>
      </w:r>
      <w:r w:rsidR="00006869">
        <w:rPr>
          <w:rFonts w:ascii="Consolas" w:hAnsi="Consolas"/>
          <w:color w:val="000000"/>
          <w:kern w:val="0"/>
          <w:sz w:val="20"/>
          <w:szCs w:val="21"/>
        </w:rPr>
        <w:t>Текущая</w:t>
      </w:r>
      <w:r w:rsidR="00006869" w:rsidRPr="00006869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="00006869">
        <w:rPr>
          <w:rFonts w:ascii="Consolas" w:hAnsi="Consolas"/>
          <w:color w:val="000000"/>
          <w:kern w:val="0"/>
          <w:sz w:val="20"/>
          <w:szCs w:val="21"/>
        </w:rPr>
        <w:t>вершина</w:t>
      </w:r>
      <w:r w:rsidR="00006869" w:rsidRPr="00006869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="00006869">
        <w:rPr>
          <w:rFonts w:ascii="Consolas" w:hAnsi="Consolas"/>
          <w:color w:val="000000"/>
          <w:kern w:val="0"/>
          <w:sz w:val="20"/>
          <w:szCs w:val="21"/>
        </w:rPr>
        <w:t>является</w:t>
      </w:r>
      <w:r w:rsidR="00006869" w:rsidRPr="00006869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="00006869">
        <w:rPr>
          <w:rFonts w:ascii="Consolas" w:hAnsi="Consolas"/>
          <w:color w:val="000000"/>
          <w:kern w:val="0"/>
          <w:sz w:val="20"/>
          <w:szCs w:val="21"/>
        </w:rPr>
        <w:t>конечной</w:t>
      </w:r>
    </w:p>
    <w:p w14:paraId="42127741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5975DD8A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801E7">
        <w:rPr>
          <w:rFonts w:ascii="Consolas" w:hAnsi="Consolas"/>
          <w:color w:val="A31515"/>
          <w:kern w:val="0"/>
          <w:sz w:val="20"/>
          <w:szCs w:val="21"/>
          <w:lang w:val="en-US"/>
        </w:rPr>
        <w:t>'pre'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19C0EAAD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[].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concat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, ...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nextsRes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18F7A5C6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6F9F55DF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else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801E7">
        <w:rPr>
          <w:rFonts w:ascii="Consolas" w:hAnsi="Consolas"/>
          <w:color w:val="A31515"/>
          <w:kern w:val="0"/>
          <w:sz w:val="20"/>
          <w:szCs w:val="21"/>
          <w:lang w:val="en-US"/>
        </w:rPr>
        <w:t>'in'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4EAE4E03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801E7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res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[].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concat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nextsRes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801E7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0FF3A8A0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801E7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last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nextsRes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slice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801E7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1198CC4F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</w:p>
    <w:p w14:paraId="2DE29F6F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last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?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res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concat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(...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last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: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res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A0B29A8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94A050C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else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801E7">
        <w:rPr>
          <w:rFonts w:ascii="Consolas" w:hAnsi="Consolas"/>
          <w:color w:val="A31515"/>
          <w:kern w:val="0"/>
          <w:sz w:val="20"/>
          <w:szCs w:val="21"/>
          <w:lang w:val="en-US"/>
        </w:rPr>
        <w:t>'post'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37B0703B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801E7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[].</w:t>
      </w:r>
      <w:r w:rsidRPr="00A801E7">
        <w:rPr>
          <w:rFonts w:ascii="Consolas" w:hAnsi="Consolas"/>
          <w:color w:val="795E26"/>
          <w:kern w:val="0"/>
          <w:sz w:val="20"/>
          <w:szCs w:val="21"/>
          <w:lang w:val="en-US"/>
        </w:rPr>
        <w:t>concat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(...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nextsRes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801E7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06CE5D3B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5DB5316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801E7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801E7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3A0F44BD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801E7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</w:p>
    <w:p w14:paraId="76CCE704" w14:textId="77777777" w:rsidR="00A801E7" w:rsidRPr="00A801E7" w:rsidRDefault="00A801E7" w:rsidP="00A801E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801E7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2DC774EC" w14:textId="77777777" w:rsidR="00A801E7" w:rsidRPr="00006869" w:rsidRDefault="00A801E7" w:rsidP="00A801E7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21191CE6" w14:textId="65D54F5D" w:rsidR="00006869" w:rsidRPr="00006869" w:rsidRDefault="00006869" w:rsidP="00133D3C">
      <w:pPr>
        <w:ind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В даній роботі використовується дерево отримане в результаті розбору математичного виразу</w:t>
      </w:r>
      <w:r w:rsidRPr="00006869">
        <w:rPr>
          <w:color w:val="000000" w:themeColor="text1"/>
          <w:sz w:val="28"/>
          <w:szCs w:val="28"/>
          <w:shd w:val="clear" w:color="auto" w:fill="FFFFFF"/>
        </w:rPr>
        <w:t xml:space="preserve"> (класс </w:t>
      </w:r>
      <w:r w:rsidRPr="00006869">
        <w:rPr>
          <w:color w:val="000000" w:themeColor="text1"/>
          <w:sz w:val="28"/>
          <w:szCs w:val="28"/>
          <w:shd w:val="clear" w:color="auto" w:fill="FFFFFF"/>
          <w:lang w:val="en-US"/>
        </w:rPr>
        <w:t>Expression</w:t>
      </w:r>
      <w:r w:rsidRPr="00006869">
        <w:rPr>
          <w:color w:val="000000" w:themeColor="text1"/>
          <w:sz w:val="28"/>
          <w:szCs w:val="28"/>
          <w:shd w:val="clear" w:color="auto" w:fill="FFFFFF"/>
        </w:rPr>
        <w:t>):</w:t>
      </w:r>
    </w:p>
    <w:p w14:paraId="63863E3F" w14:textId="2FEEFAD5" w:rsidR="00006869" w:rsidRDefault="00006869" w:rsidP="00A801E7">
      <w:pPr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</w:p>
    <w:p w14:paraId="7E1991E5" w14:textId="3BD1C153" w:rsidR="00006869" w:rsidRPr="00006869" w:rsidRDefault="00006869" w:rsidP="0000686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006869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r w:rsidRPr="00006869">
        <w:rPr>
          <w:rFonts w:ascii="Consolas" w:hAnsi="Consolas"/>
          <w:color w:val="001080"/>
          <w:kern w:val="0"/>
          <w:sz w:val="21"/>
          <w:szCs w:val="21"/>
        </w:rPr>
        <w:t>exp</w:t>
      </w:r>
      <w:r w:rsidRPr="00006869">
        <w:rPr>
          <w:rFonts w:ascii="Consolas" w:hAnsi="Consolas"/>
          <w:color w:val="000000"/>
          <w:kern w:val="0"/>
          <w:sz w:val="21"/>
          <w:szCs w:val="21"/>
        </w:rPr>
        <w:t xml:space="preserve"> = </w:t>
      </w:r>
      <w:r w:rsidRPr="00006869">
        <w:rPr>
          <w:rFonts w:ascii="Consolas" w:hAnsi="Consolas"/>
          <w:color w:val="0000FF"/>
          <w:kern w:val="0"/>
          <w:sz w:val="21"/>
          <w:szCs w:val="21"/>
        </w:rPr>
        <w:t>new</w:t>
      </w:r>
      <w:r w:rsidRPr="00006869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r w:rsidRPr="00006869">
        <w:rPr>
          <w:rFonts w:ascii="Consolas" w:hAnsi="Consolas"/>
          <w:color w:val="267F99"/>
          <w:kern w:val="0"/>
          <w:sz w:val="21"/>
          <w:szCs w:val="21"/>
        </w:rPr>
        <w:t>Expression</w:t>
      </w:r>
      <w:r w:rsidRPr="00006869">
        <w:rPr>
          <w:rFonts w:ascii="Consolas" w:hAnsi="Consolas"/>
          <w:color w:val="000000"/>
          <w:kern w:val="0"/>
          <w:sz w:val="21"/>
          <w:szCs w:val="21"/>
        </w:rPr>
        <w:t>(</w:t>
      </w:r>
      <w:r w:rsidRPr="00006869">
        <w:rPr>
          <w:rFonts w:ascii="Consolas" w:hAnsi="Consolas"/>
          <w:color w:val="A31515"/>
          <w:kern w:val="0"/>
          <w:sz w:val="21"/>
          <w:szCs w:val="21"/>
        </w:rPr>
        <w:t>"2.2+4*7+6.3*4/7/4%(5&amp;6|7^8)"</w:t>
      </w:r>
      <w:r w:rsidRPr="00006869">
        <w:rPr>
          <w:rFonts w:ascii="Consolas" w:hAnsi="Consolas"/>
          <w:color w:val="000000"/>
          <w:kern w:val="0"/>
          <w:sz w:val="21"/>
          <w:szCs w:val="21"/>
        </w:rPr>
        <w:t>)</w:t>
      </w:r>
      <w:r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5E4AF1F6" w14:textId="77777777" w:rsidR="00006869" w:rsidRDefault="00006869" w:rsidP="00A801E7">
      <w:pPr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</w:p>
    <w:p w14:paraId="512550DB" w14:textId="63833203" w:rsidR="00006869" w:rsidRPr="00006869" w:rsidRDefault="00006869" w:rsidP="0000686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>
        <w:rPr>
          <w:rFonts w:ascii="Consolas" w:hAnsi="Consolas"/>
          <w:color w:val="001080"/>
          <w:kern w:val="0"/>
          <w:sz w:val="21"/>
          <w:szCs w:val="21"/>
          <w:lang w:val="en-US"/>
        </w:rPr>
        <w:t xml:space="preserve">const 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preorder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(() </w:t>
      </w:r>
      <w:r w:rsidRPr="00006869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006869">
        <w:rPr>
          <w:rFonts w:ascii="Consolas" w:hAnsi="Consolas"/>
          <w:color w:val="795E26"/>
          <w:kern w:val="0"/>
          <w:sz w:val="21"/>
          <w:szCs w:val="21"/>
          <w:lang w:val="en-US"/>
        </w:rPr>
        <w:t>traversal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exp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006869">
        <w:rPr>
          <w:rFonts w:ascii="Consolas" w:hAnsi="Consolas"/>
          <w:color w:val="A31515"/>
          <w:kern w:val="0"/>
          <w:sz w:val="21"/>
          <w:szCs w:val="21"/>
          <w:lang w:val="en-US"/>
        </w:rPr>
        <w:t>'pre'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1F9BB867" w14:textId="1287E557" w:rsidR="00006869" w:rsidRPr="00006869" w:rsidRDefault="00006869" w:rsidP="0000686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>
        <w:rPr>
          <w:rFonts w:ascii="Consolas" w:hAnsi="Consolas"/>
          <w:color w:val="001080"/>
          <w:kern w:val="0"/>
          <w:sz w:val="21"/>
          <w:szCs w:val="21"/>
          <w:lang w:val="en-US"/>
        </w:rPr>
        <w:t xml:space="preserve">const </w:t>
      </w:r>
      <w:r>
        <w:rPr>
          <w:rFonts w:ascii="Consolas" w:hAnsi="Consolas"/>
          <w:color w:val="001080"/>
          <w:kern w:val="0"/>
          <w:sz w:val="21"/>
          <w:szCs w:val="21"/>
          <w:lang w:val="en-US"/>
        </w:rPr>
        <w:t>i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norder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(() </w:t>
      </w:r>
      <w:r w:rsidRPr="00006869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006869">
        <w:rPr>
          <w:rFonts w:ascii="Consolas" w:hAnsi="Consolas"/>
          <w:color w:val="795E26"/>
          <w:kern w:val="0"/>
          <w:sz w:val="21"/>
          <w:szCs w:val="21"/>
          <w:lang w:val="en-US"/>
        </w:rPr>
        <w:t>traversal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exp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006869">
        <w:rPr>
          <w:rFonts w:ascii="Consolas" w:hAnsi="Consolas"/>
          <w:color w:val="A31515"/>
          <w:kern w:val="0"/>
          <w:sz w:val="21"/>
          <w:szCs w:val="21"/>
          <w:lang w:val="en-US"/>
        </w:rPr>
        <w:t>'in'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33FE0EE7" w14:textId="11A03B79" w:rsidR="00006869" w:rsidRPr="00006869" w:rsidRDefault="00006869" w:rsidP="0000686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>
        <w:rPr>
          <w:rFonts w:ascii="Consolas" w:hAnsi="Consolas"/>
          <w:color w:val="001080"/>
          <w:kern w:val="0"/>
          <w:sz w:val="21"/>
          <w:szCs w:val="21"/>
          <w:lang w:val="en-US"/>
        </w:rPr>
        <w:t xml:space="preserve">const 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postorder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(() </w:t>
      </w:r>
      <w:r w:rsidRPr="00006869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006869">
        <w:rPr>
          <w:rFonts w:ascii="Consolas" w:hAnsi="Consolas"/>
          <w:color w:val="795E26"/>
          <w:kern w:val="0"/>
          <w:sz w:val="21"/>
          <w:szCs w:val="21"/>
          <w:lang w:val="en-US"/>
        </w:rPr>
        <w:t>traversal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exp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006869">
        <w:rPr>
          <w:rFonts w:ascii="Consolas" w:hAnsi="Consolas"/>
          <w:color w:val="A31515"/>
          <w:kern w:val="0"/>
          <w:sz w:val="21"/>
          <w:szCs w:val="21"/>
          <w:lang w:val="en-US"/>
        </w:rPr>
        <w:t>'post'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565585BA" w14:textId="77777777" w:rsidR="00006869" w:rsidRPr="00006869" w:rsidRDefault="00006869" w:rsidP="00A801E7">
      <w:pPr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0FCC3CC" w14:textId="77777777" w:rsidR="00006869" w:rsidRPr="00006869" w:rsidRDefault="00006869" w:rsidP="0000686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006869">
        <w:rPr>
          <w:rFonts w:ascii="Consolas" w:hAnsi="Consolas"/>
          <w:color w:val="0000FF"/>
          <w:kern w:val="0"/>
          <w:sz w:val="21"/>
          <w:szCs w:val="21"/>
          <w:lang w:val="en-US"/>
        </w:rPr>
        <w:t>function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006869">
        <w:rPr>
          <w:rFonts w:ascii="Consolas" w:hAnsi="Consolas"/>
          <w:color w:val="795E26"/>
          <w:kern w:val="0"/>
          <w:sz w:val="21"/>
          <w:szCs w:val="21"/>
          <w:lang w:val="en-US"/>
        </w:rPr>
        <w:t>traversal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exp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: </w:t>
      </w:r>
      <w:r w:rsidRPr="00006869">
        <w:rPr>
          <w:rFonts w:ascii="Consolas" w:hAnsi="Consolas"/>
          <w:color w:val="267F99"/>
          <w:kern w:val="0"/>
          <w:sz w:val="21"/>
          <w:szCs w:val="21"/>
          <w:lang w:val="en-US"/>
        </w:rPr>
        <w:t>Expression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type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: </w:t>
      </w:r>
      <w:r w:rsidRPr="00006869">
        <w:rPr>
          <w:rFonts w:ascii="Consolas" w:hAnsi="Consolas"/>
          <w:color w:val="A31515"/>
          <w:kern w:val="0"/>
          <w:sz w:val="21"/>
          <w:szCs w:val="21"/>
          <w:lang w:val="en-US"/>
        </w:rPr>
        <w:t>'pre'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| </w:t>
      </w:r>
      <w:r w:rsidRPr="00006869">
        <w:rPr>
          <w:rFonts w:ascii="Consolas" w:hAnsi="Consolas"/>
          <w:color w:val="A31515"/>
          <w:kern w:val="0"/>
          <w:sz w:val="21"/>
          <w:szCs w:val="21"/>
          <w:lang w:val="en-US"/>
        </w:rPr>
        <w:t>'in'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| </w:t>
      </w:r>
      <w:r w:rsidRPr="00006869">
        <w:rPr>
          <w:rFonts w:ascii="Consolas" w:hAnsi="Consolas"/>
          <w:color w:val="A31515"/>
          <w:kern w:val="0"/>
          <w:sz w:val="21"/>
          <w:szCs w:val="21"/>
          <w:lang w:val="en-US"/>
        </w:rPr>
        <w:t>'post'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): </w:t>
      </w:r>
      <w:r w:rsidRPr="00006869">
        <w:rPr>
          <w:rFonts w:ascii="Consolas" w:hAnsi="Consolas"/>
          <w:color w:val="267F99"/>
          <w:kern w:val="0"/>
          <w:sz w:val="21"/>
          <w:szCs w:val="21"/>
          <w:lang w:val="en-US"/>
        </w:rPr>
        <w:t>string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5BF053F5" w14:textId="77777777" w:rsidR="00006869" w:rsidRPr="00006869" w:rsidRDefault="00006869" w:rsidP="0000686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</w:t>
      </w:r>
      <w:r w:rsidRPr="00006869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006869">
        <w:rPr>
          <w:rFonts w:ascii="Consolas" w:hAnsi="Consolas"/>
          <w:color w:val="795E26"/>
          <w:kern w:val="0"/>
          <w:sz w:val="21"/>
          <w:szCs w:val="21"/>
          <w:lang w:val="en-US"/>
        </w:rPr>
        <w:t>traversalTree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exp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tree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exp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root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type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).</w:t>
      </w:r>
      <w:r w:rsidRPr="00006869">
        <w:rPr>
          <w:rFonts w:ascii="Consolas" w:hAnsi="Consolas"/>
          <w:color w:val="795E26"/>
          <w:kern w:val="0"/>
          <w:sz w:val="21"/>
          <w:szCs w:val="21"/>
          <w:lang w:val="en-US"/>
        </w:rPr>
        <w:t>map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v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006869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v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006869">
        <w:rPr>
          <w:rFonts w:ascii="Consolas" w:hAnsi="Consolas"/>
          <w:color w:val="001080"/>
          <w:kern w:val="0"/>
          <w:sz w:val="21"/>
          <w:szCs w:val="21"/>
          <w:lang w:val="en-US"/>
        </w:rPr>
        <w:t>targ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).</w:t>
      </w:r>
      <w:r w:rsidRPr="00006869">
        <w:rPr>
          <w:rFonts w:ascii="Consolas" w:hAnsi="Consolas"/>
          <w:color w:val="795E26"/>
          <w:kern w:val="0"/>
          <w:sz w:val="21"/>
          <w:szCs w:val="21"/>
          <w:lang w:val="en-US"/>
        </w:rPr>
        <w:t>join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006869">
        <w:rPr>
          <w:rFonts w:ascii="Consolas" w:hAnsi="Consolas"/>
          <w:color w:val="A31515"/>
          <w:kern w:val="0"/>
          <w:sz w:val="21"/>
          <w:szCs w:val="21"/>
          <w:lang w:val="en-US"/>
        </w:rPr>
        <w:t>''</w:t>
      </w:r>
      <w:r w:rsidRPr="00006869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2DD1B898" w14:textId="1C30BAFD" w:rsidR="00006869" w:rsidRDefault="00006869" w:rsidP="0000686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06869">
        <w:rPr>
          <w:rFonts w:ascii="Consolas" w:hAnsi="Consolas"/>
          <w:color w:val="000000"/>
          <w:kern w:val="0"/>
          <w:sz w:val="21"/>
          <w:szCs w:val="21"/>
        </w:rPr>
        <w:t>}</w:t>
      </w:r>
    </w:p>
    <w:p w14:paraId="14823C47" w14:textId="46B18056" w:rsidR="00006869" w:rsidRDefault="00006869" w:rsidP="0000686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22952F99" w14:textId="52B0546C" w:rsidR="00006869" w:rsidRDefault="00006869" w:rsidP="00006869">
      <w:pPr>
        <w:shd w:val="clear" w:color="auto" w:fill="FFFFFF"/>
        <w:spacing w:line="285" w:lineRule="atLeast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Для </w:t>
      </w:r>
      <w:r w:rsidR="00133D3C">
        <w:rPr>
          <w:color w:val="000000" w:themeColor="text1"/>
          <w:sz w:val="28"/>
          <w:szCs w:val="28"/>
          <w:shd w:val="clear" w:color="auto" w:fill="FFFFFF"/>
        </w:rPr>
        <w:t xml:space="preserve">обходу вершин графу </w:t>
      </w:r>
      <w:r w:rsidR="00133D3C">
        <w:rPr>
          <w:color w:val="000000" w:themeColor="text1"/>
          <w:sz w:val="28"/>
          <w:szCs w:val="28"/>
          <w:shd w:val="clear" w:color="auto" w:fill="FFFFFF"/>
          <w:lang w:val="uk-UA"/>
        </w:rPr>
        <w:t>використовується функція:</w:t>
      </w:r>
    </w:p>
    <w:p w14:paraId="51A38A3A" w14:textId="77777777" w:rsidR="00133D3C" w:rsidRPr="00006869" w:rsidRDefault="00133D3C" w:rsidP="00006869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</w:p>
    <w:p w14:paraId="04B4BACE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function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795E26"/>
          <w:kern w:val="0"/>
          <w:sz w:val="21"/>
          <w:szCs w:val="21"/>
          <w:lang w:val="en-US"/>
        </w:rPr>
        <w:t>traversalGraph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: 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Graph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any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any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&gt;): 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any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&gt;[] {</w:t>
      </w:r>
    </w:p>
    <w:p w14:paraId="246F151A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const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mst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133D3C">
        <w:rPr>
          <w:rFonts w:ascii="Consolas" w:hAnsi="Consolas"/>
          <w:color w:val="795E26"/>
          <w:kern w:val="0"/>
          <w:sz w:val="21"/>
          <w:szCs w:val="21"/>
          <w:lang w:val="en-US"/>
        </w:rPr>
        <w:t>getMST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54895CFD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</w:t>
      </w:r>
      <w:r w:rsidRPr="00133D3C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795E26"/>
          <w:kern w:val="0"/>
          <w:sz w:val="21"/>
          <w:szCs w:val="21"/>
          <w:lang w:val="en-US"/>
        </w:rPr>
        <w:t>traversalTree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mst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133D3C">
        <w:rPr>
          <w:rFonts w:ascii="Consolas" w:hAnsi="Consolas"/>
          <w:color w:val="795E26"/>
          <w:kern w:val="0"/>
          <w:sz w:val="21"/>
          <w:szCs w:val="21"/>
          <w:lang w:val="en-US"/>
        </w:rPr>
        <w:t>getVertex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'pre'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);</w:t>
      </w:r>
    </w:p>
    <w:p w14:paraId="34C127E2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133D3C">
        <w:rPr>
          <w:rFonts w:ascii="Consolas" w:hAnsi="Consolas"/>
          <w:color w:val="000000"/>
          <w:kern w:val="0"/>
          <w:sz w:val="21"/>
          <w:szCs w:val="21"/>
        </w:rPr>
        <w:t>}</w:t>
      </w:r>
    </w:p>
    <w:p w14:paraId="49C79E01" w14:textId="4F9C5AB7" w:rsidR="00A801E7" w:rsidRDefault="00A801E7" w:rsidP="00006869">
      <w:pPr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3C51073B" w14:textId="77777777" w:rsidR="00A801E7" w:rsidRPr="00A801E7" w:rsidRDefault="00A801E7" w:rsidP="00A801E7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0D25FB0" w14:textId="4B430903" w:rsidR="00133D3C" w:rsidRPr="00133D3C" w:rsidRDefault="00133D3C" w:rsidP="005D11D6">
      <w:pPr>
        <w:shd w:val="clear" w:color="auto" w:fill="FFFFFF"/>
        <w:spacing w:line="285" w:lineRule="atLeast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Розбір математичного виразу:</w:t>
      </w:r>
    </w:p>
    <w:p w14:paraId="136C4AD8" w14:textId="77777777" w:rsidR="00133D3C" w:rsidRDefault="00133D3C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</w:p>
    <w:p w14:paraId="18F285E4" w14:textId="40F5DDD0" w:rsidR="00DD782D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  <w:r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e</w:t>
      </w:r>
      <w:r w:rsidR="00DD782D" w:rsidRPr="00DD782D"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xpression.ts</w:t>
      </w:r>
    </w:p>
    <w:p w14:paraId="0BA62BE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import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from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"./graph/graph"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00EED07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import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from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"./graph/vertex"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4C09B7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import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from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"./graph/edge"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C18A7C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8E86AA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37509D2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Вершина в дереве выражения. </w:t>
      </w:r>
    </w:p>
    <w:p w14:paraId="2AAAA1A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Является обобщением операндов и операторов</w:t>
      </w:r>
    </w:p>
    <w:p w14:paraId="6F07BF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</w:t>
      </w:r>
    </w:p>
    <w:p w14:paraId="174406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@class</w:t>
      </w:r>
    </w:p>
    <w:p w14:paraId="27C9C2D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*/</w:t>
      </w:r>
    </w:p>
    <w:p w14:paraId="024422F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AF00DB"/>
          <w:kern w:val="0"/>
          <w:sz w:val="20"/>
          <w:szCs w:val="21"/>
        </w:rPr>
        <w:t>export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class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{</w:t>
      </w:r>
    </w:p>
    <w:p w14:paraId="5D2C9710" w14:textId="150DA384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/** </w:t>
      </w:r>
    </w:p>
    <w:p w14:paraId="12AC32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type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тип вершини - оператор или операнд</w:t>
      </w:r>
    </w:p>
    <w:p w14:paraId="7310659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значение</w:t>
      </w:r>
    </w:p>
    <w:p w14:paraId="57162F5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*/</w:t>
      </w:r>
    </w:p>
    <w:p w14:paraId="0923F70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constructor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43C78A4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'operand'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'operator'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5910800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690BD2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) { </w:t>
      </w:r>
    </w:p>
    <w:p w14:paraId="0587EF3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0B93625" w14:textId="08B806C7" w:rsidR="00AB3502" w:rsidRPr="00AB3502" w:rsidRDefault="00AB3502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6C5F0AA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15277D2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7F617D0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FF"/>
          <w:kern w:val="0"/>
          <w:sz w:val="20"/>
          <w:szCs w:val="21"/>
        </w:rPr>
        <w:t>class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{ </w:t>
      </w:r>
    </w:p>
    <w:p w14:paraId="5A078F1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6F09AC9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name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имя оператора (что используется в выражении)</w:t>
      </w:r>
    </w:p>
    <w:p w14:paraId="612EF60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precedence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приоритет</w:t>
      </w:r>
    </w:p>
    <w:p w14:paraId="61A0FDA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call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функция вызова оператора</w:t>
      </w:r>
    </w:p>
    <w:p w14:paraId="782FAF5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>*/</w:t>
      </w:r>
    </w:p>
    <w:p w14:paraId="58671F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constructor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071E622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name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33A944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7FABEDF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readonly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: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a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</w:p>
    <w:p w14:paraId="01D4143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) { </w:t>
      </w:r>
    </w:p>
    <w:p w14:paraId="4018378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C18178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4955B0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70D1A4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5B04D2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>/**</w:t>
      </w:r>
    </w:p>
    <w:p w14:paraId="478D52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Математическое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уравнение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</w:p>
    <w:p w14:paraId="13991CB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* </w:t>
      </w:r>
    </w:p>
    <w:p w14:paraId="73F0876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```javascript</w:t>
      </w:r>
    </w:p>
    <w:p w14:paraId="6D8767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const exp = new Expression("2+3*6");</w:t>
      </w:r>
    </w:p>
    <w:p w14:paraId="7E8F78E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ext.strExt //"2+3*6"</w:t>
      </w:r>
    </w:p>
    <w:p w14:paraId="611F151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exp.res //20</w:t>
      </w:r>
    </w:p>
    <w:p w14:paraId="0079942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exp.tree //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дерево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выражения</w:t>
      </w:r>
    </w:p>
    <w:p w14:paraId="5334C8B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exp.root //вершина дерева выражения</w:t>
      </w:r>
    </w:p>
    <w:p w14:paraId="4B4740DA" w14:textId="1BAF8F4E" w:rsidR="00AB3502" w:rsidRPr="00133D3C" w:rsidRDefault="00AB3502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```</w:t>
      </w:r>
    </w:p>
    <w:p w14:paraId="078FD91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lastRenderedPageBreak/>
        <w:t xml:space="preserve"> */</w:t>
      </w:r>
    </w:p>
    <w:p w14:paraId="3489194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export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default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class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Expression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0A9BC0A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&gt;();</w:t>
      </w:r>
    </w:p>
    <w:p w14:paraId="143A131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2FC40F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_res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7254054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1619B8C7" w14:textId="38434668" w:rsidR="00AB3502" w:rsidRPr="00133D3C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  <w:r w:rsidR="00133D3C">
        <w:rPr>
          <w:rFonts w:ascii="Consolas" w:hAnsi="Consolas"/>
          <w:color w:val="008000"/>
          <w:kern w:val="0"/>
          <w:sz w:val="20"/>
          <w:szCs w:val="21"/>
          <w:lang w:val="uk-UA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strExp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Математическое выражение в виде строки </w:t>
      </w:r>
      <w:r w:rsidRPr="00133D3C">
        <w:rPr>
          <w:rFonts w:ascii="Consolas" w:hAnsi="Consolas"/>
          <w:color w:val="008000"/>
          <w:kern w:val="0"/>
          <w:sz w:val="20"/>
          <w:szCs w:val="21"/>
        </w:rPr>
        <w:t>*/</w:t>
      </w:r>
    </w:p>
    <w:p w14:paraId="73D25B5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constructor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6808246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parse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();</w:t>
      </w:r>
    </w:p>
    <w:p w14:paraId="1B68613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</w:rPr>
        <w:t>calc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();</w:t>
      </w:r>
    </w:p>
    <w:p w14:paraId="0E65B1B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6E5F078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</w:p>
    <w:p w14:paraId="4EAFB3C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/**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результат выражения */</w:t>
      </w:r>
    </w:p>
    <w:p w14:paraId="4590EA4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public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get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637891D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37FBC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765FE07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C72012B" w14:textId="2E25961D" w:rsidR="00AB3502" w:rsidRPr="00133D3C" w:rsidRDefault="00AB3502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="00133D3C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="00133D3C">
        <w:rPr>
          <w:rFonts w:ascii="Consolas" w:hAnsi="Consolas"/>
          <w:color w:val="008000"/>
          <w:kern w:val="0"/>
          <w:sz w:val="20"/>
          <w:szCs w:val="21"/>
          <w:lang w:val="en-US"/>
        </w:rPr>
        <w:t>...)</w:t>
      </w:r>
    </w:p>
    <w:p w14:paraId="6CA3CE2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32867A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parse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201CBE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09BEFF8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7F5E85E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6845072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B2F46A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calc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 { </w:t>
      </w:r>
    </w:p>
    <w:p w14:paraId="1FB5F0A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1DCE4F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3247E1F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0AB3C61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{ </w:t>
      </w:r>
    </w:p>
    <w:p w14:paraId="2DC2937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CA0A19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963D16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[] = [];</w:t>
      </w:r>
    </w:p>
    <w:p w14:paraId="65655B6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[] = [];</w:t>
      </w:r>
    </w:p>
    <w:p w14:paraId="7C71138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9060A7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push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)));</w:t>
      </w:r>
    </w:p>
    <w:p w14:paraId="17CC3F8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1AE4F7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>// It's only operand</w:t>
      </w:r>
    </w:p>
    <w:p w14:paraId="672BB39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1295918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value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]);</w:t>
      </w:r>
    </w:p>
    <w:p w14:paraId="0EFBE00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'operand'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value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6FCF128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607EED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96351F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24BC3F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0FAAFCF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DB7FFE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while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06E0144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push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)));</w:t>
      </w:r>
    </w:p>
    <w:p w14:paraId="5D76FB2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push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)));</w:t>
      </w:r>
    </w:p>
    <w:p w14:paraId="388ED23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5A22DB1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</w:p>
    <w:p w14:paraId="063C2F7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DF6AD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lastRenderedPageBreak/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++]);</w:t>
      </w:r>
    </w:p>
    <w:p w14:paraId="0B64E82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</w:p>
    <w:p w14:paraId="392A07B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++) {</w:t>
      </w:r>
    </w:p>
    <w:p w14:paraId="1C75D2A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];</w:t>
      </w:r>
    </w:p>
    <w:p w14:paraId="6F1EA00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04EE7DE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operand2Str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() {</w:t>
      </w:r>
    </w:p>
    <w:p w14:paraId="4C60812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++];</w:t>
      </w:r>
    </w:p>
    <w:p w14:paraId="2D47692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79A72B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B2F6CA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for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++) { </w:t>
      </w:r>
    </w:p>
    <w:p w14:paraId="1568603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precedence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break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041041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945B5F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`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${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++]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}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)`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262FB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}</w:t>
      </w:r>
    </w:p>
    <w:p w14:paraId="6A50B89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5C6EC2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i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j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-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B5E3F7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59B604B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36DF88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}());</w:t>
      </w:r>
    </w:p>
    <w:p w14:paraId="387E63B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</w:p>
    <w:p w14:paraId="63C47C2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_parseNext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operand2Str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03DCF7F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</w:p>
    <w:p w14:paraId="4F21468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'operator'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));  </w:t>
      </w:r>
    </w:p>
    <w:p w14:paraId="4A9B585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498333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'uni'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1DF2386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operand2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'uni'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706B66D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3553D9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newRoot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5829A57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}</w:t>
      </w:r>
    </w:p>
    <w:p w14:paraId="50BCF87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7C94658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operand1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;</w:t>
      </w:r>
    </w:p>
    <w:p w14:paraId="6407379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03EC965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265146F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171BB7F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Возвращает оператор находящийся на перданной позиции pos</w:t>
      </w:r>
    </w:p>
    <w:p w14:paraId="1D6D307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</w:p>
    <w:p w14:paraId="00E9CF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strExp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строка выражения</w:t>
      </w:r>
    </w:p>
    <w:p w14:paraId="24D9960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pos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позиция на которой ожидается оператор</w:t>
      </w:r>
    </w:p>
    <w:p w14:paraId="4A5C69F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callback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коллбек-функция, которая получает новое значение pos</w:t>
      </w:r>
    </w:p>
    <w:p w14:paraId="565A50F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оператор находящийся на перданной позиции pos</w:t>
      </w:r>
    </w:p>
    <w:p w14:paraId="61E195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</w:p>
    <w:p w14:paraId="262ACA2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@private</w:t>
      </w:r>
    </w:p>
    <w:p w14:paraId="5299FFB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*/</w:t>
      </w:r>
    </w:p>
    <w:p w14:paraId="78F3657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2C87A41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: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void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</w:t>
      </w:r>
    </w:p>
    <w:p w14:paraId="6AAE48D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</w:t>
      </w:r>
    </w:p>
    <w:p w14:paraId="558CB441" w14:textId="0484E152" w:rsidR="00AB3502" w:rsidRPr="00AB3502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(...)</w:t>
      </w:r>
    </w:p>
    <w:p w14:paraId="11EC0CC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}</w:t>
      </w:r>
    </w:p>
    <w:p w14:paraId="27B264F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01D72BB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 xml:space="preserve">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/**</w:t>
      </w:r>
    </w:p>
    <w:p w14:paraId="36B423B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Возвращает операнд находящийся на перданной позиции pos</w:t>
      </w:r>
    </w:p>
    <w:p w14:paraId="37CA9AA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lastRenderedPageBreak/>
        <w:t xml:space="preserve">    * </w:t>
      </w:r>
    </w:p>
    <w:p w14:paraId="729B65C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Если оператор предствален просто числом, возвращает его (в виде строки)</w:t>
      </w:r>
    </w:p>
    <w:p w14:paraId="4E9CB28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</w:t>
      </w:r>
    </w:p>
    <w:p w14:paraId="6C7A9FA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Если оператор заключен в скобки, то возвращается все что находится </w:t>
      </w:r>
    </w:p>
    <w:p w14:paraId="374C31C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между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ними</w:t>
      </w:r>
    </w:p>
    <w:p w14:paraId="011F2E7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 </w:t>
      </w:r>
    </w:p>
    <w:p w14:paraId="2446260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``` javascript</w:t>
      </w:r>
    </w:p>
    <w:p w14:paraId="322EC1F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 this.getOperand('25+36', 0, (_pos =&gt; {})) // '25'</w:t>
      </w:r>
    </w:p>
    <w:p w14:paraId="46D45F7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 this.getOperand('(25+36)+5', (_pos =&gt; {})) // '25+36'</w:t>
      </w:r>
    </w:p>
    <w:p w14:paraId="5C5F069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 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>```</w:t>
      </w:r>
    </w:p>
    <w:p w14:paraId="448C095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В обоих случаях новый pos указывает на последний "+"</w:t>
      </w:r>
    </w:p>
    <w:p w14:paraId="4B4E796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</w:p>
    <w:p w14:paraId="1C949D3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strExp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строка выражения</w:t>
      </w:r>
    </w:p>
    <w:p w14:paraId="0C5F37C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pos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позиция на которой ожидается операнд</w:t>
      </w:r>
    </w:p>
    <w:p w14:paraId="3BEC3C2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@param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</w:rPr>
        <w:t>callback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коллбэк-функция, которая получает новое значение pos</w:t>
      </w:r>
    </w:p>
    <w:p w14:paraId="70CCF3CB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</w:rPr>
        <w:t>@returns</w:t>
      </w: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операнд находящийся на перданной позиции pos</w:t>
      </w:r>
    </w:p>
    <w:p w14:paraId="01B1991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</w:rPr>
        <w:t xml:space="preserve">    </w:t>
      </w: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* </w:t>
      </w:r>
    </w:p>
    <w:p w14:paraId="154B32B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@private</w:t>
      </w:r>
    </w:p>
    <w:p w14:paraId="00E5802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8000"/>
          <w:kern w:val="0"/>
          <w:sz w:val="20"/>
          <w:szCs w:val="21"/>
          <w:lang w:val="en-US"/>
        </w:rPr>
        <w:t xml:space="preserve">    */</w:t>
      </w:r>
    </w:p>
    <w:p w14:paraId="7F71672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getOperand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strExp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3C90067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callback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: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=&gt;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void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7C55A0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</w:p>
    <w:p w14:paraId="47F8EF4A" w14:textId="2333B824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="00133D3C">
        <w:rPr>
          <w:rFonts w:ascii="Consolas" w:hAnsi="Consolas"/>
          <w:color w:val="000000"/>
          <w:kern w:val="0"/>
          <w:sz w:val="20"/>
          <w:szCs w:val="21"/>
          <w:lang w:val="en-US"/>
        </w:rPr>
        <w:t>(...)</w:t>
      </w:r>
    </w:p>
    <w:p w14:paraId="7CD23906" w14:textId="2F987DC6" w:rsidR="00AB3502" w:rsidRPr="00AB3502" w:rsidRDefault="00AB3502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27E2A34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C9DA2B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private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NodeExp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0677555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targ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2B11B9C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211ED7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'operator'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 {</w:t>
      </w:r>
    </w:p>
    <w:p w14:paraId="64CF37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getVVertices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7CA0A5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9E8175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Operator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call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17D56DE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]),</w:t>
      </w:r>
    </w:p>
    <w:p w14:paraId="71E6215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this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_calcNext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])</w:t>
      </w:r>
    </w:p>
    <w:p w14:paraId="2498F79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);</w:t>
      </w:r>
    </w:p>
    <w:p w14:paraId="1B5E591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0D8D3C1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else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type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=== </w:t>
      </w:r>
      <w:r w:rsidRPr="00AB3502">
        <w:rPr>
          <w:rFonts w:ascii="Consolas" w:hAnsi="Consolas"/>
          <w:color w:val="A31515"/>
          <w:kern w:val="0"/>
          <w:sz w:val="20"/>
          <w:szCs w:val="21"/>
          <w:lang w:val="en-US"/>
        </w:rPr>
        <w:t>'operand'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{ </w:t>
      </w:r>
    </w:p>
    <w:p w14:paraId="7E46618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node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val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D18032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D3D04B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}</w:t>
      </w:r>
    </w:p>
    <w:p w14:paraId="38E9F64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}</w:t>
      </w:r>
    </w:p>
    <w:p w14:paraId="029AFFC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D303147" w14:textId="77777777" w:rsidR="00133D3C" w:rsidRPr="00133D3C" w:rsidRDefault="00AB3502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="00133D3C"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private</w:t>
      </w:r>
      <w:r w:rsidR="00133D3C"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="00133D3C"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static</w:t>
      </w:r>
      <w:r w:rsidR="00133D3C"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="00133D3C"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operators</w:t>
      </w:r>
      <w:r w:rsidR="00133D3C"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: { [</w:t>
      </w:r>
      <w:r w:rsidR="00133D3C"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name</w:t>
      </w:r>
      <w:r w:rsidR="00133D3C"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: </w:t>
      </w:r>
      <w:r w:rsidR="00133D3C"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string</w:t>
      </w:r>
      <w:r w:rsidR="00133D3C"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]: </w:t>
      </w:r>
      <w:r w:rsidR="00133D3C"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Operator</w:t>
      </w:r>
      <w:r w:rsidR="00133D3C"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} = {</w:t>
      </w:r>
    </w:p>
    <w:p w14:paraId="6CDF69E0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'|'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: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Operator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'|'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9885A"/>
          <w:kern w:val="0"/>
          <w:sz w:val="21"/>
          <w:szCs w:val="21"/>
          <w:lang w:val="en-US"/>
        </w:rPr>
        <w:t>7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, (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|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),</w:t>
      </w:r>
    </w:p>
    <w:p w14:paraId="51EDA498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'^'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: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Operator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'^'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9885A"/>
          <w:kern w:val="0"/>
          <w:sz w:val="21"/>
          <w:szCs w:val="21"/>
          <w:lang w:val="en-US"/>
        </w:rPr>
        <w:t>8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, (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^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),</w:t>
      </w:r>
    </w:p>
    <w:p w14:paraId="24D03C8D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'&amp;'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: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Operator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'&amp;'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9885A"/>
          <w:kern w:val="0"/>
          <w:sz w:val="21"/>
          <w:szCs w:val="21"/>
          <w:lang w:val="en-US"/>
        </w:rPr>
        <w:t>9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, (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&amp;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),</w:t>
      </w:r>
    </w:p>
    <w:p w14:paraId="63AFC530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692CA5B7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'+'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: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Operator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'+'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9885A"/>
          <w:kern w:val="0"/>
          <w:sz w:val="21"/>
          <w:szCs w:val="21"/>
          <w:lang w:val="en-US"/>
        </w:rPr>
        <w:t>13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, (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+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),</w:t>
      </w:r>
    </w:p>
    <w:p w14:paraId="70DE512B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'-'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: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Operator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'-'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9885A"/>
          <w:kern w:val="0"/>
          <w:sz w:val="21"/>
          <w:szCs w:val="21"/>
          <w:lang w:val="en-US"/>
        </w:rPr>
        <w:t>13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, (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-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),</w:t>
      </w:r>
    </w:p>
    <w:p w14:paraId="1BDCC9D9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'*'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: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Operator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'*'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9885A"/>
          <w:kern w:val="0"/>
          <w:sz w:val="21"/>
          <w:szCs w:val="21"/>
          <w:lang w:val="en-US"/>
        </w:rPr>
        <w:t>14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, (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*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),</w:t>
      </w:r>
    </w:p>
    <w:p w14:paraId="00383A9D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'/'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: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Operator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'/'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9885A"/>
          <w:kern w:val="0"/>
          <w:sz w:val="21"/>
          <w:szCs w:val="21"/>
          <w:lang w:val="en-US"/>
        </w:rPr>
        <w:t>14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, (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/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),</w:t>
      </w:r>
    </w:p>
    <w:p w14:paraId="082D5608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lastRenderedPageBreak/>
        <w:t xml:space="preserve">      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'%'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: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267F99"/>
          <w:kern w:val="0"/>
          <w:sz w:val="21"/>
          <w:szCs w:val="21"/>
          <w:lang w:val="en-US"/>
        </w:rPr>
        <w:t>Operator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133D3C">
        <w:rPr>
          <w:rFonts w:ascii="Consolas" w:hAnsi="Consolas"/>
          <w:color w:val="A31515"/>
          <w:kern w:val="0"/>
          <w:sz w:val="21"/>
          <w:szCs w:val="21"/>
          <w:lang w:val="en-US"/>
        </w:rPr>
        <w:t>'%'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9885A"/>
          <w:kern w:val="0"/>
          <w:sz w:val="21"/>
          <w:szCs w:val="21"/>
          <w:lang w:val="en-US"/>
        </w:rPr>
        <w:t>14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, (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133D3C">
        <w:rPr>
          <w:rFonts w:ascii="Consolas" w:hAnsi="Consolas"/>
          <w:color w:val="0000FF"/>
          <w:kern w:val="0"/>
          <w:sz w:val="21"/>
          <w:szCs w:val="21"/>
          <w:lang w:val="en-US"/>
        </w:rPr>
        <w:t>=&gt;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a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% </w:t>
      </w:r>
      <w:r w:rsidRPr="00133D3C">
        <w:rPr>
          <w:rFonts w:ascii="Consolas" w:hAnsi="Consolas"/>
          <w:color w:val="001080"/>
          <w:kern w:val="0"/>
          <w:sz w:val="21"/>
          <w:szCs w:val="21"/>
          <w:lang w:val="en-US"/>
        </w:rPr>
        <w:t>b</w:t>
      </w: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>),</w:t>
      </w:r>
    </w:p>
    <w:p w14:paraId="4E4A1ED7" w14:textId="77777777" w:rsidR="00133D3C" w:rsidRPr="00133D3C" w:rsidRDefault="00133D3C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133D3C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</w:t>
      </w:r>
      <w:r w:rsidRPr="00133D3C">
        <w:rPr>
          <w:rFonts w:ascii="Consolas" w:hAnsi="Consolas"/>
          <w:color w:val="000000"/>
          <w:kern w:val="0"/>
          <w:sz w:val="21"/>
          <w:szCs w:val="21"/>
        </w:rPr>
        <w:t>}</w:t>
      </w:r>
    </w:p>
    <w:p w14:paraId="01741424" w14:textId="07EB6938" w:rsidR="00AB3502" w:rsidRPr="00AB3502" w:rsidRDefault="00AB3502" w:rsidP="00133D3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7C950082" w14:textId="234EF10F" w:rsidR="00AB3502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</w:p>
    <w:p w14:paraId="2FBF5258" w14:textId="3BA9AED9" w:rsidR="00CD1295" w:rsidRPr="00CD1295" w:rsidRDefault="00CD1295" w:rsidP="00CD12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Позиціонування вершин бінарного дерева</w:t>
      </w:r>
    </w:p>
    <w:p w14:paraId="5290F17A" w14:textId="6FFCAF00" w:rsid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</w:pPr>
      <w:r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positionedTree.</w:t>
      </w:r>
      <w:r w:rsidRPr="00DD782D">
        <w:rPr>
          <w:rFonts w:ascii="Consolas" w:hAnsi="Consolas"/>
          <w:b/>
          <w:i/>
          <w:color w:val="000000"/>
          <w:kern w:val="0"/>
          <w:sz w:val="28"/>
          <w:szCs w:val="21"/>
          <w:u w:val="single"/>
          <w:lang w:val="en-US"/>
        </w:rPr>
        <w:t>ts</w:t>
      </w:r>
    </w:p>
    <w:p w14:paraId="5DEF7B3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756A8E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29B4B8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AAEA76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null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9582CC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let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&gt;;</w:t>
      </w:r>
    </w:p>
    <w:p w14:paraId="66BB71F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4010D59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export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positionedTree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60DFFF0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&gt;,</w:t>
      </w:r>
    </w:p>
    <w:p w14:paraId="0C47168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&gt;,</w:t>
      </w:r>
    </w:p>
    <w:p w14:paraId="1E37AC8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250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58E2AA6E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30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80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</w:t>
      </w:r>
    </w:p>
    <w:p w14:paraId="0AB133A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 {</w:t>
      </w:r>
    </w:p>
    <w:p w14:paraId="4B18350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7AB77527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B16660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55552D5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3FB8C31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&gt;();</w:t>
      </w:r>
    </w:p>
    <w:p w14:paraId="2E20049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_tree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1D5D158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70EF15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start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334DA3F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4993E1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}   </w:t>
      </w:r>
    </w:p>
    <w:p w14:paraId="45F0952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3997095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 { </w:t>
      </w:r>
    </w:p>
    <w:p w14:paraId="724DC7A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targ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toString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(),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2CF0962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24BE0DC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getVVertices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2A240F98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(!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47714C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76613D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12138290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getNextVertex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));</w:t>
      </w:r>
    </w:p>
    <w:p w14:paraId="118479E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24621A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()));</w:t>
      </w:r>
    </w:p>
    <w:p w14:paraId="778527F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positioned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addEdge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v2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WSEdge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()));</w:t>
      </w:r>
    </w:p>
    <w:p w14:paraId="4A5AAF4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40234F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33B5E3B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}</w:t>
      </w:r>
    </w:p>
    <w:p w14:paraId="63ED6EA5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26BA8C41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getCoords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base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dir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| -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 </w:t>
      </w:r>
    </w:p>
    <w:p w14:paraId="5DA36B0F" w14:textId="14588AEA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="00CD1295">
        <w:rPr>
          <w:rFonts w:ascii="Consolas" w:hAnsi="Consolas"/>
          <w:color w:val="795E26"/>
          <w:kern w:val="0"/>
          <w:sz w:val="20"/>
          <w:szCs w:val="21"/>
          <w:lang w:val="en-US"/>
        </w:rPr>
        <w:t>get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-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614F094C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</w:p>
    <w:p w14:paraId="3024833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new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Vector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03CA062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base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(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&lt;&lt;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*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*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dir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,</w:t>
      </w:r>
    </w:p>
    <w:p w14:paraId="785B0312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base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step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y</w:t>
      </w:r>
    </w:p>
    <w:p w14:paraId="5691C1DF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);</w:t>
      </w:r>
    </w:p>
    <w:p w14:paraId="30C77D6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lastRenderedPageBreak/>
        <w:t>}</w:t>
      </w:r>
    </w:p>
    <w:p w14:paraId="70238A4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1E7C8ACE" w14:textId="4CD7FCFF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function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="00CD1295">
        <w:rPr>
          <w:rFonts w:ascii="Consolas" w:hAnsi="Consolas"/>
          <w:color w:val="795E26"/>
          <w:kern w:val="0"/>
          <w:sz w:val="20"/>
          <w:szCs w:val="21"/>
          <w:lang w:val="en-US"/>
        </w:rPr>
        <w:t>get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Vertex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Graph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&lt;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,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any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&gt;):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number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{</w:t>
      </w:r>
    </w:p>
    <w:p w14:paraId="2AE5BF8D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FF"/>
          <w:kern w:val="0"/>
          <w:sz w:val="20"/>
          <w:szCs w:val="21"/>
          <w:lang w:val="en-US"/>
        </w:rPr>
        <w:t>const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=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getVVertices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root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);</w:t>
      </w:r>
    </w:p>
    <w:p w14:paraId="4AF25F56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if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(!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length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)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;</w:t>
      </w:r>
    </w:p>
    <w:p w14:paraId="4F403B49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</w:p>
    <w:p w14:paraId="6E2F3F93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AF00DB"/>
          <w:kern w:val="0"/>
          <w:sz w:val="20"/>
          <w:szCs w:val="21"/>
          <w:lang w:val="en-US"/>
        </w:rPr>
        <w:t>return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+ </w:t>
      </w:r>
      <w:r w:rsidRPr="00AB3502">
        <w:rPr>
          <w:rFonts w:ascii="Consolas" w:hAnsi="Consolas"/>
          <w:color w:val="267F99"/>
          <w:kern w:val="0"/>
          <w:sz w:val="20"/>
          <w:szCs w:val="21"/>
          <w:lang w:val="en-US"/>
        </w:rPr>
        <w:t>Math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.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max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</w:p>
    <w:p w14:paraId="25A6E55D" w14:textId="42676ABC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="00CD1295">
        <w:rPr>
          <w:rFonts w:ascii="Consolas" w:hAnsi="Consolas"/>
          <w:color w:val="795E26"/>
          <w:kern w:val="0"/>
          <w:sz w:val="20"/>
          <w:szCs w:val="21"/>
          <w:lang w:val="en-US"/>
        </w:rPr>
        <w:t>get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0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),</w:t>
      </w:r>
    </w:p>
    <w:p w14:paraId="0EB9D71D" w14:textId="40748DB2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  <w:lang w:val="en-US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   </w:t>
      </w:r>
      <w:r w:rsidR="00CD1295">
        <w:rPr>
          <w:rFonts w:ascii="Consolas" w:hAnsi="Consolas"/>
          <w:color w:val="795E26"/>
          <w:kern w:val="0"/>
          <w:sz w:val="20"/>
          <w:szCs w:val="21"/>
          <w:lang w:val="en-US"/>
        </w:rPr>
        <w:t>get</w:t>
      </w:r>
      <w:r w:rsidRPr="00AB3502">
        <w:rPr>
          <w:rFonts w:ascii="Consolas" w:hAnsi="Consolas"/>
          <w:color w:val="795E26"/>
          <w:kern w:val="0"/>
          <w:sz w:val="20"/>
          <w:szCs w:val="21"/>
          <w:lang w:val="en-US"/>
        </w:rPr>
        <w:t>Height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(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nexts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[</w:t>
      </w:r>
      <w:r w:rsidRPr="00AB3502">
        <w:rPr>
          <w:rFonts w:ascii="Consolas" w:hAnsi="Consolas"/>
          <w:color w:val="09885A"/>
          <w:kern w:val="0"/>
          <w:sz w:val="20"/>
          <w:szCs w:val="21"/>
          <w:lang w:val="en-US"/>
        </w:rPr>
        <w:t>1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], </w:t>
      </w:r>
      <w:r w:rsidRPr="00AB3502">
        <w:rPr>
          <w:rFonts w:ascii="Consolas" w:hAnsi="Consolas"/>
          <w:color w:val="001080"/>
          <w:kern w:val="0"/>
          <w:sz w:val="20"/>
          <w:szCs w:val="21"/>
          <w:lang w:val="en-US"/>
        </w:rPr>
        <w:t>tree</w:t>
      </w: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>)</w:t>
      </w:r>
    </w:p>
    <w:p w14:paraId="0A7E1B1A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  <w:lang w:val="en-US"/>
        </w:rPr>
        <w:t xml:space="preserve">   </w:t>
      </w:r>
      <w:r w:rsidRPr="00AB3502">
        <w:rPr>
          <w:rFonts w:ascii="Consolas" w:hAnsi="Consolas"/>
          <w:color w:val="000000"/>
          <w:kern w:val="0"/>
          <w:sz w:val="20"/>
          <w:szCs w:val="21"/>
        </w:rPr>
        <w:t>);</w:t>
      </w:r>
    </w:p>
    <w:p w14:paraId="22E26454" w14:textId="77777777" w:rsidR="00AB3502" w:rsidRPr="00AB3502" w:rsidRDefault="00AB3502" w:rsidP="00AB3502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</w:p>
    <w:p w14:paraId="3ECC2799" w14:textId="6B556448" w:rsidR="00C74319" w:rsidRPr="00AB3502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szCs w:val="21"/>
        </w:rPr>
      </w:pPr>
      <w:r w:rsidRPr="00AB3502">
        <w:rPr>
          <w:rFonts w:ascii="Consolas" w:hAnsi="Consolas"/>
          <w:color w:val="000000"/>
          <w:kern w:val="0"/>
          <w:sz w:val="20"/>
          <w:szCs w:val="21"/>
        </w:rPr>
        <w:t>}</w:t>
      </w:r>
    </w:p>
    <w:p w14:paraId="45F52002" w14:textId="77777777" w:rsidR="00AB3502" w:rsidRPr="005D11D6" w:rsidRDefault="00AB3502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F538BFB" w14:textId="5029E261" w:rsidR="00AB3502" w:rsidRPr="00CD1295" w:rsidRDefault="00724151" w:rsidP="00CD1295">
      <w:pPr>
        <w:pStyle w:val="ListParagraph"/>
        <w:numPr>
          <w:ilvl w:val="0"/>
          <w:numId w:val="30"/>
        </w:numPr>
        <w:spacing w:line="276" w:lineRule="auto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CD1295">
        <w:rPr>
          <w:kern w:val="0"/>
          <w:sz w:val="28"/>
          <w:szCs w:val="28"/>
          <w:lang w:val="uk-UA" w:eastAsia="uk-UA"/>
        </w:rPr>
        <w:t>Результат виконання програми:</w:t>
      </w:r>
      <w:r w:rsidR="00AB3502" w:rsidRPr="00CD1295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</w:p>
    <w:p w14:paraId="63E3A8E9" w14:textId="39D959AA" w:rsidR="00CD1295" w:rsidRPr="00CD1295" w:rsidRDefault="00CD1295" w:rsidP="00CD1295">
      <w:pPr>
        <w:pStyle w:val="ListParagraph"/>
        <w:numPr>
          <w:ilvl w:val="0"/>
          <w:numId w:val="31"/>
        </w:numPr>
        <w:spacing w:after="480" w:line="276" w:lineRule="auto"/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Обхід дерева:</w:t>
      </w:r>
    </w:p>
    <w:p w14:paraId="625191BE" w14:textId="02A877B1" w:rsidR="00CD1295" w:rsidRDefault="00CD1295" w:rsidP="00CD1295">
      <w:pPr>
        <w:pStyle w:val="ListParagraph"/>
        <w:spacing w:after="480" w:line="276" w:lineRule="auto"/>
        <w:ind w:firstLine="0"/>
        <w:jc w:val="left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5CAAD5" wp14:editId="4BBF1DA4">
            <wp:extent cx="5289742" cy="28454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712" cy="28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F707" w14:textId="77777777" w:rsidR="006F1A2C" w:rsidRDefault="00CD1295" w:rsidP="00CD1295">
      <w:pPr>
        <w:pStyle w:val="ListParagraph"/>
        <w:spacing w:after="480" w:line="276" w:lineRule="auto"/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7CB1A4A" wp14:editId="56683077">
            <wp:extent cx="5476875" cy="2824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034" cy="283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295">
        <w:rPr>
          <w:noProof/>
        </w:rPr>
        <w:t xml:space="preserve"> </w:t>
      </w:r>
    </w:p>
    <w:p w14:paraId="14046A11" w14:textId="272C49CC" w:rsidR="00CD1295" w:rsidRPr="00CD1295" w:rsidRDefault="00565198" w:rsidP="00CD1295">
      <w:pPr>
        <w:pStyle w:val="ListParagraph"/>
        <w:spacing w:after="480" w:line="276" w:lineRule="auto"/>
        <w:ind w:firstLine="0"/>
        <w:jc w:val="left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17DAC4" wp14:editId="36A9C4CF">
            <wp:extent cx="4171950" cy="294927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164" cy="29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52F4" w14:textId="6D127F2E" w:rsidR="009520C9" w:rsidRDefault="006F1A2C" w:rsidP="009520C9">
      <w:pPr>
        <w:spacing w:line="276" w:lineRule="auto"/>
        <w:ind w:left="142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Обхід вершин графа:</w:t>
      </w:r>
    </w:p>
    <w:p w14:paraId="79A5E691" w14:textId="4B26C721" w:rsidR="006F1A2C" w:rsidRPr="00565198" w:rsidRDefault="00565198" w:rsidP="009520C9">
      <w:pPr>
        <w:spacing w:line="276" w:lineRule="auto"/>
        <w:ind w:left="142" w:firstLine="0"/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B21E66" wp14:editId="13DD360C">
            <wp:extent cx="6263640" cy="24955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2B7B" w14:textId="142148A9" w:rsidR="009520C9" w:rsidRDefault="009520C9" w:rsidP="009520C9">
      <w:pPr>
        <w:spacing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3A45A4C4" w14:textId="77777777" w:rsidR="009520C9" w:rsidRDefault="009520C9" w:rsidP="009520C9">
      <w:pPr>
        <w:spacing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4ED55155" w14:textId="38EA0025" w:rsidR="004C6DEE" w:rsidRPr="009520C9" w:rsidRDefault="006E2DE5" w:rsidP="009520C9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  <w:bookmarkStart w:id="0" w:name="_GoBack"/>
      <w:bookmarkEnd w:id="0"/>
    </w:p>
    <w:sectPr w:rsidR="004C6DEE" w:rsidRPr="009520C9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F518F" w14:textId="77777777" w:rsidR="00253E0F" w:rsidRDefault="00253E0F">
      <w:r>
        <w:separator/>
      </w:r>
    </w:p>
  </w:endnote>
  <w:endnote w:type="continuationSeparator" w:id="0">
    <w:p w14:paraId="639590F8" w14:textId="77777777" w:rsidR="00253E0F" w:rsidRDefault="0025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801E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801E7" w:rsidRDefault="00A801E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801E7" w:rsidRDefault="00A801E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801E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801E7" w:rsidRDefault="00A801E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801E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801E7" w:rsidRDefault="00A801E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A801E7" w:rsidRDefault="00A801E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801E7" w:rsidRDefault="00A801E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A801E7" w:rsidRDefault="00A801E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801E7" w:rsidRDefault="00A801E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801E7" w:rsidRDefault="00A801E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801E7" w:rsidRDefault="00A801E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801E7" w:rsidRDefault="00A801E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801E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EF5D775" w:rsidR="00A801E7" w:rsidRPr="00653F61" w:rsidRDefault="00A801E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121.2151.05.03</w:t>
          </w:r>
        </w:p>
      </w:tc>
    </w:tr>
    <w:tr w:rsidR="00A801E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801E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801E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801E7" w:rsidRDefault="00A801E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801E7" w:rsidRPr="0024722F" w:rsidRDefault="00A801E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2507DC2" w:rsidR="00A801E7" w:rsidRPr="00C74319" w:rsidRDefault="00A801E7" w:rsidP="00C0033F">
          <w:pPr>
            <w:pStyle w:val="BodyText"/>
            <w:jc w:val="center"/>
            <w:rPr>
              <w:b/>
              <w:szCs w:val="28"/>
              <w:lang w:val="en-US"/>
            </w:rPr>
          </w:pPr>
          <w:r w:rsidRPr="00C74319">
            <w:rPr>
              <w:b/>
              <w:szCs w:val="28"/>
              <w:lang w:val="uk-UA"/>
            </w:rPr>
            <w:t>Задачі з графами (продовження</w:t>
          </w:r>
          <w:r>
            <w:rPr>
              <w:b/>
              <w:szCs w:val="28"/>
              <w:lang w:val="en-US"/>
            </w:rPr>
            <w:t>)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801E7" w:rsidRPr="00F57988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A801E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801E7" w:rsidRPr="0024722F" w:rsidRDefault="00A801E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801E7" w:rsidRPr="0024722F" w:rsidRDefault="00A801E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801E7" w:rsidRPr="00B658D4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801E7" w:rsidRPr="00BF7874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801E7" w:rsidRPr="00ED4F3A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801E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801E7" w:rsidRPr="00317655" w:rsidRDefault="00A801E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A801E7" w:rsidRPr="0091542B" w:rsidRDefault="00A801E7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A801E7" w:rsidRPr="000B489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A801E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801E7" w:rsidRPr="0024722F" w:rsidRDefault="00A801E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801E7" w:rsidRPr="0024722F" w:rsidRDefault="00A801E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801E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801E7" w:rsidRDefault="00A801E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A801E7" w:rsidRDefault="00A801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801E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E564707" w:rsidR="00A801E7" w:rsidRPr="00475762" w:rsidRDefault="00A801E7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801E7" w:rsidRDefault="00A801E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801E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801E7" w:rsidRDefault="00A801E7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A6EF34E" w:rsidR="00A801E7" w:rsidRPr="00BF7874" w:rsidRDefault="00A801E7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565198">
            <w:rPr>
              <w:noProof/>
              <w:sz w:val="28"/>
              <w:szCs w:val="28"/>
              <w:lang w:val="uk-UA"/>
            </w:rPr>
            <w:t>10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801E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801E7" w:rsidRDefault="00A801E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801E7" w:rsidRDefault="00A801E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801E7" w:rsidRDefault="00A801E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801E7" w:rsidRDefault="00A801E7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801E7" w:rsidRDefault="00A801E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801E7" w:rsidRDefault="00A801E7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801E7" w:rsidRDefault="00A801E7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801E7" w:rsidRDefault="00A801E7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66A2F" w14:textId="77777777" w:rsidR="00253E0F" w:rsidRDefault="00253E0F">
      <w:r>
        <w:separator/>
      </w:r>
    </w:p>
  </w:footnote>
  <w:footnote w:type="continuationSeparator" w:id="0">
    <w:p w14:paraId="1EDB15DF" w14:textId="77777777" w:rsidR="00253E0F" w:rsidRDefault="0025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7102"/>
    <w:multiLevelType w:val="hybridMultilevel"/>
    <w:tmpl w:val="6E9E0946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E787567"/>
    <w:multiLevelType w:val="hybridMultilevel"/>
    <w:tmpl w:val="A9103A9E"/>
    <w:lvl w:ilvl="0" w:tplc="BAE694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5684C"/>
    <w:multiLevelType w:val="multilevel"/>
    <w:tmpl w:val="F64AFA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1D209A"/>
    <w:multiLevelType w:val="hybridMultilevel"/>
    <w:tmpl w:val="6A8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1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24"/>
  </w:num>
  <w:num w:numId="5">
    <w:abstractNumId w:val="22"/>
  </w:num>
  <w:num w:numId="6">
    <w:abstractNumId w:val="28"/>
  </w:num>
  <w:num w:numId="7">
    <w:abstractNumId w:val="3"/>
  </w:num>
  <w:num w:numId="8">
    <w:abstractNumId w:val="5"/>
  </w:num>
  <w:num w:numId="9">
    <w:abstractNumId w:val="2"/>
  </w:num>
  <w:num w:numId="10">
    <w:abstractNumId w:val="13"/>
  </w:num>
  <w:num w:numId="11">
    <w:abstractNumId w:val="6"/>
  </w:num>
  <w:num w:numId="12">
    <w:abstractNumId w:val="16"/>
  </w:num>
  <w:num w:numId="13">
    <w:abstractNumId w:val="17"/>
  </w:num>
  <w:num w:numId="14">
    <w:abstractNumId w:val="20"/>
  </w:num>
  <w:num w:numId="15">
    <w:abstractNumId w:val="29"/>
  </w:num>
  <w:num w:numId="16">
    <w:abstractNumId w:val="25"/>
  </w:num>
  <w:num w:numId="17">
    <w:abstractNumId w:val="4"/>
  </w:num>
  <w:num w:numId="18">
    <w:abstractNumId w:val="11"/>
  </w:num>
  <w:num w:numId="19">
    <w:abstractNumId w:val="18"/>
  </w:num>
  <w:num w:numId="20">
    <w:abstractNumId w:val="15"/>
  </w:num>
  <w:num w:numId="21">
    <w:abstractNumId w:val="27"/>
  </w:num>
  <w:num w:numId="22">
    <w:abstractNumId w:val="21"/>
  </w:num>
  <w:num w:numId="23">
    <w:abstractNumId w:val="23"/>
  </w:num>
  <w:num w:numId="24">
    <w:abstractNumId w:val="26"/>
  </w:num>
  <w:num w:numId="25">
    <w:abstractNumId w:val="10"/>
  </w:num>
  <w:num w:numId="26">
    <w:abstractNumId w:val="7"/>
  </w:num>
  <w:num w:numId="27">
    <w:abstractNumId w:val="1"/>
  </w:num>
  <w:num w:numId="28">
    <w:abstractNumId w:val="0"/>
  </w:num>
  <w:num w:numId="29">
    <w:abstractNumId w:val="9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06869"/>
    <w:rsid w:val="0001036B"/>
    <w:rsid w:val="00027937"/>
    <w:rsid w:val="000354DE"/>
    <w:rsid w:val="000543FF"/>
    <w:rsid w:val="00056131"/>
    <w:rsid w:val="000566F1"/>
    <w:rsid w:val="0006084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C0EA7"/>
    <w:rsid w:val="000D17F9"/>
    <w:rsid w:val="000D740D"/>
    <w:rsid w:val="000E16B9"/>
    <w:rsid w:val="000E7627"/>
    <w:rsid w:val="000F37F6"/>
    <w:rsid w:val="000F6C01"/>
    <w:rsid w:val="00105B17"/>
    <w:rsid w:val="00117BB3"/>
    <w:rsid w:val="001241B1"/>
    <w:rsid w:val="0012445C"/>
    <w:rsid w:val="00133D3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1B38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32C9"/>
    <w:rsid w:val="00253E0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65198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488"/>
    <w:rsid w:val="006F186B"/>
    <w:rsid w:val="006F1A2C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0960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37966"/>
    <w:rsid w:val="00942410"/>
    <w:rsid w:val="009425F0"/>
    <w:rsid w:val="009520C9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01E7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3502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35D84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033F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4319"/>
    <w:rsid w:val="00C763DC"/>
    <w:rsid w:val="00C919F3"/>
    <w:rsid w:val="00CA1FC0"/>
    <w:rsid w:val="00CC0129"/>
    <w:rsid w:val="00CC1692"/>
    <w:rsid w:val="00CC3BEC"/>
    <w:rsid w:val="00CC703A"/>
    <w:rsid w:val="00CD02B5"/>
    <w:rsid w:val="00CD129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D782D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0DBC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D59A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msonormal0">
    <w:name w:val="msonormal"/>
    <w:basedOn w:val="Normal"/>
    <w:rsid w:val="00AB3502"/>
    <w:pPr>
      <w:spacing w:before="100" w:beforeAutospacing="1" w:after="100" w:afterAutospacing="1"/>
      <w:ind w:firstLine="0"/>
      <w:jc w:val="left"/>
    </w:pPr>
    <w:rPr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2580</TotalTime>
  <Pages>10</Pages>
  <Words>1474</Words>
  <Characters>8407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65</cp:revision>
  <cp:lastPrinted>2015-09-20T08:44:00Z</cp:lastPrinted>
  <dcterms:created xsi:type="dcterms:W3CDTF">2016-09-25T11:38:00Z</dcterms:created>
  <dcterms:modified xsi:type="dcterms:W3CDTF">2018-11-26T23:46:00Z</dcterms:modified>
</cp:coreProperties>
</file>