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A6697" w:rsidRDefault="00A042CC" w:rsidP="009E5C22">
      <w:pPr>
        <w:ind w:firstLine="0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A669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A6697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25388CAC" w:rsidR="00141DAA" w:rsidRPr="007A6697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117BB3" w:rsidRPr="007A6697">
        <w:rPr>
          <w:b/>
          <w:spacing w:val="-10"/>
          <w:sz w:val="28"/>
          <w:szCs w:val="28"/>
          <w:lang w:val="uk-UA" w:eastAsia="uk-UA"/>
        </w:rPr>
        <w:t>1</w:t>
      </w:r>
    </w:p>
    <w:p w14:paraId="1B122E2D" w14:textId="77777777" w:rsidR="007A6697" w:rsidRPr="007A6697" w:rsidRDefault="007A6697" w:rsidP="007A6697">
      <w:pPr>
        <w:pStyle w:val="BodyText"/>
        <w:spacing w:after="360"/>
        <w:jc w:val="center"/>
        <w:rPr>
          <w:b/>
          <w:szCs w:val="28"/>
          <w:lang w:val="uk-UA"/>
        </w:rPr>
      </w:pPr>
      <w:r w:rsidRPr="007A6697">
        <w:rPr>
          <w:b/>
          <w:szCs w:val="28"/>
          <w:lang w:val="uk-UA"/>
        </w:rPr>
        <w:t>Базові системи числення</w:t>
      </w:r>
    </w:p>
    <w:p w14:paraId="570DAF82" w14:textId="48E8CBB5" w:rsidR="007A6697" w:rsidRPr="0091542B" w:rsidRDefault="007A6697" w:rsidP="0091542B">
      <w:pPr>
        <w:spacing w:after="480"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>
        <w:rPr>
          <w:b/>
          <w:spacing w:val="-10"/>
          <w:sz w:val="28"/>
          <w:szCs w:val="28"/>
          <w:lang w:val="uk-UA" w:eastAsia="uk-UA"/>
        </w:rPr>
        <w:t>Мета</w:t>
      </w:r>
      <w:r w:rsidR="002D4BEF" w:rsidRPr="007A6697">
        <w:rPr>
          <w:b/>
          <w:spacing w:val="-10"/>
          <w:sz w:val="28"/>
          <w:szCs w:val="28"/>
          <w:lang w:val="uk-UA" w:eastAsia="uk-UA"/>
        </w:rPr>
        <w:t xml:space="preserve"> роботи</w:t>
      </w:r>
      <w:r w:rsidR="002D4BEF" w:rsidRPr="007A6697">
        <w:rPr>
          <w:spacing w:val="-10"/>
          <w:sz w:val="28"/>
          <w:szCs w:val="28"/>
          <w:lang w:val="uk-UA" w:eastAsia="uk-UA"/>
        </w:rPr>
        <w:t xml:space="preserve">: </w:t>
      </w:r>
      <w:r w:rsidR="0091542B" w:rsidRPr="0013209C">
        <w:rPr>
          <w:sz w:val="28"/>
          <w:szCs w:val="28"/>
          <w:lang w:val="uk-UA"/>
        </w:rPr>
        <w:t xml:space="preserve">закріпити на практиці </w:t>
      </w:r>
      <w:r w:rsidR="0091542B">
        <w:rPr>
          <w:sz w:val="28"/>
          <w:szCs w:val="28"/>
          <w:lang w:val="uk-UA"/>
        </w:rPr>
        <w:t>знання з теорії графів, отримання навичок конструювання ПЗ, розв’язання задач з використанням графів</w:t>
      </w:r>
      <w:r w:rsidR="0091542B" w:rsidRPr="004A5E55">
        <w:rPr>
          <w:i/>
          <w:color w:val="000000"/>
          <w:sz w:val="28"/>
          <w:szCs w:val="28"/>
          <w:lang w:val="uk-UA"/>
        </w:rPr>
        <w:t xml:space="preserve"> </w:t>
      </w:r>
    </w:p>
    <w:p w14:paraId="01C63D75" w14:textId="22959795" w:rsidR="007A0E7D" w:rsidRPr="007A6697" w:rsidRDefault="0095495B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3D70A935" w14:textId="15E12A96" w:rsidR="009E5C22" w:rsidRPr="0013209C" w:rsidRDefault="009E5C22" w:rsidP="009E5C22">
      <w:pPr>
        <w:ind w:left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>Надати відповіді на контрольні питання до роботи</w:t>
      </w:r>
      <w:r w:rsidRPr="0013209C">
        <w:rPr>
          <w:sz w:val="28"/>
          <w:szCs w:val="28"/>
          <w:lang w:val="uk-UA"/>
        </w:rPr>
        <w:t>.</w:t>
      </w:r>
    </w:p>
    <w:p w14:paraId="26182CCC" w14:textId="1B2E3706" w:rsidR="009E5C22" w:rsidRDefault="009E5C22" w:rsidP="009E5C22">
      <w:pPr>
        <w:ind w:left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Розробити структури даних для подання неорієнтованого та орієнтованого графів за різними методам (обравши певну мову програмування):</w:t>
      </w:r>
    </w:p>
    <w:p w14:paraId="087B6016" w14:textId="77777777" w:rsidR="009E5C22" w:rsidRDefault="009E5C22" w:rsidP="009E5C22">
      <w:pPr>
        <w:numPr>
          <w:ilvl w:val="0"/>
          <w:numId w:val="27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матрицею інцидентності;</w:t>
      </w:r>
    </w:p>
    <w:p w14:paraId="0021D488" w14:textId="77777777" w:rsidR="009E5C22" w:rsidRDefault="009E5C22" w:rsidP="009E5C22">
      <w:pPr>
        <w:numPr>
          <w:ilvl w:val="0"/>
          <w:numId w:val="27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матрицею суміжності;</w:t>
      </w:r>
    </w:p>
    <w:p w14:paraId="2CE32326" w14:textId="77777777" w:rsidR="009E5C22" w:rsidRDefault="009E5C22" w:rsidP="009E5C22">
      <w:pPr>
        <w:numPr>
          <w:ilvl w:val="0"/>
          <w:numId w:val="27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списком ребер;</w:t>
      </w:r>
    </w:p>
    <w:p w14:paraId="20C8360F" w14:textId="77777777" w:rsidR="009E5C22" w:rsidRPr="0013209C" w:rsidRDefault="009E5C22" w:rsidP="009E5C22">
      <w:pPr>
        <w:numPr>
          <w:ilvl w:val="0"/>
          <w:numId w:val="27"/>
        </w:numPr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об’єктно-орієнтованою моделлю.</w:t>
      </w:r>
    </w:p>
    <w:p w14:paraId="3BCEA9BA" w14:textId="77777777" w:rsidR="009E5C22" w:rsidRPr="0013209C" w:rsidRDefault="009E5C22" w:rsidP="009E5C22">
      <w:pPr>
        <w:ind w:left="142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Порівняти особливості і переваги кожного варіанту подання графів..</w:t>
      </w:r>
    </w:p>
    <w:p w14:paraId="02521AF7" w14:textId="77777777" w:rsidR="009E5C22" w:rsidRPr="005752DE" w:rsidRDefault="009E5C22" w:rsidP="009E5C22">
      <w:pPr>
        <w:ind w:left="142"/>
        <w:jc w:val="left"/>
        <w:rPr>
          <w:sz w:val="28"/>
          <w:szCs w:val="28"/>
          <w:lang w:val="uk-UA"/>
        </w:rPr>
      </w:pPr>
      <w:r w:rsidRPr="005752DE">
        <w:rPr>
          <w:sz w:val="28"/>
          <w:szCs w:val="28"/>
          <w:lang w:val="uk-UA"/>
        </w:rPr>
        <w:t>3. Розробити функції уводу та виводу графів.</w:t>
      </w:r>
    </w:p>
    <w:p w14:paraId="4A3E0165" w14:textId="3CCDC7A4" w:rsidR="0091542B" w:rsidRDefault="0091542B" w:rsidP="0091542B">
      <w:pPr>
        <w:spacing w:line="276" w:lineRule="auto"/>
        <w:ind w:left="142" w:firstLine="0"/>
        <w:jc w:val="left"/>
        <w:rPr>
          <w:sz w:val="28"/>
          <w:szCs w:val="28"/>
          <w:lang w:val="uk-UA"/>
        </w:rPr>
      </w:pPr>
    </w:p>
    <w:p w14:paraId="291139EC" w14:textId="6FDA2A26" w:rsidR="001B5C33" w:rsidRPr="009E5C22" w:rsidRDefault="003F34F4" w:rsidP="00D56FD7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9E5C22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Розв’язання</w:t>
      </w:r>
    </w:p>
    <w:p w14:paraId="4778DEAC" w14:textId="45E865D4" w:rsidR="000F6C01" w:rsidRPr="009E5C22" w:rsidRDefault="000F6C01" w:rsidP="009E5C22">
      <w:pPr>
        <w:spacing w:line="276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9E5C22">
        <w:rPr>
          <w:color w:val="000000" w:themeColor="text1"/>
          <w:sz w:val="28"/>
          <w:szCs w:val="28"/>
          <w:shd w:val="clear" w:color="auto" w:fill="FFFFFF"/>
          <w:lang w:val="uk-UA"/>
        </w:rPr>
        <w:t>Мова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програмування</w:t>
      </w:r>
      <w:r w:rsidRPr="009E5C22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: 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en-US"/>
        </w:rPr>
        <w:t>JavaScript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(TypeScript), 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en-US"/>
        </w:rPr>
        <w:t>HTML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(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en-US"/>
        </w:rPr>
        <w:t>Jade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), 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en-US"/>
        </w:rPr>
        <w:t>CSS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(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en-US"/>
        </w:rPr>
        <w:t>SASS</w:t>
      </w:r>
      <w:r w:rsidR="009E5C22" w:rsidRPr="009E5C22">
        <w:rPr>
          <w:color w:val="000000" w:themeColor="text1"/>
          <w:sz w:val="28"/>
          <w:szCs w:val="28"/>
          <w:shd w:val="clear" w:color="auto" w:fill="FFFFFF"/>
          <w:lang w:val="uk-UA"/>
        </w:rPr>
        <w:t>).</w:t>
      </w:r>
    </w:p>
    <w:p w14:paraId="02E1C48F" w14:textId="77777777" w:rsidR="000F6C01" w:rsidRPr="007A6697" w:rsidRDefault="000F6C01" w:rsidP="000F6C01">
      <w:pPr>
        <w:pStyle w:val="ListParagraph"/>
        <w:spacing w:line="276" w:lineRule="auto"/>
        <w:ind w:left="50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4B5B04B" w14:textId="24E74151" w:rsidR="002B7197" w:rsidRDefault="003F34F4" w:rsidP="009824C5">
      <w:pPr>
        <w:pStyle w:val="ListParagraph"/>
        <w:numPr>
          <w:ilvl w:val="0"/>
          <w:numId w:val="25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7A6697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44F2F940" w14:textId="36B47435" w:rsidR="008D5C36" w:rsidRPr="000F6C01" w:rsidRDefault="000F6C01" w:rsidP="000F6C01">
      <w:pPr>
        <w:pStyle w:val="ListParagraph"/>
        <w:ind w:left="426" w:firstLine="0"/>
        <w:jc w:val="left"/>
        <w:rPr>
          <w:b/>
          <w:i/>
          <w:color w:val="000000" w:themeColor="text1"/>
          <w:sz w:val="22"/>
          <w:szCs w:val="28"/>
          <w:shd w:val="clear" w:color="auto" w:fill="FFFFFF"/>
          <w:lang w:val="uk-UA"/>
        </w:rPr>
      </w:pPr>
      <w:r w:rsidRPr="000F6C01">
        <w:rPr>
          <w:i/>
          <w:color w:val="000000" w:themeColor="text1"/>
          <w:sz w:val="22"/>
          <w:szCs w:val="28"/>
          <w:shd w:val="clear" w:color="auto" w:fill="FFFFFF"/>
          <w:lang w:val="uk-UA"/>
        </w:rPr>
        <w:t>Повний текст програми: https://github.com/DimaGashko/graphEditor</w:t>
      </w:r>
    </w:p>
    <w:p w14:paraId="4788E023" w14:textId="6FC9D089" w:rsidR="00E356A3" w:rsidRDefault="00E356A3" w:rsidP="00E35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  <w:lang w:val="uk-UA"/>
        </w:rPr>
      </w:pPr>
    </w:p>
    <w:p w14:paraId="2C520158" w14:textId="06F802E9" w:rsidR="000F6C01" w:rsidRPr="000F6C01" w:rsidRDefault="000F6C01" w:rsidP="00E35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uk-UA"/>
        </w:rPr>
      </w:pPr>
      <w:r w:rsidRPr="000F6C01"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  <w:t>scripts/math/graph/graph.ts</w:t>
      </w:r>
    </w:p>
    <w:p w14:paraId="7814438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import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from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A31515"/>
          <w:kern w:val="0"/>
          <w:sz w:val="18"/>
          <w:szCs w:val="21"/>
          <w:lang w:val="en-US"/>
        </w:rPr>
        <w:t>"./vertex"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3C6FFF0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import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from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A31515"/>
          <w:kern w:val="0"/>
          <w:sz w:val="18"/>
          <w:szCs w:val="21"/>
          <w:lang w:val="en-US"/>
        </w:rPr>
        <w:t>"./edge"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2F9810D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77CB5C7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>/**</w:t>
      </w:r>
    </w:p>
    <w:p w14:paraId="4FA69F2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* Представление графа</w:t>
      </w:r>
    </w:p>
    <w:p w14:paraId="4633E93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* </w:t>
      </w:r>
    </w:p>
    <w:p w14:paraId="5085D0B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* Испльзование:</w:t>
      </w:r>
    </w:p>
    <w:p w14:paraId="38A50D7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*</w:t>
      </w:r>
    </w:p>
    <w:p w14:paraId="2F027A4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* let graph: Graph = new Graph();</w:t>
      </w:r>
    </w:p>
    <w:p w14:paraId="0D19CCC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>*</w:t>
      </w:r>
    </w:p>
    <w:p w14:paraId="31D21070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let v0 = new Vertex(0);</w:t>
      </w:r>
    </w:p>
    <w:p w14:paraId="62CD753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let v1 = new Vertex(1);</w:t>
      </w:r>
    </w:p>
    <w:p w14:paraId="7F16F20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</w:t>
      </w:r>
    </w:p>
    <w:p w14:paraId="2E5107EF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let e0 = new Edge(v0, v1, 'uni', 1);</w:t>
      </w:r>
    </w:p>
    <w:p w14:paraId="75AA379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</w:t>
      </w:r>
    </w:p>
    <w:p w14:paraId="1E24491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graph.addVertex(v0);</w:t>
      </w:r>
    </w:p>
    <w:p w14:paraId="7113F28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graph.addVertex(v1);</w:t>
      </w:r>
    </w:p>
    <w:p w14:paraId="254B3D3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</w:t>
      </w:r>
    </w:p>
    <w:p w14:paraId="5277643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lastRenderedPageBreak/>
        <w:t xml:space="preserve"> * graph.addEdge(e1);</w:t>
      </w:r>
    </w:p>
    <w:p w14:paraId="494D06B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</w:t>
      </w:r>
    </w:p>
    <w:p w14:paraId="2B06BDA5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Получим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граф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вида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>:</w:t>
      </w:r>
    </w:p>
    <w:p w14:paraId="3CA63AC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* (0) ---&gt; (1)</w:t>
      </w:r>
    </w:p>
    <w:p w14:paraId="5028F9D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* </w:t>
      </w:r>
    </w:p>
    <w:p w14:paraId="4F04C2DB" w14:textId="6FDEED88" w:rsidR="000F6C01" w:rsidRPr="000F6C01" w:rsidRDefault="009E5C22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>
        <w:rPr>
          <w:rFonts w:ascii="Consolas" w:hAnsi="Consolas"/>
          <w:color w:val="008000"/>
          <w:kern w:val="0"/>
          <w:sz w:val="18"/>
          <w:szCs w:val="21"/>
        </w:rPr>
        <w:t xml:space="preserve"> * uni - одно</w:t>
      </w:r>
      <w:r w:rsidR="000F6C01" w:rsidRPr="000F6C01">
        <w:rPr>
          <w:rFonts w:ascii="Consolas" w:hAnsi="Consolas"/>
          <w:color w:val="008000"/>
          <w:kern w:val="0"/>
          <w:sz w:val="18"/>
          <w:szCs w:val="21"/>
        </w:rPr>
        <w:t>направленное ребро</w:t>
      </w:r>
    </w:p>
    <w:p w14:paraId="04B4360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* bi - двунаправленное</w:t>
      </w:r>
    </w:p>
    <w:p w14:paraId="71CA317E" w14:textId="081DBAFF" w:rsidR="000F6C01" w:rsidRPr="00FD59AA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* </w:t>
      </w:r>
    </w:p>
    <w:p w14:paraId="74D9ADB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@class</w:t>
      </w:r>
    </w:p>
    <w:p w14:paraId="5DE9A0D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*/</w:t>
      </w:r>
    </w:p>
    <w:p w14:paraId="66CC38D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export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default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class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43AD56B0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[] = [];</w:t>
      </w:r>
    </w:p>
    <w:p w14:paraId="6BE37BD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private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[] = [];</w:t>
      </w:r>
    </w:p>
    <w:p w14:paraId="111217F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7E2ED93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constructor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 { </w:t>
      </w:r>
    </w:p>
    <w:p w14:paraId="664FF56F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487973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}</w:t>
      </w:r>
    </w:p>
    <w:p w14:paraId="00C1D8E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7ABC6C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03F683F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indexOf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 !== -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233233E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57FDDC7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push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4100155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}</w:t>
      </w:r>
    </w:p>
    <w:p w14:paraId="3B3E904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6A30E08F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void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7023AAB5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indexOf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 !== -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2358DD0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3238E4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push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26166A5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44F9C9E5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3DC3249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025EA85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}</w:t>
      </w:r>
    </w:p>
    <w:p w14:paraId="046DE1E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067F7CB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getVertices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[] { </w:t>
      </w:r>
    </w:p>
    <w:p w14:paraId="63E11CC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slice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4E196C0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}</w:t>
      </w:r>
    </w:p>
    <w:p w14:paraId="4052909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A823D0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getEdges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[] { </w:t>
      </w:r>
    </w:p>
    <w:p w14:paraId="316C5AF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0000FF"/>
          <w:kern w:val="0"/>
          <w:sz w:val="18"/>
          <w:szCs w:val="21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</w:rPr>
        <w:t>edges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</w:rPr>
        <w:t>slice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();</w:t>
      </w:r>
    </w:p>
    <w:p w14:paraId="24EB51C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}</w:t>
      </w:r>
    </w:p>
    <w:p w14:paraId="72AD567F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7EDC351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/**</w:t>
      </w:r>
    </w:p>
    <w:p w14:paraId="60EE271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Возвращает граф в виде матрицы смежности</w:t>
      </w:r>
    </w:p>
    <w:p w14:paraId="2B5EBF4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Если в графе есть кратные ребра, то они "склеиваются"</w:t>
      </w:r>
    </w:p>
    <w:p w14:paraId="6CDCCE6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(Кратные ребра остаются, если они имеют разные направление)</w:t>
      </w:r>
    </w:p>
    <w:p w14:paraId="6DE7F7F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>*/</w:t>
      </w:r>
    </w:p>
    <w:p w14:paraId="772002B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toAdjacencyMatrix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number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[][] { </w:t>
      </w:r>
    </w:p>
    <w:p w14:paraId="2214ED7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number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[][] = [];</w:t>
      </w:r>
    </w:p>
    <w:p w14:paraId="17E5BC2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forEach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(()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=&gt;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636EFAA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push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Array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length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fill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));</w:t>
      </w:r>
    </w:p>
    <w:p w14:paraId="3393C3FF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});</w:t>
      </w:r>
    </w:p>
    <w:p w14:paraId="46D2DED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2BC73D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forEach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=&gt;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32B5CC3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indexOf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036909A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indexOf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6FA49FD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-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||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-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1995CAB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28E717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4DA40220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 +=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weight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27F2774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1BD740C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}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else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</w:t>
      </w:r>
    </w:p>
    <w:p w14:paraId="2BDCE58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 +=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weight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545EB16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4FC8A73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type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0F6C01">
        <w:rPr>
          <w:rFonts w:ascii="Consolas" w:hAnsi="Consolas"/>
          <w:color w:val="A31515"/>
          <w:kern w:val="0"/>
          <w:sz w:val="18"/>
          <w:szCs w:val="21"/>
          <w:lang w:val="en-US"/>
        </w:rPr>
        <w:t>"bi"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5FC2D66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 +=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weight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50A8BBF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}</w:t>
      </w:r>
    </w:p>
    <w:p w14:paraId="744088B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   }</w:t>
      </w:r>
    </w:p>
    <w:p w14:paraId="6AC9A9F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});</w:t>
      </w:r>
    </w:p>
    <w:p w14:paraId="558A990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411DD78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;</w:t>
      </w:r>
    </w:p>
    <w:p w14:paraId="30E2D13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}</w:t>
      </w:r>
    </w:p>
    <w:p w14:paraId="08808C5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46948DE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/**</w:t>
      </w:r>
    </w:p>
    <w:p w14:paraId="4C153F9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Возвращает граф в виде матрицы инцидентности</w:t>
      </w:r>
    </w:p>
    <w:p w14:paraId="66349DA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</w:t>
      </w:r>
    </w:p>
    <w:p w14:paraId="0B90F2C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Ряды матрицы представляют ребра, столбцы - вершины</w:t>
      </w:r>
    </w:p>
    <w:p w14:paraId="52BF61D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*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Вес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ребер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игнорируется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</w:p>
    <w:p w14:paraId="131A286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   */</w:t>
      </w:r>
    </w:p>
    <w:p w14:paraId="6D8C344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toIncidenceMatrix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():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number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[][] { </w:t>
      </w:r>
    </w:p>
    <w:p w14:paraId="36BE919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number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[][] = [];</w:t>
      </w:r>
    </w:p>
    <w:p w14:paraId="47E402D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114D68F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forEach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=&gt;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61C09F6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 =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Array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length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fill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35B0EE5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5FB36B7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indexOf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012ED6D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this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indexOf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7CF43CA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-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||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-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40C706D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E5E526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738B18C5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 +=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3A422CF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17C49D4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}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else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</w:t>
      </w:r>
    </w:p>
    <w:p w14:paraId="6CD2B5E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 =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type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0F6C01">
        <w:rPr>
          <w:rFonts w:ascii="Consolas" w:hAnsi="Consolas"/>
          <w:color w:val="A31515"/>
          <w:kern w:val="0"/>
          <w:sz w:val="18"/>
          <w:szCs w:val="21"/>
          <w:lang w:val="en-US"/>
        </w:rPr>
        <w:t>"bi"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?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: -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6A9994E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 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20F2DD2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}</w:t>
      </w:r>
    </w:p>
    <w:p w14:paraId="201AFC95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});</w:t>
      </w:r>
    </w:p>
    <w:p w14:paraId="4658AAAF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5298CB2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4AB646E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}</w:t>
      </w:r>
    </w:p>
    <w:p w14:paraId="4DCAB41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746B4AE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/**</w:t>
      </w:r>
    </w:p>
    <w:p w14:paraId="5324EEAF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На основании переданной матрицы смежности возвращает граф</w:t>
      </w:r>
    </w:p>
    <w:p w14:paraId="4AE5921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lastRenderedPageBreak/>
        <w:t xml:space="preserve">    * </w:t>
      </w:r>
    </w:p>
    <w:p w14:paraId="6422EA2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</w:t>
      </w:r>
      <w:r w:rsidRPr="000F6C01">
        <w:rPr>
          <w:rFonts w:ascii="Consolas" w:hAnsi="Consolas"/>
          <w:color w:val="0000FF"/>
          <w:kern w:val="0"/>
          <w:sz w:val="18"/>
          <w:szCs w:val="21"/>
        </w:rPr>
        <w:t>@param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</w:rPr>
        <w:t>{number[][]}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</w:rPr>
        <w:t>matrix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матрица смежности</w:t>
      </w:r>
    </w:p>
    <w:p w14:paraId="2A7EAE6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</w:t>
      </w:r>
      <w:r w:rsidRPr="000F6C01">
        <w:rPr>
          <w:rFonts w:ascii="Consolas" w:hAnsi="Consolas"/>
          <w:color w:val="0000FF"/>
          <w:kern w:val="0"/>
          <w:sz w:val="18"/>
          <w:szCs w:val="21"/>
        </w:rPr>
        <w:t>@returns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Graph</w:t>
      </w:r>
    </w:p>
    <w:p w14:paraId="58F6123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>*/</w:t>
      </w:r>
    </w:p>
    <w:p w14:paraId="7324BB0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static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parseAdjacencyMatrix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number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[][]):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6328554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1D5CA5A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[] = [];</w:t>
      </w:r>
    </w:p>
    <w:p w14:paraId="064C43E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6D6946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length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6108A4F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3AE48C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>//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Создаем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вершины</w:t>
      </w:r>
    </w:p>
    <w:p w14:paraId="702A4C4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//Добавляем их в граф сразу (что бы сохранить последовательность)</w:t>
      </w:r>
    </w:p>
    <w:p w14:paraId="21BD787E" w14:textId="1D823C6F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</w:t>
      </w:r>
      <w:r w:rsidR="00FD59AA">
        <w:rPr>
          <w:rFonts w:ascii="Consolas" w:hAnsi="Consolas"/>
          <w:color w:val="008000"/>
          <w:kern w:val="0"/>
          <w:sz w:val="18"/>
          <w:szCs w:val="21"/>
        </w:rPr>
        <w:t>//Сохраняем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их в массиве, что бы иметь быстрый доступ по индексу</w:t>
      </w:r>
    </w:p>
    <w:p w14:paraId="7CC449D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for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&lt;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++) {</w:t>
      </w:r>
    </w:p>
    <w:p w14:paraId="1152D08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3116565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push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40FBCB4F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16B35EE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}</w:t>
      </w:r>
    </w:p>
    <w:p w14:paraId="7A4CAF8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6AF62E7F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for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&lt;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++) {</w:t>
      </w:r>
    </w:p>
    <w:p w14:paraId="0162AC5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for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&lt;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++) { </w:t>
      </w:r>
    </w:p>
    <w:p w14:paraId="417B006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>//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Нет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ребра</w:t>
      </w:r>
    </w:p>
    <w:p w14:paraId="26CAD44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 ===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continue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4E3F2FF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</w:p>
    <w:p w14:paraId="6920E89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>//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Ориентированное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ребро</w:t>
      </w:r>
    </w:p>
    <w:p w14:paraId="2E8776A5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 !==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]) { </w:t>
      </w:r>
    </w:p>
    <w:p w14:paraId="1DDF5B9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</w:p>
    <w:p w14:paraId="1CC9FD9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], </w:t>
      </w:r>
      <w:r w:rsidRPr="000F6C01">
        <w:rPr>
          <w:rFonts w:ascii="Consolas" w:hAnsi="Consolas"/>
          <w:color w:val="A31515"/>
          <w:kern w:val="0"/>
          <w:sz w:val="18"/>
          <w:szCs w:val="21"/>
          <w:lang w:val="en-US"/>
        </w:rPr>
        <w:t>'uni'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])</w:t>
      </w:r>
    </w:p>
    <w:p w14:paraId="0C131B4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);</w:t>
      </w:r>
    </w:p>
    <w:p w14:paraId="5409F87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      </w:t>
      </w:r>
    </w:p>
    <w:p w14:paraId="1D8EA5C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     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//Не ориентированное ребро</w:t>
      </w:r>
    </w:p>
    <w:p w14:paraId="0479CED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      } </w:t>
      </w:r>
      <w:r w:rsidRPr="000F6C01">
        <w:rPr>
          <w:rFonts w:ascii="Consolas" w:hAnsi="Consolas"/>
          <w:color w:val="AF00DB"/>
          <w:kern w:val="0"/>
          <w:sz w:val="18"/>
          <w:szCs w:val="21"/>
        </w:rPr>
        <w:t>else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{</w:t>
      </w:r>
    </w:p>
    <w:p w14:paraId="5001770F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        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//не ориентированные ребра добавляем только в одной половине матрицы</w:t>
      </w:r>
    </w:p>
    <w:p w14:paraId="6341499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&lt;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continue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</w:p>
    <w:p w14:paraId="5AB05F0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B3B369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</w:p>
    <w:p w14:paraId="69AAE40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], </w:t>
      </w:r>
      <w:r w:rsidRPr="000F6C01">
        <w:rPr>
          <w:rFonts w:ascii="Consolas" w:hAnsi="Consolas"/>
          <w:color w:val="A31515"/>
          <w:kern w:val="0"/>
          <w:sz w:val="18"/>
          <w:szCs w:val="21"/>
          <w:lang w:val="en-US"/>
        </w:rPr>
        <w:t>'bi'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j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])</w:t>
      </w:r>
    </w:p>
    <w:p w14:paraId="5BFB975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);</w:t>
      </w:r>
    </w:p>
    <w:p w14:paraId="5DE9F5E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      }</w:t>
      </w:r>
    </w:p>
    <w:p w14:paraId="738B0D6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388D557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   }</w:t>
      </w:r>
    </w:p>
    <w:p w14:paraId="2114D9F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}</w:t>
      </w:r>
    </w:p>
    <w:p w14:paraId="37FA14B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0FF8CD3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;</w:t>
      </w:r>
    </w:p>
    <w:p w14:paraId="56E503E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}</w:t>
      </w:r>
    </w:p>
    <w:p w14:paraId="2AD2AD3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6F4C3F6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/**</w:t>
      </w:r>
    </w:p>
    <w:p w14:paraId="5B29D24C" w14:textId="297C64A9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На основании переданной матрицы </w:t>
      </w:r>
      <w:r w:rsidR="00FD59AA">
        <w:rPr>
          <w:rFonts w:ascii="Consolas" w:hAnsi="Consolas"/>
          <w:color w:val="008000"/>
          <w:kern w:val="0"/>
          <w:sz w:val="18"/>
          <w:szCs w:val="21"/>
        </w:rPr>
        <w:t>инцидентности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возвращает граф</w:t>
      </w:r>
    </w:p>
    <w:p w14:paraId="6E75932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</w:t>
      </w:r>
    </w:p>
    <w:p w14:paraId="2F9A844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</w:t>
      </w:r>
      <w:r w:rsidRPr="000F6C01">
        <w:rPr>
          <w:rFonts w:ascii="Consolas" w:hAnsi="Consolas"/>
          <w:color w:val="0000FF"/>
          <w:kern w:val="0"/>
          <w:sz w:val="18"/>
          <w:szCs w:val="21"/>
        </w:rPr>
        <w:t>@param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</w:rPr>
        <w:t>{number[][]}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</w:rPr>
        <w:t>matrix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матрица смежности</w:t>
      </w:r>
    </w:p>
    <w:p w14:paraId="55D1544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   * </w:t>
      </w:r>
      <w:r w:rsidRPr="000F6C01">
        <w:rPr>
          <w:rFonts w:ascii="Consolas" w:hAnsi="Consolas"/>
          <w:color w:val="0000FF"/>
          <w:kern w:val="0"/>
          <w:sz w:val="18"/>
          <w:szCs w:val="21"/>
        </w:rPr>
        <w:t>@returns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 Graph</w:t>
      </w:r>
    </w:p>
    <w:p w14:paraId="5A9A583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8000"/>
          <w:kern w:val="0"/>
          <w:sz w:val="18"/>
          <w:szCs w:val="21"/>
        </w:rPr>
        <w:lastRenderedPageBreak/>
        <w:t xml:space="preserve">    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>*/</w:t>
      </w:r>
    </w:p>
    <w:p w14:paraId="6E3739E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static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parseIncidenceMatrix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number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[][]):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57B6344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(!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length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04007950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13AACA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62FE848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[] = [];</w:t>
      </w:r>
    </w:p>
    <w:p w14:paraId="592EB3D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6FB60A8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verticesLen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length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35BFE66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edgesLen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length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1DF7620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678612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//Cоздаем все вершины и добавляем их в граф</w:t>
      </w:r>
    </w:p>
    <w:p w14:paraId="4333573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 xml:space="preserve">//Что бы их последовательность была правильной, </w:t>
      </w:r>
    </w:p>
    <w:p w14:paraId="23A5376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//Добавть их нужно перед добавлением ребер</w:t>
      </w:r>
    </w:p>
    <w:p w14:paraId="144BA8F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for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&lt;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verticesLen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++) { </w:t>
      </w:r>
    </w:p>
    <w:p w14:paraId="359DBBD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();</w:t>
      </w:r>
    </w:p>
    <w:p w14:paraId="7F3BCBB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push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3404316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addVertex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);</w:t>
      </w:r>
    </w:p>
    <w:p w14:paraId="1FE8468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}</w:t>
      </w:r>
    </w:p>
    <w:p w14:paraId="2CE5E05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09DD224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for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&lt;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edgesLen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++) {</w:t>
      </w:r>
    </w:p>
    <w:p w14:paraId="0378FD7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incidence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: {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val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number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index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number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}[] = [];</w:t>
      </w:r>
    </w:p>
    <w:p w14:paraId="53A0D23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5BAD57D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matrix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forEach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val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=&gt;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2410382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val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1D47614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incidence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push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({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val: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val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index: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});</w:t>
      </w:r>
    </w:p>
    <w:p w14:paraId="566C89B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});</w:t>
      </w:r>
    </w:p>
    <w:p w14:paraId="1CECC51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4250F9D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incidence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length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continue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378E613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6C342ADB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else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incidence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length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285D166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8000"/>
          <w:kern w:val="0"/>
          <w:sz w:val="18"/>
          <w:szCs w:val="21"/>
          <w:lang w:val="en-US"/>
        </w:rPr>
        <w:t>//</w:t>
      </w:r>
      <w:r w:rsidRPr="000F6C01">
        <w:rPr>
          <w:rFonts w:ascii="Consolas" w:hAnsi="Consolas"/>
          <w:color w:val="008000"/>
          <w:kern w:val="0"/>
          <w:sz w:val="18"/>
          <w:szCs w:val="21"/>
        </w:rPr>
        <w:t>Петля</w:t>
      </w:r>
    </w:p>
    <w:p w14:paraId="16308D2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incidence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index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];</w:t>
      </w:r>
    </w:p>
    <w:p w14:paraId="5FA341E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));</w:t>
      </w:r>
    </w:p>
    <w:p w14:paraId="1523C14A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17BAF83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}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else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7AD148FE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incidence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index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];</w:t>
      </w:r>
    </w:p>
    <w:p w14:paraId="49EA3182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let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vertices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incidence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index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];</w:t>
      </w:r>
    </w:p>
    <w:p w14:paraId="387A1E2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3FE43E9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incidence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val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incidence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val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324156E8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A31515"/>
          <w:kern w:val="0"/>
          <w:sz w:val="18"/>
          <w:szCs w:val="21"/>
          <w:lang w:val="en-US"/>
        </w:rPr>
        <w:t>'bi'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));</w:t>
      </w:r>
    </w:p>
    <w:p w14:paraId="0FAFE36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</w:p>
    <w:p w14:paraId="69B3366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}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else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if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incidence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[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].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val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&lt; </w:t>
      </w:r>
      <w:r w:rsidRPr="000F6C01">
        <w:rPr>
          <w:rFonts w:ascii="Consolas" w:hAnsi="Consolas"/>
          <w:color w:val="09885A"/>
          <w:kern w:val="0"/>
          <w:sz w:val="18"/>
          <w:szCs w:val="21"/>
          <w:lang w:val="en-US"/>
        </w:rPr>
        <w:t>0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 {</w:t>
      </w:r>
    </w:p>
    <w:p w14:paraId="1B3A639C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A31515"/>
          <w:kern w:val="0"/>
          <w:sz w:val="18"/>
          <w:szCs w:val="21"/>
          <w:lang w:val="en-US"/>
        </w:rPr>
        <w:t>'uni'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));</w:t>
      </w:r>
    </w:p>
    <w:p w14:paraId="2A0C23E0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2EC917C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}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else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73A2DBA0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  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addEdge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new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A31515"/>
          <w:kern w:val="0"/>
          <w:sz w:val="18"/>
          <w:szCs w:val="21"/>
          <w:lang w:val="en-US"/>
        </w:rPr>
        <w:t>'uni'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));</w:t>
      </w:r>
    </w:p>
    <w:p w14:paraId="49D08641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   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}</w:t>
      </w:r>
    </w:p>
    <w:p w14:paraId="5FBB52A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305E2E0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}</w:t>
      </w:r>
    </w:p>
    <w:p w14:paraId="281985B6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}</w:t>
      </w:r>
    </w:p>
    <w:p w14:paraId="762B5A8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783DBF57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lastRenderedPageBreak/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graph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73E27100" w14:textId="39415110" w:rsid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}</w:t>
      </w:r>
    </w:p>
    <w:p w14:paraId="19CF9C65" w14:textId="77777777" w:rsidR="00FD59AA" w:rsidRPr="000F6C01" w:rsidRDefault="00FD59AA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6D95B887" w14:textId="54F0D90D" w:rsidR="00FD59AA" w:rsidRPr="00FD59AA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>
        <w:rPr>
          <w:rFonts w:ascii="Consolas" w:hAnsi="Consolas"/>
          <w:color w:val="008000"/>
          <w:kern w:val="0"/>
          <w:sz w:val="21"/>
          <w:szCs w:val="21"/>
        </w:rPr>
        <w:t xml:space="preserve">   </w:t>
      </w:r>
      <w:r w:rsidRPr="00FD59AA">
        <w:rPr>
          <w:rFonts w:ascii="Consolas" w:hAnsi="Consolas"/>
          <w:color w:val="008000"/>
          <w:kern w:val="0"/>
          <w:sz w:val="21"/>
          <w:szCs w:val="21"/>
        </w:rPr>
        <w:t>/**</w:t>
      </w:r>
    </w:p>
    <w:p w14:paraId="23D4F67A" w14:textId="77777777" w:rsidR="00FD59AA" w:rsidRPr="00FD59AA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D59AA">
        <w:rPr>
          <w:rFonts w:ascii="Consolas" w:hAnsi="Consolas"/>
          <w:color w:val="008000"/>
          <w:kern w:val="0"/>
          <w:sz w:val="21"/>
          <w:szCs w:val="21"/>
        </w:rPr>
        <w:t xml:space="preserve">    * Проверяет, являются ли переданные ребра кратными</w:t>
      </w:r>
    </w:p>
    <w:p w14:paraId="3C005B4C" w14:textId="77777777" w:rsidR="00FD59AA" w:rsidRPr="00FD59AA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D59AA">
        <w:rPr>
          <w:rFonts w:ascii="Consolas" w:hAnsi="Consolas"/>
          <w:color w:val="008000"/>
          <w:kern w:val="0"/>
          <w:sz w:val="21"/>
          <w:szCs w:val="21"/>
        </w:rPr>
        <w:t xml:space="preserve">    * </w:t>
      </w:r>
    </w:p>
    <w:p w14:paraId="74BB3631" w14:textId="77777777" w:rsidR="00FD59AA" w:rsidRPr="00FD59AA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D59AA">
        <w:rPr>
          <w:rFonts w:ascii="Consolas" w:hAnsi="Consolas"/>
          <w:color w:val="008000"/>
          <w:kern w:val="0"/>
          <w:sz w:val="21"/>
          <w:szCs w:val="21"/>
        </w:rPr>
        <w:t xml:space="preserve">    * </w:t>
      </w:r>
      <w:r w:rsidRPr="00FD59AA">
        <w:rPr>
          <w:rFonts w:ascii="Consolas" w:hAnsi="Consolas"/>
          <w:color w:val="0000FF"/>
          <w:kern w:val="0"/>
          <w:sz w:val="21"/>
          <w:szCs w:val="21"/>
        </w:rPr>
        <w:t>@param</w:t>
      </w:r>
      <w:r w:rsidRPr="00FD59AA">
        <w:rPr>
          <w:rFonts w:ascii="Consolas" w:hAnsi="Consolas"/>
          <w:color w:val="008000"/>
          <w:kern w:val="0"/>
          <w:sz w:val="21"/>
          <w:szCs w:val="21"/>
        </w:rPr>
        <w:t xml:space="preserve"> </w:t>
      </w:r>
      <w:r w:rsidRPr="00FD59AA">
        <w:rPr>
          <w:rFonts w:ascii="Consolas" w:hAnsi="Consolas"/>
          <w:color w:val="001080"/>
          <w:kern w:val="0"/>
          <w:sz w:val="21"/>
          <w:szCs w:val="21"/>
        </w:rPr>
        <w:t>e1</w:t>
      </w:r>
      <w:r w:rsidRPr="00FD59AA">
        <w:rPr>
          <w:rFonts w:ascii="Consolas" w:hAnsi="Consolas"/>
          <w:color w:val="008000"/>
          <w:kern w:val="0"/>
          <w:sz w:val="21"/>
          <w:szCs w:val="21"/>
        </w:rPr>
        <w:t xml:space="preserve"> первое ребро</w:t>
      </w:r>
    </w:p>
    <w:p w14:paraId="4D1AEFDC" w14:textId="77777777" w:rsidR="00FD59AA" w:rsidRPr="00FD59AA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D59AA">
        <w:rPr>
          <w:rFonts w:ascii="Consolas" w:hAnsi="Consolas"/>
          <w:color w:val="008000"/>
          <w:kern w:val="0"/>
          <w:sz w:val="21"/>
          <w:szCs w:val="21"/>
        </w:rPr>
        <w:t xml:space="preserve">    * </w:t>
      </w:r>
      <w:r w:rsidRPr="00FD59AA">
        <w:rPr>
          <w:rFonts w:ascii="Consolas" w:hAnsi="Consolas"/>
          <w:color w:val="0000FF"/>
          <w:kern w:val="0"/>
          <w:sz w:val="21"/>
          <w:szCs w:val="21"/>
        </w:rPr>
        <w:t>@param</w:t>
      </w:r>
      <w:r w:rsidRPr="00FD59AA">
        <w:rPr>
          <w:rFonts w:ascii="Consolas" w:hAnsi="Consolas"/>
          <w:color w:val="008000"/>
          <w:kern w:val="0"/>
          <w:sz w:val="21"/>
          <w:szCs w:val="21"/>
        </w:rPr>
        <w:t xml:space="preserve"> </w:t>
      </w:r>
      <w:r w:rsidRPr="00FD59AA">
        <w:rPr>
          <w:rFonts w:ascii="Consolas" w:hAnsi="Consolas"/>
          <w:color w:val="001080"/>
          <w:kern w:val="0"/>
          <w:sz w:val="21"/>
          <w:szCs w:val="21"/>
        </w:rPr>
        <w:t>e2</w:t>
      </w:r>
      <w:r w:rsidRPr="00FD59AA">
        <w:rPr>
          <w:rFonts w:ascii="Consolas" w:hAnsi="Consolas"/>
          <w:color w:val="008000"/>
          <w:kern w:val="0"/>
          <w:sz w:val="21"/>
          <w:szCs w:val="21"/>
        </w:rPr>
        <w:t xml:space="preserve"> второе ребро</w:t>
      </w:r>
    </w:p>
    <w:p w14:paraId="1D70A0B8" w14:textId="77777777" w:rsidR="00FD59AA" w:rsidRPr="00FD59AA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FD59AA">
        <w:rPr>
          <w:rFonts w:ascii="Consolas" w:hAnsi="Consolas"/>
          <w:color w:val="008000"/>
          <w:kern w:val="0"/>
          <w:sz w:val="21"/>
          <w:szCs w:val="21"/>
        </w:rPr>
        <w:t xml:space="preserve">    */</w:t>
      </w:r>
    </w:p>
    <w:p w14:paraId="51160BB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55CBD83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0F6C01">
        <w:rPr>
          <w:rFonts w:ascii="Consolas" w:hAnsi="Consolas"/>
          <w:color w:val="0000FF"/>
          <w:kern w:val="0"/>
          <w:sz w:val="18"/>
          <w:szCs w:val="21"/>
          <w:lang w:val="en-US"/>
        </w:rPr>
        <w:t>static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0F6C01">
        <w:rPr>
          <w:rFonts w:ascii="Consolas" w:hAnsi="Consolas"/>
          <w:color w:val="795E26"/>
          <w:kern w:val="0"/>
          <w:sz w:val="18"/>
          <w:szCs w:val="21"/>
          <w:lang w:val="en-US"/>
        </w:rPr>
        <w:t>isMultipleEdges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): </w:t>
      </w:r>
      <w:r w:rsidRPr="000F6C01">
        <w:rPr>
          <w:rFonts w:ascii="Consolas" w:hAnsi="Consolas"/>
          <w:color w:val="267F99"/>
          <w:kern w:val="0"/>
          <w:sz w:val="18"/>
          <w:szCs w:val="21"/>
          <w:lang w:val="en-US"/>
        </w:rPr>
        <w:t>boolean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0832E8C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0F6C01">
        <w:rPr>
          <w:rFonts w:ascii="Consolas" w:hAnsi="Consolas"/>
          <w:color w:val="AF00DB"/>
          <w:kern w:val="0"/>
          <w:sz w:val="18"/>
          <w:szCs w:val="21"/>
          <w:lang w:val="en-US"/>
        </w:rPr>
        <w:t>return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(</w:t>
      </w:r>
    </w:p>
    <w:p w14:paraId="24184374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(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&amp;&amp;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e1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=== 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e2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>) ||</w:t>
      </w:r>
    </w:p>
    <w:p w14:paraId="51E07EF9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   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(</w:t>
      </w:r>
      <w:r w:rsidRPr="000F6C01">
        <w:rPr>
          <w:rFonts w:ascii="Consolas" w:hAnsi="Consolas"/>
          <w:color w:val="001080"/>
          <w:kern w:val="0"/>
          <w:sz w:val="18"/>
          <w:szCs w:val="21"/>
        </w:rPr>
        <w:t>e1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=== </w:t>
      </w:r>
      <w:r w:rsidRPr="000F6C01">
        <w:rPr>
          <w:rFonts w:ascii="Consolas" w:hAnsi="Consolas"/>
          <w:color w:val="001080"/>
          <w:kern w:val="0"/>
          <w:sz w:val="18"/>
          <w:szCs w:val="21"/>
        </w:rPr>
        <w:t>e2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&amp;&amp; </w:t>
      </w:r>
      <w:r w:rsidRPr="000F6C01">
        <w:rPr>
          <w:rFonts w:ascii="Consolas" w:hAnsi="Consolas"/>
          <w:color w:val="001080"/>
          <w:kern w:val="0"/>
          <w:sz w:val="18"/>
          <w:szCs w:val="21"/>
        </w:rPr>
        <w:t>e1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</w:rPr>
        <w:t>v2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=== </w:t>
      </w:r>
      <w:r w:rsidRPr="000F6C01">
        <w:rPr>
          <w:rFonts w:ascii="Consolas" w:hAnsi="Consolas"/>
          <w:color w:val="001080"/>
          <w:kern w:val="0"/>
          <w:sz w:val="18"/>
          <w:szCs w:val="21"/>
        </w:rPr>
        <w:t>e2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.</w:t>
      </w:r>
      <w:r w:rsidRPr="000F6C01">
        <w:rPr>
          <w:rFonts w:ascii="Consolas" w:hAnsi="Consolas"/>
          <w:color w:val="001080"/>
          <w:kern w:val="0"/>
          <w:sz w:val="18"/>
          <w:szCs w:val="21"/>
        </w:rPr>
        <w:t>v1</w:t>
      </w:r>
      <w:r w:rsidRPr="000F6C01">
        <w:rPr>
          <w:rFonts w:ascii="Consolas" w:hAnsi="Consolas"/>
          <w:color w:val="000000"/>
          <w:kern w:val="0"/>
          <w:sz w:val="18"/>
          <w:szCs w:val="21"/>
        </w:rPr>
        <w:t>)</w:t>
      </w:r>
    </w:p>
    <w:p w14:paraId="2C73FB6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   );</w:t>
      </w:r>
    </w:p>
    <w:p w14:paraId="787FD223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 xml:space="preserve">   }</w:t>
      </w:r>
    </w:p>
    <w:p w14:paraId="5AAD8C5D" w14:textId="77777777" w:rsidR="000F6C01" w:rsidRP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</w:p>
    <w:p w14:paraId="4EEEAB2B" w14:textId="49F9BE86" w:rsidR="000F6C01" w:rsidRDefault="000F6C01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0F6C01">
        <w:rPr>
          <w:rFonts w:ascii="Consolas" w:hAnsi="Consolas"/>
          <w:color w:val="000000"/>
          <w:kern w:val="0"/>
          <w:sz w:val="18"/>
          <w:szCs w:val="21"/>
        </w:rPr>
        <w:t>}</w:t>
      </w:r>
    </w:p>
    <w:p w14:paraId="0D0EE78F" w14:textId="5349C235" w:rsidR="00FD59AA" w:rsidRPr="00FD59AA" w:rsidRDefault="00FD59AA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b/>
          <w:color w:val="000000"/>
          <w:kern w:val="0"/>
          <w:sz w:val="18"/>
          <w:szCs w:val="21"/>
        </w:rPr>
      </w:pPr>
    </w:p>
    <w:p w14:paraId="5F74ED03" w14:textId="4D3A79BF" w:rsidR="00FD59AA" w:rsidRPr="00FD59AA" w:rsidRDefault="00FD59AA" w:rsidP="00FD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uk-UA"/>
        </w:rPr>
      </w:pPr>
      <w:r w:rsidRPr="00FD59AA"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  <w:t>scripts/math/graph/edge.ts</w:t>
      </w:r>
    </w:p>
    <w:p w14:paraId="68015FA2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21"/>
          <w:lang w:val="en-US"/>
        </w:rPr>
        <w:t>import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21"/>
          <w:lang w:val="en-US"/>
        </w:rPr>
        <w:t>Vertex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21"/>
          <w:lang w:val="en-US"/>
        </w:rPr>
        <w:t>from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21"/>
          <w:lang w:val="en-US"/>
        </w:rPr>
        <w:t>"./vertex"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>;</w:t>
      </w:r>
    </w:p>
    <w:p w14:paraId="17BEB0A8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</w:p>
    <w:p w14:paraId="098BD89A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21"/>
          <w:lang w:val="en-US"/>
        </w:rPr>
        <w:t>/**</w:t>
      </w:r>
    </w:p>
    <w:p w14:paraId="55014EEE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</w:t>
      </w:r>
      <w:r w:rsidRPr="00F51027">
        <w:rPr>
          <w:rFonts w:ascii="Consolas" w:hAnsi="Consolas"/>
          <w:color w:val="008000"/>
          <w:kern w:val="0"/>
          <w:sz w:val="18"/>
          <w:szCs w:val="21"/>
        </w:rPr>
        <w:t>Ребро</w:t>
      </w:r>
      <w:r w:rsidRPr="00F51027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008000"/>
          <w:kern w:val="0"/>
          <w:sz w:val="18"/>
          <w:szCs w:val="21"/>
        </w:rPr>
        <w:t>графа</w:t>
      </w:r>
    </w:p>
    <w:p w14:paraId="2E3DE923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</w:t>
      </w:r>
    </w:p>
    <w:p w14:paraId="1825B40A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 </w:t>
      </w:r>
      <w:r w:rsidRPr="00F51027">
        <w:rPr>
          <w:rFonts w:ascii="Consolas" w:hAnsi="Consolas"/>
          <w:color w:val="0000FF"/>
          <w:kern w:val="0"/>
          <w:sz w:val="18"/>
          <w:szCs w:val="21"/>
          <w:lang w:val="en-US"/>
        </w:rPr>
        <w:t>@class</w:t>
      </w:r>
    </w:p>
    <w:p w14:paraId="7978B2AE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21"/>
          <w:lang w:val="en-US"/>
        </w:rPr>
        <w:t xml:space="preserve"> */</w:t>
      </w:r>
    </w:p>
    <w:p w14:paraId="266BAF41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21"/>
          <w:lang w:val="en-US"/>
        </w:rPr>
        <w:t>export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21"/>
          <w:lang w:val="en-US"/>
        </w:rPr>
        <w:t>default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0000FF"/>
          <w:kern w:val="0"/>
          <w:sz w:val="18"/>
          <w:szCs w:val="21"/>
          <w:lang w:val="en-US"/>
        </w:rPr>
        <w:t>class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21"/>
          <w:lang w:val="en-US"/>
        </w:rPr>
        <w:t>Edge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{ </w:t>
      </w:r>
    </w:p>
    <w:p w14:paraId="0C2F15C7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21"/>
          <w:lang w:val="en-US"/>
        </w:rPr>
        <w:t>constructor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>(</w:t>
      </w:r>
    </w:p>
    <w:p w14:paraId="05631983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21"/>
          <w:lang w:val="en-US"/>
        </w:rPr>
        <w:t>v1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F51027">
        <w:rPr>
          <w:rFonts w:ascii="Consolas" w:hAnsi="Consolas"/>
          <w:color w:val="267F99"/>
          <w:kern w:val="0"/>
          <w:sz w:val="18"/>
          <w:szCs w:val="21"/>
          <w:lang w:val="en-US"/>
        </w:rPr>
        <w:t>Vertex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>,</w:t>
      </w:r>
    </w:p>
    <w:p w14:paraId="45D65C21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21"/>
          <w:lang w:val="en-US"/>
        </w:rPr>
        <w:t>v2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F51027">
        <w:rPr>
          <w:rFonts w:ascii="Consolas" w:hAnsi="Consolas"/>
          <w:color w:val="267F99"/>
          <w:kern w:val="0"/>
          <w:sz w:val="18"/>
          <w:szCs w:val="21"/>
          <w:lang w:val="en-US"/>
        </w:rPr>
        <w:t>Vertex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>,</w:t>
      </w:r>
    </w:p>
    <w:p w14:paraId="4B9937E7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21"/>
          <w:lang w:val="en-US"/>
        </w:rPr>
        <w:t>type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F51027">
        <w:rPr>
          <w:rFonts w:ascii="Consolas" w:hAnsi="Consolas"/>
          <w:color w:val="A31515"/>
          <w:kern w:val="0"/>
          <w:sz w:val="18"/>
          <w:szCs w:val="21"/>
          <w:lang w:val="en-US"/>
        </w:rPr>
        <w:t>'uni'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| </w:t>
      </w:r>
      <w:r w:rsidRPr="00F51027">
        <w:rPr>
          <w:rFonts w:ascii="Consolas" w:hAnsi="Consolas"/>
          <w:color w:val="A31515"/>
          <w:kern w:val="0"/>
          <w:sz w:val="18"/>
          <w:szCs w:val="21"/>
          <w:lang w:val="en-US"/>
        </w:rPr>
        <w:t>'bi'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F51027">
        <w:rPr>
          <w:rFonts w:ascii="Consolas" w:hAnsi="Consolas"/>
          <w:color w:val="A31515"/>
          <w:kern w:val="0"/>
          <w:sz w:val="18"/>
          <w:szCs w:val="21"/>
          <w:lang w:val="en-US"/>
        </w:rPr>
        <w:t>'bi'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, </w:t>
      </w:r>
    </w:p>
    <w:p w14:paraId="5002718F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21"/>
          <w:lang w:val="en-US"/>
        </w:rPr>
        <w:t>weight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: </w:t>
      </w:r>
      <w:r w:rsidRPr="00F51027">
        <w:rPr>
          <w:rFonts w:ascii="Consolas" w:hAnsi="Consolas"/>
          <w:color w:val="267F99"/>
          <w:kern w:val="0"/>
          <w:sz w:val="18"/>
          <w:szCs w:val="21"/>
          <w:lang w:val="en-US"/>
        </w:rPr>
        <w:t>number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= </w:t>
      </w:r>
      <w:r w:rsidRPr="00F51027">
        <w:rPr>
          <w:rFonts w:ascii="Consolas" w:hAnsi="Consolas"/>
          <w:color w:val="09885A"/>
          <w:kern w:val="0"/>
          <w:sz w:val="18"/>
          <w:szCs w:val="21"/>
          <w:lang w:val="en-US"/>
        </w:rPr>
        <w:t>1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>,</w:t>
      </w:r>
    </w:p>
    <w:p w14:paraId="08CB5039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21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21"/>
          <w:lang w:val="en-US"/>
        </w:rPr>
        <w:t>targ</w:t>
      </w: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?: </w:t>
      </w:r>
      <w:r w:rsidRPr="00F51027">
        <w:rPr>
          <w:rFonts w:ascii="Consolas" w:hAnsi="Consolas"/>
          <w:color w:val="267F99"/>
          <w:kern w:val="0"/>
          <w:sz w:val="18"/>
          <w:szCs w:val="21"/>
          <w:lang w:val="en-US"/>
        </w:rPr>
        <w:t>any</w:t>
      </w:r>
    </w:p>
    <w:p w14:paraId="775E7C1A" w14:textId="2D70700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F51027">
        <w:rPr>
          <w:rFonts w:ascii="Consolas" w:hAnsi="Consolas"/>
          <w:color w:val="000000"/>
          <w:kern w:val="0"/>
          <w:sz w:val="18"/>
          <w:szCs w:val="21"/>
          <w:lang w:val="en-US"/>
        </w:rPr>
        <w:t xml:space="preserve">   </w:t>
      </w:r>
      <w:r w:rsidRPr="00F51027">
        <w:rPr>
          <w:rFonts w:ascii="Consolas" w:hAnsi="Consolas"/>
          <w:color w:val="000000"/>
          <w:kern w:val="0"/>
          <w:sz w:val="18"/>
          <w:szCs w:val="21"/>
        </w:rPr>
        <w:t xml:space="preserve">) { </w:t>
      </w:r>
    </w:p>
    <w:p w14:paraId="7ECBDADE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F51027">
        <w:rPr>
          <w:rFonts w:ascii="Consolas" w:hAnsi="Consolas"/>
          <w:color w:val="000000"/>
          <w:kern w:val="0"/>
          <w:sz w:val="18"/>
          <w:szCs w:val="21"/>
        </w:rPr>
        <w:t xml:space="preserve">   }</w:t>
      </w:r>
    </w:p>
    <w:p w14:paraId="6D98665D" w14:textId="1C02C55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21"/>
        </w:rPr>
      </w:pPr>
      <w:r w:rsidRPr="00F51027">
        <w:rPr>
          <w:rFonts w:ascii="Consolas" w:hAnsi="Consolas"/>
          <w:color w:val="000000"/>
          <w:kern w:val="0"/>
          <w:sz w:val="18"/>
          <w:szCs w:val="21"/>
        </w:rPr>
        <w:t>}</w:t>
      </w:r>
    </w:p>
    <w:p w14:paraId="31596CA7" w14:textId="77777777" w:rsidR="00F51027" w:rsidRPr="00FD59AA" w:rsidRDefault="00F51027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</w:p>
    <w:p w14:paraId="0436B082" w14:textId="746A1EFF" w:rsidR="00FD59AA" w:rsidRPr="00FD59AA" w:rsidRDefault="00FD59AA" w:rsidP="00FD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uk-UA"/>
        </w:rPr>
      </w:pPr>
      <w:r w:rsidRPr="00FD59AA"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  <w:t>scripts/math/graph/</w:t>
      </w:r>
      <w:r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  <w:t>vertex</w:t>
      </w:r>
      <w:r w:rsidRPr="00FD59AA"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  <w:t>.ts</w:t>
      </w:r>
    </w:p>
    <w:p w14:paraId="62BBD85B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18"/>
          <w:lang w:val="en-US"/>
        </w:rPr>
        <w:t>/**</w:t>
      </w:r>
    </w:p>
    <w:p w14:paraId="5B67FF16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18"/>
          <w:lang w:val="en-US"/>
        </w:rPr>
        <w:t xml:space="preserve"> * </w:t>
      </w:r>
      <w:r w:rsidRPr="00F51027">
        <w:rPr>
          <w:rFonts w:ascii="Consolas" w:hAnsi="Consolas"/>
          <w:color w:val="008000"/>
          <w:kern w:val="0"/>
          <w:sz w:val="18"/>
          <w:szCs w:val="18"/>
        </w:rPr>
        <w:t>Вершина</w:t>
      </w:r>
      <w:r w:rsidRPr="00F51027">
        <w:rPr>
          <w:rFonts w:ascii="Consolas" w:hAnsi="Consolas"/>
          <w:color w:val="008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8000"/>
          <w:kern w:val="0"/>
          <w:sz w:val="18"/>
          <w:szCs w:val="18"/>
        </w:rPr>
        <w:t>графа</w:t>
      </w:r>
    </w:p>
    <w:p w14:paraId="3FB1DBA3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18"/>
          <w:lang w:val="en-US"/>
        </w:rPr>
        <w:t xml:space="preserve"> * </w:t>
      </w:r>
    </w:p>
    <w:p w14:paraId="2543E498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18"/>
          <w:lang w:val="en-US"/>
        </w:rPr>
        <w:t xml:space="preserve"> *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@class</w:t>
      </w:r>
    </w:p>
    <w:p w14:paraId="38A54FAB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18"/>
          <w:lang w:val="en-US"/>
        </w:rPr>
        <w:t xml:space="preserve"> */</w:t>
      </w:r>
    </w:p>
    <w:p w14:paraId="38EE32A8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export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default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class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Vertex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{ </w:t>
      </w:r>
    </w:p>
    <w:p w14:paraId="251A2136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18"/>
        </w:rPr>
        <w:t>constructor</w:t>
      </w:r>
      <w:r w:rsidRPr="00F51027">
        <w:rPr>
          <w:rFonts w:ascii="Consolas" w:hAnsi="Consolas"/>
          <w:color w:val="000000"/>
          <w:kern w:val="0"/>
          <w:sz w:val="18"/>
          <w:szCs w:val="18"/>
        </w:rPr>
        <w:t>(</w:t>
      </w:r>
      <w:r w:rsidRPr="00F51027">
        <w:rPr>
          <w:rFonts w:ascii="Consolas" w:hAnsi="Consolas"/>
          <w:color w:val="0000FF"/>
          <w:kern w:val="0"/>
          <w:sz w:val="18"/>
          <w:szCs w:val="18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18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</w:rPr>
        <w:t>targ</w:t>
      </w:r>
      <w:r w:rsidRPr="00F51027">
        <w:rPr>
          <w:rFonts w:ascii="Consolas" w:hAnsi="Consolas"/>
          <w:color w:val="000000"/>
          <w:kern w:val="0"/>
          <w:sz w:val="18"/>
          <w:szCs w:val="18"/>
        </w:rPr>
        <w:t xml:space="preserve">?: </w:t>
      </w:r>
      <w:r w:rsidRPr="00F51027">
        <w:rPr>
          <w:rFonts w:ascii="Consolas" w:hAnsi="Consolas"/>
          <w:color w:val="267F99"/>
          <w:kern w:val="0"/>
          <w:sz w:val="18"/>
          <w:szCs w:val="18"/>
        </w:rPr>
        <w:t>any</w:t>
      </w:r>
      <w:r w:rsidRPr="00F51027">
        <w:rPr>
          <w:rFonts w:ascii="Consolas" w:hAnsi="Consolas"/>
          <w:color w:val="000000"/>
          <w:kern w:val="0"/>
          <w:sz w:val="18"/>
          <w:szCs w:val="18"/>
        </w:rPr>
        <w:t xml:space="preserve">) { </w:t>
      </w:r>
    </w:p>
    <w:p w14:paraId="7678E7B6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</w:rPr>
      </w:pPr>
    </w:p>
    <w:p w14:paraId="175E1BD1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</w:rPr>
      </w:pPr>
      <w:r w:rsidRPr="00F51027">
        <w:rPr>
          <w:rFonts w:ascii="Consolas" w:hAnsi="Consolas"/>
          <w:color w:val="000000"/>
          <w:kern w:val="0"/>
          <w:sz w:val="18"/>
          <w:szCs w:val="18"/>
        </w:rPr>
        <w:t xml:space="preserve">   }</w:t>
      </w:r>
    </w:p>
    <w:p w14:paraId="105DED95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</w:rPr>
      </w:pPr>
      <w:r w:rsidRPr="00F51027">
        <w:rPr>
          <w:rFonts w:ascii="Consolas" w:hAnsi="Consolas"/>
          <w:color w:val="000000"/>
          <w:kern w:val="0"/>
          <w:sz w:val="18"/>
          <w:szCs w:val="18"/>
        </w:rPr>
        <w:t>}</w:t>
      </w:r>
    </w:p>
    <w:p w14:paraId="4FAC5A5F" w14:textId="19A48299" w:rsidR="00FD59AA" w:rsidRPr="00F51027" w:rsidRDefault="00FD59AA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uk-UA"/>
        </w:rPr>
      </w:pPr>
    </w:p>
    <w:p w14:paraId="152CDF42" w14:textId="3A19EBB9" w:rsidR="00FD59AA" w:rsidRPr="00F51027" w:rsidRDefault="00FD59AA" w:rsidP="00FD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uk-UA"/>
        </w:rPr>
      </w:pPr>
      <w:r w:rsidRPr="00F51027"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  <w:lastRenderedPageBreak/>
        <w:t>scripts/../workspace/ws_graph/ws_vertex.ts</w:t>
      </w:r>
    </w:p>
    <w:p w14:paraId="4CC6A801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import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Vector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from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"../../../math/vector/vector"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7C281D2E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import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WSGraphComponent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from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"../ws_graph_component"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1DD9928C" w14:textId="458C8FE2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3ED7B7F6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export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default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class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WSVertex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extends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WSGraphComponent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{</w:t>
      </w:r>
    </w:p>
    <w:p w14:paraId="74B92D8F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radius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: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Vector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new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Vector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22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22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7F15B4F1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7ECB7443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constructor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</w:p>
    <w:p w14:paraId="5E383223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coords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: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Vector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new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Vector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(),</w:t>
      </w:r>
    </w:p>
    <w:p w14:paraId="2CE85609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name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?: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string</w:t>
      </w:r>
    </w:p>
    <w:p w14:paraId="683971A2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) {</w:t>
      </w:r>
    </w:p>
    <w:p w14:paraId="7EC92FEF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super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name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|| 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'v'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0740ED19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}</w:t>
      </w:r>
    </w:p>
    <w:p w14:paraId="60D48291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53A1CE24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style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: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IVertextStyle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{</w:t>
      </w:r>
    </w:p>
    <w:p w14:paraId="12D7090D" w14:textId="64EB8AE0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...</w:t>
      </w:r>
    </w:p>
    <w:p w14:paraId="5E82EEA5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</w:rPr>
      </w:pPr>
      <w:r w:rsidRPr="00F51027">
        <w:rPr>
          <w:rFonts w:ascii="Consolas" w:hAnsi="Consolas"/>
          <w:color w:val="000000"/>
          <w:kern w:val="0"/>
          <w:sz w:val="18"/>
          <w:szCs w:val="18"/>
        </w:rPr>
        <w:t xml:space="preserve">   }</w:t>
      </w:r>
    </w:p>
    <w:p w14:paraId="600A0F40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</w:rPr>
      </w:pPr>
    </w:p>
    <w:p w14:paraId="7CF7E5E2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</w:rPr>
      </w:pPr>
      <w:r w:rsidRPr="00F51027">
        <w:rPr>
          <w:rFonts w:ascii="Consolas" w:hAnsi="Consolas"/>
          <w:color w:val="000000"/>
          <w:kern w:val="0"/>
          <w:sz w:val="18"/>
          <w:szCs w:val="18"/>
        </w:rPr>
        <w:t xml:space="preserve">   </w:t>
      </w:r>
      <w:r w:rsidRPr="00F51027">
        <w:rPr>
          <w:rFonts w:ascii="Consolas" w:hAnsi="Consolas"/>
          <w:color w:val="008000"/>
          <w:kern w:val="0"/>
          <w:sz w:val="18"/>
          <w:szCs w:val="18"/>
        </w:rPr>
        <w:t>/**</w:t>
      </w:r>
    </w:p>
    <w:p w14:paraId="4D3B14EC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</w:rPr>
      </w:pPr>
      <w:r w:rsidRPr="00F51027">
        <w:rPr>
          <w:rFonts w:ascii="Consolas" w:hAnsi="Consolas"/>
          <w:color w:val="008000"/>
          <w:kern w:val="0"/>
          <w:sz w:val="18"/>
          <w:szCs w:val="18"/>
        </w:rPr>
        <w:t xml:space="preserve">    * Проверяет, находится ли переданная точка внутри</w:t>
      </w:r>
    </w:p>
    <w:p w14:paraId="6E9E8B75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8000"/>
          <w:kern w:val="0"/>
          <w:sz w:val="18"/>
          <w:szCs w:val="18"/>
        </w:rPr>
        <w:t xml:space="preserve">    </w:t>
      </w:r>
      <w:r w:rsidRPr="00F51027">
        <w:rPr>
          <w:rFonts w:ascii="Consolas" w:hAnsi="Consolas"/>
          <w:color w:val="008000"/>
          <w:kern w:val="0"/>
          <w:sz w:val="18"/>
          <w:szCs w:val="18"/>
          <w:lang w:val="en-US"/>
        </w:rPr>
        <w:t>*/</w:t>
      </w:r>
    </w:p>
    <w:p w14:paraId="5358ECA8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checkContainPoint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point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: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Vector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) { </w:t>
      </w:r>
    </w:p>
    <w:p w14:paraId="157BCB44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let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a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point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-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this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coords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4931A833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let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b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point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y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-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this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coords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y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110E84B9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750658AA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return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a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*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a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+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b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*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b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&lt;=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this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radius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*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this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radius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0F845916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}</w:t>
      </w:r>
    </w:p>
    <w:p w14:paraId="635A670C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1E303132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}</w:t>
      </w:r>
    </w:p>
    <w:p w14:paraId="34AD6E9B" w14:textId="77777777" w:rsidR="00FD59AA" w:rsidRPr="00F51027" w:rsidRDefault="00FD59AA" w:rsidP="00FD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</w:pPr>
    </w:p>
    <w:p w14:paraId="64DDB117" w14:textId="16722977" w:rsidR="00FD59AA" w:rsidRPr="00F51027" w:rsidRDefault="00FD59AA" w:rsidP="00FD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uk-UA"/>
        </w:rPr>
      </w:pPr>
      <w:r w:rsidRPr="00F51027"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  <w:t>scripts/../workspace/ws_graph/ws_edge.ts</w:t>
      </w:r>
    </w:p>
    <w:p w14:paraId="3BBBE79F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import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WSGraphComponent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from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"../ws_graph_component"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4317626F" w14:textId="6DABB0CC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732807ED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export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default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class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WSEdge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extends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WSGraphComponent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{ </w:t>
      </w:r>
    </w:p>
    <w:p w14:paraId="61C4F380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constructor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name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?: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string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) { </w:t>
      </w:r>
    </w:p>
    <w:p w14:paraId="5BBE5E9F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super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name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|| 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'e'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3140F3E5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F51027">
        <w:rPr>
          <w:rFonts w:ascii="Consolas" w:hAnsi="Consolas"/>
          <w:color w:val="000000"/>
          <w:kern w:val="0"/>
          <w:sz w:val="18"/>
          <w:szCs w:val="18"/>
        </w:rPr>
        <w:t>}</w:t>
      </w:r>
    </w:p>
    <w:p w14:paraId="23D974E1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</w:rPr>
      </w:pPr>
    </w:p>
    <w:p w14:paraId="6865A9A9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style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: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IEdgeStyle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{</w:t>
      </w:r>
    </w:p>
    <w:p w14:paraId="7CB1F88F" w14:textId="6ED97464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...</w:t>
      </w:r>
    </w:p>
    <w:p w14:paraId="52998C4B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}</w:t>
      </w:r>
    </w:p>
    <w:p w14:paraId="67A80D4F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35137767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}</w:t>
      </w:r>
    </w:p>
    <w:p w14:paraId="48824FD6" w14:textId="77777777" w:rsidR="00FD59AA" w:rsidRPr="00F51027" w:rsidRDefault="00FD59AA" w:rsidP="00FD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</w:pPr>
    </w:p>
    <w:p w14:paraId="0384F901" w14:textId="4A66100B" w:rsidR="00FD59AA" w:rsidRPr="00F51027" w:rsidRDefault="00FD59AA" w:rsidP="00FD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uk-UA"/>
        </w:rPr>
      </w:pPr>
      <w:r w:rsidRPr="00F51027"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  <w:t>scripts/../workspace/ws_graph/ws_graph.ts</w:t>
      </w:r>
    </w:p>
    <w:p w14:paraId="33B9C110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import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from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"../../../math/graph/graph"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783061D2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import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WSVertex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from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"./ws_vertex"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73259B6A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import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WSEdge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from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"./ws_edge"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04C82188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lastRenderedPageBreak/>
        <w:t>import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{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getRandomVector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}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from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"../../../math/math"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0CBB00CD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7D1A7A42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</w:rPr>
      </w:pPr>
      <w:r w:rsidRPr="00F51027">
        <w:rPr>
          <w:rFonts w:ascii="Consolas" w:hAnsi="Consolas"/>
          <w:color w:val="AF00DB"/>
          <w:kern w:val="0"/>
          <w:sz w:val="18"/>
          <w:szCs w:val="18"/>
        </w:rPr>
        <w:t>export</w:t>
      </w:r>
      <w:r w:rsidRPr="00F51027">
        <w:rPr>
          <w:rFonts w:ascii="Consolas" w:hAnsi="Consolas"/>
          <w:color w:val="000000"/>
          <w:kern w:val="0"/>
          <w:sz w:val="18"/>
          <w:szCs w:val="18"/>
        </w:rPr>
        <w:t xml:space="preserve"> </w:t>
      </w:r>
      <w:r w:rsidRPr="00F51027">
        <w:rPr>
          <w:rFonts w:ascii="Consolas" w:hAnsi="Consolas"/>
          <w:color w:val="AF00DB"/>
          <w:kern w:val="0"/>
          <w:sz w:val="18"/>
          <w:szCs w:val="18"/>
        </w:rPr>
        <w:t>default</w:t>
      </w:r>
      <w:r w:rsidRPr="00F51027">
        <w:rPr>
          <w:rFonts w:ascii="Consolas" w:hAnsi="Consolas"/>
          <w:color w:val="000000"/>
          <w:kern w:val="0"/>
          <w:sz w:val="18"/>
          <w:szCs w:val="18"/>
        </w:rPr>
        <w:t xml:space="preserve"> </w:t>
      </w:r>
      <w:r w:rsidRPr="00F51027">
        <w:rPr>
          <w:rFonts w:ascii="Consolas" w:hAnsi="Consolas"/>
          <w:color w:val="0000FF"/>
          <w:kern w:val="0"/>
          <w:sz w:val="18"/>
          <w:szCs w:val="18"/>
        </w:rPr>
        <w:t>class</w:t>
      </w:r>
      <w:r w:rsidRPr="00F51027">
        <w:rPr>
          <w:rFonts w:ascii="Consolas" w:hAnsi="Consolas"/>
          <w:color w:val="000000"/>
          <w:kern w:val="0"/>
          <w:sz w:val="18"/>
          <w:szCs w:val="18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</w:rPr>
        <w:t>WSGraph</w:t>
      </w:r>
      <w:r w:rsidRPr="00F51027">
        <w:rPr>
          <w:rFonts w:ascii="Consolas" w:hAnsi="Consolas"/>
          <w:color w:val="000000"/>
          <w:kern w:val="0"/>
          <w:sz w:val="18"/>
          <w:szCs w:val="18"/>
        </w:rPr>
        <w:t xml:space="preserve"> {</w:t>
      </w:r>
    </w:p>
    <w:p w14:paraId="7BD1223F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: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new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();</w:t>
      </w:r>
    </w:p>
    <w:p w14:paraId="211BB6DC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3F42E605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constructor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() {</w:t>
      </w:r>
    </w:p>
    <w:p w14:paraId="047F2E54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1E20FE32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}</w:t>
      </w:r>
    </w:p>
    <w:p w14:paraId="72C4880C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78A423ED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public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createByGraph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: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):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void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{</w:t>
      </w:r>
    </w:p>
    <w:p w14:paraId="4C0326C5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getEdges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().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forEach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edge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i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)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=&gt;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{ </w:t>
      </w:r>
    </w:p>
    <w:p w14:paraId="2FF32E28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  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if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edge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targ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instanceof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WSEdge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)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return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1F3E7F2A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3BA11E70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  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edge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targ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new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WSEdge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`e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${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i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+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1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}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`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2F1980A9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});</w:t>
      </w:r>
    </w:p>
    <w:p w14:paraId="0069A24C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6F83FB59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getVertices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().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forEach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vertex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i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)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=&gt;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{ </w:t>
      </w:r>
    </w:p>
    <w:p w14:paraId="354E78F3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  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if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vertex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targ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instanceof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WSVertex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) </w:t>
      </w:r>
      <w:r w:rsidRPr="00F51027">
        <w:rPr>
          <w:rFonts w:ascii="Consolas" w:hAnsi="Consolas"/>
          <w:color w:val="AF00DB"/>
          <w:kern w:val="0"/>
          <w:sz w:val="18"/>
          <w:szCs w:val="18"/>
          <w:lang w:val="en-US"/>
        </w:rPr>
        <w:t>return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1E82CEA2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1B3DD3DA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  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vertex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targ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new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WSVertex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getRandomVector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(-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300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300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), 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`v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${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i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+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1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}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`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2DF5121C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});</w:t>
      </w:r>
    </w:p>
    <w:p w14:paraId="2DC493B1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6962A6C5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this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08A4B99F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}</w:t>
      </w:r>
    </w:p>
    <w:p w14:paraId="3271CB60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5293E7B5" w14:textId="77777777" w:rsidR="00FD59AA" w:rsidRPr="00F51027" w:rsidRDefault="00FD59AA" w:rsidP="00FD59A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}</w:t>
      </w:r>
    </w:p>
    <w:p w14:paraId="5732ED0A" w14:textId="77777777" w:rsidR="00FD59AA" w:rsidRPr="00F51027" w:rsidRDefault="00FD59AA" w:rsidP="000F6C01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uk-UA"/>
        </w:rPr>
      </w:pPr>
    </w:p>
    <w:p w14:paraId="2FF92B9A" w14:textId="7D671441" w:rsidR="00FD59AA" w:rsidRPr="00F51027" w:rsidRDefault="005D11D6" w:rsidP="000F6C0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</w:pPr>
      <w:r w:rsidRPr="00F51027"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  <w:t>scripts/main.ts</w:t>
      </w:r>
    </w:p>
    <w:p w14:paraId="7680F3BA" w14:textId="1D94009D" w:rsidR="005D11D6" w:rsidRPr="00F51027" w:rsidRDefault="005D11D6" w:rsidP="000F6C01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</w:pPr>
      <w:r w:rsidRPr="00F51027">
        <w:rPr>
          <w:rFonts w:ascii="Courier New" w:hAnsi="Courier New" w:cs="Courier New"/>
          <w:b/>
          <w:i/>
          <w:color w:val="000000"/>
          <w:kern w:val="0"/>
          <w:sz w:val="18"/>
          <w:szCs w:val="18"/>
          <w:lang w:val="en-US"/>
        </w:rPr>
        <w:t>...</w:t>
      </w:r>
    </w:p>
    <w:p w14:paraId="6E0CBBC8" w14:textId="77777777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let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editor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new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267F99"/>
          <w:kern w:val="0"/>
          <w:sz w:val="18"/>
          <w:szCs w:val="18"/>
          <w:lang w:val="en-US"/>
        </w:rPr>
        <w:t>GraphEditor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root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); </w:t>
      </w:r>
    </w:p>
    <w:p w14:paraId="798CD32D" w14:textId="0D83C9CE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let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projectManager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editor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projectManager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;</w:t>
      </w:r>
    </w:p>
    <w:p w14:paraId="2A8E585D" w14:textId="77777777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31E0BABB" w14:textId="537C017B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let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project1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projectManager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createNewProject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</w:t>
      </w:r>
      <w:r w:rsidRPr="00F51027">
        <w:rPr>
          <w:rFonts w:ascii="Consolas" w:hAnsi="Consolas"/>
          <w:color w:val="A31515"/>
          <w:kern w:val="0"/>
          <w:sz w:val="18"/>
          <w:szCs w:val="18"/>
        </w:rPr>
        <w:t>Случайный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156874B3" w14:textId="0242B908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let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project2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projectManager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createNewProject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</w:t>
      </w:r>
      <w:r w:rsidRPr="00F51027">
        <w:rPr>
          <w:rFonts w:ascii="Consolas" w:hAnsi="Consolas"/>
          <w:color w:val="A31515"/>
          <w:kern w:val="0"/>
          <w:sz w:val="18"/>
          <w:szCs w:val="18"/>
        </w:rPr>
        <w:t>Кратные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18"/>
        </w:rPr>
        <w:t>ребра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6351A58E" w14:textId="42D11AA4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let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project3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projectManager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createNewProject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</w:t>
      </w:r>
      <w:r w:rsidRPr="00F51027">
        <w:rPr>
          <w:rFonts w:ascii="Consolas" w:hAnsi="Consolas"/>
          <w:color w:val="A31515"/>
          <w:kern w:val="0"/>
          <w:sz w:val="18"/>
          <w:szCs w:val="18"/>
        </w:rPr>
        <w:t>Мартица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18"/>
        </w:rPr>
        <w:t>смежности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4E493112" w14:textId="3BA8866B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let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project4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projectManager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createNewProject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</w:t>
      </w:r>
      <w:r w:rsidRPr="00F51027">
        <w:rPr>
          <w:rFonts w:ascii="Consolas" w:hAnsi="Consolas"/>
          <w:color w:val="A31515"/>
          <w:kern w:val="0"/>
          <w:sz w:val="18"/>
          <w:szCs w:val="18"/>
        </w:rPr>
        <w:t>Матрица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A31515"/>
          <w:kern w:val="0"/>
          <w:sz w:val="18"/>
          <w:szCs w:val="18"/>
        </w:rPr>
        <w:t>инцедентности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68EC5C5F" w14:textId="0D7110D3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FF"/>
          <w:kern w:val="0"/>
          <w:sz w:val="18"/>
          <w:szCs w:val="18"/>
          <w:lang w:val="en-US"/>
        </w:rPr>
        <w:t>let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project5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=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projectManager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createNewProject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  <w:r w:rsidRPr="00F51027">
        <w:rPr>
          <w:rFonts w:ascii="Consolas" w:hAnsi="Consolas"/>
          <w:color w:val="A31515"/>
          <w:kern w:val="0"/>
          <w:sz w:val="18"/>
          <w:szCs w:val="18"/>
          <w:lang w:val="en-US"/>
        </w:rPr>
        <w:t>'Demo Graph'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459F1E02" w14:textId="304B8FCA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</w:p>
    <w:p w14:paraId="797391C7" w14:textId="222DAA19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project3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getWorkspace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().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wsGraph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createByGraph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</w:t>
      </w:r>
    </w:p>
    <w:p w14:paraId="61AC7288" w14:textId="41566BC4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</w:t>
      </w:r>
      <w:r w:rsidRPr="00F51027">
        <w:rPr>
          <w:rFonts w:ascii="Consolas" w:hAnsi="Consolas"/>
          <w:color w:val="001080"/>
          <w:kern w:val="0"/>
          <w:sz w:val="18"/>
          <w:szCs w:val="18"/>
          <w:lang w:val="en-US"/>
        </w:rPr>
        <w:t>Graph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.</w:t>
      </w:r>
      <w:r w:rsidRPr="00F51027">
        <w:rPr>
          <w:rFonts w:ascii="Consolas" w:hAnsi="Consolas"/>
          <w:color w:val="795E26"/>
          <w:kern w:val="0"/>
          <w:sz w:val="18"/>
          <w:szCs w:val="18"/>
          <w:lang w:val="en-US"/>
        </w:rPr>
        <w:t>parseAdjacencyMatrix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([</w:t>
      </w:r>
    </w:p>
    <w:p w14:paraId="2FB2B355" w14:textId="4D616E70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[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5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1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],  </w:t>
      </w:r>
    </w:p>
    <w:p w14:paraId="75969B3E" w14:textId="4F88AF3E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[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5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],</w:t>
      </w:r>
    </w:p>
    <w:p w14:paraId="2DCE91C9" w14:textId="527B6FAB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[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1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1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1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1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],</w:t>
      </w:r>
    </w:p>
    <w:p w14:paraId="68BB9406" w14:textId="3997D5EF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[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1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1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],</w:t>
      </w:r>
    </w:p>
    <w:p w14:paraId="7F2A995F" w14:textId="4B7A2E13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   [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1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, </w:t>
      </w:r>
      <w:r w:rsidRPr="00F51027">
        <w:rPr>
          <w:rFonts w:ascii="Consolas" w:hAnsi="Consolas"/>
          <w:color w:val="09885A"/>
          <w:kern w:val="0"/>
          <w:sz w:val="18"/>
          <w:szCs w:val="18"/>
          <w:lang w:val="en-US"/>
        </w:rPr>
        <w:t>0</w:t>
      </w: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],</w:t>
      </w:r>
    </w:p>
    <w:p w14:paraId="204AC0A2" w14:textId="4D8A0A1F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 xml:space="preserve">   ])</w:t>
      </w:r>
    </w:p>
    <w:p w14:paraId="6ECCC8B6" w14:textId="222196CE" w:rsidR="005D11D6" w:rsidRPr="00F51027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18"/>
          <w:szCs w:val="18"/>
          <w:lang w:val="en-US"/>
        </w:rPr>
      </w:pPr>
      <w:r w:rsidRPr="00F51027">
        <w:rPr>
          <w:rFonts w:ascii="Consolas" w:hAnsi="Consolas"/>
          <w:color w:val="000000"/>
          <w:kern w:val="0"/>
          <w:sz w:val="18"/>
          <w:szCs w:val="18"/>
          <w:lang w:val="en-US"/>
        </w:rPr>
        <w:t>);</w:t>
      </w:r>
    </w:p>
    <w:p w14:paraId="6F168FE1" w14:textId="0CE7A871" w:rsidR="000F6C01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... </w:t>
      </w:r>
    </w:p>
    <w:p w14:paraId="2E359CBE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4187E078" w14:textId="0F18F04A" w:rsidR="00AA4D88" w:rsidRDefault="00724151" w:rsidP="001D5B0F">
      <w:pPr>
        <w:pStyle w:val="ListParagraph"/>
        <w:numPr>
          <w:ilvl w:val="0"/>
          <w:numId w:val="25"/>
        </w:numPr>
        <w:spacing w:line="276" w:lineRule="auto"/>
        <w:ind w:left="142" w:firstLine="0"/>
        <w:rPr>
          <w:kern w:val="0"/>
          <w:sz w:val="28"/>
          <w:szCs w:val="28"/>
          <w:lang w:val="uk-UA" w:eastAsia="uk-UA"/>
        </w:rPr>
      </w:pPr>
      <w:r w:rsidRPr="007A6697">
        <w:rPr>
          <w:kern w:val="0"/>
          <w:sz w:val="28"/>
          <w:szCs w:val="28"/>
          <w:lang w:val="uk-UA" w:eastAsia="uk-UA"/>
        </w:rPr>
        <w:t>Результат виконання програми:</w:t>
      </w:r>
    </w:p>
    <w:p w14:paraId="4AC6F99C" w14:textId="77777777" w:rsidR="005D11D6" w:rsidRDefault="005D11D6" w:rsidP="005D11D6">
      <w:pPr>
        <w:pStyle w:val="ListParagraph"/>
        <w:spacing w:line="276" w:lineRule="auto"/>
        <w:ind w:left="142" w:firstLine="0"/>
        <w:rPr>
          <w:kern w:val="0"/>
          <w:sz w:val="28"/>
          <w:szCs w:val="28"/>
          <w:lang w:val="uk-UA" w:eastAsia="uk-UA"/>
        </w:rPr>
      </w:pPr>
    </w:p>
    <w:p w14:paraId="503096E7" w14:textId="626F70DD" w:rsidR="005D11D6" w:rsidRPr="000B1C2E" w:rsidRDefault="000B1C2E" w:rsidP="005D11D6">
      <w:pPr>
        <w:spacing w:line="276" w:lineRule="auto"/>
        <w:ind w:firstLine="0"/>
        <w:rPr>
          <w:kern w:val="0"/>
          <w:sz w:val="28"/>
          <w:szCs w:val="28"/>
          <w:lang w:eastAsia="uk-UA"/>
        </w:rPr>
      </w:pPr>
      <w:r>
        <w:rPr>
          <w:kern w:val="0"/>
          <w:sz w:val="28"/>
          <w:szCs w:val="28"/>
          <w:lang w:val="uk-UA" w:eastAsia="uk-UA"/>
        </w:rPr>
        <w:lastRenderedPageBreak/>
        <w:t>Граф заданий</w:t>
      </w:r>
      <w:r>
        <w:rPr>
          <w:kern w:val="0"/>
          <w:sz w:val="28"/>
          <w:szCs w:val="28"/>
          <w:lang w:eastAsia="uk-UA"/>
        </w:rPr>
        <w:t xml:space="preserve"> через объекты:</w:t>
      </w:r>
    </w:p>
    <w:p w14:paraId="45B0E841" w14:textId="65464E30" w:rsidR="005D11D6" w:rsidRPr="000B1C2E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let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=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Graph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;</w:t>
      </w:r>
    </w:p>
    <w:p w14:paraId="2ECACEF8" w14:textId="77777777" w:rsidR="005D11D6" w:rsidRPr="000B1C2E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</w:p>
    <w:p w14:paraId="3572D344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let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=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Vertex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WSVertex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Vector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(-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200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100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'v1'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));</w:t>
      </w:r>
    </w:p>
    <w:p w14:paraId="111FA302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let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v2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=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Vertex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WSVertex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Vector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0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100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'v2'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));</w:t>
      </w:r>
    </w:p>
    <w:p w14:paraId="05BD4C43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let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=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Vertex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WSVertex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Vector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130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, -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70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'v3'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));</w:t>
      </w:r>
    </w:p>
    <w:p w14:paraId="4A235339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let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v4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=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Vertex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WSVertex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Vector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150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200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),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'v4'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));</w:t>
      </w:r>
    </w:p>
    <w:p w14:paraId="483C83FA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</w:p>
    <w:p w14:paraId="549FF898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v2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'uni'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'e1'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1810B2D7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v2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'uni'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'e2'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53A9B0DB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'bi'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2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'e3'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2FF297BA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v2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v4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'uni'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'e4'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08B39011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v4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'bi'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'e5'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  <w:bookmarkStart w:id="0" w:name="_GoBack"/>
      <w:bookmarkEnd w:id="0"/>
    </w:p>
    <w:p w14:paraId="6BAA9951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'uni'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'e6'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0AC89AA9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'bi'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'e7'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4CE1FDF7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'uni'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'e8'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14D8CBE4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'uni'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'e9'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5C12B787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v4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'uni'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'e10'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55179DBE" w14:textId="77777777" w:rsidR="005D11D6" w:rsidRPr="005D11D6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/>
        </w:rPr>
      </w:pP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graph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.</w:t>
      </w:r>
      <w:r w:rsidRPr="005D11D6">
        <w:rPr>
          <w:rFonts w:ascii="Consolas" w:hAnsi="Consolas"/>
          <w:color w:val="795E26"/>
          <w:kern w:val="0"/>
          <w:sz w:val="21"/>
          <w:szCs w:val="21"/>
          <w:lang w:val="en-US"/>
        </w:rPr>
        <w:t>addEdge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v3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1080"/>
          <w:kern w:val="0"/>
          <w:sz w:val="21"/>
          <w:szCs w:val="21"/>
          <w:lang w:val="en-US"/>
        </w:rPr>
        <w:t>v4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'uni'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9885A"/>
          <w:kern w:val="0"/>
          <w:sz w:val="21"/>
          <w:szCs w:val="21"/>
          <w:lang w:val="en-US"/>
        </w:rPr>
        <w:t>1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, </w:t>
      </w:r>
      <w:r w:rsidRPr="005D11D6">
        <w:rPr>
          <w:rFonts w:ascii="Consolas" w:hAnsi="Consolas"/>
          <w:color w:val="0000FF"/>
          <w:kern w:val="0"/>
          <w:sz w:val="21"/>
          <w:szCs w:val="21"/>
          <w:lang w:val="en-US"/>
        </w:rPr>
        <w:t>new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 xml:space="preserve"> </w:t>
      </w:r>
      <w:r w:rsidRPr="005D11D6">
        <w:rPr>
          <w:rFonts w:ascii="Consolas" w:hAnsi="Consolas"/>
          <w:color w:val="267F99"/>
          <w:kern w:val="0"/>
          <w:sz w:val="21"/>
          <w:szCs w:val="21"/>
          <w:lang w:val="en-US"/>
        </w:rPr>
        <w:t>WSEdge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(</w:t>
      </w:r>
      <w:r w:rsidRPr="005D11D6">
        <w:rPr>
          <w:rFonts w:ascii="Consolas" w:hAnsi="Consolas"/>
          <w:color w:val="A31515"/>
          <w:kern w:val="0"/>
          <w:sz w:val="21"/>
          <w:szCs w:val="21"/>
          <w:lang w:val="en-US"/>
        </w:rPr>
        <w:t>'e11'</w:t>
      </w:r>
      <w:r w:rsidRPr="005D11D6">
        <w:rPr>
          <w:rFonts w:ascii="Consolas" w:hAnsi="Consolas"/>
          <w:color w:val="000000"/>
          <w:kern w:val="0"/>
          <w:sz w:val="21"/>
          <w:szCs w:val="21"/>
          <w:lang w:val="en-US"/>
        </w:rPr>
        <w:t>)));</w:t>
      </w:r>
    </w:p>
    <w:p w14:paraId="195239FB" w14:textId="77777777" w:rsidR="005D11D6" w:rsidRPr="00FD59AA" w:rsidRDefault="005D11D6" w:rsidP="005D11D6">
      <w:pPr>
        <w:spacing w:line="276" w:lineRule="auto"/>
        <w:ind w:firstLine="0"/>
        <w:rPr>
          <w:kern w:val="0"/>
          <w:sz w:val="28"/>
          <w:szCs w:val="28"/>
          <w:lang w:eastAsia="uk-UA"/>
        </w:rPr>
      </w:pPr>
    </w:p>
    <w:p w14:paraId="79E4438C" w14:textId="6D1A5889" w:rsidR="00A30261" w:rsidRDefault="005D11D6" w:rsidP="005D11D6">
      <w:pPr>
        <w:spacing w:line="360" w:lineRule="auto"/>
        <w:ind w:hanging="90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6C35EA1" wp14:editId="430F3930">
            <wp:extent cx="6263640" cy="40589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7198" w14:textId="77777777" w:rsidR="000B1C2E" w:rsidRDefault="000B1C2E" w:rsidP="005D11D6">
      <w:pPr>
        <w:shd w:val="clear" w:color="auto" w:fill="FFFFFF"/>
        <w:spacing w:line="285" w:lineRule="atLeast"/>
        <w:ind w:firstLine="0"/>
        <w:jc w:val="left"/>
        <w:rPr>
          <w:b/>
          <w:sz w:val="28"/>
          <w:szCs w:val="28"/>
          <w:lang w:val="uk-UA"/>
        </w:rPr>
      </w:pPr>
    </w:p>
    <w:p w14:paraId="313B20DC" w14:textId="77777777" w:rsidR="00F51027" w:rsidRDefault="00F51027" w:rsidP="005D11D6">
      <w:pPr>
        <w:shd w:val="clear" w:color="auto" w:fill="FFFFFF"/>
        <w:spacing w:line="285" w:lineRule="atLeast"/>
        <w:ind w:firstLine="0"/>
        <w:jc w:val="left"/>
        <w:rPr>
          <w:b/>
          <w:sz w:val="28"/>
          <w:szCs w:val="28"/>
          <w:lang w:val="uk-UA"/>
        </w:rPr>
      </w:pPr>
    </w:p>
    <w:p w14:paraId="183DB164" w14:textId="77777777" w:rsidR="00F51027" w:rsidRDefault="00F51027" w:rsidP="005D11D6">
      <w:pPr>
        <w:shd w:val="clear" w:color="auto" w:fill="FFFFFF"/>
        <w:spacing w:line="285" w:lineRule="atLeast"/>
        <w:ind w:firstLine="0"/>
        <w:jc w:val="left"/>
        <w:rPr>
          <w:b/>
          <w:sz w:val="28"/>
          <w:szCs w:val="28"/>
          <w:lang w:val="uk-UA"/>
        </w:rPr>
      </w:pPr>
    </w:p>
    <w:p w14:paraId="6FA77D67" w14:textId="77777777" w:rsidR="00F51027" w:rsidRDefault="00F51027" w:rsidP="005D11D6">
      <w:pPr>
        <w:shd w:val="clear" w:color="auto" w:fill="FFFFFF"/>
        <w:spacing w:line="285" w:lineRule="atLeast"/>
        <w:ind w:firstLine="0"/>
        <w:jc w:val="left"/>
        <w:rPr>
          <w:b/>
          <w:sz w:val="28"/>
          <w:szCs w:val="28"/>
          <w:lang w:val="uk-UA"/>
        </w:rPr>
      </w:pPr>
    </w:p>
    <w:p w14:paraId="79AC0DA6" w14:textId="77777777" w:rsidR="00F51027" w:rsidRDefault="00F51027" w:rsidP="005D11D6">
      <w:pPr>
        <w:shd w:val="clear" w:color="auto" w:fill="FFFFFF"/>
        <w:spacing w:line="285" w:lineRule="atLeast"/>
        <w:ind w:firstLine="0"/>
        <w:jc w:val="left"/>
        <w:rPr>
          <w:b/>
          <w:sz w:val="28"/>
          <w:szCs w:val="28"/>
          <w:lang w:val="uk-UA"/>
        </w:rPr>
      </w:pPr>
    </w:p>
    <w:p w14:paraId="382C822C" w14:textId="77777777" w:rsidR="00F51027" w:rsidRDefault="00F51027" w:rsidP="005D11D6">
      <w:pPr>
        <w:shd w:val="clear" w:color="auto" w:fill="FFFFFF"/>
        <w:spacing w:line="285" w:lineRule="atLeast"/>
        <w:ind w:firstLine="0"/>
        <w:jc w:val="left"/>
        <w:rPr>
          <w:b/>
          <w:sz w:val="28"/>
          <w:szCs w:val="28"/>
          <w:lang w:val="uk-UA"/>
        </w:rPr>
      </w:pPr>
    </w:p>
    <w:p w14:paraId="1F547F1F" w14:textId="06AD0F31" w:rsidR="005D11D6" w:rsidRPr="000B1C2E" w:rsidRDefault="000B1C2E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/>
        </w:rPr>
      </w:pPr>
      <w:r w:rsidRPr="000B1C2E">
        <w:rPr>
          <w:b/>
          <w:sz w:val="28"/>
          <w:szCs w:val="28"/>
          <w:lang w:val="uk-UA"/>
        </w:rPr>
        <w:lastRenderedPageBreak/>
        <w:t>Через матрицю сум</w:t>
      </w:r>
      <w:r>
        <w:rPr>
          <w:b/>
          <w:sz w:val="28"/>
          <w:szCs w:val="28"/>
          <w:lang w:val="uk-UA"/>
        </w:rPr>
        <w:t>іжності:</w:t>
      </w:r>
      <w:r w:rsidR="005D11D6" w:rsidRPr="000B1C2E">
        <w:rPr>
          <w:b/>
          <w:sz w:val="28"/>
          <w:szCs w:val="28"/>
          <w:lang w:val="uk-UA"/>
        </w:rPr>
        <w:br/>
      </w:r>
      <w:r w:rsidR="005D11D6" w:rsidRPr="005D11D6">
        <w:rPr>
          <w:rFonts w:ascii="Consolas" w:hAnsi="Consolas"/>
          <w:color w:val="001080"/>
          <w:kern w:val="0"/>
          <w:sz w:val="21"/>
          <w:szCs w:val="21"/>
        </w:rPr>
        <w:t>Graph</w:t>
      </w:r>
      <w:r w:rsidR="005D11D6"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>.</w:t>
      </w:r>
      <w:r w:rsidR="005D11D6" w:rsidRPr="005D11D6">
        <w:rPr>
          <w:rFonts w:ascii="Consolas" w:hAnsi="Consolas"/>
          <w:color w:val="795E26"/>
          <w:kern w:val="0"/>
          <w:sz w:val="21"/>
          <w:szCs w:val="21"/>
        </w:rPr>
        <w:t>parseAdjacencyMatrix</w:t>
      </w:r>
      <w:r w:rsidR="005D11D6"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>([</w:t>
      </w:r>
    </w:p>
    <w:p w14:paraId="079D8F39" w14:textId="40BAC208" w:rsidR="005D11D6" w:rsidRPr="000B1C2E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/>
        </w:rPr>
      </w:pP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5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],  </w:t>
      </w:r>
    </w:p>
    <w:p w14:paraId="428C31B5" w14:textId="1959FA45" w:rsidR="005D11D6" w:rsidRPr="000B1C2E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/>
        </w:rPr>
      </w:pP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5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>],</w:t>
      </w:r>
    </w:p>
    <w:p w14:paraId="175BC8D8" w14:textId="1FB10F40" w:rsidR="005D11D6" w:rsidRPr="000B1C2E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/>
        </w:rPr>
      </w:pP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>],</w:t>
      </w:r>
    </w:p>
    <w:p w14:paraId="3734C303" w14:textId="62375E64" w:rsidR="005D11D6" w:rsidRPr="000B1C2E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/>
        </w:rPr>
      </w:pP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>],</w:t>
      </w:r>
    </w:p>
    <w:p w14:paraId="7E2A1AEF" w14:textId="71E24E75" w:rsidR="005D11D6" w:rsidRPr="000B1C2E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/>
        </w:rPr>
      </w:pP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  <w:lang w:val="uk-UA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>],</w:t>
      </w:r>
    </w:p>
    <w:p w14:paraId="305842A7" w14:textId="6CBF1637" w:rsidR="005D11D6" w:rsidRPr="000B1C2E" w:rsidRDefault="005D11D6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/>
        </w:rPr>
      </w:pP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>])</w:t>
      </w:r>
    </w:p>
    <w:p w14:paraId="79C42879" w14:textId="77777777" w:rsidR="000B1C2E" w:rsidRPr="000B1C2E" w:rsidRDefault="000B1C2E" w:rsidP="005D11D6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/>
        </w:rPr>
      </w:pPr>
    </w:p>
    <w:p w14:paraId="12966D1D" w14:textId="610AC0EA" w:rsidR="00A30261" w:rsidRDefault="000B1C2E" w:rsidP="000B1C2E">
      <w:pPr>
        <w:spacing w:line="360" w:lineRule="auto"/>
        <w:ind w:firstLine="0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497BB07" wp14:editId="7BEEFC91">
            <wp:extent cx="624840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0226" w14:textId="56BCED77" w:rsidR="00257A51" w:rsidRDefault="000B1C2E" w:rsidP="000B1C2E">
      <w:pPr>
        <w:spacing w:line="360" w:lineRule="auto"/>
        <w:ind w:firstLine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Через матрицю інцидентності:</w:t>
      </w:r>
    </w:p>
    <w:p w14:paraId="431D7240" w14:textId="77777777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uk-UA"/>
        </w:rPr>
      </w:pPr>
      <w:r w:rsidRPr="000B1C2E">
        <w:rPr>
          <w:rFonts w:ascii="Consolas" w:hAnsi="Consolas"/>
          <w:color w:val="001080"/>
          <w:kern w:val="0"/>
          <w:sz w:val="21"/>
          <w:szCs w:val="21"/>
        </w:rPr>
        <w:t>Graph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>.</w:t>
      </w:r>
      <w:r w:rsidRPr="000B1C2E">
        <w:rPr>
          <w:rFonts w:ascii="Consolas" w:hAnsi="Consolas"/>
          <w:color w:val="795E26"/>
          <w:kern w:val="0"/>
          <w:sz w:val="21"/>
          <w:szCs w:val="21"/>
        </w:rPr>
        <w:t>parseIncidenceMatrix</w:t>
      </w: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>([</w:t>
      </w:r>
    </w:p>
    <w:p w14:paraId="5BB4D937" w14:textId="06C41084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  <w:lang w:val="uk-UA"/>
        </w:rPr>
        <w:t xml:space="preserve">   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[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],</w:t>
      </w:r>
    </w:p>
    <w:p w14:paraId="43FDF643" w14:textId="73400D5A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],</w:t>
      </w:r>
    </w:p>
    <w:p w14:paraId="00DD35AC" w14:textId="689870B0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],</w:t>
      </w:r>
    </w:p>
    <w:p w14:paraId="4160A5FB" w14:textId="52B8B8BB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],</w:t>
      </w:r>
    </w:p>
    <w:p w14:paraId="33CC6541" w14:textId="25F12DFC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],</w:t>
      </w:r>
    </w:p>
    <w:p w14:paraId="4355301A" w14:textId="5A68AD8E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      </w:t>
      </w:r>
    </w:p>
    <w:p w14:paraId="362325D8" w14:textId="69355FFE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],</w:t>
      </w:r>
    </w:p>
    <w:p w14:paraId="7D6FA57C" w14:textId="3B3EDBDE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],</w:t>
      </w:r>
    </w:p>
    <w:p w14:paraId="3F2C73F8" w14:textId="0FD0A31B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],</w:t>
      </w:r>
    </w:p>
    <w:p w14:paraId="2769B68E" w14:textId="1BAEB739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],</w:t>
      </w:r>
    </w:p>
    <w:p w14:paraId="1D8D27AD" w14:textId="75325793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   [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0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 xml:space="preserve">, </w:t>
      </w:r>
      <w:r w:rsidRPr="000B1C2E">
        <w:rPr>
          <w:rFonts w:ascii="Consolas" w:hAnsi="Consolas"/>
          <w:color w:val="09885A"/>
          <w:kern w:val="0"/>
          <w:sz w:val="21"/>
          <w:szCs w:val="21"/>
        </w:rPr>
        <w:t>1</w:t>
      </w:r>
      <w:r w:rsidRPr="000B1C2E">
        <w:rPr>
          <w:rFonts w:ascii="Consolas" w:hAnsi="Consolas"/>
          <w:color w:val="000000"/>
          <w:kern w:val="0"/>
          <w:sz w:val="21"/>
          <w:szCs w:val="21"/>
        </w:rPr>
        <w:t>],</w:t>
      </w:r>
    </w:p>
    <w:p w14:paraId="4B37D344" w14:textId="60D5F00C" w:rsidR="000B1C2E" w:rsidRPr="000B1C2E" w:rsidRDefault="000B1C2E" w:rsidP="000B1C2E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</w:rPr>
      </w:pPr>
      <w:r w:rsidRPr="000B1C2E">
        <w:rPr>
          <w:rFonts w:ascii="Consolas" w:hAnsi="Consolas"/>
          <w:color w:val="000000"/>
          <w:kern w:val="0"/>
          <w:sz w:val="21"/>
          <w:szCs w:val="21"/>
        </w:rPr>
        <w:t>])</w:t>
      </w:r>
    </w:p>
    <w:p w14:paraId="2CD179C3" w14:textId="54738326" w:rsidR="000B1C2E" w:rsidRDefault="000B1C2E" w:rsidP="000B1C2E">
      <w:pPr>
        <w:spacing w:line="360" w:lineRule="auto"/>
        <w:ind w:firstLine="0"/>
        <w:rPr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33AE2B9" wp14:editId="65B6953D">
            <wp:extent cx="6263640" cy="246951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35E6" w14:textId="57FE78C5" w:rsidR="000B1C2E" w:rsidRDefault="000B1C2E" w:rsidP="000B1C2E">
      <w:pPr>
        <w:spacing w:line="360" w:lineRule="auto"/>
        <w:ind w:firstLine="0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 xml:space="preserve">Через </w:t>
      </w:r>
      <w:r>
        <w:rPr>
          <w:b/>
          <w:sz w:val="28"/>
          <w:szCs w:val="28"/>
          <w:lang w:val="uk-UA"/>
        </w:rPr>
        <w:t>випадково-згенеровану матрицю суміжності:</w:t>
      </w:r>
    </w:p>
    <w:p w14:paraId="586BF2FC" w14:textId="5B6B44AB" w:rsidR="000B1C2E" w:rsidRPr="007A6697" w:rsidRDefault="000B1C2E" w:rsidP="000B1C2E">
      <w:pPr>
        <w:spacing w:line="360" w:lineRule="auto"/>
        <w:ind w:firstLine="0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D363035" wp14:editId="76A70B9A">
            <wp:extent cx="6263640" cy="41071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44FA" w14:textId="77777777" w:rsidR="00F51027" w:rsidRDefault="00F51027" w:rsidP="0091542B">
      <w:pPr>
        <w:spacing w:after="480" w:line="276" w:lineRule="auto"/>
        <w:ind w:left="142" w:firstLine="0"/>
        <w:jc w:val="left"/>
        <w:rPr>
          <w:b/>
          <w:sz w:val="28"/>
          <w:szCs w:val="28"/>
          <w:lang w:val="uk-UA"/>
        </w:rPr>
      </w:pPr>
    </w:p>
    <w:p w14:paraId="62F89501" w14:textId="77777777" w:rsidR="00F51027" w:rsidRDefault="00F51027" w:rsidP="0091542B">
      <w:pPr>
        <w:spacing w:after="480" w:line="276" w:lineRule="auto"/>
        <w:ind w:left="142" w:firstLine="0"/>
        <w:jc w:val="left"/>
        <w:rPr>
          <w:b/>
          <w:sz w:val="28"/>
          <w:szCs w:val="28"/>
          <w:lang w:val="uk-UA"/>
        </w:rPr>
      </w:pPr>
    </w:p>
    <w:p w14:paraId="43077BA1" w14:textId="77777777" w:rsidR="00F51027" w:rsidRDefault="00F51027" w:rsidP="0091542B">
      <w:pPr>
        <w:spacing w:after="480" w:line="276" w:lineRule="auto"/>
        <w:ind w:left="142" w:firstLine="0"/>
        <w:jc w:val="left"/>
        <w:rPr>
          <w:b/>
          <w:sz w:val="28"/>
          <w:szCs w:val="28"/>
          <w:lang w:val="uk-UA"/>
        </w:rPr>
      </w:pPr>
    </w:p>
    <w:p w14:paraId="25EB8A05" w14:textId="77777777" w:rsidR="00F51027" w:rsidRDefault="00F51027" w:rsidP="0091542B">
      <w:pPr>
        <w:spacing w:after="480" w:line="276" w:lineRule="auto"/>
        <w:ind w:left="142" w:firstLine="0"/>
        <w:jc w:val="left"/>
        <w:rPr>
          <w:b/>
          <w:sz w:val="28"/>
          <w:szCs w:val="28"/>
          <w:lang w:val="uk-UA"/>
        </w:rPr>
      </w:pPr>
    </w:p>
    <w:p w14:paraId="53DBB401" w14:textId="0EF69CD6" w:rsidR="000B1C2E" w:rsidRDefault="000B1C2E" w:rsidP="0091542B">
      <w:pPr>
        <w:spacing w:after="480" w:line="276" w:lineRule="auto"/>
        <w:ind w:left="142" w:firstLine="0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lastRenderedPageBreak/>
        <w:t xml:space="preserve">Через </w:t>
      </w:r>
      <w:r>
        <w:rPr>
          <w:b/>
          <w:sz w:val="28"/>
          <w:szCs w:val="28"/>
          <w:lang w:val="uk-UA"/>
        </w:rPr>
        <w:t>матрицю інцидентності з великою кількістю кратних ребер:</w:t>
      </w:r>
    </w:p>
    <w:p w14:paraId="77E4D26E" w14:textId="71E77CAE" w:rsidR="000B1C2E" w:rsidRPr="000B1C2E" w:rsidRDefault="000B1C2E" w:rsidP="009E5C22">
      <w:pPr>
        <w:spacing w:after="480" w:line="276" w:lineRule="auto"/>
        <w:ind w:firstLine="0"/>
        <w:jc w:val="left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8A71BAA" wp14:editId="1DDD3DB9">
            <wp:extent cx="6257925" cy="2981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216D" w14:textId="2A1C8C8B" w:rsidR="0091542B" w:rsidRDefault="006E2DE5" w:rsidP="0091542B">
      <w:pPr>
        <w:spacing w:after="480" w:line="276" w:lineRule="auto"/>
        <w:ind w:left="142" w:firstLine="0"/>
        <w:jc w:val="left"/>
        <w:rPr>
          <w:i/>
          <w:color w:val="000000"/>
          <w:sz w:val="28"/>
          <w:szCs w:val="28"/>
          <w:lang w:val="uk-UA"/>
        </w:rPr>
      </w:pPr>
      <w:r w:rsidRPr="007A6697">
        <w:rPr>
          <w:b/>
          <w:sz w:val="28"/>
          <w:szCs w:val="28"/>
          <w:lang w:val="uk-UA"/>
        </w:rPr>
        <w:t xml:space="preserve">Висновок: </w:t>
      </w:r>
      <w:r w:rsidRPr="007A6697">
        <w:rPr>
          <w:sz w:val="28"/>
          <w:szCs w:val="28"/>
          <w:lang w:val="uk-UA"/>
        </w:rPr>
        <w:t>на цій</w:t>
      </w:r>
      <w:r w:rsidR="00F129A5" w:rsidRPr="007A6697">
        <w:rPr>
          <w:sz w:val="28"/>
          <w:szCs w:val="28"/>
          <w:lang w:val="uk-UA"/>
        </w:rPr>
        <w:t xml:space="preserve"> лабораторній роботі </w:t>
      </w:r>
      <w:r w:rsidR="001D5B0F">
        <w:rPr>
          <w:sz w:val="28"/>
          <w:szCs w:val="28"/>
          <w:lang w:val="uk-UA"/>
        </w:rPr>
        <w:t xml:space="preserve">я </w:t>
      </w:r>
      <w:r w:rsidR="0091542B">
        <w:rPr>
          <w:sz w:val="28"/>
          <w:szCs w:val="28"/>
          <w:lang w:val="uk-UA"/>
        </w:rPr>
        <w:t>закріпив</w:t>
      </w:r>
      <w:r w:rsidR="0091542B" w:rsidRPr="0013209C">
        <w:rPr>
          <w:sz w:val="28"/>
          <w:szCs w:val="28"/>
          <w:lang w:val="uk-UA"/>
        </w:rPr>
        <w:t xml:space="preserve"> на практиці </w:t>
      </w:r>
      <w:r w:rsidR="0091542B">
        <w:rPr>
          <w:sz w:val="28"/>
          <w:szCs w:val="28"/>
          <w:lang w:val="uk-UA"/>
        </w:rPr>
        <w:t>зн</w:t>
      </w:r>
      <w:r w:rsidR="009E5C22">
        <w:rPr>
          <w:sz w:val="28"/>
          <w:szCs w:val="28"/>
          <w:lang w:val="uk-UA"/>
        </w:rPr>
        <w:t>ання з теорії графів, отримав навички</w:t>
      </w:r>
      <w:r w:rsidR="0091542B">
        <w:rPr>
          <w:sz w:val="28"/>
          <w:szCs w:val="28"/>
          <w:lang w:val="uk-UA"/>
        </w:rPr>
        <w:t xml:space="preserve"> конструювання ПЗ, розв’язання задач з використанням графів</w:t>
      </w:r>
      <w:r w:rsidR="0091542B">
        <w:rPr>
          <w:i/>
          <w:color w:val="000000"/>
          <w:sz w:val="28"/>
          <w:szCs w:val="28"/>
          <w:lang w:val="uk-UA"/>
        </w:rPr>
        <w:t>.</w:t>
      </w:r>
    </w:p>
    <w:p w14:paraId="4ED55155" w14:textId="56E71BD2" w:rsidR="004C6DEE" w:rsidRPr="001D5B0F" w:rsidRDefault="004C6DEE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</w:p>
    <w:sectPr w:rsidR="004C6DEE" w:rsidRPr="001D5B0F">
      <w:footerReference w:type="default" r:id="rId14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42985C" w14:textId="77777777" w:rsidR="005D11D6" w:rsidRDefault="005D11D6">
      <w:r>
        <w:separator/>
      </w:r>
    </w:p>
  </w:endnote>
  <w:endnote w:type="continuationSeparator" w:id="0">
    <w:p w14:paraId="47B67CA8" w14:textId="77777777" w:rsidR="005D11D6" w:rsidRDefault="005D1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5D11D6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5D11D6" w:rsidRDefault="005D11D6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5D11D6" w:rsidRDefault="005D11D6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5D11D6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5D11D6" w:rsidRDefault="005D11D6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5D11D6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5D11D6" w:rsidRDefault="005D11D6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5D11D6" w:rsidRDefault="005D11D6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5D11D6" w:rsidRDefault="005D11D6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5D11D6" w:rsidRDefault="005D11D6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5D11D6" w:rsidRDefault="005D11D6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5D11D6" w:rsidRDefault="005D11D6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5D11D6" w:rsidRDefault="005D11D6">
          <w:pPr>
            <w:pStyle w:val="Footer"/>
            <w:ind w:right="-1474" w:firstLine="0"/>
            <w:jc w:val="left"/>
          </w:pPr>
        </w:p>
      </w:tc>
    </w:tr>
  </w:tbl>
  <w:p w14:paraId="735714C6" w14:textId="77777777" w:rsidR="005D11D6" w:rsidRDefault="005D11D6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5D11D6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5D11D6" w:rsidRPr="00653F61" w:rsidRDefault="005D11D6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121.2151.05.01</w:t>
          </w:r>
        </w:p>
      </w:tc>
    </w:tr>
    <w:tr w:rsidR="005D11D6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5D11D6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5D11D6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5D11D6" w:rsidRDefault="005D11D6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5D11D6" w:rsidRPr="0024722F" w:rsidRDefault="005D11D6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17D45A1" w:rsidR="005D11D6" w:rsidRPr="007A6697" w:rsidRDefault="005D11D6" w:rsidP="00B61445">
          <w:pPr>
            <w:pStyle w:val="BodyText"/>
            <w:jc w:val="center"/>
            <w:rPr>
              <w:b/>
              <w:szCs w:val="28"/>
              <w:lang w:val="uk-UA"/>
            </w:rPr>
          </w:pPr>
          <w:r w:rsidRPr="0091542B">
            <w:rPr>
              <w:b/>
              <w:szCs w:val="28"/>
              <w:lang w:val="uk-UA"/>
            </w:rPr>
            <w:t>Подання графів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5D11D6" w:rsidRPr="00F57988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5D11D6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5D11D6" w:rsidRPr="0024722F" w:rsidRDefault="005D11D6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5D11D6" w:rsidRPr="0024722F" w:rsidRDefault="005D11D6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5D11D6" w:rsidRPr="00B658D4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5D11D6" w:rsidRPr="00BF7874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5D11D6" w:rsidRPr="00ED4F3A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5D11D6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5D11D6" w:rsidRPr="00317655" w:rsidRDefault="005D11D6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3703BB5" w:rsidR="005D11D6" w:rsidRPr="0091542B" w:rsidRDefault="005D11D6" w:rsidP="0091542B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>
            <w:rPr>
              <w:sz w:val="16"/>
            </w:rPr>
            <w:t>Суслов  С.В.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5D11D6" w:rsidRPr="000B4897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5D11D6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5D11D6" w:rsidRPr="0024722F" w:rsidRDefault="005D11D6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5D11D6" w:rsidRPr="0024722F" w:rsidRDefault="005D11D6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5D11D6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5D11D6" w:rsidRDefault="005D11D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5D11D6" w:rsidRDefault="005D11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5D11D6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5D11D6" w:rsidRPr="00475762" w:rsidRDefault="005D11D6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5D11D6" w:rsidRDefault="005D11D6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5D11D6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5D11D6" w:rsidRDefault="005D11D6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6A7EA546" w:rsidR="005D11D6" w:rsidRPr="00BF7874" w:rsidRDefault="005D11D6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027937">
            <w:rPr>
              <w:noProof/>
              <w:sz w:val="28"/>
              <w:szCs w:val="28"/>
              <w:lang w:val="uk-UA"/>
            </w:rPr>
            <w:t>10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5D11D6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5D11D6" w:rsidRDefault="005D11D6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5D11D6" w:rsidRDefault="005D11D6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5D11D6" w:rsidRDefault="005D11D6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5D11D6" w:rsidRDefault="005D11D6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5D11D6" w:rsidRDefault="005D11D6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5D11D6" w:rsidRDefault="005D11D6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5D11D6" w:rsidRDefault="005D11D6">
          <w:pPr>
            <w:pStyle w:val="Footer"/>
            <w:ind w:right="-1474" w:firstLine="0"/>
            <w:jc w:val="left"/>
          </w:pPr>
        </w:p>
      </w:tc>
    </w:tr>
  </w:tbl>
  <w:p w14:paraId="03DBE8F7" w14:textId="77777777" w:rsidR="005D11D6" w:rsidRDefault="005D11D6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BF1A0" w14:textId="77777777" w:rsidR="005D11D6" w:rsidRDefault="005D11D6">
      <w:r>
        <w:separator/>
      </w:r>
    </w:p>
  </w:footnote>
  <w:footnote w:type="continuationSeparator" w:id="0">
    <w:p w14:paraId="7EA2BA76" w14:textId="77777777" w:rsidR="005D11D6" w:rsidRDefault="005D1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3893"/>
    <w:multiLevelType w:val="hybridMultilevel"/>
    <w:tmpl w:val="464052FE"/>
    <w:lvl w:ilvl="0" w:tplc="439C41BA">
      <w:start w:val="1"/>
      <w:numFmt w:val="bullet"/>
      <w:lvlText w:val="−"/>
      <w:lvlJc w:val="left"/>
      <w:pPr>
        <w:ind w:left="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7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20"/>
  </w:num>
  <w:num w:numId="5">
    <w:abstractNumId w:val="18"/>
  </w:num>
  <w:num w:numId="6">
    <w:abstractNumId w:val="24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5"/>
  </w:num>
  <w:num w:numId="12">
    <w:abstractNumId w:val="12"/>
  </w:num>
  <w:num w:numId="13">
    <w:abstractNumId w:val="13"/>
  </w:num>
  <w:num w:numId="14">
    <w:abstractNumId w:val="16"/>
  </w:num>
  <w:num w:numId="15">
    <w:abstractNumId w:val="25"/>
  </w:num>
  <w:num w:numId="16">
    <w:abstractNumId w:val="21"/>
  </w:num>
  <w:num w:numId="17">
    <w:abstractNumId w:val="3"/>
  </w:num>
  <w:num w:numId="18">
    <w:abstractNumId w:val="8"/>
  </w:num>
  <w:num w:numId="19">
    <w:abstractNumId w:val="14"/>
  </w:num>
  <w:num w:numId="20">
    <w:abstractNumId w:val="11"/>
  </w:num>
  <w:num w:numId="21">
    <w:abstractNumId w:val="23"/>
  </w:num>
  <w:num w:numId="22">
    <w:abstractNumId w:val="17"/>
  </w:num>
  <w:num w:numId="23">
    <w:abstractNumId w:val="19"/>
  </w:num>
  <w:num w:numId="24">
    <w:abstractNumId w:val="22"/>
  </w:num>
  <w:num w:numId="25">
    <w:abstractNumId w:val="7"/>
  </w:num>
  <w:num w:numId="26">
    <w:abstractNumId w:val="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27937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1C2E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0F6C01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5B0F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A51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11D6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6697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542B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761"/>
    <w:rsid w:val="009D7994"/>
    <w:rsid w:val="009E19CB"/>
    <w:rsid w:val="009E3A2D"/>
    <w:rsid w:val="009E5C22"/>
    <w:rsid w:val="009E66C2"/>
    <w:rsid w:val="009E7918"/>
    <w:rsid w:val="009F1FF0"/>
    <w:rsid w:val="00A042CC"/>
    <w:rsid w:val="00A079A2"/>
    <w:rsid w:val="00A24F6D"/>
    <w:rsid w:val="00A30261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1445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57EB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56A3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1027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D59AA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paragraph" w:customStyle="1" w:styleId="CharChar1CharChar">
    <w:name w:val="Char Char1 Знак Знак Char Char"/>
    <w:basedOn w:val="Normal"/>
    <w:next w:val="Normal"/>
    <w:rsid w:val="007A6697"/>
    <w:pPr>
      <w:spacing w:before="240" w:after="240" w:line="360" w:lineRule="auto"/>
      <w:ind w:firstLine="0"/>
      <w:jc w:val="left"/>
    </w:pPr>
    <w:rPr>
      <w:kern w:val="0"/>
      <w:lang w:val="en-US" w:eastAsia="en-US"/>
    </w:rPr>
  </w:style>
  <w:style w:type="paragraph" w:customStyle="1" w:styleId="a">
    <w:name w:val="димплом осн"/>
    <w:basedOn w:val="Normal"/>
    <w:qFormat/>
    <w:rsid w:val="007A6697"/>
    <w:pPr>
      <w:spacing w:line="360" w:lineRule="auto"/>
      <w:ind w:firstLine="709"/>
    </w:pPr>
    <w:rPr>
      <w:kern w:val="0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8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2453</TotalTime>
  <Pages>13</Pages>
  <Words>1690</Words>
  <Characters>9634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56</cp:revision>
  <cp:lastPrinted>2015-09-20T08:44:00Z</cp:lastPrinted>
  <dcterms:created xsi:type="dcterms:W3CDTF">2016-09-25T11:38:00Z</dcterms:created>
  <dcterms:modified xsi:type="dcterms:W3CDTF">2018-09-30T16:00:00Z</dcterms:modified>
</cp:coreProperties>
</file>