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3764ECA" w:rsidR="00141DAA" w:rsidRPr="00C0033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6F1488" w:rsidRPr="00C0033F">
        <w:rPr>
          <w:b/>
          <w:spacing w:val="-10"/>
          <w:sz w:val="28"/>
          <w:szCs w:val="28"/>
          <w:lang w:eastAsia="uk-UA"/>
        </w:rPr>
        <w:t>2</w:t>
      </w:r>
    </w:p>
    <w:p w14:paraId="1B122E2D" w14:textId="7120AD79" w:rsidR="007A6697" w:rsidRPr="007A6697" w:rsidRDefault="00C0033F" w:rsidP="007A6697">
      <w:pPr>
        <w:pStyle w:val="BodyText"/>
        <w:spacing w:after="36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Побудова мінімального остовного дерева</w:t>
      </w:r>
      <w:bookmarkStart w:id="0" w:name="_GoBack"/>
      <w:bookmarkEnd w:id="0"/>
    </w:p>
    <w:p w14:paraId="570DAF82" w14:textId="48E8CBB5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1542B" w:rsidRPr="0013209C">
        <w:rPr>
          <w:sz w:val="28"/>
          <w:szCs w:val="28"/>
          <w:lang w:val="uk-UA"/>
        </w:rPr>
        <w:t xml:space="preserve">закріпити на практиці </w:t>
      </w:r>
      <w:r w:rsidR="0091542B">
        <w:rPr>
          <w:sz w:val="28"/>
          <w:szCs w:val="28"/>
          <w:lang w:val="uk-UA"/>
        </w:rPr>
        <w:t>знання з теорії графів, отримання навичок конструювання ПЗ, розв’язання задач з використанням графів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3D70A935" w14:textId="15E12A96" w:rsidR="009E5C22" w:rsidRPr="0013209C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1.Надати відповіді на контрольні питання до роботи</w:t>
      </w:r>
      <w:r w:rsidRPr="0013209C">
        <w:rPr>
          <w:sz w:val="28"/>
          <w:szCs w:val="28"/>
          <w:lang w:val="uk-UA"/>
        </w:rPr>
        <w:t>.</w:t>
      </w:r>
    </w:p>
    <w:p w14:paraId="26182CCC" w14:textId="1B2E3706" w:rsidR="009E5C22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2.Розробити структури даних для подання неорієнтованого та орієнтованого графів за різними методам (обравши певну мову програмування):</w:t>
      </w:r>
    </w:p>
    <w:p w14:paraId="087B6016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матрицею інцидентності;</w:t>
      </w:r>
    </w:p>
    <w:p w14:paraId="0021D488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матрицею суміжності;</w:t>
      </w:r>
    </w:p>
    <w:p w14:paraId="2CE32326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списком ребер;</w:t>
      </w:r>
    </w:p>
    <w:p w14:paraId="20C8360F" w14:textId="77777777" w:rsidR="009E5C22" w:rsidRPr="0013209C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об’єктно-орієнтованою моделлю.</w:t>
      </w:r>
    </w:p>
    <w:p w14:paraId="3BCEA9BA" w14:textId="77777777" w:rsidR="009E5C22" w:rsidRPr="0013209C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Порівняти особливості і переваги кожного варіанту подання графів..</w:t>
      </w:r>
    </w:p>
    <w:p w14:paraId="02521AF7" w14:textId="77777777" w:rsidR="009E5C22" w:rsidRPr="005752DE" w:rsidRDefault="009E5C22" w:rsidP="009E5C22">
      <w:pPr>
        <w:ind w:left="142"/>
        <w:jc w:val="left"/>
        <w:rPr>
          <w:sz w:val="28"/>
          <w:szCs w:val="28"/>
          <w:lang w:val="uk-UA"/>
        </w:rPr>
      </w:pPr>
      <w:r w:rsidRPr="005752DE">
        <w:rPr>
          <w:sz w:val="28"/>
          <w:szCs w:val="28"/>
          <w:lang w:val="uk-UA"/>
        </w:rPr>
        <w:t>3. Розробити функції уводу та виводу графів.</w:t>
      </w:r>
    </w:p>
    <w:p w14:paraId="4A3E0165" w14:textId="3CCDC7A4" w:rsidR="0091542B" w:rsidRDefault="0091542B" w:rsidP="0091542B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</w:p>
    <w:p w14:paraId="291139EC" w14:textId="6FDA2A26" w:rsidR="001B5C33" w:rsidRPr="009E5C22" w:rsidRDefault="003F34F4" w:rsidP="00D56FD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4778DEAC" w14:textId="45E865D4" w:rsidR="000F6C01" w:rsidRPr="009E5C22" w:rsidRDefault="000F6C01" w:rsidP="009E5C22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>Мова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програмування</w:t>
      </w:r>
      <w:r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: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(TypeScript),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Jade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),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SASS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>).</w:t>
      </w:r>
    </w:p>
    <w:p w14:paraId="02E1C48F" w14:textId="77777777" w:rsidR="000F6C01" w:rsidRPr="007A6697" w:rsidRDefault="000F6C01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24E74151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F2F940" w14:textId="36B47435" w:rsidR="008D5C36" w:rsidRPr="000F6C01" w:rsidRDefault="000F6C01" w:rsidP="000F6C01">
      <w:pPr>
        <w:pStyle w:val="ListParagraph"/>
        <w:ind w:left="426" w:firstLine="0"/>
        <w:jc w:val="left"/>
        <w:rPr>
          <w:b/>
          <w:i/>
          <w:color w:val="000000" w:themeColor="text1"/>
          <w:sz w:val="22"/>
          <w:szCs w:val="28"/>
          <w:shd w:val="clear" w:color="auto" w:fill="FFFFFF"/>
          <w:lang w:val="uk-UA"/>
        </w:rPr>
      </w:pPr>
      <w:r w:rsidRPr="000F6C01">
        <w:rPr>
          <w:i/>
          <w:color w:val="000000" w:themeColor="text1"/>
          <w:sz w:val="22"/>
          <w:szCs w:val="28"/>
          <w:shd w:val="clear" w:color="auto" w:fill="FFFFFF"/>
          <w:lang w:val="uk-UA"/>
        </w:rPr>
        <w:t>Повний текст програми: https://github.com/DimaGashko/graphEditor</w:t>
      </w:r>
    </w:p>
    <w:p w14:paraId="4788E023" w14:textId="6FC9D089" w:rsidR="00E356A3" w:rsidRDefault="00E356A3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/>
        </w:rPr>
      </w:pPr>
    </w:p>
    <w:p w14:paraId="2C520158" w14:textId="06F802E9" w:rsidR="000F6C01" w:rsidRPr="000F6C01" w:rsidRDefault="000F6C01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0F6C01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scripts/math/graph/graph.ts</w:t>
      </w:r>
    </w:p>
    <w:p w14:paraId="7814438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"./vertex"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C6FFF0B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6F1488">
        <w:rPr>
          <w:rFonts w:ascii="Consolas" w:hAnsi="Consolas"/>
          <w:color w:val="A31515"/>
          <w:kern w:val="0"/>
          <w:sz w:val="18"/>
          <w:szCs w:val="21"/>
        </w:rPr>
        <w:t>"./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edge</w:t>
      </w:r>
      <w:r w:rsidRPr="006F1488">
        <w:rPr>
          <w:rFonts w:ascii="Consolas" w:hAnsi="Consolas"/>
          <w:color w:val="A31515"/>
          <w:kern w:val="0"/>
          <w:sz w:val="18"/>
          <w:szCs w:val="21"/>
        </w:rPr>
        <w:t>"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2F9810DB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7CB5C7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4FA69F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Представление графа</w:t>
      </w:r>
    </w:p>
    <w:p w14:paraId="4633E9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5085D0B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Испльзование:</w:t>
      </w:r>
    </w:p>
    <w:p w14:paraId="38A50D78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6F1488">
        <w:rPr>
          <w:rFonts w:ascii="Consolas" w:hAnsi="Consolas"/>
          <w:color w:val="008000"/>
          <w:kern w:val="0"/>
          <w:sz w:val="18"/>
          <w:szCs w:val="21"/>
          <w:lang w:val="en-US"/>
        </w:rPr>
        <w:t>*</w:t>
      </w:r>
    </w:p>
    <w:p w14:paraId="2F027A47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graph: Graph = new Graph();</w:t>
      </w:r>
    </w:p>
    <w:p w14:paraId="0D19CCC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</w:t>
      </w:r>
    </w:p>
    <w:p w14:paraId="31D2107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v0 = new Vertex(0);</w:t>
      </w:r>
    </w:p>
    <w:p w14:paraId="62CD75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v1 = new Vertex(1);</w:t>
      </w:r>
    </w:p>
    <w:p w14:paraId="7F16F20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2E5107E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e0 = new Edge(v0, v1, 'uni', 1);</w:t>
      </w:r>
    </w:p>
    <w:p w14:paraId="75AA37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1E24491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graph.addVertex(v0);</w:t>
      </w:r>
    </w:p>
    <w:p w14:paraId="7113F28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graph.addVertex(v1);</w:t>
      </w:r>
    </w:p>
    <w:p w14:paraId="254B3D3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5277643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lastRenderedPageBreak/>
        <w:t xml:space="preserve"> * graph.addEdge(e1);</w:t>
      </w:r>
    </w:p>
    <w:p w14:paraId="494D06B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2B06BDA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Получим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граф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вида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:</w:t>
      </w:r>
    </w:p>
    <w:p w14:paraId="3CA63AC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* (0) ---&gt; (1)</w:t>
      </w:r>
    </w:p>
    <w:p w14:paraId="5028F9D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4F04C2DB" w14:textId="6FDEED88" w:rsidR="000F6C01" w:rsidRPr="000F6C01" w:rsidRDefault="009E5C22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>
        <w:rPr>
          <w:rFonts w:ascii="Consolas" w:hAnsi="Consolas"/>
          <w:color w:val="008000"/>
          <w:kern w:val="0"/>
          <w:sz w:val="18"/>
          <w:szCs w:val="21"/>
        </w:rPr>
        <w:t xml:space="preserve"> * uni - одно</w:t>
      </w:r>
      <w:r w:rsidR="000F6C01" w:rsidRPr="000F6C01">
        <w:rPr>
          <w:rFonts w:ascii="Consolas" w:hAnsi="Consolas"/>
          <w:color w:val="008000"/>
          <w:kern w:val="0"/>
          <w:sz w:val="18"/>
          <w:szCs w:val="21"/>
        </w:rPr>
        <w:t>направленное ребро</w:t>
      </w:r>
    </w:p>
    <w:p w14:paraId="04B436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bi - двунаправленное</w:t>
      </w:r>
    </w:p>
    <w:p w14:paraId="71CA317E" w14:textId="081DBAFF" w:rsidR="000F6C01" w:rsidRPr="00FD59AA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6F1488">
        <w:rPr>
          <w:rFonts w:ascii="Consolas" w:hAnsi="Consolas"/>
          <w:color w:val="008000"/>
          <w:kern w:val="0"/>
          <w:sz w:val="18"/>
          <w:szCs w:val="21"/>
        </w:rPr>
        <w:t xml:space="preserve">* </w:t>
      </w:r>
    </w:p>
    <w:p w14:paraId="74D9ADB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*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@class</w:t>
      </w:r>
    </w:p>
    <w:p w14:paraId="5DE9A0D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*/</w:t>
      </w:r>
    </w:p>
    <w:p w14:paraId="66CC38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export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default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43AD56B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6BE37BD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111217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E2ED93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constructor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{ </w:t>
      </w:r>
    </w:p>
    <w:p w14:paraId="664FF56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487973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00C1D8E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7ABC6C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3F683F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!==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33233E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7FDDC7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100155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3B3E904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A30E08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023AAB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!==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358DD0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3238E4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6166A5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4F9C9E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DC3249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25EA85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046DE1E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67F7CB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getVertices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 { </w:t>
      </w:r>
    </w:p>
    <w:p w14:paraId="63E11CC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slice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4E196C0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4052909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A823D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getEdges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 { </w:t>
      </w:r>
    </w:p>
    <w:p w14:paraId="316C5A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</w:rPr>
        <w:t>slice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();</w:t>
      </w:r>
    </w:p>
    <w:p w14:paraId="24EB51C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72AD567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EDC351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60EE271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Возвращает граф в виде матрицы смежности</w:t>
      </w:r>
    </w:p>
    <w:p w14:paraId="2B5EBF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Если в графе есть кратные ребра, то они "склеиваются"</w:t>
      </w:r>
    </w:p>
    <w:p w14:paraId="6CDCCE6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(Кратные ребра остаются, если они имеют разные направление)</w:t>
      </w:r>
    </w:p>
    <w:p w14:paraId="6DE7F7F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772002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toAdjacencyMatrix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 { </w:t>
      </w:r>
    </w:p>
    <w:p w14:paraId="2214ED7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[][] = [];</w:t>
      </w:r>
    </w:p>
    <w:p w14:paraId="17E5BC2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(()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36EFAA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Array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fill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3393C3F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});</w:t>
      </w:r>
    </w:p>
    <w:p w14:paraId="46D2DE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BC73D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32B5CC3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36909A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FA49FD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||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995CA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8E717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DA4022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7F2774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BD740C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2BDCE58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45EB16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FC8A7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"bi"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5FC2D6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0A8BB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744088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6AC9A9F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});</w:t>
      </w:r>
    </w:p>
    <w:p w14:paraId="558A99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11DD78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30E2D1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08808C5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6948DE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4C153F9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Возвращает граф в виде матрицы инцидентности</w:t>
      </w:r>
    </w:p>
    <w:p w14:paraId="66349DA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</w:p>
    <w:p w14:paraId="0B90F2C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Ряды матрицы представляют ребра, столбцы - вершины</w:t>
      </w:r>
    </w:p>
    <w:p w14:paraId="52BF61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*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Вес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ребер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игнорируется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</w:p>
    <w:p w14:paraId="131A28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   */</w:t>
      </w:r>
    </w:p>
    <w:p w14:paraId="6D8C344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toIncidenceMatrix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 { </w:t>
      </w:r>
    </w:p>
    <w:p w14:paraId="36BE919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[][] = [];</w:t>
      </w:r>
    </w:p>
    <w:p w14:paraId="47E402D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14D68F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1C09F6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Array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fill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5B0EE5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FB36B7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12ED6D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CF43CA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||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0C706D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E5E526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738B18C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A422C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7C49D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6CD2B5E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 =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"bi"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?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: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A9994E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0F2DD2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</w:t>
      </w:r>
    </w:p>
    <w:p w14:paraId="201AFC9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});</w:t>
      </w:r>
    </w:p>
    <w:p w14:paraId="4658AAA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298CB2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AB646E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4DCAB41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46B4AE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5324EEA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На основании переданной матрицы смежности возвращает граф</w:t>
      </w:r>
    </w:p>
    <w:p w14:paraId="4AE5921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lastRenderedPageBreak/>
        <w:t xml:space="preserve">    * </w:t>
      </w:r>
    </w:p>
    <w:p w14:paraId="6422EA2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</w:rPr>
        <w:t>{number[][]}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матрица смежности</w:t>
      </w:r>
    </w:p>
    <w:p w14:paraId="2A7EAE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@returns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Graph</w:t>
      </w:r>
    </w:p>
    <w:p w14:paraId="58F612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7324BB0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parseAdjacencyMatrix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328554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1D5CA5A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064C43E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6D694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108A4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3AE48C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Создаем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вершины</w:t>
      </w:r>
    </w:p>
    <w:p w14:paraId="702A4C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//Добавляем их в граф сразу (что бы сохранить последовательность)</w:t>
      </w:r>
    </w:p>
    <w:p w14:paraId="21BD787E" w14:textId="1D823C6F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="00FD59AA">
        <w:rPr>
          <w:rFonts w:ascii="Consolas" w:hAnsi="Consolas"/>
          <w:color w:val="008000"/>
          <w:kern w:val="0"/>
          <w:sz w:val="18"/>
          <w:szCs w:val="21"/>
        </w:rPr>
        <w:t>//Сохраняем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их в массиве, что бы иметь быстрый доступ по индексу</w:t>
      </w:r>
    </w:p>
    <w:p w14:paraId="7CC449D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1152D08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116565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0FBCB4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6B35EE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7A4CAF8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AF62E7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0162AC5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++) { </w:t>
      </w:r>
    </w:p>
    <w:p w14:paraId="417B00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Нет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ребра</w:t>
      </w:r>
    </w:p>
    <w:p w14:paraId="26CAD44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E3F2FF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</w:p>
    <w:p w14:paraId="6920E89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Ориентированное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ребро</w:t>
      </w:r>
    </w:p>
    <w:p w14:paraId="2E8776A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!==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]) { </w:t>
      </w:r>
    </w:p>
    <w:p w14:paraId="1DDF5B9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1CC9FD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])</w:t>
      </w:r>
    </w:p>
    <w:p w14:paraId="0C131B4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5409F87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</w:t>
      </w:r>
    </w:p>
    <w:p w14:paraId="1D8EA5C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//Не ориентированное ребро</w:t>
      </w:r>
    </w:p>
    <w:p w14:paraId="0479CE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{</w:t>
      </w:r>
    </w:p>
    <w:p w14:paraId="5001770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//не ориентированные ребра добавляем только в одной половине матрицы</w:t>
      </w:r>
    </w:p>
    <w:p w14:paraId="6341499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</w:p>
    <w:p w14:paraId="5AB05F0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B3B36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69AAE40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])</w:t>
      </w:r>
    </w:p>
    <w:p w14:paraId="5BFB975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5DE9F5E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}</w:t>
      </w:r>
    </w:p>
    <w:p w14:paraId="738B0D6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388D557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2114D9F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}</w:t>
      </w:r>
    </w:p>
    <w:p w14:paraId="37FA14B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0FF8CD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56E503E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2AD2AD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F4C3F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5B29D24C" w14:textId="297C64A9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На основании переданной матрицы </w:t>
      </w:r>
      <w:r w:rsidR="00FD59AA">
        <w:rPr>
          <w:rFonts w:ascii="Consolas" w:hAnsi="Consolas"/>
          <w:color w:val="008000"/>
          <w:kern w:val="0"/>
          <w:sz w:val="18"/>
          <w:szCs w:val="21"/>
        </w:rPr>
        <w:t>инцидентности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возвращает граф</w:t>
      </w:r>
    </w:p>
    <w:p w14:paraId="6E75932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</w:p>
    <w:p w14:paraId="2F9A84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</w:rPr>
        <w:t>{number[][]}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матрица смежности</w:t>
      </w:r>
    </w:p>
    <w:p w14:paraId="55D1544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@returns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Graph</w:t>
      </w:r>
    </w:p>
    <w:p w14:paraId="5A9A583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lastRenderedPageBreak/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6E3739E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parseIncidenceMatrix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57B634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400795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13AACA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2FE848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592EB3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FB60A8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5BFE6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DF7620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67861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//Cоздаем все вершины и добавляем их в граф</w:t>
      </w:r>
    </w:p>
    <w:p w14:paraId="433357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//Что бы их последовательность была правильной, </w:t>
      </w:r>
    </w:p>
    <w:p w14:paraId="23A5376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//Добавть их нужно перед добавлением ребер</w:t>
      </w:r>
    </w:p>
    <w:p w14:paraId="144BA8F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++) { </w:t>
      </w:r>
    </w:p>
    <w:p w14:paraId="359DBB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7F3BCBB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404316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FE8468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2CE5E05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9DD22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0378FD7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: {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}[] = [];</w:t>
      </w:r>
    </w:p>
    <w:p w14:paraId="53A0D23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BAD57D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2410382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D47614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({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val: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index: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});</w:t>
      </w:r>
    </w:p>
    <w:p w14:paraId="566C89B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});</w:t>
      </w:r>
    </w:p>
    <w:p w14:paraId="1CECC51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250F9D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78E613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C342AD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285D166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Петля</w:t>
      </w:r>
    </w:p>
    <w:p w14:paraId="16308D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5FA341E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1523C14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7BAF83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AD148F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49EA318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387A1E2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FE43E9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324156E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0FAFE3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</w:p>
    <w:p w14:paraId="69B3366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1B3A63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2A0C23E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EC917C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3A2DBA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49D0864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5FBB52A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305E2E0D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281985B6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     }</w:t>
      </w:r>
    </w:p>
    <w:p w14:paraId="762B5A8D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83DBF57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lastRenderedPageBreak/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6F1488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73E27100" w14:textId="39415110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6F1488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19CF9C65" w14:textId="77777777" w:rsidR="00FD59AA" w:rsidRPr="006F1488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D95B887" w14:textId="54F0D90D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008000"/>
          <w:kern w:val="0"/>
          <w:sz w:val="21"/>
          <w:szCs w:val="21"/>
        </w:rPr>
        <w:t xml:space="preserve">   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>/**</w:t>
      </w:r>
    </w:p>
    <w:p w14:paraId="23D4F67A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Проверяет, являются ли переданные ребра кратными</w:t>
      </w:r>
    </w:p>
    <w:p w14:paraId="3C005B4C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</w:p>
    <w:p w14:paraId="74BB3631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  <w:r w:rsidRPr="00FD59AA">
        <w:rPr>
          <w:rFonts w:ascii="Consolas" w:hAnsi="Consolas"/>
          <w:color w:val="0000FF"/>
          <w:kern w:val="0"/>
          <w:sz w:val="21"/>
          <w:szCs w:val="21"/>
        </w:rPr>
        <w:t>@param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FD59AA">
        <w:rPr>
          <w:rFonts w:ascii="Consolas" w:hAnsi="Consolas"/>
          <w:color w:val="001080"/>
          <w:kern w:val="0"/>
          <w:sz w:val="21"/>
          <w:szCs w:val="21"/>
        </w:rPr>
        <w:t>e1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первое ребро</w:t>
      </w:r>
    </w:p>
    <w:p w14:paraId="4D1AEFDC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  <w:r w:rsidRPr="00FD59AA">
        <w:rPr>
          <w:rFonts w:ascii="Consolas" w:hAnsi="Consolas"/>
          <w:color w:val="0000FF"/>
          <w:kern w:val="0"/>
          <w:sz w:val="21"/>
          <w:szCs w:val="21"/>
        </w:rPr>
        <w:t>@param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FD59AA">
        <w:rPr>
          <w:rFonts w:ascii="Consolas" w:hAnsi="Consolas"/>
          <w:color w:val="001080"/>
          <w:kern w:val="0"/>
          <w:sz w:val="21"/>
          <w:szCs w:val="21"/>
        </w:rPr>
        <w:t>e2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второе ребро</w:t>
      </w:r>
    </w:p>
    <w:p w14:paraId="1D70A0B8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</w:t>
      </w:r>
      <w:r w:rsidRPr="006F1488">
        <w:rPr>
          <w:rFonts w:ascii="Consolas" w:hAnsi="Consolas"/>
          <w:color w:val="008000"/>
          <w:kern w:val="0"/>
          <w:sz w:val="21"/>
          <w:szCs w:val="21"/>
          <w:lang w:val="en-US"/>
        </w:rPr>
        <w:t>*/</w:t>
      </w:r>
    </w:p>
    <w:p w14:paraId="51160BB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5CBD8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isMultipleEdges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boolean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832E8C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</w:p>
    <w:p w14:paraId="2418437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&amp;&amp;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||</w:t>
      </w:r>
    </w:p>
    <w:p w14:paraId="51E07EF9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&amp;&amp; 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6F1488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)</w:t>
      </w:r>
    </w:p>
    <w:p w14:paraId="2C73FB63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);</w:t>
      </w:r>
    </w:p>
    <w:p w14:paraId="787FD223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5AAD8C5D" w14:textId="77777777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EEEAB2B" w14:textId="49F9BE86" w:rsidR="000F6C01" w:rsidRPr="006F1488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0D0EE78F" w14:textId="5349C235" w:rsidR="00FD59AA" w:rsidRPr="006F1488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color w:val="000000"/>
          <w:kern w:val="0"/>
          <w:sz w:val="18"/>
          <w:szCs w:val="21"/>
          <w:lang w:val="en-US"/>
        </w:rPr>
      </w:pPr>
    </w:p>
    <w:p w14:paraId="5F74ED03" w14:textId="4D3A79BF" w:rsidR="00FD59AA" w:rsidRPr="00FD59AA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scripts/math/graph/edge.ts</w:t>
      </w:r>
    </w:p>
    <w:p w14:paraId="68015F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"./vertex"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7BEB0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98BD89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>/**</w:t>
      </w:r>
    </w:p>
    <w:p w14:paraId="55014EE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F51027">
        <w:rPr>
          <w:rFonts w:ascii="Consolas" w:hAnsi="Consolas"/>
          <w:color w:val="008000"/>
          <w:kern w:val="0"/>
          <w:sz w:val="18"/>
          <w:szCs w:val="21"/>
        </w:rPr>
        <w:t>Ребро</w:t>
      </w: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8000"/>
          <w:kern w:val="0"/>
          <w:sz w:val="18"/>
          <w:szCs w:val="21"/>
        </w:rPr>
        <w:t>графа</w:t>
      </w:r>
    </w:p>
    <w:p w14:paraId="2E3DE92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1825B40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@class</w:t>
      </w:r>
    </w:p>
    <w:p w14:paraId="7978B2A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*/</w:t>
      </w:r>
    </w:p>
    <w:p w14:paraId="266BAF4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C2F15C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0563198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45D65C2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4B9937E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</w:p>
    <w:p w14:paraId="5002718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F51027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08CB503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any</w:t>
      </w:r>
    </w:p>
    <w:p w14:paraId="775E7C1A" w14:textId="2D70700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{ </w:t>
      </w:r>
    </w:p>
    <w:p w14:paraId="7ECBDADE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6D98665D" w14:textId="1C02C55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21"/>
          <w:lang w:val="en-US"/>
        </w:rPr>
        <w:t>}</w:t>
      </w:r>
    </w:p>
    <w:p w14:paraId="31596CA7" w14:textId="77777777" w:rsidR="00F51027" w:rsidRPr="006F1488" w:rsidRDefault="00F51027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0436B082" w14:textId="746A1EFF" w:rsidR="00FD59AA" w:rsidRPr="00FD59AA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</w:t>
      </w:r>
      <w:r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vertex</w:t>
      </w: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.ts</w:t>
      </w:r>
    </w:p>
    <w:p w14:paraId="62BBD85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>/**</w:t>
      </w:r>
    </w:p>
    <w:p w14:paraId="5B67FF1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Вершина</w:t>
      </w: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графа</w:t>
      </w:r>
    </w:p>
    <w:p w14:paraId="3FB1DBA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</w:p>
    <w:p w14:paraId="2543E49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@class</w:t>
      </w:r>
    </w:p>
    <w:p w14:paraId="38A54FA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*/</w:t>
      </w:r>
    </w:p>
    <w:p w14:paraId="38EE32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251A2136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6F1488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6F1488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6F1488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6F1488">
        <w:rPr>
          <w:rFonts w:ascii="Consolas" w:hAnsi="Consolas"/>
          <w:color w:val="267F99"/>
          <w:kern w:val="0"/>
          <w:sz w:val="18"/>
          <w:szCs w:val="18"/>
          <w:lang w:val="en-US"/>
        </w:rPr>
        <w:t>any</w:t>
      </w: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7678E7B6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75E1BD1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105DED95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6F1488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4FAC5A5F" w14:textId="19A48299" w:rsidR="00FD59AA" w:rsidRPr="00F51027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uk-UA"/>
        </w:rPr>
      </w:pPr>
    </w:p>
    <w:p w14:paraId="152CDF42" w14:textId="3A19EBB9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lastRenderedPageBreak/>
        <w:t>scripts/../workspace/ws_graph/ws_vertex.ts</w:t>
      </w:r>
    </w:p>
    <w:p w14:paraId="4CC6A80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"../../../math/vector/vector"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C281D2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"../ws_graph_component"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DD9928C" w14:textId="458C8FE2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ED7B7F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extends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74B92D8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22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22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7F15B4F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ECB744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</w:p>
    <w:p w14:paraId="5E38322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(),</w:t>
      </w:r>
    </w:p>
    <w:p w14:paraId="2CE8560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string</w:t>
      </w:r>
    </w:p>
    <w:p w14:paraId="683971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) {</w:t>
      </w:r>
    </w:p>
    <w:p w14:paraId="7EC92FE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super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||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'v'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0740ED19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>}</w:t>
      </w:r>
    </w:p>
    <w:p w14:paraId="60D48291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</w:p>
    <w:p w14:paraId="53A1CE24" w14:textId="77777777" w:rsidR="00FD59AA" w:rsidRPr="006F1488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style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IVertextStyle</w:t>
      </w: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= {</w:t>
      </w:r>
    </w:p>
    <w:p w14:paraId="12D7090D" w14:textId="64EB8AE0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6F1488">
        <w:rPr>
          <w:rFonts w:ascii="Consolas" w:hAnsi="Consolas"/>
          <w:color w:val="000000"/>
          <w:kern w:val="0"/>
          <w:sz w:val="18"/>
          <w:szCs w:val="18"/>
        </w:rPr>
        <w:t xml:space="preserve">      </w:t>
      </w:r>
      <w:r w:rsidRPr="006F1488">
        <w:rPr>
          <w:rFonts w:ascii="Consolas" w:hAnsi="Consolas"/>
          <w:color w:val="001080"/>
          <w:kern w:val="0"/>
          <w:sz w:val="18"/>
          <w:szCs w:val="18"/>
        </w:rPr>
        <w:t>...</w:t>
      </w:r>
    </w:p>
    <w:p w14:paraId="5E82EEA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  }</w:t>
      </w:r>
    </w:p>
    <w:p w14:paraId="600A0F4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</w:p>
    <w:p w14:paraId="7CF7E5E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 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/**</w:t>
      </w:r>
    </w:p>
    <w:p w14:paraId="4D3B14E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8000"/>
          <w:kern w:val="0"/>
          <w:sz w:val="18"/>
          <w:szCs w:val="18"/>
        </w:rPr>
        <w:t xml:space="preserve">    * Проверяет, находится ли переданная точка внутри</w:t>
      </w:r>
    </w:p>
    <w:p w14:paraId="6E9E8B7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</w:rPr>
        <w:t xml:space="preserve">    </w:t>
      </w: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>*/</w:t>
      </w:r>
    </w:p>
    <w:p w14:paraId="5358EC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checkContainPoint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157BCB44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-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4931A83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y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-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y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10E84B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50658A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&lt;=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0F84591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635A670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E30313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34AD6E9B" w14:textId="777777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</w:p>
    <w:p w14:paraId="64DDB117" w14:textId="167229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scripts/../workspace/ws_graph/ws_edge.ts</w:t>
      </w:r>
    </w:p>
    <w:p w14:paraId="3BBBE7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"../ws_graph_component"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4317626F" w14:textId="6DABB0CC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32807E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extends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61C4F38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string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5BBE5E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super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||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'e'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3140F3E5" w14:textId="77777777" w:rsidR="00FD59AA" w:rsidRPr="00C0033F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23D974E1" w14:textId="77777777" w:rsidR="00FD59AA" w:rsidRPr="00C0033F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865A9A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IEdgeStyle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{</w:t>
      </w:r>
    </w:p>
    <w:p w14:paraId="7CB1F88F" w14:textId="6ED97464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...</w:t>
      </w:r>
    </w:p>
    <w:p w14:paraId="52998C4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67A80D4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513776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48824FD6" w14:textId="777777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</w:p>
    <w:p w14:paraId="0384F901" w14:textId="4A66100B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scripts/../workspace/ws_graph/ws_graph.ts</w:t>
      </w:r>
    </w:p>
    <w:p w14:paraId="33B9C11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"../../../math/graph/graph"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83061D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"./ws_vertex"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3259B6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"./ws_edge"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4C8218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lastRenderedPageBreak/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getRandomVector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}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"../../../math/math"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CBB00C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D1A7A42" w14:textId="77777777" w:rsidR="00FD59AA" w:rsidRPr="00C0033F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C0033F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C0033F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C0033F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C0033F">
        <w:rPr>
          <w:rFonts w:ascii="Consolas" w:hAnsi="Consolas"/>
          <w:color w:val="267F99"/>
          <w:kern w:val="0"/>
          <w:sz w:val="18"/>
          <w:szCs w:val="18"/>
          <w:lang w:val="en-US"/>
        </w:rPr>
        <w:t>WSGraph</w:t>
      </w:r>
      <w:r w:rsidRPr="00C0033F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7BD1223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();</w:t>
      </w:r>
    </w:p>
    <w:p w14:paraId="211BB6D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F42E60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 {</w:t>
      </w:r>
    </w:p>
    <w:p w14:paraId="047F2E54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E20FE3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72C4880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8A423E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createByGraph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void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4C0326C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getEdges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forEach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=&gt;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2FF32E2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instanceof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F3E7F2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BA11E7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`e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${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}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2F1980A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});</w:t>
      </w:r>
    </w:p>
    <w:p w14:paraId="0069A24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F83FB5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getVertices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forEach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=&gt;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354E78F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instanceof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E82CE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B3DD3D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getRandomVector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(-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300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300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),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`v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${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}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2DF5121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});</w:t>
      </w:r>
    </w:p>
    <w:p w14:paraId="2DC493B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962A6C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8A4B9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3271CB6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5293E7B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5732ED0A" w14:textId="77777777" w:rsidR="00FD59AA" w:rsidRPr="00F51027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uk-UA"/>
        </w:rPr>
      </w:pPr>
    </w:p>
    <w:p w14:paraId="2FF92B9A" w14:textId="7D671441" w:rsidR="00FD59AA" w:rsidRPr="00F51027" w:rsidRDefault="005D11D6" w:rsidP="000F6C0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scripts/main.ts</w:t>
      </w:r>
    </w:p>
    <w:p w14:paraId="7680F3BA" w14:textId="1D94009D" w:rsidR="005D11D6" w:rsidRPr="00F51027" w:rsidRDefault="005D11D6" w:rsidP="000F6C0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...</w:t>
      </w:r>
    </w:p>
    <w:p w14:paraId="6E0CBBC8" w14:textId="77777777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root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); </w:t>
      </w:r>
    </w:p>
    <w:p w14:paraId="798CD32D" w14:textId="0D83C9C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2A8E585D" w14:textId="77777777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1E0BABB" w14:textId="537C017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Случайный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156874B3" w14:textId="0242B908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Кратные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ребра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351A58E" w14:textId="42D11AA4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project3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Мартица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смежности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4E493112" w14:textId="3BA8866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project4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Матрица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инцедентности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8EC5C5F" w14:textId="0D7110D3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'Demo Graph'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459F1E02" w14:textId="304B8FCA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97391C7" w14:textId="222DAA19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project3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getWorkspace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createByGraph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</w:p>
    <w:p w14:paraId="61AC7288" w14:textId="41566BC4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parseAdjacencyMatrix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([</w:t>
      </w:r>
    </w:p>
    <w:p w14:paraId="2FB2B355" w14:textId="4D616E70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],  </w:t>
      </w:r>
    </w:p>
    <w:p w14:paraId="75969B3E" w14:textId="4F88AF3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2DCE91C9" w14:textId="527B6FA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68BB9406" w14:textId="3997D5EF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7F2A995F" w14:textId="4B7A2E13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204AC0A2" w14:textId="4D8A0A1F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])</w:t>
      </w:r>
    </w:p>
    <w:p w14:paraId="6ECCC8B6" w14:textId="222196C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F168FE1" w14:textId="0CE7A871" w:rsidR="000F6C01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... </w:t>
      </w:r>
    </w:p>
    <w:p w14:paraId="2E359CBE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87E078" w14:textId="0F18F04A" w:rsidR="00AA4D88" w:rsidRDefault="00724151" w:rsidP="001D5B0F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7A6697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4AC6F99C" w14:textId="77777777" w:rsidR="005D11D6" w:rsidRDefault="005D11D6" w:rsidP="005D11D6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</w:p>
    <w:p w14:paraId="503096E7" w14:textId="626F70DD" w:rsidR="005D11D6" w:rsidRPr="000B1C2E" w:rsidRDefault="000B1C2E" w:rsidP="005D11D6">
      <w:pPr>
        <w:spacing w:line="276" w:lineRule="auto"/>
        <w:ind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Граф заданий</w:t>
      </w:r>
      <w:r>
        <w:rPr>
          <w:kern w:val="0"/>
          <w:sz w:val="28"/>
          <w:szCs w:val="28"/>
          <w:lang w:eastAsia="uk-UA"/>
        </w:rPr>
        <w:t xml:space="preserve"> через объекты:</w:t>
      </w:r>
    </w:p>
    <w:p w14:paraId="45B0E841" w14:textId="65464E30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;</w:t>
      </w:r>
    </w:p>
    <w:p w14:paraId="2ECACEF8" w14:textId="77777777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3572D344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(-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111FA302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'v2'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05BD4C43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130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, -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70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'v3'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4A235339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150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'v4'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483C83FA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49FF898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810B2D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'e2'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3A9B0DB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'e3'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2FF297BA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'e4'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08B39011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'e5'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6BAA9951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'e6'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0AC89AA9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'e7'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4CE1FDF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'e8'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4D8CBE4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'e9'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C12B78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'e10'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5179DBE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95239FB" w14:textId="77777777" w:rsidR="005D11D6" w:rsidRPr="00C0033F" w:rsidRDefault="005D11D6" w:rsidP="005D11D6">
      <w:pPr>
        <w:spacing w:line="276" w:lineRule="auto"/>
        <w:ind w:firstLine="0"/>
        <w:rPr>
          <w:kern w:val="0"/>
          <w:sz w:val="28"/>
          <w:szCs w:val="28"/>
          <w:lang w:val="en-US" w:eastAsia="uk-UA"/>
        </w:rPr>
      </w:pPr>
    </w:p>
    <w:p w14:paraId="79E4438C" w14:textId="6D1A5889" w:rsidR="00A30261" w:rsidRDefault="005D11D6" w:rsidP="005D11D6">
      <w:pPr>
        <w:spacing w:line="360" w:lineRule="auto"/>
        <w:ind w:hanging="90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C35EA1" wp14:editId="430F3930">
            <wp:extent cx="6263640" cy="4058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7198" w14:textId="77777777" w:rsid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313B20DC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183DB164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6FA77D67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79AC0DA6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382C822C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1F547F1F" w14:textId="06AD0F31" w:rsidR="005D11D6" w:rsidRP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b/>
          <w:sz w:val="28"/>
          <w:szCs w:val="28"/>
          <w:lang w:val="uk-UA"/>
        </w:rPr>
        <w:lastRenderedPageBreak/>
        <w:t>Через матрицю сум</w:t>
      </w:r>
      <w:r>
        <w:rPr>
          <w:b/>
          <w:sz w:val="28"/>
          <w:szCs w:val="28"/>
          <w:lang w:val="uk-UA"/>
        </w:rPr>
        <w:t>іжності:</w:t>
      </w:r>
      <w:r w:rsidR="005D11D6" w:rsidRPr="000B1C2E">
        <w:rPr>
          <w:b/>
          <w:sz w:val="28"/>
          <w:szCs w:val="28"/>
          <w:lang w:val="uk-UA"/>
        </w:rPr>
        <w:br/>
      </w:r>
      <w:r w:rsidR="005D11D6" w:rsidRPr="005D11D6">
        <w:rPr>
          <w:rFonts w:ascii="Consolas" w:hAnsi="Consolas"/>
          <w:color w:val="001080"/>
          <w:kern w:val="0"/>
          <w:sz w:val="21"/>
          <w:szCs w:val="21"/>
        </w:rPr>
        <w:t>Graph</w:t>
      </w:r>
      <w:r w:rsidR="005D11D6"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.</w:t>
      </w:r>
      <w:r w:rsidR="005D11D6" w:rsidRPr="005D11D6">
        <w:rPr>
          <w:rFonts w:ascii="Consolas" w:hAnsi="Consolas"/>
          <w:color w:val="795E26"/>
          <w:kern w:val="0"/>
          <w:sz w:val="21"/>
          <w:szCs w:val="21"/>
        </w:rPr>
        <w:t>parseAdjacencyMatrix</w:t>
      </w:r>
      <w:r w:rsidR="005D11D6"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([</w:t>
      </w:r>
    </w:p>
    <w:p w14:paraId="079D8F39" w14:textId="40BAC208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5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],  </w:t>
      </w:r>
    </w:p>
    <w:p w14:paraId="428C31B5" w14:textId="1959FA45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5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175BC8D8" w14:textId="1FB10F40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3734C303" w14:textId="62375E64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7E2A1AEF" w14:textId="71E24E75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305842A7" w14:textId="6CBF1637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])</w:t>
      </w:r>
    </w:p>
    <w:p w14:paraId="79C42879" w14:textId="77777777" w:rsidR="000B1C2E" w:rsidRP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</w:p>
    <w:p w14:paraId="12966D1D" w14:textId="610AC0EA" w:rsidR="00A30261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97BB07" wp14:editId="7BEEFC91">
            <wp:extent cx="62484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226" w14:textId="56BCED77" w:rsidR="00257A51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Через матрицю інцидентності:</w:t>
      </w:r>
    </w:p>
    <w:p w14:paraId="431D7240" w14:textId="77777777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1080"/>
          <w:kern w:val="0"/>
          <w:sz w:val="21"/>
          <w:szCs w:val="21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.</w:t>
      </w:r>
      <w:r w:rsidRPr="000B1C2E">
        <w:rPr>
          <w:rFonts w:ascii="Consolas" w:hAnsi="Consolas"/>
          <w:color w:val="795E26"/>
          <w:kern w:val="0"/>
          <w:sz w:val="21"/>
          <w:szCs w:val="21"/>
        </w:rPr>
        <w:t>parseIncidenceMatrix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([</w:t>
      </w:r>
    </w:p>
    <w:p w14:paraId="5BB4D937" w14:textId="06C41084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3FDF643" w14:textId="73400D5A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00DD35AC" w14:textId="689870B0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160A5FB" w14:textId="52B8B8BB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33CC6541" w14:textId="25F12DFC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355301A" w14:textId="5A68AD8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    </w:t>
      </w:r>
    </w:p>
    <w:p w14:paraId="362325D8" w14:textId="69355FF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7D6FA57C" w14:textId="3B3EDBD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3F2C73F8" w14:textId="0FD0A31B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2769B68E" w14:textId="1BAEB739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1D8D27AD" w14:textId="75325793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B37D344" w14:textId="60D5F00C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>])</w:t>
      </w:r>
    </w:p>
    <w:p w14:paraId="2CD179C3" w14:textId="54738326" w:rsidR="000B1C2E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3AE2B9" wp14:editId="65B6953D">
            <wp:extent cx="6263640" cy="24695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5E6" w14:textId="57FE78C5" w:rsidR="000B1C2E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Через </w:t>
      </w:r>
      <w:r>
        <w:rPr>
          <w:b/>
          <w:sz w:val="28"/>
          <w:szCs w:val="28"/>
          <w:lang w:val="uk-UA"/>
        </w:rPr>
        <w:t>випадково-згенеровану матрицю суміжності:</w:t>
      </w:r>
    </w:p>
    <w:p w14:paraId="586BF2FC" w14:textId="5B6B44AB" w:rsidR="000B1C2E" w:rsidRPr="007A6697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363035" wp14:editId="76A70B9A">
            <wp:extent cx="6263640" cy="4107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4FA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62F89501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43077BA1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25EB8A05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53DBB401" w14:textId="0EF69CD6" w:rsidR="000B1C2E" w:rsidRDefault="000B1C2E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Через </w:t>
      </w:r>
      <w:r>
        <w:rPr>
          <w:b/>
          <w:sz w:val="28"/>
          <w:szCs w:val="28"/>
          <w:lang w:val="uk-UA"/>
        </w:rPr>
        <w:t>матрицю інцидентності з великою кількістю кратних ребер:</w:t>
      </w:r>
    </w:p>
    <w:p w14:paraId="77E4D26E" w14:textId="71E77CAE" w:rsidR="000B1C2E" w:rsidRPr="000B1C2E" w:rsidRDefault="000B1C2E" w:rsidP="009E5C22">
      <w:pPr>
        <w:spacing w:after="480" w:line="276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A71BAA" wp14:editId="1DDD3DB9">
            <wp:extent cx="62579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16D" w14:textId="2A1C8C8B" w:rsidR="0091542B" w:rsidRDefault="006E2DE5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p w14:paraId="4ED55155" w14:textId="56E71BD2" w:rsidR="004C6DEE" w:rsidRPr="001D5B0F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4C6DEE" w:rsidRPr="001D5B0F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E0A12" w14:textId="77777777" w:rsidR="00060841" w:rsidRDefault="00060841">
      <w:r>
        <w:separator/>
      </w:r>
    </w:p>
  </w:endnote>
  <w:endnote w:type="continuationSeparator" w:id="0">
    <w:p w14:paraId="6F731F94" w14:textId="77777777" w:rsidR="00060841" w:rsidRDefault="0006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5D11D6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5D11D6" w:rsidRDefault="005D11D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5D11D6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5D11D6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5D11D6" w:rsidRDefault="005D11D6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735714C6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5D11D6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5D11D6" w:rsidRPr="00653F61" w:rsidRDefault="005D11D6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5D11D6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5D11D6" w:rsidRDefault="005D11D6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5D11D6" w:rsidRPr="0024722F" w:rsidRDefault="005D11D6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BE77FBD" w:rsidR="005D11D6" w:rsidRPr="00C0033F" w:rsidRDefault="00C0033F" w:rsidP="00C0033F">
          <w:pPr>
            <w:pStyle w:val="BodyText"/>
            <w:jc w:val="center"/>
            <w:rPr>
              <w:b/>
              <w:szCs w:val="28"/>
              <w:lang w:val="uk-UA"/>
            </w:rPr>
          </w:pPr>
          <w:r>
            <w:rPr>
              <w:b/>
              <w:szCs w:val="28"/>
              <w:lang w:val="uk-UA"/>
            </w:rPr>
            <w:t>Побудова мінімального остовного дерева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5D11D6" w:rsidRPr="00F57988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5D11D6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5D11D6" w:rsidRPr="00B658D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5D11D6" w:rsidRPr="00BF787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5D11D6" w:rsidRPr="00ED4F3A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5D11D6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5D11D6" w:rsidRPr="00317655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5D11D6" w:rsidRPr="0091542B" w:rsidRDefault="005D11D6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5D11D6" w:rsidRPr="000B4897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5D11D6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5D11D6" w:rsidRDefault="005D11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5D11D6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5D11D6" w:rsidRPr="00475762" w:rsidRDefault="005D11D6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5D11D6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DF924CB" w:rsidR="005D11D6" w:rsidRPr="00BF7874" w:rsidRDefault="005D11D6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0033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5D11D6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5D11D6" w:rsidRDefault="005D11D6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03DBE8F7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5CE9D" w14:textId="77777777" w:rsidR="00060841" w:rsidRDefault="00060841">
      <w:r>
        <w:separator/>
      </w:r>
    </w:p>
  </w:footnote>
  <w:footnote w:type="continuationSeparator" w:id="0">
    <w:p w14:paraId="7B2CDAC3" w14:textId="77777777" w:rsidR="00060841" w:rsidRDefault="00060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18"/>
  </w:num>
  <w:num w:numId="6">
    <w:abstractNumId w:val="24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5"/>
  </w:num>
  <w:num w:numId="16">
    <w:abstractNumId w:val="21"/>
  </w:num>
  <w:num w:numId="17">
    <w:abstractNumId w:val="3"/>
  </w:num>
  <w:num w:numId="18">
    <w:abstractNumId w:val="8"/>
  </w:num>
  <w:num w:numId="19">
    <w:abstractNumId w:val="14"/>
  </w:num>
  <w:num w:numId="20">
    <w:abstractNumId w:val="11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84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488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0033F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0DBC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2454</TotalTime>
  <Pages>1</Pages>
  <Words>1692</Words>
  <Characters>9647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59</cp:revision>
  <cp:lastPrinted>2015-09-20T08:44:00Z</cp:lastPrinted>
  <dcterms:created xsi:type="dcterms:W3CDTF">2016-09-25T11:38:00Z</dcterms:created>
  <dcterms:modified xsi:type="dcterms:W3CDTF">2018-10-30T18:53:00Z</dcterms:modified>
</cp:coreProperties>
</file>